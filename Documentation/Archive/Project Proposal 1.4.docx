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EE70D" w14:textId="77777777" w:rsidR="008F09ED" w:rsidRDefault="008F09ED" w:rsidP="00C5775B"/>
    <w:p w14:paraId="0BB2D4B6" w14:textId="77777777" w:rsidR="008F09ED" w:rsidRDefault="005F3FF6" w:rsidP="008F09ED">
      <w:pPr>
        <w:jc w:val="center"/>
      </w:pPr>
      <w:r>
        <w:rPr>
          <w:noProof/>
          <w:lang w:bidi="ar-SA"/>
        </w:rPr>
        <w:drawing>
          <wp:inline distT="0" distB="0" distL="0" distR="0" wp14:anchorId="48B446DE" wp14:editId="470F9794">
            <wp:extent cx="3317240" cy="1414145"/>
            <wp:effectExtent l="19050" t="0" r="0" b="0"/>
            <wp:docPr id="1" name="Picture 14" descr="Intel Leap Ahe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tel Leap Ahead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70EAD" w14:textId="77777777" w:rsidR="005F3FF6" w:rsidRDefault="005F3FF6" w:rsidP="00F95085">
      <w:pPr>
        <w:pStyle w:val="DocTitle"/>
        <w:spacing w:before="900"/>
        <w:ind w:left="0"/>
      </w:pPr>
    </w:p>
    <w:p w14:paraId="4C1AE467" w14:textId="77777777" w:rsidR="008F09ED" w:rsidRPr="005C44D2" w:rsidRDefault="00CE7EC3" w:rsidP="00616F72">
      <w:pPr>
        <w:pStyle w:val="DocTitle"/>
        <w:spacing w:before="900"/>
        <w:ind w:left="0"/>
      </w:pPr>
      <w:r>
        <w:t>E3VB</w:t>
      </w:r>
    </w:p>
    <w:p w14:paraId="3EB9304A" w14:textId="77777777" w:rsidR="008F09ED" w:rsidRDefault="00CE7EC3" w:rsidP="00CD5F3A">
      <w:pPr>
        <w:pStyle w:val="DocTypeTitlePage"/>
        <w:ind w:left="0"/>
        <w:rPr>
          <w:rFonts w:ascii="Neo Sans Intel" w:hAnsi="Neo Sans Intel"/>
          <w:b/>
          <w:bCs/>
        </w:rPr>
      </w:pPr>
      <w:r>
        <w:rPr>
          <w:rFonts w:ascii="Neo Sans Intel" w:hAnsi="Neo Sans Intel"/>
          <w:b/>
          <w:bCs/>
        </w:rPr>
        <w:t>Engineering Engagement Electrical</w:t>
      </w:r>
      <w:bookmarkStart w:id="0" w:name="_GoBack"/>
      <w:bookmarkEnd w:id="0"/>
      <w:r>
        <w:rPr>
          <w:rFonts w:ascii="Neo Sans Intel" w:hAnsi="Neo Sans Intel"/>
          <w:b/>
          <w:bCs/>
        </w:rPr>
        <w:t xml:space="preserve"> Validation Board</w:t>
      </w:r>
    </w:p>
    <w:p w14:paraId="617E5DCC" w14:textId="77777777" w:rsidR="00CE7EC3" w:rsidRPr="00880D23" w:rsidRDefault="00CE7EC3" w:rsidP="00CD5F3A">
      <w:pPr>
        <w:pStyle w:val="DocTypeTitlePage"/>
        <w:ind w:left="0"/>
        <w:rPr>
          <w:rFonts w:ascii="Neo Sans Intel" w:hAnsi="Neo Sans Intel"/>
          <w:b/>
          <w:bCs/>
        </w:rPr>
      </w:pPr>
      <w:r>
        <w:rPr>
          <w:rFonts w:ascii="Neo Sans Intel" w:hAnsi="Neo Sans Intel"/>
          <w:b/>
          <w:bCs/>
        </w:rPr>
        <w:t>Project Proposal</w:t>
      </w:r>
    </w:p>
    <w:p w14:paraId="47E14FEC" w14:textId="4B5550FB" w:rsidR="00095EA2" w:rsidRPr="00E51C0F" w:rsidRDefault="00095EA2" w:rsidP="001C7D7E">
      <w:pPr>
        <w:pStyle w:val="DocVersion"/>
      </w:pPr>
      <w:r w:rsidRPr="00E51C0F">
        <w:t>Revision</w:t>
      </w:r>
      <w:r w:rsidR="005D6704">
        <w:t xml:space="preserve"> 1.4</w:t>
      </w:r>
    </w:p>
    <w:p w14:paraId="29C3F165" w14:textId="77777777" w:rsidR="008F09ED" w:rsidRDefault="00CE7EC3" w:rsidP="00DC38E0">
      <w:pPr>
        <w:pStyle w:val="DateTitlePage"/>
        <w:ind w:left="0"/>
        <w:rPr>
          <w:sz w:val="26"/>
        </w:rPr>
      </w:pPr>
      <w:r>
        <w:rPr>
          <w:sz w:val="26"/>
        </w:rPr>
        <w:t>January 2015</w:t>
      </w:r>
    </w:p>
    <w:p w14:paraId="450812D7" w14:textId="61C7AB14" w:rsidR="00903EED" w:rsidRPr="00AE422E" w:rsidRDefault="00903EED" w:rsidP="00DC38E0">
      <w:pPr>
        <w:pStyle w:val="DateTitlePage"/>
        <w:ind w:left="0"/>
        <w:rPr>
          <w:sz w:val="26"/>
        </w:rPr>
      </w:pPr>
      <w:r>
        <w:rPr>
          <w:sz w:val="26"/>
        </w:rPr>
        <w:t>Team 12</w:t>
      </w:r>
    </w:p>
    <w:p w14:paraId="5D106F4E" w14:textId="17E23F1C" w:rsidR="0052678A" w:rsidRPr="00CE7EC3" w:rsidRDefault="0052678A" w:rsidP="00CE7EC3">
      <w:pPr>
        <w:pStyle w:val="Authorinpreliminarydocs"/>
      </w:pPr>
      <w:r>
        <w:t>Owner</w:t>
      </w:r>
      <w:r w:rsidR="00CE7EC3">
        <w:t>s</w:t>
      </w:r>
      <w:r w:rsidR="008E0C76" w:rsidRPr="005C44D2">
        <w:t>:</w:t>
      </w:r>
      <w:r w:rsidR="00154C2C">
        <w:t xml:space="preserve"> Kris Gibbs, Brandon </w:t>
      </w:r>
      <w:r w:rsidR="00CE7EC3">
        <w:t xml:space="preserve">Towell, Luis Santiago, </w:t>
      </w:r>
      <w:r w:rsidR="00C23087">
        <w:t>Travis Berger</w:t>
      </w:r>
      <w:r w:rsidR="00EA558D" w:rsidRPr="00EA558D">
        <w:rPr>
          <w:rFonts w:ascii="Neo Sans Intel" w:hAnsi="Neo Sans Intel"/>
          <w:b/>
          <w:bCs/>
        </w:rPr>
        <w:tab/>
      </w:r>
    </w:p>
    <w:p w14:paraId="5A8AE557" w14:textId="77777777" w:rsidR="005F3FF6" w:rsidRPr="00EA558D" w:rsidRDefault="005F3FF6" w:rsidP="005F3FF6">
      <w:pPr>
        <w:pStyle w:val="Authorinpreliminarydocs"/>
        <w:ind w:left="2160" w:hanging="2160"/>
        <w:rPr>
          <w:rFonts w:ascii="Neo Sans Intel" w:hAnsi="Neo Sans Intel"/>
          <w:b/>
          <w:bCs/>
        </w:rPr>
      </w:pPr>
    </w:p>
    <w:p w14:paraId="1D8D2AED" w14:textId="77777777" w:rsidR="00AC6C59" w:rsidRDefault="00AC6C59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4BB4844A" w14:textId="77777777" w:rsidR="00616F72" w:rsidRDefault="00616F72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6743DB94" w14:textId="77777777" w:rsidR="00095EA2" w:rsidRDefault="00095EA2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314BAEA8" w14:textId="77777777" w:rsidR="0052678A" w:rsidRDefault="0052678A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3F784078" w14:textId="77777777" w:rsidR="0052678A" w:rsidRDefault="0052678A" w:rsidP="00E054B1">
      <w:pPr>
        <w:pStyle w:val="Authorinpreliminarydocs"/>
        <w:ind w:left="2160" w:hanging="2160"/>
        <w:rPr>
          <w:rFonts w:ascii="Neo Sans Intel" w:hAnsi="Neo Sans Intel"/>
        </w:rPr>
      </w:pPr>
    </w:p>
    <w:p w14:paraId="034E027B" w14:textId="77777777" w:rsidR="00E30395" w:rsidRDefault="00E30395" w:rsidP="00204E52">
      <w:pPr>
        <w:pStyle w:val="DocSecurityClass"/>
        <w:rPr>
          <w:b/>
          <w:bCs/>
        </w:rPr>
      </w:pPr>
    </w:p>
    <w:p w14:paraId="62C1D5B7" w14:textId="77777777" w:rsidR="003F03C0" w:rsidRDefault="003F03C0" w:rsidP="003F03C0"/>
    <w:p w14:paraId="4130ADB1" w14:textId="77777777" w:rsidR="0052678A" w:rsidRDefault="0052678A" w:rsidP="00E139C8">
      <w:pPr>
        <w:spacing w:after="0" w:line="240" w:lineRule="auto"/>
      </w:pPr>
    </w:p>
    <w:p w14:paraId="0384327A" w14:textId="77777777" w:rsidR="00457E41" w:rsidRDefault="00E139C8" w:rsidP="00E3405D">
      <w:pPr>
        <w:pStyle w:val="TOCHeading"/>
        <w:outlineLvl w:val="0"/>
      </w:pPr>
      <w:r>
        <w:br w:type="page"/>
      </w:r>
      <w:bookmarkStart w:id="1" w:name="_Toc409870416"/>
      <w:r w:rsidR="00457E41">
        <w:lastRenderedPageBreak/>
        <w:t>Table of Contents</w:t>
      </w:r>
      <w:bookmarkEnd w:id="1"/>
    </w:p>
    <w:p w14:paraId="7567B64C" w14:textId="77777777" w:rsidR="00336445" w:rsidRDefault="006F6F8D">
      <w:pPr>
        <w:pStyle w:val="TOC1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r>
        <w:fldChar w:fldCharType="begin"/>
      </w:r>
      <w:r w:rsidR="00457E41">
        <w:instrText xml:space="preserve"> TOC \o "1-3" \h \z \u </w:instrText>
      </w:r>
      <w:r>
        <w:fldChar w:fldCharType="separate"/>
      </w:r>
      <w:hyperlink w:anchor="_Toc409870416" w:history="1">
        <w:r w:rsidR="00336445" w:rsidRPr="00EF39EA">
          <w:rPr>
            <w:rStyle w:val="Hyperlink"/>
            <w:noProof/>
          </w:rPr>
          <w:t>Table of Contents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_Toc409870416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2</w:t>
        </w:r>
        <w:r w:rsidR="00336445">
          <w:rPr>
            <w:noProof/>
            <w:webHidden/>
          </w:rPr>
          <w:fldChar w:fldCharType="end"/>
        </w:r>
      </w:hyperlink>
    </w:p>
    <w:p w14:paraId="26C96BB6" w14:textId="77777777" w:rsidR="00336445" w:rsidRDefault="003C2827">
      <w:pPr>
        <w:pStyle w:val="TOC1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17" w:history="1">
        <w:r w:rsidR="00336445" w:rsidRPr="00EF39EA">
          <w:rPr>
            <w:rStyle w:val="Hyperlink"/>
            <w:noProof/>
          </w:rPr>
          <w:t>About this Document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_Toc409870417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3</w:t>
        </w:r>
        <w:r w:rsidR="00336445">
          <w:rPr>
            <w:noProof/>
            <w:webHidden/>
          </w:rPr>
          <w:fldChar w:fldCharType="end"/>
        </w:r>
      </w:hyperlink>
    </w:p>
    <w:p w14:paraId="1835E063" w14:textId="77777777" w:rsidR="00336445" w:rsidRDefault="003C2827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18" w:history="1">
        <w:r w:rsidR="00336445" w:rsidRPr="00EF39EA">
          <w:rPr>
            <w:rStyle w:val="Hyperlink"/>
            <w:noProof/>
          </w:rPr>
          <w:t>Introduction, Purpose and Scope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_Toc409870418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3</w:t>
        </w:r>
        <w:r w:rsidR="00336445">
          <w:rPr>
            <w:noProof/>
            <w:webHidden/>
          </w:rPr>
          <w:fldChar w:fldCharType="end"/>
        </w:r>
      </w:hyperlink>
    </w:p>
    <w:p w14:paraId="65EE0370" w14:textId="77777777" w:rsidR="00336445" w:rsidRDefault="003C2827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19" w:history="1">
        <w:r w:rsidR="00336445" w:rsidRPr="00EF39EA">
          <w:rPr>
            <w:rStyle w:val="Hyperlink"/>
            <w:noProof/>
          </w:rPr>
          <w:t>Document Revisions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_Toc409870419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3</w:t>
        </w:r>
        <w:r w:rsidR="00336445">
          <w:rPr>
            <w:noProof/>
            <w:webHidden/>
          </w:rPr>
          <w:fldChar w:fldCharType="end"/>
        </w:r>
      </w:hyperlink>
    </w:p>
    <w:p w14:paraId="7706D8D8" w14:textId="77777777" w:rsidR="00336445" w:rsidRDefault="003C2827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0" w:history="1">
        <w:r w:rsidR="00336445" w:rsidRPr="00EF39EA">
          <w:rPr>
            <w:rStyle w:val="Hyperlink"/>
            <w:noProof/>
          </w:rPr>
          <w:t>Abbreviations, Acronyms and Terminology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_Toc409870420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3</w:t>
        </w:r>
        <w:r w:rsidR="00336445">
          <w:rPr>
            <w:noProof/>
            <w:webHidden/>
          </w:rPr>
          <w:fldChar w:fldCharType="end"/>
        </w:r>
      </w:hyperlink>
    </w:p>
    <w:p w14:paraId="5CB9CBA8" w14:textId="77777777" w:rsidR="00336445" w:rsidRDefault="003C2827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1" w:history="1">
        <w:r w:rsidR="00336445" w:rsidRPr="00EF39EA">
          <w:rPr>
            <w:rStyle w:val="Hyperlink"/>
            <w:noProof/>
          </w:rPr>
          <w:t>Reference Documents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_Toc409870421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4</w:t>
        </w:r>
        <w:r w:rsidR="00336445">
          <w:rPr>
            <w:noProof/>
            <w:webHidden/>
          </w:rPr>
          <w:fldChar w:fldCharType="end"/>
        </w:r>
      </w:hyperlink>
    </w:p>
    <w:p w14:paraId="5EC6C92A" w14:textId="77777777" w:rsidR="00336445" w:rsidRDefault="003C2827">
      <w:pPr>
        <w:pStyle w:val="TOC1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2" w:history="1">
        <w:r w:rsidR="00336445" w:rsidRPr="00EF39EA">
          <w:rPr>
            <w:rStyle w:val="Hyperlink"/>
            <w:noProof/>
          </w:rPr>
          <w:t>Project Proposal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_Toc409870422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5</w:t>
        </w:r>
        <w:r w:rsidR="00336445">
          <w:rPr>
            <w:noProof/>
            <w:webHidden/>
          </w:rPr>
          <w:fldChar w:fldCharType="end"/>
        </w:r>
      </w:hyperlink>
    </w:p>
    <w:p w14:paraId="0B2047FF" w14:textId="77777777" w:rsidR="00336445" w:rsidRDefault="003C2827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3" w:history="1">
        <w:r w:rsidR="00336445" w:rsidRPr="00EF39EA">
          <w:rPr>
            <w:rStyle w:val="Hyperlink"/>
            <w:noProof/>
          </w:rPr>
          <w:t>Project Tasks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_Toc409870423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5</w:t>
        </w:r>
        <w:r w:rsidR="00336445">
          <w:rPr>
            <w:noProof/>
            <w:webHidden/>
          </w:rPr>
          <w:fldChar w:fldCharType="end"/>
        </w:r>
      </w:hyperlink>
    </w:p>
    <w:p w14:paraId="7076BF26" w14:textId="77777777" w:rsidR="00336445" w:rsidRDefault="003C2827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4" w:history="1">
        <w:r w:rsidR="00336445" w:rsidRPr="00EF39EA">
          <w:rPr>
            <w:rStyle w:val="Hyperlink"/>
            <w:noProof/>
          </w:rPr>
          <w:t>Improve Project Documentation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_Toc409870424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5</w:t>
        </w:r>
        <w:r w:rsidR="00336445">
          <w:rPr>
            <w:noProof/>
            <w:webHidden/>
          </w:rPr>
          <w:fldChar w:fldCharType="end"/>
        </w:r>
      </w:hyperlink>
    </w:p>
    <w:p w14:paraId="169019E1" w14:textId="77777777" w:rsidR="00336445" w:rsidRDefault="003C2827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5" w:history="1">
        <w:r w:rsidR="00336445" w:rsidRPr="00EF39EA">
          <w:rPr>
            <w:rStyle w:val="Hyperlink"/>
            <w:noProof/>
          </w:rPr>
          <w:t>Develop a User Friendly Website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_Toc409870425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5</w:t>
        </w:r>
        <w:r w:rsidR="00336445">
          <w:rPr>
            <w:noProof/>
            <w:webHidden/>
          </w:rPr>
          <w:fldChar w:fldCharType="end"/>
        </w:r>
      </w:hyperlink>
    </w:p>
    <w:p w14:paraId="313D96FE" w14:textId="77777777" w:rsidR="00336445" w:rsidRDefault="003C2827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6" w:history="1">
        <w:r w:rsidR="00336445" w:rsidRPr="00EF39EA">
          <w:rPr>
            <w:rStyle w:val="Hyperlink"/>
            <w:noProof/>
          </w:rPr>
          <w:t>Get the Word Out About the Board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_Toc409870426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5</w:t>
        </w:r>
        <w:r w:rsidR="00336445">
          <w:rPr>
            <w:noProof/>
            <w:webHidden/>
          </w:rPr>
          <w:fldChar w:fldCharType="end"/>
        </w:r>
      </w:hyperlink>
    </w:p>
    <w:p w14:paraId="22D66857" w14:textId="77777777" w:rsidR="00336445" w:rsidRDefault="003C2827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7" w:history="1">
        <w:r w:rsidR="00336445" w:rsidRPr="00EF39EA">
          <w:rPr>
            <w:rStyle w:val="Hyperlink"/>
            <w:noProof/>
          </w:rPr>
          <w:t>Add Content to Board Experiments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_Toc409870427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5</w:t>
        </w:r>
        <w:r w:rsidR="00336445">
          <w:rPr>
            <w:noProof/>
            <w:webHidden/>
          </w:rPr>
          <w:fldChar w:fldCharType="end"/>
        </w:r>
      </w:hyperlink>
    </w:p>
    <w:p w14:paraId="166D91D2" w14:textId="77777777" w:rsidR="00336445" w:rsidRDefault="003C2827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8" w:history="1">
        <w:r w:rsidR="00336445" w:rsidRPr="00EF39EA">
          <w:rPr>
            <w:rStyle w:val="Hyperlink"/>
            <w:noProof/>
          </w:rPr>
          <w:t>Improve the Board Documentation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_Toc409870428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5</w:t>
        </w:r>
        <w:r w:rsidR="00336445">
          <w:rPr>
            <w:noProof/>
            <w:webHidden/>
          </w:rPr>
          <w:fldChar w:fldCharType="end"/>
        </w:r>
      </w:hyperlink>
    </w:p>
    <w:p w14:paraId="047FF252" w14:textId="77777777" w:rsidR="00336445" w:rsidRDefault="003C2827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29" w:history="1">
        <w:r w:rsidR="00336445" w:rsidRPr="00EF39EA">
          <w:rPr>
            <w:rStyle w:val="Hyperlink"/>
            <w:noProof/>
          </w:rPr>
          <w:t>Task Breakdown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_Toc409870429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6</w:t>
        </w:r>
        <w:r w:rsidR="00336445">
          <w:rPr>
            <w:noProof/>
            <w:webHidden/>
          </w:rPr>
          <w:fldChar w:fldCharType="end"/>
        </w:r>
      </w:hyperlink>
    </w:p>
    <w:p w14:paraId="3B7FDCC7" w14:textId="77777777" w:rsidR="00336445" w:rsidRDefault="003C2827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0" w:history="1">
        <w:r w:rsidR="00336445" w:rsidRPr="00EF39EA">
          <w:rPr>
            <w:rStyle w:val="Hyperlink"/>
            <w:noProof/>
          </w:rPr>
          <w:t>Kris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_Toc409870430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6</w:t>
        </w:r>
        <w:r w:rsidR="00336445">
          <w:rPr>
            <w:noProof/>
            <w:webHidden/>
          </w:rPr>
          <w:fldChar w:fldCharType="end"/>
        </w:r>
      </w:hyperlink>
    </w:p>
    <w:p w14:paraId="33457F7B" w14:textId="77777777" w:rsidR="00336445" w:rsidRDefault="003C2827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1" w:history="1">
        <w:r w:rsidR="00336445" w:rsidRPr="00EF39EA">
          <w:rPr>
            <w:rStyle w:val="Hyperlink"/>
            <w:noProof/>
          </w:rPr>
          <w:t>Luis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_Toc409870431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6</w:t>
        </w:r>
        <w:r w:rsidR="00336445">
          <w:rPr>
            <w:noProof/>
            <w:webHidden/>
          </w:rPr>
          <w:fldChar w:fldCharType="end"/>
        </w:r>
      </w:hyperlink>
    </w:p>
    <w:p w14:paraId="0C386C93" w14:textId="77777777" w:rsidR="00336445" w:rsidRDefault="003C2827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2" w:history="1">
        <w:r w:rsidR="00336445" w:rsidRPr="00EF39EA">
          <w:rPr>
            <w:rStyle w:val="Hyperlink"/>
            <w:noProof/>
          </w:rPr>
          <w:t>Travis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_Toc409870432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6</w:t>
        </w:r>
        <w:r w:rsidR="00336445">
          <w:rPr>
            <w:noProof/>
            <w:webHidden/>
          </w:rPr>
          <w:fldChar w:fldCharType="end"/>
        </w:r>
      </w:hyperlink>
    </w:p>
    <w:p w14:paraId="6BAA038A" w14:textId="77777777" w:rsidR="00336445" w:rsidRDefault="003C2827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3" w:history="1">
        <w:r w:rsidR="00336445" w:rsidRPr="00EF39EA">
          <w:rPr>
            <w:rStyle w:val="Hyperlink"/>
            <w:noProof/>
          </w:rPr>
          <w:t>Brandon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_Toc409870433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7</w:t>
        </w:r>
        <w:r w:rsidR="00336445">
          <w:rPr>
            <w:noProof/>
            <w:webHidden/>
          </w:rPr>
          <w:fldChar w:fldCharType="end"/>
        </w:r>
      </w:hyperlink>
    </w:p>
    <w:p w14:paraId="7456B18D" w14:textId="77777777" w:rsidR="00336445" w:rsidRDefault="003C2827">
      <w:pPr>
        <w:pStyle w:val="TOC2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4" w:history="1">
        <w:r w:rsidR="00336445" w:rsidRPr="00EF39EA">
          <w:rPr>
            <w:rStyle w:val="Hyperlink"/>
            <w:noProof/>
          </w:rPr>
          <w:t>Project Timeline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_Toc409870434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8</w:t>
        </w:r>
        <w:r w:rsidR="00336445">
          <w:rPr>
            <w:noProof/>
            <w:webHidden/>
          </w:rPr>
          <w:fldChar w:fldCharType="end"/>
        </w:r>
      </w:hyperlink>
    </w:p>
    <w:p w14:paraId="3CE66822" w14:textId="77777777" w:rsidR="00336445" w:rsidRDefault="003C2827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5" w:history="1">
        <w:r w:rsidR="00336445" w:rsidRPr="00EF39EA">
          <w:rPr>
            <w:rStyle w:val="Hyperlink"/>
            <w:noProof/>
          </w:rPr>
          <w:t>Experiments Expected Completion: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_Toc409870435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8</w:t>
        </w:r>
        <w:r w:rsidR="00336445">
          <w:rPr>
            <w:noProof/>
            <w:webHidden/>
          </w:rPr>
          <w:fldChar w:fldCharType="end"/>
        </w:r>
      </w:hyperlink>
    </w:p>
    <w:p w14:paraId="6E35A835" w14:textId="77777777" w:rsidR="00336445" w:rsidRDefault="003C2827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6" w:history="1">
        <w:r w:rsidR="00336445" w:rsidRPr="00EF39EA">
          <w:rPr>
            <w:rStyle w:val="Hyperlink"/>
            <w:noProof/>
          </w:rPr>
          <w:t>Website Expected Completion: Mid May – End of May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_Toc409870436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8</w:t>
        </w:r>
        <w:r w:rsidR="00336445">
          <w:rPr>
            <w:noProof/>
            <w:webHidden/>
          </w:rPr>
          <w:fldChar w:fldCharType="end"/>
        </w:r>
      </w:hyperlink>
    </w:p>
    <w:p w14:paraId="1B82DA83" w14:textId="77777777" w:rsidR="00336445" w:rsidRDefault="003C2827">
      <w:pPr>
        <w:pStyle w:val="TOC3"/>
        <w:tabs>
          <w:tab w:val="right" w:leader="dot" w:pos="8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409870437" w:history="1">
        <w:r w:rsidR="00336445" w:rsidRPr="00EF39EA">
          <w:rPr>
            <w:rStyle w:val="Hyperlink"/>
            <w:noProof/>
          </w:rPr>
          <w:t>Promotion Expected Completion: Mid May</w:t>
        </w:r>
        <w:r w:rsidR="00336445">
          <w:rPr>
            <w:noProof/>
            <w:webHidden/>
          </w:rPr>
          <w:tab/>
        </w:r>
        <w:r w:rsidR="00336445">
          <w:rPr>
            <w:noProof/>
            <w:webHidden/>
          </w:rPr>
          <w:fldChar w:fldCharType="begin"/>
        </w:r>
        <w:r w:rsidR="00336445">
          <w:rPr>
            <w:noProof/>
            <w:webHidden/>
          </w:rPr>
          <w:instrText xml:space="preserve"> PAGEREF _Toc409870437 \h </w:instrText>
        </w:r>
        <w:r w:rsidR="00336445">
          <w:rPr>
            <w:noProof/>
            <w:webHidden/>
          </w:rPr>
        </w:r>
        <w:r w:rsidR="00336445">
          <w:rPr>
            <w:noProof/>
            <w:webHidden/>
          </w:rPr>
          <w:fldChar w:fldCharType="separate"/>
        </w:r>
        <w:r w:rsidR="00336445">
          <w:rPr>
            <w:noProof/>
            <w:webHidden/>
          </w:rPr>
          <w:t>9</w:t>
        </w:r>
        <w:r w:rsidR="00336445">
          <w:rPr>
            <w:noProof/>
            <w:webHidden/>
          </w:rPr>
          <w:fldChar w:fldCharType="end"/>
        </w:r>
      </w:hyperlink>
    </w:p>
    <w:p w14:paraId="0366731C" w14:textId="77777777" w:rsidR="008F09ED" w:rsidRDefault="006F6F8D" w:rsidP="00D85B79">
      <w:pPr>
        <w:pStyle w:val="TOCHeading"/>
        <w:spacing w:line="240" w:lineRule="auto"/>
        <w:outlineLvl w:val="0"/>
      </w:pPr>
      <w:r>
        <w:fldChar w:fldCharType="end"/>
      </w:r>
    </w:p>
    <w:p w14:paraId="0C5ABBC9" w14:textId="77777777" w:rsidR="00420CB9" w:rsidRDefault="001F4001" w:rsidP="00E3405D">
      <w:pPr>
        <w:pStyle w:val="Heading1"/>
      </w:pPr>
      <w:bookmarkStart w:id="2" w:name="_Toc199684163"/>
      <w:bookmarkStart w:id="3" w:name="_Ref219444802"/>
      <w:bookmarkStart w:id="4" w:name="_Ref219444935"/>
      <w:bookmarkStart w:id="5" w:name="_Ref219444936"/>
      <w:bookmarkStart w:id="6" w:name="_Ref219444977"/>
      <w:bookmarkStart w:id="7" w:name="_Ref219445037"/>
      <w:bookmarkStart w:id="8" w:name="_Ref228618053"/>
      <w:bookmarkStart w:id="9" w:name="_Toc409870417"/>
      <w:r>
        <w:lastRenderedPageBreak/>
        <w:t xml:space="preserve">About this </w:t>
      </w:r>
      <w:r w:rsidRPr="001F4001">
        <w:t>Document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FE2D3DB" w14:textId="77777777" w:rsidR="001F4001" w:rsidRDefault="00C52D02" w:rsidP="00E3405D">
      <w:pPr>
        <w:pStyle w:val="Heading2"/>
      </w:pPr>
      <w:bookmarkStart w:id="10" w:name="_Toc199684164"/>
      <w:bookmarkStart w:id="11" w:name="_Toc409870418"/>
      <w:r>
        <w:t xml:space="preserve">Introduction, </w:t>
      </w:r>
      <w:r w:rsidR="001F4001">
        <w:t>Purpose and Scope</w:t>
      </w:r>
      <w:bookmarkEnd w:id="10"/>
      <w:bookmarkEnd w:id="11"/>
    </w:p>
    <w:p w14:paraId="0BE63721" w14:textId="77777777" w:rsidR="00422A1D" w:rsidRDefault="006F00B4" w:rsidP="00422A1D">
      <w:bookmarkStart w:id="12" w:name="_Ref204875111"/>
      <w:r>
        <w:t>This document covers</w:t>
      </w:r>
      <w:r w:rsidR="004F39AC">
        <w:t xml:space="preserve"> the project proposal.</w:t>
      </w:r>
      <w:r>
        <w:t xml:space="preserve"> </w:t>
      </w:r>
    </w:p>
    <w:p w14:paraId="19DD93CE" w14:textId="77777777" w:rsidR="00451E04" w:rsidRDefault="00451E04" w:rsidP="00422A1D"/>
    <w:p w14:paraId="647BFCC2" w14:textId="77777777" w:rsidR="001F4001" w:rsidRDefault="00C52D02" w:rsidP="00422A1D">
      <w:pPr>
        <w:pStyle w:val="Heading2"/>
      </w:pPr>
      <w:bookmarkStart w:id="13" w:name="_Toc409870419"/>
      <w:r>
        <w:t>Document Revisions</w:t>
      </w:r>
      <w:bookmarkEnd w:id="12"/>
      <w:bookmarkEnd w:id="13"/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737"/>
        <w:gridCol w:w="1513"/>
        <w:gridCol w:w="1957"/>
        <w:gridCol w:w="4533"/>
      </w:tblGrid>
      <w:tr w:rsidR="00C52D02" w14:paraId="35F889D7" w14:textId="77777777" w:rsidTr="008F6571">
        <w:trPr>
          <w:cantSplit/>
          <w:jc w:val="center"/>
        </w:trPr>
        <w:tc>
          <w:tcPr>
            <w:tcW w:w="740" w:type="dxa"/>
            <w:shd w:val="clear" w:color="auto" w:fill="4F81BD"/>
            <w:vAlign w:val="center"/>
          </w:tcPr>
          <w:p w14:paraId="039C7DCA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Rev.</w:t>
            </w:r>
          </w:p>
        </w:tc>
        <w:tc>
          <w:tcPr>
            <w:tcW w:w="1528" w:type="dxa"/>
            <w:shd w:val="clear" w:color="auto" w:fill="4F81BD"/>
            <w:vAlign w:val="center"/>
          </w:tcPr>
          <w:p w14:paraId="259263A9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Date</w:t>
            </w:r>
          </w:p>
        </w:tc>
        <w:tc>
          <w:tcPr>
            <w:tcW w:w="1980" w:type="dxa"/>
            <w:shd w:val="clear" w:color="auto" w:fill="4F81BD"/>
            <w:vAlign w:val="center"/>
          </w:tcPr>
          <w:p w14:paraId="7C06037D" w14:textId="77777777" w:rsidR="00C52D02" w:rsidRPr="002E5DBB" w:rsidRDefault="00C52D02" w:rsidP="002E5DBB">
            <w:pPr>
              <w:spacing w:after="0" w:line="240" w:lineRule="auto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Owner</w:t>
            </w:r>
          </w:p>
        </w:tc>
        <w:tc>
          <w:tcPr>
            <w:tcW w:w="4608" w:type="dxa"/>
            <w:shd w:val="clear" w:color="auto" w:fill="4F81BD"/>
            <w:vAlign w:val="center"/>
          </w:tcPr>
          <w:p w14:paraId="0DC0BBFD" w14:textId="77777777" w:rsidR="00C52D02" w:rsidRPr="002E5DBB" w:rsidRDefault="00C52D02" w:rsidP="002E5DBB">
            <w:pPr>
              <w:spacing w:after="0" w:line="240" w:lineRule="auto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Details</w:t>
            </w:r>
          </w:p>
        </w:tc>
      </w:tr>
      <w:tr w:rsidR="00C52D02" w14:paraId="4C43BDEA" w14:textId="77777777" w:rsidTr="008F6571">
        <w:trPr>
          <w:cantSplit/>
          <w:jc w:val="center"/>
        </w:trPr>
        <w:tc>
          <w:tcPr>
            <w:tcW w:w="740" w:type="dxa"/>
          </w:tcPr>
          <w:p w14:paraId="1ACCC809" w14:textId="5DA445B2" w:rsidR="00C52D02" w:rsidRPr="00286549" w:rsidRDefault="004F39AC" w:rsidP="002E5DB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44BE5">
              <w:rPr>
                <w:b/>
                <w:bCs/>
              </w:rPr>
              <w:t>.0</w:t>
            </w:r>
          </w:p>
        </w:tc>
        <w:tc>
          <w:tcPr>
            <w:tcW w:w="1528" w:type="dxa"/>
          </w:tcPr>
          <w:p w14:paraId="3D22CD52" w14:textId="77777777" w:rsidR="00C52D02" w:rsidRPr="00286549" w:rsidRDefault="004F39AC" w:rsidP="002E5DBB">
            <w:pPr>
              <w:spacing w:after="0" w:line="240" w:lineRule="auto"/>
              <w:jc w:val="center"/>
            </w:pPr>
            <w:r>
              <w:t>1/13/15</w:t>
            </w:r>
          </w:p>
        </w:tc>
        <w:tc>
          <w:tcPr>
            <w:tcW w:w="1980" w:type="dxa"/>
          </w:tcPr>
          <w:p w14:paraId="7B2BAAA3" w14:textId="77777777" w:rsidR="00C52D02" w:rsidRPr="00286549" w:rsidRDefault="004F39AC" w:rsidP="002E5DBB">
            <w:pPr>
              <w:spacing w:after="0" w:line="240" w:lineRule="auto"/>
            </w:pPr>
            <w:r>
              <w:t>Kris Gibbs</w:t>
            </w:r>
          </w:p>
        </w:tc>
        <w:tc>
          <w:tcPr>
            <w:tcW w:w="4608" w:type="dxa"/>
          </w:tcPr>
          <w:p w14:paraId="553E25FA" w14:textId="77777777" w:rsidR="00C52D02" w:rsidRPr="00286549" w:rsidRDefault="004F39AC" w:rsidP="002E5DBB">
            <w:pPr>
              <w:spacing w:after="0" w:line="240" w:lineRule="auto"/>
            </w:pPr>
            <w:r>
              <w:t>Initial doc with initial outline of project</w:t>
            </w:r>
          </w:p>
        </w:tc>
      </w:tr>
      <w:tr w:rsidR="00C52D02" w14:paraId="203908E2" w14:textId="77777777" w:rsidTr="008F6571">
        <w:trPr>
          <w:cantSplit/>
          <w:jc w:val="center"/>
        </w:trPr>
        <w:tc>
          <w:tcPr>
            <w:tcW w:w="740" w:type="dxa"/>
          </w:tcPr>
          <w:p w14:paraId="5DD98888" w14:textId="28A1AE31" w:rsidR="00C52D02" w:rsidRPr="002E5DBB" w:rsidRDefault="00D44BE5" w:rsidP="002E5DB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528" w:type="dxa"/>
          </w:tcPr>
          <w:p w14:paraId="7D57B107" w14:textId="77777777" w:rsidR="00C52D02" w:rsidRDefault="00C90394" w:rsidP="002E5DBB">
            <w:pPr>
              <w:spacing w:after="0" w:line="240" w:lineRule="auto"/>
              <w:jc w:val="center"/>
            </w:pPr>
            <w:r>
              <w:t>1/17/15</w:t>
            </w:r>
          </w:p>
        </w:tc>
        <w:tc>
          <w:tcPr>
            <w:tcW w:w="1980" w:type="dxa"/>
          </w:tcPr>
          <w:p w14:paraId="282F61C4" w14:textId="77777777" w:rsidR="00C52D02" w:rsidRDefault="00C90394" w:rsidP="002E5DBB">
            <w:pPr>
              <w:spacing w:after="0" w:line="240" w:lineRule="auto"/>
            </w:pPr>
            <w:r>
              <w:t>Kris Gibbs</w:t>
            </w:r>
          </w:p>
        </w:tc>
        <w:tc>
          <w:tcPr>
            <w:tcW w:w="4608" w:type="dxa"/>
          </w:tcPr>
          <w:p w14:paraId="3CC6585F" w14:textId="77777777" w:rsidR="00C52D02" w:rsidRDefault="00C90394" w:rsidP="002E5DBB">
            <w:pPr>
              <w:spacing w:after="0" w:line="240" w:lineRule="auto"/>
            </w:pPr>
            <w:r>
              <w:t>Added more detail to the documentation and added a new section for board improvements</w:t>
            </w:r>
          </w:p>
        </w:tc>
      </w:tr>
      <w:tr w:rsidR="00C52D02" w14:paraId="0EBB4228" w14:textId="77777777" w:rsidTr="008F6571">
        <w:trPr>
          <w:cantSplit/>
          <w:jc w:val="center"/>
        </w:trPr>
        <w:tc>
          <w:tcPr>
            <w:tcW w:w="740" w:type="dxa"/>
          </w:tcPr>
          <w:p w14:paraId="47168DCF" w14:textId="20F5D617" w:rsidR="00C52D02" w:rsidRPr="002E5DBB" w:rsidRDefault="008E1D92" w:rsidP="002E5DB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  <w:tc>
          <w:tcPr>
            <w:tcW w:w="1528" w:type="dxa"/>
          </w:tcPr>
          <w:p w14:paraId="474B1185" w14:textId="1222EE53" w:rsidR="00C52D02" w:rsidRDefault="008E1D92" w:rsidP="002E5DBB">
            <w:pPr>
              <w:spacing w:after="0" w:line="240" w:lineRule="auto"/>
              <w:jc w:val="center"/>
            </w:pPr>
            <w:r>
              <w:t>1/17/15</w:t>
            </w:r>
          </w:p>
        </w:tc>
        <w:tc>
          <w:tcPr>
            <w:tcW w:w="1980" w:type="dxa"/>
          </w:tcPr>
          <w:p w14:paraId="25EBF48F" w14:textId="768F043E" w:rsidR="00C52D02" w:rsidRDefault="008E1D92" w:rsidP="008E1D92">
            <w:pPr>
              <w:spacing w:after="0" w:line="240" w:lineRule="auto"/>
            </w:pPr>
            <w:r>
              <w:t>Brandon Towell, Travis Berger, Luis S</w:t>
            </w:r>
            <w:r w:rsidRPr="008E1D92">
              <w:t>antiago</w:t>
            </w:r>
          </w:p>
        </w:tc>
        <w:tc>
          <w:tcPr>
            <w:tcW w:w="4608" w:type="dxa"/>
          </w:tcPr>
          <w:p w14:paraId="6811D23C" w14:textId="7AFD3D15" w:rsidR="00C52D02" w:rsidRDefault="008E1D92" w:rsidP="008E1D92">
            <w:pPr>
              <w:spacing w:after="0" w:line="240" w:lineRule="auto"/>
            </w:pPr>
            <w:r>
              <w:t>Group revisions and expansion to proposal points</w:t>
            </w:r>
            <w:r w:rsidR="00FA0EB8">
              <w:t>. Added team number to Title Page.</w:t>
            </w:r>
          </w:p>
        </w:tc>
      </w:tr>
      <w:tr w:rsidR="00C52D02" w14:paraId="6A753A4D" w14:textId="77777777" w:rsidTr="008F6571">
        <w:trPr>
          <w:cantSplit/>
          <w:jc w:val="center"/>
        </w:trPr>
        <w:tc>
          <w:tcPr>
            <w:tcW w:w="740" w:type="dxa"/>
          </w:tcPr>
          <w:p w14:paraId="40E5C3C2" w14:textId="1AC2EE83" w:rsidR="00C52D02" w:rsidRPr="002E5DBB" w:rsidRDefault="00035586" w:rsidP="002E5DB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1.3</w:t>
            </w:r>
          </w:p>
        </w:tc>
        <w:tc>
          <w:tcPr>
            <w:tcW w:w="1528" w:type="dxa"/>
          </w:tcPr>
          <w:p w14:paraId="4993D167" w14:textId="4344DD6C" w:rsidR="00C52D02" w:rsidRDefault="00035586" w:rsidP="002E5DBB">
            <w:pPr>
              <w:spacing w:after="0" w:line="240" w:lineRule="auto"/>
              <w:jc w:val="center"/>
            </w:pPr>
            <w:r>
              <w:t>1/24/15</w:t>
            </w:r>
          </w:p>
        </w:tc>
        <w:tc>
          <w:tcPr>
            <w:tcW w:w="1980" w:type="dxa"/>
          </w:tcPr>
          <w:p w14:paraId="46D533C9" w14:textId="43EF5D2A" w:rsidR="00C52D02" w:rsidRDefault="00035586" w:rsidP="002E5DBB">
            <w:pPr>
              <w:spacing w:after="0" w:line="240" w:lineRule="auto"/>
            </w:pPr>
            <w:r>
              <w:t>Travis Berger, Luis Santiago, Kris Gibbs</w:t>
            </w:r>
          </w:p>
        </w:tc>
        <w:tc>
          <w:tcPr>
            <w:tcW w:w="4608" w:type="dxa"/>
          </w:tcPr>
          <w:p w14:paraId="7C3077EA" w14:textId="1863D643" w:rsidR="00C52D02" w:rsidRDefault="00336445" w:rsidP="002E5DBB">
            <w:pPr>
              <w:spacing w:after="0" w:line="240" w:lineRule="auto"/>
            </w:pPr>
            <w:r>
              <w:t>Added task breakdown and task timeline.</w:t>
            </w:r>
          </w:p>
        </w:tc>
      </w:tr>
      <w:tr w:rsidR="00C52D02" w14:paraId="7B29943A" w14:textId="77777777" w:rsidTr="008F6571">
        <w:trPr>
          <w:cantSplit/>
          <w:jc w:val="center"/>
        </w:trPr>
        <w:tc>
          <w:tcPr>
            <w:tcW w:w="740" w:type="dxa"/>
          </w:tcPr>
          <w:p w14:paraId="2E4A8433" w14:textId="3052B859" w:rsidR="00C52D02" w:rsidRPr="002E5DBB" w:rsidRDefault="00FE441C" w:rsidP="002E5DB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1.4</w:t>
            </w:r>
          </w:p>
        </w:tc>
        <w:tc>
          <w:tcPr>
            <w:tcW w:w="1528" w:type="dxa"/>
          </w:tcPr>
          <w:p w14:paraId="7BBE6567" w14:textId="70770B64" w:rsidR="00C52D02" w:rsidRDefault="00FE441C" w:rsidP="002E5DBB">
            <w:pPr>
              <w:spacing w:after="0" w:line="240" w:lineRule="auto"/>
              <w:jc w:val="center"/>
            </w:pPr>
            <w:r>
              <w:t>1/26/15</w:t>
            </w:r>
          </w:p>
        </w:tc>
        <w:tc>
          <w:tcPr>
            <w:tcW w:w="1980" w:type="dxa"/>
          </w:tcPr>
          <w:p w14:paraId="52450831" w14:textId="55C7618E" w:rsidR="00C52D02" w:rsidRDefault="00FE441C" w:rsidP="00FE441C">
            <w:pPr>
              <w:spacing w:after="0" w:line="240" w:lineRule="auto"/>
            </w:pPr>
            <w:r>
              <w:t>Dr. Morris</w:t>
            </w:r>
          </w:p>
        </w:tc>
        <w:tc>
          <w:tcPr>
            <w:tcW w:w="4608" w:type="dxa"/>
          </w:tcPr>
          <w:p w14:paraId="3D582FAB" w14:textId="0E0F154E" w:rsidR="00C52D02" w:rsidRDefault="00FE441C" w:rsidP="002E5DBB">
            <w:pPr>
              <w:spacing w:after="0" w:line="240" w:lineRule="auto"/>
            </w:pPr>
            <w:r>
              <w:t xml:space="preserve">Edited experiments in timeline </w:t>
            </w:r>
          </w:p>
        </w:tc>
      </w:tr>
      <w:tr w:rsidR="00C52D02" w14:paraId="1D9D869E" w14:textId="77777777" w:rsidTr="008F6571">
        <w:trPr>
          <w:cantSplit/>
          <w:jc w:val="center"/>
        </w:trPr>
        <w:tc>
          <w:tcPr>
            <w:tcW w:w="740" w:type="dxa"/>
          </w:tcPr>
          <w:p w14:paraId="05285E80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28" w:type="dxa"/>
          </w:tcPr>
          <w:p w14:paraId="78BDF77D" w14:textId="77777777" w:rsidR="00C52D02" w:rsidRDefault="00C52D02" w:rsidP="002E5DBB">
            <w:pPr>
              <w:spacing w:after="0" w:line="240" w:lineRule="auto"/>
              <w:jc w:val="center"/>
            </w:pPr>
          </w:p>
        </w:tc>
        <w:tc>
          <w:tcPr>
            <w:tcW w:w="1980" w:type="dxa"/>
          </w:tcPr>
          <w:p w14:paraId="2ACC6FF2" w14:textId="77777777" w:rsidR="00C52D02" w:rsidRDefault="00C52D02" w:rsidP="002E5DBB">
            <w:pPr>
              <w:spacing w:after="0" w:line="240" w:lineRule="auto"/>
            </w:pPr>
          </w:p>
        </w:tc>
        <w:tc>
          <w:tcPr>
            <w:tcW w:w="4608" w:type="dxa"/>
          </w:tcPr>
          <w:p w14:paraId="7FEF625D" w14:textId="77777777" w:rsidR="00C52D02" w:rsidRDefault="00C52D02" w:rsidP="002E5DBB">
            <w:pPr>
              <w:spacing w:after="0" w:line="240" w:lineRule="auto"/>
            </w:pPr>
          </w:p>
        </w:tc>
      </w:tr>
      <w:tr w:rsidR="00C52D02" w14:paraId="53C86C2D" w14:textId="77777777" w:rsidTr="00D44BE5">
        <w:trPr>
          <w:cantSplit/>
          <w:trHeight w:val="73"/>
          <w:jc w:val="center"/>
        </w:trPr>
        <w:tc>
          <w:tcPr>
            <w:tcW w:w="740" w:type="dxa"/>
          </w:tcPr>
          <w:p w14:paraId="3F42268D" w14:textId="77777777" w:rsidR="00C52D02" w:rsidRPr="002E5DBB" w:rsidRDefault="00C52D02" w:rsidP="002E5DB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28" w:type="dxa"/>
          </w:tcPr>
          <w:p w14:paraId="67CDD02E" w14:textId="77777777" w:rsidR="00C52D02" w:rsidRDefault="00C52D02" w:rsidP="002E5DBB">
            <w:pPr>
              <w:spacing w:after="0" w:line="240" w:lineRule="auto"/>
              <w:jc w:val="center"/>
            </w:pPr>
          </w:p>
        </w:tc>
        <w:tc>
          <w:tcPr>
            <w:tcW w:w="1980" w:type="dxa"/>
          </w:tcPr>
          <w:p w14:paraId="5DB85032" w14:textId="77777777" w:rsidR="00C52D02" w:rsidRDefault="00C52D02" w:rsidP="002E5DBB">
            <w:pPr>
              <w:spacing w:after="0" w:line="240" w:lineRule="auto"/>
            </w:pPr>
          </w:p>
        </w:tc>
        <w:tc>
          <w:tcPr>
            <w:tcW w:w="4608" w:type="dxa"/>
          </w:tcPr>
          <w:p w14:paraId="02E9860E" w14:textId="77777777" w:rsidR="00C52D02" w:rsidRDefault="00C52D02" w:rsidP="002E5DBB">
            <w:pPr>
              <w:spacing w:after="0" w:line="240" w:lineRule="auto"/>
            </w:pPr>
          </w:p>
        </w:tc>
      </w:tr>
    </w:tbl>
    <w:p w14:paraId="4AEAD0D1" w14:textId="77777777" w:rsidR="00C52D02" w:rsidRDefault="00C52D02" w:rsidP="00C52D02">
      <w:pPr>
        <w:pStyle w:val="Caption"/>
      </w:pPr>
      <w:bookmarkStart w:id="14" w:name="_Ref223766446"/>
      <w:bookmarkStart w:id="15" w:name="_Toc312605192"/>
      <w:r>
        <w:t xml:space="preserve">Table </w:t>
      </w:r>
      <w:r w:rsidR="006F6F8D">
        <w:fldChar w:fldCharType="begin"/>
      </w:r>
      <w:r>
        <w:instrText xml:space="preserve"> SEQ Table \* ARABIC </w:instrText>
      </w:r>
      <w:r w:rsidR="006F6F8D">
        <w:fldChar w:fldCharType="separate"/>
      </w:r>
      <w:r w:rsidR="00AC0054">
        <w:rPr>
          <w:noProof/>
        </w:rPr>
        <w:t>1</w:t>
      </w:r>
      <w:r w:rsidR="006F6F8D">
        <w:fldChar w:fldCharType="end"/>
      </w:r>
      <w:bookmarkEnd w:id="14"/>
      <w:r>
        <w:t xml:space="preserve"> – Document Revisions</w:t>
      </w:r>
      <w:bookmarkEnd w:id="15"/>
    </w:p>
    <w:p w14:paraId="2D59C3EF" w14:textId="77777777" w:rsidR="00B878B3" w:rsidRPr="00B878B3" w:rsidRDefault="00B878B3" w:rsidP="00B878B3">
      <w:bookmarkStart w:id="16" w:name="_Toc199684166"/>
    </w:p>
    <w:p w14:paraId="67BE71C7" w14:textId="77777777" w:rsidR="001F4001" w:rsidRDefault="002D24DD" w:rsidP="00E3405D">
      <w:pPr>
        <w:pStyle w:val="Heading2"/>
      </w:pPr>
      <w:bookmarkStart w:id="17" w:name="_Abbreviations,_Acronyms_and"/>
      <w:bookmarkStart w:id="18" w:name="_Toc409870420"/>
      <w:bookmarkEnd w:id="17"/>
      <w:r>
        <w:t xml:space="preserve">Abbreviations, </w:t>
      </w:r>
      <w:r w:rsidR="001F4001">
        <w:t>Acronyms</w:t>
      </w:r>
      <w:r>
        <w:t xml:space="preserve"> and </w:t>
      </w:r>
      <w:r w:rsidR="00AE270C">
        <w:t>Terminology</w:t>
      </w:r>
      <w:bookmarkEnd w:id="16"/>
      <w:bookmarkEnd w:id="18"/>
    </w:p>
    <w:tbl>
      <w:tblPr>
        <w:tblW w:w="10244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0A0" w:firstRow="1" w:lastRow="0" w:firstColumn="1" w:lastColumn="0" w:noHBand="0" w:noVBand="0"/>
      </w:tblPr>
      <w:tblGrid>
        <w:gridCol w:w="3298"/>
        <w:gridCol w:w="990"/>
        <w:gridCol w:w="5956"/>
      </w:tblGrid>
      <w:tr w:rsidR="008507D5" w:rsidRPr="00BA4F26" w14:paraId="76153642" w14:textId="77777777" w:rsidTr="008F6571">
        <w:trPr>
          <w:jc w:val="center"/>
        </w:trPr>
        <w:tc>
          <w:tcPr>
            <w:tcW w:w="3298" w:type="dxa"/>
            <w:shd w:val="clear" w:color="auto" w:fill="4F81BD"/>
          </w:tcPr>
          <w:p w14:paraId="101FC3DA" w14:textId="77777777" w:rsidR="008507D5" w:rsidRPr="00CA0BA9" w:rsidRDefault="008507D5" w:rsidP="008507D5">
            <w:pPr>
              <w:spacing w:after="0"/>
              <w:rPr>
                <w:b/>
                <w:bCs/>
                <w:color w:val="FFFFFF"/>
                <w:sz w:val="20"/>
                <w:szCs w:val="20"/>
              </w:rPr>
            </w:pPr>
            <w:r w:rsidRPr="00CA0BA9">
              <w:rPr>
                <w:b/>
                <w:bCs/>
                <w:color w:val="FFFFFF"/>
                <w:sz w:val="20"/>
                <w:szCs w:val="20"/>
              </w:rPr>
              <w:t>Term</w:t>
            </w:r>
          </w:p>
        </w:tc>
        <w:tc>
          <w:tcPr>
            <w:tcW w:w="990" w:type="dxa"/>
            <w:shd w:val="clear" w:color="auto" w:fill="4F81BD"/>
          </w:tcPr>
          <w:p w14:paraId="2DA92C88" w14:textId="77777777" w:rsidR="008507D5" w:rsidRPr="00CA0BA9" w:rsidRDefault="008507D5" w:rsidP="008507D5">
            <w:pPr>
              <w:spacing w:after="0"/>
              <w:rPr>
                <w:b/>
                <w:bCs/>
                <w:color w:val="FFFFFF"/>
                <w:sz w:val="20"/>
                <w:szCs w:val="20"/>
              </w:rPr>
            </w:pPr>
            <w:r w:rsidRPr="00CA0BA9">
              <w:rPr>
                <w:b/>
                <w:bCs/>
                <w:color w:val="FFFFFF"/>
                <w:sz w:val="20"/>
                <w:szCs w:val="20"/>
              </w:rPr>
              <w:t>Acronym</w:t>
            </w:r>
          </w:p>
        </w:tc>
        <w:tc>
          <w:tcPr>
            <w:tcW w:w="5956" w:type="dxa"/>
            <w:shd w:val="clear" w:color="auto" w:fill="4F81BD"/>
          </w:tcPr>
          <w:p w14:paraId="4E1E28EF" w14:textId="77777777" w:rsidR="008507D5" w:rsidRPr="00CA0BA9" w:rsidRDefault="008507D5" w:rsidP="008507D5">
            <w:pPr>
              <w:spacing w:after="0"/>
              <w:rPr>
                <w:b/>
                <w:bCs/>
                <w:color w:val="FFFFFF"/>
                <w:sz w:val="20"/>
                <w:szCs w:val="20"/>
              </w:rPr>
            </w:pPr>
            <w:r w:rsidRPr="00CA0BA9">
              <w:rPr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451E04" w:rsidRPr="00451E04" w14:paraId="43FA4721" w14:textId="77777777" w:rsidTr="008F6571">
        <w:trPr>
          <w:jc w:val="center"/>
        </w:trPr>
        <w:tc>
          <w:tcPr>
            <w:tcW w:w="3298" w:type="dxa"/>
            <w:shd w:val="clear" w:color="auto" w:fill="D3DFEE"/>
          </w:tcPr>
          <w:p w14:paraId="26CF6F39" w14:textId="77777777" w:rsidR="00451E04" w:rsidRPr="00451E04" w:rsidRDefault="00451E04" w:rsidP="008507D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3DFEE"/>
          </w:tcPr>
          <w:p w14:paraId="7EEAB140" w14:textId="77777777" w:rsidR="00451E04" w:rsidRPr="00451E04" w:rsidRDefault="00451E04" w:rsidP="00451E04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956" w:type="dxa"/>
            <w:shd w:val="clear" w:color="auto" w:fill="D3DFEE"/>
          </w:tcPr>
          <w:p w14:paraId="0C9ED266" w14:textId="77777777" w:rsidR="00451E04" w:rsidRPr="00451E04" w:rsidRDefault="00451E04" w:rsidP="004E0270">
            <w:pPr>
              <w:spacing w:after="0"/>
              <w:rPr>
                <w:sz w:val="16"/>
                <w:szCs w:val="16"/>
              </w:rPr>
            </w:pPr>
          </w:p>
        </w:tc>
      </w:tr>
      <w:tr w:rsidR="008507D5" w:rsidRPr="00522EF9" w14:paraId="5C12368D" w14:textId="77777777" w:rsidTr="008F6571">
        <w:trPr>
          <w:jc w:val="center"/>
        </w:trPr>
        <w:tc>
          <w:tcPr>
            <w:tcW w:w="3298" w:type="dxa"/>
            <w:shd w:val="clear" w:color="auto" w:fill="D3DFEE"/>
          </w:tcPr>
          <w:p w14:paraId="7387A00A" w14:textId="77777777" w:rsidR="008507D5" w:rsidRPr="00522EF9" w:rsidRDefault="008507D5" w:rsidP="008507D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3DFEE"/>
          </w:tcPr>
          <w:p w14:paraId="3513A4C8" w14:textId="77777777" w:rsidR="008507D5" w:rsidRPr="00522EF9" w:rsidRDefault="008507D5" w:rsidP="008507D5">
            <w:pPr>
              <w:spacing w:after="0"/>
              <w:jc w:val="center"/>
              <w:rPr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5956" w:type="dxa"/>
            <w:shd w:val="clear" w:color="auto" w:fill="D3DFEE"/>
          </w:tcPr>
          <w:p w14:paraId="4DA55DF4" w14:textId="77777777" w:rsidR="008507D5" w:rsidRPr="00522EF9" w:rsidRDefault="008507D5" w:rsidP="004E0270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</w:tr>
      <w:tr w:rsidR="008507D5" w:rsidRPr="00522EF9" w14:paraId="6289513E" w14:textId="77777777" w:rsidTr="008F6571">
        <w:trPr>
          <w:jc w:val="center"/>
        </w:trPr>
        <w:tc>
          <w:tcPr>
            <w:tcW w:w="3298" w:type="dxa"/>
          </w:tcPr>
          <w:p w14:paraId="41C3A20E" w14:textId="77777777" w:rsidR="008507D5" w:rsidRPr="00522EF9" w:rsidRDefault="008507D5" w:rsidP="008507D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990" w:type="dxa"/>
          </w:tcPr>
          <w:p w14:paraId="092CBCF8" w14:textId="77777777" w:rsidR="008507D5" w:rsidRPr="00522EF9" w:rsidRDefault="008507D5" w:rsidP="008507D5">
            <w:pPr>
              <w:spacing w:after="0"/>
              <w:jc w:val="center"/>
              <w:rPr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5956" w:type="dxa"/>
          </w:tcPr>
          <w:p w14:paraId="145A2D52" w14:textId="77777777" w:rsidR="008507D5" w:rsidRPr="00522EF9" w:rsidRDefault="008507D5" w:rsidP="004E0270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</w:tr>
      <w:tr w:rsidR="008507D5" w:rsidRPr="00522EF9" w14:paraId="6290BA90" w14:textId="77777777" w:rsidTr="008F6571">
        <w:trPr>
          <w:jc w:val="center"/>
        </w:trPr>
        <w:tc>
          <w:tcPr>
            <w:tcW w:w="3298" w:type="dxa"/>
            <w:shd w:val="clear" w:color="auto" w:fill="D3DFEE"/>
          </w:tcPr>
          <w:p w14:paraId="48FEA90A" w14:textId="77777777" w:rsidR="008507D5" w:rsidRPr="00522EF9" w:rsidRDefault="008507D5" w:rsidP="008507D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3DFEE"/>
          </w:tcPr>
          <w:p w14:paraId="6CA7C596" w14:textId="77777777" w:rsidR="008507D5" w:rsidRPr="00522EF9" w:rsidRDefault="008507D5" w:rsidP="008507D5">
            <w:pPr>
              <w:spacing w:after="0"/>
              <w:jc w:val="center"/>
              <w:rPr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5956" w:type="dxa"/>
            <w:shd w:val="clear" w:color="auto" w:fill="D3DFEE"/>
          </w:tcPr>
          <w:p w14:paraId="7B540D57" w14:textId="77777777" w:rsidR="008507D5" w:rsidRPr="00522EF9" w:rsidRDefault="008507D5" w:rsidP="005736E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</w:tr>
      <w:tr w:rsidR="008507D5" w:rsidRPr="00522EF9" w14:paraId="2A74684F" w14:textId="77777777" w:rsidTr="008F6571">
        <w:trPr>
          <w:jc w:val="center"/>
        </w:trPr>
        <w:tc>
          <w:tcPr>
            <w:tcW w:w="3298" w:type="dxa"/>
          </w:tcPr>
          <w:p w14:paraId="65521F2B" w14:textId="77777777" w:rsidR="008507D5" w:rsidRPr="00522EF9" w:rsidRDefault="008507D5" w:rsidP="008507D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990" w:type="dxa"/>
          </w:tcPr>
          <w:p w14:paraId="1A82B44D" w14:textId="77777777" w:rsidR="008507D5" w:rsidRPr="00522EF9" w:rsidRDefault="008507D5" w:rsidP="008507D5">
            <w:pPr>
              <w:spacing w:after="0"/>
              <w:jc w:val="center"/>
              <w:rPr>
                <w:i/>
                <w:iCs/>
                <w:color w:val="1F497D" w:themeColor="text2"/>
                <w:sz w:val="16"/>
                <w:szCs w:val="16"/>
              </w:rPr>
            </w:pPr>
          </w:p>
        </w:tc>
        <w:tc>
          <w:tcPr>
            <w:tcW w:w="5956" w:type="dxa"/>
          </w:tcPr>
          <w:p w14:paraId="234BB53B" w14:textId="77777777" w:rsidR="008507D5" w:rsidRPr="00522EF9" w:rsidRDefault="008507D5" w:rsidP="005736E5">
            <w:pPr>
              <w:spacing w:after="0"/>
              <w:rPr>
                <w:b/>
                <w:bCs/>
                <w:i/>
                <w:iCs/>
                <w:color w:val="1F497D" w:themeColor="text2"/>
                <w:sz w:val="16"/>
                <w:szCs w:val="16"/>
              </w:rPr>
            </w:pPr>
          </w:p>
        </w:tc>
      </w:tr>
      <w:tr w:rsidR="008507D5" w:rsidRPr="001E6A0A" w14:paraId="2D8FDFD9" w14:textId="77777777" w:rsidTr="008F6571">
        <w:trPr>
          <w:jc w:val="center"/>
        </w:trPr>
        <w:tc>
          <w:tcPr>
            <w:tcW w:w="3298" w:type="dxa"/>
            <w:shd w:val="clear" w:color="auto" w:fill="D3DFEE"/>
          </w:tcPr>
          <w:p w14:paraId="4ED26A4D" w14:textId="77777777" w:rsidR="008507D5" w:rsidRPr="00CA0BA9" w:rsidRDefault="008507D5" w:rsidP="008507D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3DFEE"/>
          </w:tcPr>
          <w:p w14:paraId="7944F060" w14:textId="77777777" w:rsidR="008507D5" w:rsidRPr="00CA0BA9" w:rsidRDefault="008507D5" w:rsidP="008507D5">
            <w:pPr>
              <w:spacing w:after="0"/>
              <w:jc w:val="center"/>
              <w:rPr>
                <w:sz w:val="16"/>
                <w:szCs w:val="16"/>
                <w:highlight w:val="cyan"/>
              </w:rPr>
            </w:pPr>
          </w:p>
        </w:tc>
        <w:tc>
          <w:tcPr>
            <w:tcW w:w="5956" w:type="dxa"/>
            <w:shd w:val="clear" w:color="auto" w:fill="D3DFEE"/>
          </w:tcPr>
          <w:p w14:paraId="64C67BFF" w14:textId="77777777" w:rsidR="008507D5" w:rsidRPr="00CA0BA9" w:rsidRDefault="008507D5" w:rsidP="008507D5">
            <w:pPr>
              <w:spacing w:after="0"/>
              <w:rPr>
                <w:sz w:val="16"/>
                <w:szCs w:val="16"/>
              </w:rPr>
            </w:pPr>
          </w:p>
        </w:tc>
      </w:tr>
      <w:tr w:rsidR="008507D5" w:rsidRPr="001E6A0A" w14:paraId="746526B4" w14:textId="77777777" w:rsidTr="008F6571">
        <w:trPr>
          <w:jc w:val="center"/>
        </w:trPr>
        <w:tc>
          <w:tcPr>
            <w:tcW w:w="3298" w:type="dxa"/>
          </w:tcPr>
          <w:p w14:paraId="038B4521" w14:textId="77777777" w:rsidR="008507D5" w:rsidRPr="00CA0BA9" w:rsidRDefault="008507D5" w:rsidP="008507D5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10E7A66F" w14:textId="77777777" w:rsidR="008507D5" w:rsidRPr="00CA0BA9" w:rsidRDefault="008507D5" w:rsidP="008507D5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56" w:type="dxa"/>
          </w:tcPr>
          <w:p w14:paraId="21E8A095" w14:textId="77777777" w:rsidR="008507D5" w:rsidRPr="00CA0BA9" w:rsidRDefault="008507D5" w:rsidP="008507D5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78AB888" w14:textId="77777777" w:rsidR="00AE270C" w:rsidRPr="00AE270C" w:rsidRDefault="00C25209" w:rsidP="00C62D28">
      <w:pPr>
        <w:pStyle w:val="Caption"/>
      </w:pPr>
      <w:r>
        <w:t xml:space="preserve">Table </w:t>
      </w:r>
      <w:r w:rsidR="00C62D28">
        <w:t>2</w:t>
      </w:r>
      <w:r>
        <w:t xml:space="preserve"> - </w:t>
      </w:r>
      <w:r w:rsidRPr="00C25209">
        <w:t>Abbreviations, Acronyms and Terminology</w:t>
      </w:r>
    </w:p>
    <w:p w14:paraId="4FD61E09" w14:textId="77777777" w:rsidR="00C62D28" w:rsidRDefault="00C62D28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br w:type="page"/>
      </w:r>
    </w:p>
    <w:p w14:paraId="644B16EF" w14:textId="77777777" w:rsidR="00E5088F" w:rsidRPr="00C52D02" w:rsidRDefault="00E5088F" w:rsidP="00C52D02">
      <w:pPr>
        <w:pStyle w:val="Heading2"/>
      </w:pPr>
      <w:bookmarkStart w:id="19" w:name="_Toc409870421"/>
      <w:r>
        <w:lastRenderedPageBreak/>
        <w:t>Reference Documents</w:t>
      </w:r>
      <w:bookmarkEnd w:id="19"/>
    </w:p>
    <w:tbl>
      <w:tblPr>
        <w:tblW w:w="9909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767"/>
        <w:gridCol w:w="2877"/>
        <w:gridCol w:w="1103"/>
        <w:gridCol w:w="5162"/>
      </w:tblGrid>
      <w:tr w:rsidR="007A6BC6" w14:paraId="56C52FA3" w14:textId="77777777" w:rsidTr="008F6571">
        <w:trPr>
          <w:cantSplit/>
          <w:jc w:val="center"/>
        </w:trPr>
        <w:tc>
          <w:tcPr>
            <w:tcW w:w="767" w:type="dxa"/>
            <w:shd w:val="clear" w:color="auto" w:fill="4F81BD"/>
          </w:tcPr>
          <w:p w14:paraId="2FBBBC98" w14:textId="77777777" w:rsidR="007A6BC6" w:rsidRPr="002E5DBB" w:rsidRDefault="007A6BC6" w:rsidP="002E5DBB">
            <w:pPr>
              <w:spacing w:after="0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Ref #</w:t>
            </w:r>
          </w:p>
        </w:tc>
        <w:tc>
          <w:tcPr>
            <w:tcW w:w="2877" w:type="dxa"/>
            <w:shd w:val="clear" w:color="auto" w:fill="4F81BD"/>
          </w:tcPr>
          <w:p w14:paraId="503EF107" w14:textId="77777777" w:rsidR="007A6BC6" w:rsidRPr="002E5DBB" w:rsidRDefault="007A6BC6" w:rsidP="002E5DBB">
            <w:pPr>
              <w:spacing w:after="0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Document Name</w:t>
            </w:r>
          </w:p>
        </w:tc>
        <w:tc>
          <w:tcPr>
            <w:tcW w:w="1103" w:type="dxa"/>
            <w:shd w:val="clear" w:color="auto" w:fill="4F81BD"/>
          </w:tcPr>
          <w:p w14:paraId="19B18345" w14:textId="77777777" w:rsidR="007A6BC6" w:rsidRPr="002E5DBB" w:rsidRDefault="007A6BC6" w:rsidP="002E5DBB">
            <w:pPr>
              <w:spacing w:after="0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Doc Ver.</w:t>
            </w:r>
          </w:p>
        </w:tc>
        <w:tc>
          <w:tcPr>
            <w:tcW w:w="5162" w:type="dxa"/>
            <w:shd w:val="clear" w:color="auto" w:fill="4F81BD"/>
          </w:tcPr>
          <w:p w14:paraId="4A05ACDB" w14:textId="77777777" w:rsidR="007A6BC6" w:rsidRPr="002E5DBB" w:rsidRDefault="007A6BC6" w:rsidP="002E5DBB">
            <w:pPr>
              <w:spacing w:after="0"/>
              <w:rPr>
                <w:b/>
                <w:bCs/>
                <w:color w:val="FFFFFF"/>
              </w:rPr>
            </w:pPr>
            <w:r w:rsidRPr="002E5DBB">
              <w:rPr>
                <w:b/>
                <w:bCs/>
                <w:color w:val="FFFFFF"/>
              </w:rPr>
              <w:t>Relevance</w:t>
            </w:r>
          </w:p>
        </w:tc>
      </w:tr>
      <w:tr w:rsidR="007A6BC6" w14:paraId="44151625" w14:textId="77777777" w:rsidTr="008F6571">
        <w:trPr>
          <w:cantSplit/>
          <w:jc w:val="center"/>
        </w:trPr>
        <w:tc>
          <w:tcPr>
            <w:tcW w:w="767" w:type="dxa"/>
          </w:tcPr>
          <w:p w14:paraId="65C17780" w14:textId="77777777" w:rsidR="007A6BC6" w:rsidRPr="002E5DBB" w:rsidRDefault="007A6BC6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4A1249EF" w14:textId="77777777" w:rsidR="007A6BC6" w:rsidRPr="008507D5" w:rsidRDefault="007A6BC6" w:rsidP="002E5DBB">
            <w:pPr>
              <w:spacing w:after="0"/>
            </w:pPr>
          </w:p>
        </w:tc>
        <w:tc>
          <w:tcPr>
            <w:tcW w:w="1103" w:type="dxa"/>
          </w:tcPr>
          <w:p w14:paraId="3AAB26E6" w14:textId="77777777" w:rsidR="007A6BC6" w:rsidRPr="008507D5" w:rsidRDefault="007A6BC6" w:rsidP="002E5DBB">
            <w:pPr>
              <w:spacing w:after="0"/>
            </w:pPr>
          </w:p>
        </w:tc>
        <w:tc>
          <w:tcPr>
            <w:tcW w:w="5162" w:type="dxa"/>
          </w:tcPr>
          <w:p w14:paraId="53000D8F" w14:textId="77777777" w:rsidR="007A6BC6" w:rsidRPr="008507D5" w:rsidRDefault="007A6BC6" w:rsidP="002E5DBB">
            <w:pPr>
              <w:spacing w:after="0"/>
            </w:pPr>
          </w:p>
        </w:tc>
      </w:tr>
      <w:tr w:rsidR="007A6BC6" w14:paraId="1B135822" w14:textId="77777777" w:rsidTr="008F6571">
        <w:trPr>
          <w:cantSplit/>
          <w:jc w:val="center"/>
        </w:trPr>
        <w:tc>
          <w:tcPr>
            <w:tcW w:w="767" w:type="dxa"/>
          </w:tcPr>
          <w:p w14:paraId="77FF5232" w14:textId="77777777" w:rsidR="007A6BC6" w:rsidRPr="002E5DBB" w:rsidRDefault="007A6BC6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  <w:bookmarkStart w:id="20" w:name="_Ref206248820"/>
          </w:p>
        </w:tc>
        <w:bookmarkEnd w:id="20"/>
        <w:tc>
          <w:tcPr>
            <w:tcW w:w="2877" w:type="dxa"/>
          </w:tcPr>
          <w:p w14:paraId="19013051" w14:textId="77777777" w:rsidR="007A6BC6" w:rsidRDefault="007A6BC6" w:rsidP="002E5DBB">
            <w:pPr>
              <w:spacing w:after="0"/>
            </w:pPr>
          </w:p>
        </w:tc>
        <w:tc>
          <w:tcPr>
            <w:tcW w:w="1103" w:type="dxa"/>
          </w:tcPr>
          <w:p w14:paraId="5DA7597B" w14:textId="77777777" w:rsidR="007A6BC6" w:rsidRDefault="007A6BC6" w:rsidP="002E5DBB">
            <w:pPr>
              <w:spacing w:after="0"/>
            </w:pPr>
          </w:p>
        </w:tc>
        <w:tc>
          <w:tcPr>
            <w:tcW w:w="5162" w:type="dxa"/>
          </w:tcPr>
          <w:p w14:paraId="7820BD84" w14:textId="77777777" w:rsidR="007A6BC6" w:rsidRDefault="007A6BC6" w:rsidP="002E5DBB">
            <w:pPr>
              <w:spacing w:after="0"/>
            </w:pPr>
          </w:p>
        </w:tc>
      </w:tr>
      <w:tr w:rsidR="007A6BC6" w14:paraId="57DAA3A7" w14:textId="77777777" w:rsidTr="008F6571">
        <w:trPr>
          <w:cantSplit/>
          <w:jc w:val="center"/>
        </w:trPr>
        <w:tc>
          <w:tcPr>
            <w:tcW w:w="767" w:type="dxa"/>
          </w:tcPr>
          <w:p w14:paraId="5028C879" w14:textId="77777777" w:rsidR="007A6BC6" w:rsidRPr="002E5DBB" w:rsidRDefault="007A6BC6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479FA5AB" w14:textId="77777777" w:rsidR="007A6BC6" w:rsidRDefault="007A6BC6" w:rsidP="002E5DBB">
            <w:pPr>
              <w:spacing w:after="0"/>
            </w:pPr>
          </w:p>
        </w:tc>
        <w:tc>
          <w:tcPr>
            <w:tcW w:w="1103" w:type="dxa"/>
          </w:tcPr>
          <w:p w14:paraId="52A3778C" w14:textId="77777777" w:rsidR="007A6BC6" w:rsidRDefault="007A6BC6" w:rsidP="002E5DBB">
            <w:pPr>
              <w:spacing w:after="0"/>
            </w:pPr>
          </w:p>
        </w:tc>
        <w:tc>
          <w:tcPr>
            <w:tcW w:w="5162" w:type="dxa"/>
          </w:tcPr>
          <w:p w14:paraId="642E1B4F" w14:textId="77777777" w:rsidR="007A6BC6" w:rsidRDefault="007A6BC6" w:rsidP="002E5DBB">
            <w:pPr>
              <w:spacing w:after="0"/>
            </w:pPr>
          </w:p>
        </w:tc>
      </w:tr>
      <w:tr w:rsidR="00BD2F13" w14:paraId="20E9C28F" w14:textId="77777777" w:rsidTr="008F6571">
        <w:trPr>
          <w:cantSplit/>
          <w:jc w:val="center"/>
        </w:trPr>
        <w:tc>
          <w:tcPr>
            <w:tcW w:w="767" w:type="dxa"/>
          </w:tcPr>
          <w:p w14:paraId="79C52477" w14:textId="77777777" w:rsidR="00BD2F13" w:rsidRPr="002E5DBB" w:rsidRDefault="00BD2F13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1B14F187" w14:textId="77777777" w:rsidR="00BD2F13" w:rsidRDefault="00BD2F13" w:rsidP="0057705A">
            <w:pPr>
              <w:spacing w:after="0"/>
            </w:pPr>
          </w:p>
        </w:tc>
        <w:tc>
          <w:tcPr>
            <w:tcW w:w="1103" w:type="dxa"/>
          </w:tcPr>
          <w:p w14:paraId="0D828B1B" w14:textId="77777777" w:rsidR="00BD2F13" w:rsidRDefault="00BD2F13" w:rsidP="0057705A">
            <w:pPr>
              <w:spacing w:after="0"/>
            </w:pPr>
          </w:p>
        </w:tc>
        <w:tc>
          <w:tcPr>
            <w:tcW w:w="5162" w:type="dxa"/>
          </w:tcPr>
          <w:p w14:paraId="641F5416" w14:textId="77777777" w:rsidR="00BD2F13" w:rsidRDefault="00BD2F13" w:rsidP="0057705A">
            <w:pPr>
              <w:spacing w:after="0"/>
            </w:pPr>
          </w:p>
        </w:tc>
      </w:tr>
      <w:tr w:rsidR="00C942E1" w14:paraId="45FEDA52" w14:textId="77777777" w:rsidTr="008F6571">
        <w:trPr>
          <w:cantSplit/>
          <w:jc w:val="center"/>
        </w:trPr>
        <w:tc>
          <w:tcPr>
            <w:tcW w:w="767" w:type="dxa"/>
          </w:tcPr>
          <w:p w14:paraId="42D9B760" w14:textId="77777777" w:rsidR="00C942E1" w:rsidRPr="002E5DBB" w:rsidRDefault="00C942E1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355CA608" w14:textId="77777777" w:rsidR="00C942E1" w:rsidRDefault="00C942E1" w:rsidP="002E5DBB">
            <w:pPr>
              <w:spacing w:after="0"/>
            </w:pPr>
          </w:p>
        </w:tc>
        <w:tc>
          <w:tcPr>
            <w:tcW w:w="1103" w:type="dxa"/>
          </w:tcPr>
          <w:p w14:paraId="3E5A57AC" w14:textId="77777777" w:rsidR="00C942E1" w:rsidRDefault="00C942E1" w:rsidP="002E5DBB">
            <w:pPr>
              <w:spacing w:after="0"/>
            </w:pPr>
          </w:p>
        </w:tc>
        <w:tc>
          <w:tcPr>
            <w:tcW w:w="5162" w:type="dxa"/>
          </w:tcPr>
          <w:p w14:paraId="2AE2485D" w14:textId="77777777" w:rsidR="00C942E1" w:rsidRDefault="00C942E1" w:rsidP="002E5DBB">
            <w:pPr>
              <w:spacing w:after="0"/>
            </w:pPr>
          </w:p>
        </w:tc>
      </w:tr>
      <w:tr w:rsidR="00FD31FA" w14:paraId="4A5ABE19" w14:textId="77777777" w:rsidTr="008F6571">
        <w:trPr>
          <w:cantSplit/>
          <w:jc w:val="center"/>
        </w:trPr>
        <w:tc>
          <w:tcPr>
            <w:tcW w:w="767" w:type="dxa"/>
          </w:tcPr>
          <w:p w14:paraId="5D0A6104" w14:textId="77777777" w:rsidR="00FD31FA" w:rsidRPr="002E5DBB" w:rsidRDefault="00FD31FA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7238BF80" w14:textId="77777777" w:rsidR="00FD31FA" w:rsidRDefault="00FD31FA" w:rsidP="002E5DBB">
            <w:pPr>
              <w:spacing w:after="0"/>
            </w:pPr>
          </w:p>
        </w:tc>
        <w:tc>
          <w:tcPr>
            <w:tcW w:w="1103" w:type="dxa"/>
          </w:tcPr>
          <w:p w14:paraId="061784AB" w14:textId="77777777" w:rsidR="00FD31FA" w:rsidRDefault="00FD31FA" w:rsidP="002E5DBB">
            <w:pPr>
              <w:spacing w:after="0"/>
            </w:pPr>
          </w:p>
        </w:tc>
        <w:tc>
          <w:tcPr>
            <w:tcW w:w="5162" w:type="dxa"/>
          </w:tcPr>
          <w:p w14:paraId="4F494EA4" w14:textId="77777777" w:rsidR="00FD31FA" w:rsidRDefault="00FD31FA" w:rsidP="002E5DBB">
            <w:pPr>
              <w:spacing w:after="0"/>
            </w:pPr>
          </w:p>
        </w:tc>
      </w:tr>
      <w:tr w:rsidR="001B3B26" w14:paraId="4442E4B5" w14:textId="77777777" w:rsidTr="008F6571">
        <w:trPr>
          <w:cantSplit/>
          <w:jc w:val="center"/>
        </w:trPr>
        <w:tc>
          <w:tcPr>
            <w:tcW w:w="767" w:type="dxa"/>
          </w:tcPr>
          <w:p w14:paraId="163B9ABA" w14:textId="77777777" w:rsidR="001B3B26" w:rsidRPr="002E5DBB" w:rsidRDefault="001B3B26" w:rsidP="007C35B2">
            <w:pPr>
              <w:pStyle w:val="ListParagraph"/>
              <w:numPr>
                <w:ilvl w:val="0"/>
                <w:numId w:val="3"/>
              </w:numPr>
              <w:spacing w:after="0"/>
              <w:rPr>
                <w:b/>
                <w:bCs/>
              </w:rPr>
            </w:pPr>
          </w:p>
        </w:tc>
        <w:tc>
          <w:tcPr>
            <w:tcW w:w="2877" w:type="dxa"/>
          </w:tcPr>
          <w:p w14:paraId="07AB9CA7" w14:textId="77777777" w:rsidR="001B3B26" w:rsidRDefault="001B3B26" w:rsidP="002E5DBB">
            <w:pPr>
              <w:spacing w:after="0"/>
            </w:pPr>
          </w:p>
        </w:tc>
        <w:tc>
          <w:tcPr>
            <w:tcW w:w="1103" w:type="dxa"/>
          </w:tcPr>
          <w:p w14:paraId="5DA5664B" w14:textId="77777777" w:rsidR="001B3B26" w:rsidRDefault="001B3B26" w:rsidP="002E5DBB">
            <w:pPr>
              <w:spacing w:after="0"/>
            </w:pPr>
          </w:p>
        </w:tc>
        <w:tc>
          <w:tcPr>
            <w:tcW w:w="5162" w:type="dxa"/>
          </w:tcPr>
          <w:p w14:paraId="2D522ADB" w14:textId="77777777" w:rsidR="001B3B26" w:rsidRDefault="001B3B26" w:rsidP="002E5DBB">
            <w:pPr>
              <w:spacing w:after="0"/>
            </w:pPr>
          </w:p>
        </w:tc>
      </w:tr>
    </w:tbl>
    <w:p w14:paraId="554CC2BA" w14:textId="77777777" w:rsidR="00E5088F" w:rsidRDefault="00E5088F" w:rsidP="00494EB8">
      <w:pPr>
        <w:pStyle w:val="Caption"/>
      </w:pPr>
      <w:bookmarkStart w:id="21" w:name="_Toc312605193"/>
      <w:r>
        <w:t xml:space="preserve">Table </w:t>
      </w:r>
      <w:r w:rsidR="006F6F8D">
        <w:fldChar w:fldCharType="begin"/>
      </w:r>
      <w:r>
        <w:instrText xml:space="preserve"> SEQ Table \* ARABIC </w:instrText>
      </w:r>
      <w:r w:rsidR="006F6F8D">
        <w:fldChar w:fldCharType="separate"/>
      </w:r>
      <w:r w:rsidR="00AC0054">
        <w:rPr>
          <w:noProof/>
        </w:rPr>
        <w:t>2</w:t>
      </w:r>
      <w:r w:rsidR="006F6F8D">
        <w:fldChar w:fldCharType="end"/>
      </w:r>
      <w:r>
        <w:t xml:space="preserve"> – </w:t>
      </w:r>
      <w:r w:rsidRPr="00494EB8">
        <w:t>Reference</w:t>
      </w:r>
      <w:r>
        <w:t xml:space="preserve"> Documents</w:t>
      </w:r>
      <w:bookmarkEnd w:id="21"/>
    </w:p>
    <w:p w14:paraId="7CD744A4" w14:textId="77777777" w:rsidR="00AB5DDE" w:rsidRDefault="004F39AC" w:rsidP="00226C1F">
      <w:pPr>
        <w:pStyle w:val="Heading1"/>
      </w:pPr>
      <w:bookmarkStart w:id="22" w:name="_Toc252829656"/>
      <w:bookmarkStart w:id="23" w:name="_Toc252829657"/>
      <w:bookmarkStart w:id="24" w:name="_Toc409870422"/>
      <w:bookmarkEnd w:id="22"/>
      <w:bookmarkEnd w:id="23"/>
      <w:r>
        <w:lastRenderedPageBreak/>
        <w:t>Project Proposal</w:t>
      </w:r>
      <w:bookmarkEnd w:id="24"/>
      <w:r>
        <w:t xml:space="preserve"> </w:t>
      </w:r>
    </w:p>
    <w:p w14:paraId="69713712" w14:textId="5E963F52" w:rsidR="00EA558D" w:rsidRDefault="004F39AC" w:rsidP="000E2260">
      <w:pPr>
        <w:rPr>
          <w:color w:val="1F497D" w:themeColor="text2"/>
        </w:rPr>
      </w:pPr>
      <w:r w:rsidRPr="005B0031">
        <w:rPr>
          <w:color w:val="1F497D" w:themeColor="text2"/>
        </w:rPr>
        <w:t xml:space="preserve">This section defines the </w:t>
      </w:r>
      <w:r w:rsidR="00DD6049" w:rsidRPr="005B0031">
        <w:rPr>
          <w:color w:val="1F497D" w:themeColor="text2"/>
        </w:rPr>
        <w:t>projects key work items</w:t>
      </w:r>
      <w:r w:rsidR="00903EED">
        <w:rPr>
          <w:color w:val="1F497D" w:themeColor="text2"/>
        </w:rPr>
        <w:t>.</w:t>
      </w:r>
    </w:p>
    <w:p w14:paraId="499877D2" w14:textId="47E28099" w:rsidR="00035586" w:rsidRPr="00035586" w:rsidRDefault="00035586" w:rsidP="00035586">
      <w:pPr>
        <w:pStyle w:val="Heading2"/>
      </w:pPr>
      <w:bookmarkStart w:id="25" w:name="_Toc409870423"/>
      <w:r>
        <w:t>Project Tasks</w:t>
      </w:r>
      <w:bookmarkEnd w:id="25"/>
    </w:p>
    <w:p w14:paraId="375A922B" w14:textId="77777777" w:rsidR="00880D23" w:rsidRDefault="00DD6049" w:rsidP="00035586">
      <w:pPr>
        <w:pStyle w:val="Heading3"/>
      </w:pPr>
      <w:bookmarkStart w:id="26" w:name="_Toc409870424"/>
      <w:r>
        <w:t>Improve Project Documentation</w:t>
      </w:r>
      <w:bookmarkEnd w:id="26"/>
    </w:p>
    <w:p w14:paraId="28A6534A" w14:textId="77777777" w:rsidR="00DD6049" w:rsidRDefault="00DD6049" w:rsidP="007C35B2">
      <w:pPr>
        <w:pStyle w:val="ListParagraph"/>
        <w:numPr>
          <w:ilvl w:val="0"/>
          <w:numId w:val="8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Give all Documents the same look and feel.</w:t>
      </w:r>
    </w:p>
    <w:p w14:paraId="5892868F" w14:textId="56784E50" w:rsidR="008E1D92" w:rsidRPr="008E1D92" w:rsidRDefault="00C90394" w:rsidP="007C35B2">
      <w:pPr>
        <w:pStyle w:val="ListParagraph"/>
        <w:numPr>
          <w:ilvl w:val="0"/>
          <w:numId w:val="8"/>
        </w:numPr>
        <w:spacing w:after="0" w:line="240" w:lineRule="auto"/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Create a lab manual for the student and a separate lab manual for the Lab instructor with expected results and more detailed directions</w:t>
      </w:r>
      <w:r w:rsidR="56784E50" w:rsidRPr="56784E50">
        <w:rPr>
          <w:color w:val="1F497D" w:themeColor="text2"/>
        </w:rPr>
        <w:t>.</w:t>
      </w:r>
    </w:p>
    <w:p w14:paraId="2D9BD552" w14:textId="51F3CE74" w:rsidR="00EA558D" w:rsidRPr="007C1FCF" w:rsidRDefault="56784E50" w:rsidP="007C35B2">
      <w:pPr>
        <w:numPr>
          <w:ilvl w:val="0"/>
          <w:numId w:val="8"/>
        </w:numPr>
        <w:spacing w:after="0" w:line="240" w:lineRule="auto"/>
        <w:rPr>
          <w:color w:val="1F497D" w:themeColor="text2"/>
        </w:rPr>
      </w:pPr>
      <w:r w:rsidRPr="56784E50">
        <w:rPr>
          <w:color w:val="1F497D" w:themeColor="text2"/>
        </w:rPr>
        <w:t>Provide background theory before each experiment.</w:t>
      </w:r>
    </w:p>
    <w:p w14:paraId="708D8A5E" w14:textId="5787E351" w:rsidR="00EA558D" w:rsidRPr="007C1FCF" w:rsidRDefault="56784E50" w:rsidP="007C35B2">
      <w:pPr>
        <w:numPr>
          <w:ilvl w:val="0"/>
          <w:numId w:val="8"/>
        </w:numPr>
        <w:spacing w:after="0" w:line="240" w:lineRule="auto"/>
        <w:rPr>
          <w:color w:val="1F497D" w:themeColor="text2"/>
        </w:rPr>
      </w:pPr>
      <w:r w:rsidRPr="56784E50">
        <w:rPr>
          <w:color w:val="1F497D" w:themeColor="text2"/>
        </w:rPr>
        <w:t>Make experiments as clear as possible by improving setup procedure.</w:t>
      </w:r>
    </w:p>
    <w:p w14:paraId="2095C5B2" w14:textId="40C788D9" w:rsidR="00EA558D" w:rsidRPr="007C1FCF" w:rsidRDefault="00EA558D" w:rsidP="007C1FCF">
      <w:pPr>
        <w:rPr>
          <w:highlight w:val="cyan"/>
        </w:rPr>
      </w:pPr>
    </w:p>
    <w:p w14:paraId="2CCE0107" w14:textId="77777777" w:rsidR="00FB7FB9" w:rsidRDefault="00DD6049" w:rsidP="00035586">
      <w:pPr>
        <w:pStyle w:val="Heading3"/>
      </w:pPr>
      <w:bookmarkStart w:id="27" w:name="_Toc409870425"/>
      <w:bookmarkStart w:id="28" w:name="_Toc245453070"/>
      <w:r>
        <w:t>Develop a User Friendly Website</w:t>
      </w:r>
      <w:bookmarkEnd w:id="27"/>
      <w:r>
        <w:t xml:space="preserve"> </w:t>
      </w:r>
    </w:p>
    <w:p w14:paraId="760A2854" w14:textId="77777777" w:rsidR="00DD6049" w:rsidRDefault="00DD6049" w:rsidP="007C35B2">
      <w:pPr>
        <w:pStyle w:val="ListParagraph"/>
        <w:numPr>
          <w:ilvl w:val="0"/>
          <w:numId w:val="8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Post all experiment documentation to the website in a printer friendly format.</w:t>
      </w:r>
    </w:p>
    <w:p w14:paraId="2430E343" w14:textId="29FA5ADC" w:rsidR="00E867C7" w:rsidRPr="00154C2C" w:rsidRDefault="00DD6049" w:rsidP="007C35B2">
      <w:pPr>
        <w:pStyle w:val="ListParagraph"/>
        <w:numPr>
          <w:ilvl w:val="0"/>
          <w:numId w:val="8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 xml:space="preserve">Develop an interactive </w:t>
      </w:r>
      <w:r w:rsidRPr="005B0031">
        <w:rPr>
          <w:bCs/>
          <w:iCs/>
          <w:color w:val="1F497D" w:themeColor="text2"/>
        </w:rPr>
        <w:t>section</w:t>
      </w:r>
      <w:r>
        <w:rPr>
          <w:bCs/>
          <w:iCs/>
          <w:color w:val="1F497D" w:themeColor="text2"/>
        </w:rPr>
        <w:t xml:space="preserve"> of the website</w:t>
      </w:r>
      <w:r w:rsidR="00154C2C">
        <w:rPr>
          <w:bCs/>
          <w:iCs/>
          <w:color w:val="1F497D" w:themeColor="text2"/>
        </w:rPr>
        <w:t>.</w:t>
      </w:r>
    </w:p>
    <w:p w14:paraId="4A7205D0" w14:textId="77777777" w:rsidR="00903EED" w:rsidRPr="00B96320" w:rsidRDefault="00903EED" w:rsidP="00903EED">
      <w:pPr>
        <w:pStyle w:val="ListParagraph"/>
        <w:rPr>
          <w:bCs/>
          <w:iCs/>
          <w:color w:val="1F497D" w:themeColor="text2"/>
        </w:rPr>
      </w:pPr>
    </w:p>
    <w:p w14:paraId="028B5543" w14:textId="37BCA003" w:rsidR="00800F47" w:rsidRDefault="69BDC082" w:rsidP="00035586">
      <w:pPr>
        <w:pStyle w:val="Heading3"/>
      </w:pPr>
      <w:bookmarkStart w:id="29" w:name="_Toc409870426"/>
      <w:bookmarkStart w:id="30" w:name="_Toc239043166"/>
      <w:bookmarkStart w:id="31" w:name="_Toc232165420"/>
      <w:bookmarkEnd w:id="28"/>
      <w:r>
        <w:t xml:space="preserve">Get the </w:t>
      </w:r>
      <w:r w:rsidR="02CE4CB5">
        <w:t>Word Out About</w:t>
      </w:r>
      <w:r>
        <w:t xml:space="preserve"> the Board</w:t>
      </w:r>
      <w:bookmarkEnd w:id="29"/>
    </w:p>
    <w:p w14:paraId="3652AF9A" w14:textId="2BB2ABCA" w:rsidR="0035428B" w:rsidRPr="00903EED" w:rsidRDefault="0891CDDF" w:rsidP="007C35B2">
      <w:pPr>
        <w:pStyle w:val="ListParagraph"/>
        <w:numPr>
          <w:ilvl w:val="0"/>
          <w:numId w:val="8"/>
        </w:numPr>
        <w:rPr>
          <w:rFonts w:cs="Calibri"/>
          <w:color w:val="1F497D" w:themeColor="text2"/>
        </w:rPr>
      </w:pPr>
      <w:r w:rsidRPr="005B0031">
        <w:rPr>
          <w:color w:val="1F497D" w:themeColor="text2"/>
        </w:rPr>
        <w:t xml:space="preserve">Develop a way to improve exposure of the </w:t>
      </w:r>
      <w:r w:rsidR="589339BD" w:rsidRPr="005B0031">
        <w:rPr>
          <w:color w:val="1F497D" w:themeColor="text2"/>
        </w:rPr>
        <w:t>board.</w:t>
      </w:r>
    </w:p>
    <w:p w14:paraId="5E45EBC2" w14:textId="77777777" w:rsidR="00903EED" w:rsidRPr="005B0031" w:rsidRDefault="00903EED" w:rsidP="00903EED">
      <w:pPr>
        <w:pStyle w:val="ListParagraph"/>
        <w:rPr>
          <w:rFonts w:cs="Calibri"/>
          <w:color w:val="1F497D" w:themeColor="text2"/>
        </w:rPr>
      </w:pPr>
    </w:p>
    <w:p w14:paraId="56EB613E" w14:textId="76F4418F" w:rsidR="589339BD" w:rsidRDefault="160C5E41" w:rsidP="00035586">
      <w:pPr>
        <w:pStyle w:val="Heading3"/>
      </w:pPr>
      <w:bookmarkStart w:id="32" w:name="_Toc409870427"/>
      <w:bookmarkEnd w:id="30"/>
      <w:bookmarkEnd w:id="31"/>
      <w:r>
        <w:t>Add Content to Board Experiments</w:t>
      </w:r>
      <w:bookmarkEnd w:id="32"/>
    </w:p>
    <w:p w14:paraId="057D91ED" w14:textId="505C502B" w:rsidR="589339BD" w:rsidRPr="001156B6" w:rsidRDefault="2BB2ABCA" w:rsidP="007C35B2">
      <w:pPr>
        <w:pStyle w:val="ListParagraph"/>
        <w:numPr>
          <w:ilvl w:val="0"/>
          <w:numId w:val="8"/>
        </w:numPr>
        <w:rPr>
          <w:rFonts w:cs="Calibri"/>
          <w:color w:val="1F497D" w:themeColor="text2"/>
        </w:rPr>
      </w:pPr>
      <w:r w:rsidRPr="001156B6">
        <w:rPr>
          <w:color w:val="1F497D" w:themeColor="text2"/>
        </w:rPr>
        <w:t>Add steps to current experiments.</w:t>
      </w:r>
    </w:p>
    <w:p w14:paraId="25A06D14" w14:textId="02D0F26F" w:rsidR="00B96320" w:rsidRDefault="00B96320" w:rsidP="007C35B2">
      <w:pPr>
        <w:pStyle w:val="ListParagraph"/>
        <w:numPr>
          <w:ilvl w:val="0"/>
          <w:numId w:val="8"/>
        </w:numPr>
        <w:rPr>
          <w:color w:val="1F497D" w:themeColor="text2"/>
        </w:rPr>
      </w:pPr>
      <w:r>
        <w:rPr>
          <w:color w:val="1F497D" w:themeColor="text2"/>
        </w:rPr>
        <w:t>Possibly create new experiments.</w:t>
      </w:r>
    </w:p>
    <w:p w14:paraId="2DC44BA2" w14:textId="77777777" w:rsidR="00903EED" w:rsidRPr="00B96320" w:rsidRDefault="00903EED" w:rsidP="00903EED">
      <w:pPr>
        <w:pStyle w:val="ListParagraph"/>
        <w:rPr>
          <w:color w:val="1F497D" w:themeColor="text2"/>
        </w:rPr>
      </w:pPr>
    </w:p>
    <w:p w14:paraId="4E8DC389" w14:textId="42EC3215" w:rsidR="00C90394" w:rsidRDefault="00AA2A1B" w:rsidP="00035586">
      <w:pPr>
        <w:pStyle w:val="Heading3"/>
      </w:pPr>
      <w:bookmarkStart w:id="33" w:name="_Toc283107708"/>
      <w:bookmarkStart w:id="34" w:name="_Toc409870428"/>
      <w:r>
        <w:t>Improve the B</w:t>
      </w:r>
      <w:r w:rsidR="00C90394">
        <w:t xml:space="preserve">oard </w:t>
      </w:r>
      <w:bookmarkEnd w:id="33"/>
      <w:r>
        <w:t>D</w:t>
      </w:r>
      <w:r w:rsidR="005B0031">
        <w:t>ocumentation</w:t>
      </w:r>
      <w:bookmarkEnd w:id="34"/>
    </w:p>
    <w:p w14:paraId="2F933E9B" w14:textId="52BA6CB0" w:rsidR="00C90394" w:rsidRDefault="00F63ABA" w:rsidP="007C35B2">
      <w:pPr>
        <w:pStyle w:val="ListParagraph"/>
        <w:numPr>
          <w:ilvl w:val="0"/>
          <w:numId w:val="8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 xml:space="preserve">Provide clear concise </w:t>
      </w:r>
      <w:r w:rsidR="00B96320">
        <w:rPr>
          <w:bCs/>
          <w:iCs/>
          <w:color w:val="1F497D" w:themeColor="text2"/>
        </w:rPr>
        <w:t>locations for board experiments.</w:t>
      </w:r>
    </w:p>
    <w:p w14:paraId="5F517320" w14:textId="53A3579D" w:rsidR="00B96320" w:rsidRDefault="00B96320" w:rsidP="007C35B2">
      <w:pPr>
        <w:pStyle w:val="ListParagraph"/>
        <w:numPr>
          <w:ilvl w:val="0"/>
          <w:numId w:val="8"/>
        </w:numPr>
        <w:rPr>
          <w:bCs/>
          <w:iCs/>
          <w:color w:val="1F497D" w:themeColor="text2"/>
        </w:rPr>
      </w:pPr>
      <w:r>
        <w:rPr>
          <w:bCs/>
          <w:iCs/>
          <w:color w:val="1F497D" w:themeColor="text2"/>
        </w:rPr>
        <w:t>Provide top down visual aids for various experiments.</w:t>
      </w:r>
    </w:p>
    <w:p w14:paraId="7B324C3A" w14:textId="19599671" w:rsidR="00B96320" w:rsidRDefault="00B96320" w:rsidP="00B96320">
      <w:pPr>
        <w:pStyle w:val="ListParagraph"/>
        <w:rPr>
          <w:bCs/>
          <w:iCs/>
          <w:color w:val="1F497D" w:themeColor="text2"/>
        </w:rPr>
      </w:pPr>
    </w:p>
    <w:p w14:paraId="6D00BFEA" w14:textId="77777777" w:rsidR="00035586" w:rsidRDefault="00035586" w:rsidP="00B96320">
      <w:pPr>
        <w:pStyle w:val="ListParagraph"/>
        <w:rPr>
          <w:bCs/>
          <w:iCs/>
          <w:color w:val="1F497D" w:themeColor="text2"/>
        </w:rPr>
      </w:pPr>
    </w:p>
    <w:p w14:paraId="77DBCC40" w14:textId="77777777" w:rsidR="00035586" w:rsidRDefault="00035586" w:rsidP="00035586">
      <w:pPr>
        <w:pStyle w:val="Heading2"/>
      </w:pPr>
    </w:p>
    <w:p w14:paraId="17808692" w14:textId="77777777" w:rsidR="00035586" w:rsidRDefault="00035586" w:rsidP="00035586">
      <w:pPr>
        <w:pStyle w:val="Heading2"/>
      </w:pPr>
    </w:p>
    <w:p w14:paraId="38B75998" w14:textId="77777777" w:rsidR="00035586" w:rsidRDefault="00035586" w:rsidP="00035586">
      <w:pPr>
        <w:pStyle w:val="Heading2"/>
      </w:pPr>
    </w:p>
    <w:p w14:paraId="40B8983A" w14:textId="25465C7B" w:rsidR="00035586" w:rsidRDefault="00035586" w:rsidP="00035586">
      <w:pPr>
        <w:pStyle w:val="Heading2"/>
      </w:pPr>
      <w:bookmarkStart w:id="35" w:name="_Toc409870429"/>
      <w:r>
        <w:t>Task Breakdown</w:t>
      </w:r>
      <w:bookmarkEnd w:id="35"/>
      <w:r>
        <w:t xml:space="preserve"> </w:t>
      </w:r>
    </w:p>
    <w:p w14:paraId="7294FEA7" w14:textId="01554CF3" w:rsidR="00035586" w:rsidRDefault="00035586" w:rsidP="00035586">
      <w:pPr>
        <w:pStyle w:val="Heading3"/>
      </w:pPr>
      <w:bookmarkStart w:id="36" w:name="_Toc409870430"/>
      <w:r>
        <w:t>Kris</w:t>
      </w:r>
      <w:bookmarkEnd w:id="36"/>
    </w:p>
    <w:p w14:paraId="7DC81EDF" w14:textId="770724AC" w:rsidR="00035586" w:rsidRDefault="00035586" w:rsidP="00035586">
      <w:pPr>
        <w:pStyle w:val="Heading5"/>
      </w:pPr>
      <w:r>
        <w:t>Experiments</w:t>
      </w:r>
    </w:p>
    <w:p w14:paraId="7F2C9996" w14:textId="79674D2A" w:rsidR="00035586" w:rsidRDefault="00035586" w:rsidP="007C35B2">
      <w:pPr>
        <w:pStyle w:val="ListParagraph"/>
        <w:numPr>
          <w:ilvl w:val="0"/>
          <w:numId w:val="9"/>
        </w:numPr>
      </w:pPr>
      <w:proofErr w:type="spellStart"/>
      <w:r>
        <w:t>Intersymbol</w:t>
      </w:r>
      <w:proofErr w:type="spellEnd"/>
      <w:r>
        <w:t xml:space="preserve"> Interference</w:t>
      </w:r>
    </w:p>
    <w:p w14:paraId="7954CB8C" w14:textId="47B0C50C" w:rsidR="00035586" w:rsidRDefault="00035586" w:rsidP="007C35B2">
      <w:pPr>
        <w:pStyle w:val="ListParagraph"/>
        <w:numPr>
          <w:ilvl w:val="0"/>
          <w:numId w:val="9"/>
        </w:numPr>
      </w:pPr>
      <w:proofErr w:type="spellStart"/>
      <w:r>
        <w:t>Simalutaneous</w:t>
      </w:r>
      <w:proofErr w:type="spellEnd"/>
      <w:r>
        <w:t xml:space="preserve"> Switching Outputs</w:t>
      </w:r>
    </w:p>
    <w:p w14:paraId="63843300" w14:textId="240A610B" w:rsidR="00035586" w:rsidRDefault="00035586" w:rsidP="007C35B2">
      <w:pPr>
        <w:pStyle w:val="ListParagraph"/>
        <w:numPr>
          <w:ilvl w:val="0"/>
          <w:numId w:val="9"/>
        </w:numPr>
      </w:pPr>
      <w:r>
        <w:t>Crosstalk I &amp; II</w:t>
      </w:r>
    </w:p>
    <w:p w14:paraId="662BC7AB" w14:textId="201832BE" w:rsidR="00035586" w:rsidRDefault="00035586" w:rsidP="00035586">
      <w:pPr>
        <w:pStyle w:val="Heading5"/>
      </w:pPr>
      <w:r>
        <w:t>Website Development</w:t>
      </w:r>
    </w:p>
    <w:p w14:paraId="51D98034" w14:textId="05C3083A" w:rsidR="00035586" w:rsidRDefault="00035586" w:rsidP="007C35B2">
      <w:pPr>
        <w:pStyle w:val="ListParagraph"/>
        <w:numPr>
          <w:ilvl w:val="0"/>
          <w:numId w:val="10"/>
        </w:numPr>
      </w:pPr>
      <w:r>
        <w:t>Hosting</w:t>
      </w:r>
    </w:p>
    <w:p w14:paraId="516E0BAF" w14:textId="407CE126" w:rsidR="00035586" w:rsidRDefault="00035586" w:rsidP="007C35B2">
      <w:pPr>
        <w:pStyle w:val="ListParagraph"/>
        <w:numPr>
          <w:ilvl w:val="0"/>
          <w:numId w:val="10"/>
        </w:numPr>
      </w:pPr>
      <w:r>
        <w:t>Learning Language</w:t>
      </w:r>
    </w:p>
    <w:p w14:paraId="261F4FC5" w14:textId="3DCC930E" w:rsidR="00035586" w:rsidRDefault="00035586" w:rsidP="007C35B2">
      <w:pPr>
        <w:pStyle w:val="ListParagraph"/>
        <w:numPr>
          <w:ilvl w:val="0"/>
          <w:numId w:val="10"/>
        </w:numPr>
      </w:pPr>
      <w:r>
        <w:t>Writing Code</w:t>
      </w:r>
    </w:p>
    <w:p w14:paraId="3E32CC18" w14:textId="77777777" w:rsidR="00035586" w:rsidRDefault="00035586" w:rsidP="00035586">
      <w:pPr>
        <w:pStyle w:val="ListParagraph"/>
      </w:pPr>
    </w:p>
    <w:p w14:paraId="07AEA0A6" w14:textId="161530C4" w:rsidR="00EA694A" w:rsidRDefault="00EA694A" w:rsidP="00EA694A">
      <w:pPr>
        <w:pStyle w:val="Heading3"/>
      </w:pPr>
      <w:bookmarkStart w:id="37" w:name="_Toc409870431"/>
      <w:r>
        <w:t>Luis</w:t>
      </w:r>
      <w:bookmarkEnd w:id="37"/>
    </w:p>
    <w:p w14:paraId="5155B594" w14:textId="77777777" w:rsidR="00EA694A" w:rsidRDefault="00EA694A" w:rsidP="00EA694A">
      <w:pPr>
        <w:pStyle w:val="Heading5"/>
      </w:pPr>
      <w:r>
        <w:t>Experiments</w:t>
      </w:r>
    </w:p>
    <w:p w14:paraId="6023CE39" w14:textId="530A952A" w:rsidR="00EA694A" w:rsidRDefault="00EA694A" w:rsidP="007C35B2">
      <w:pPr>
        <w:pStyle w:val="ListParagraph"/>
        <w:numPr>
          <w:ilvl w:val="0"/>
          <w:numId w:val="9"/>
        </w:numPr>
      </w:pPr>
      <w:proofErr w:type="spellStart"/>
      <w:r>
        <w:t>Intersymbol</w:t>
      </w:r>
      <w:proofErr w:type="spellEnd"/>
      <w:r>
        <w:t xml:space="preserve"> Interference</w:t>
      </w:r>
    </w:p>
    <w:p w14:paraId="58AB4A48" w14:textId="1137EAEA" w:rsidR="00EA694A" w:rsidRDefault="00EA694A" w:rsidP="007C35B2">
      <w:pPr>
        <w:pStyle w:val="ListParagraph"/>
        <w:numPr>
          <w:ilvl w:val="0"/>
          <w:numId w:val="9"/>
        </w:numPr>
      </w:pPr>
      <w:r>
        <w:t>Driver Circuit</w:t>
      </w:r>
    </w:p>
    <w:p w14:paraId="3E4D8360" w14:textId="77777777" w:rsidR="00EA694A" w:rsidRDefault="00EA694A" w:rsidP="007C35B2">
      <w:pPr>
        <w:pStyle w:val="ListParagraph"/>
        <w:numPr>
          <w:ilvl w:val="0"/>
          <w:numId w:val="9"/>
        </w:numPr>
      </w:pPr>
      <w:r>
        <w:t>Crosstalk I &amp; II</w:t>
      </w:r>
    </w:p>
    <w:p w14:paraId="46ADD492" w14:textId="77777777" w:rsidR="00EA694A" w:rsidRDefault="00EA694A" w:rsidP="00EA694A">
      <w:pPr>
        <w:pStyle w:val="Heading5"/>
      </w:pPr>
      <w:r>
        <w:t>Website Development</w:t>
      </w:r>
    </w:p>
    <w:p w14:paraId="71DE1275" w14:textId="30F6010E" w:rsidR="00EA694A" w:rsidRDefault="00EA694A" w:rsidP="007C35B2">
      <w:pPr>
        <w:pStyle w:val="ListParagraph"/>
        <w:numPr>
          <w:ilvl w:val="0"/>
          <w:numId w:val="11"/>
        </w:numPr>
      </w:pPr>
      <w:r>
        <w:t>Support Kris</w:t>
      </w:r>
    </w:p>
    <w:p w14:paraId="7E7D88CC" w14:textId="77777777" w:rsidR="00EA694A" w:rsidRDefault="00EA694A" w:rsidP="00EA694A"/>
    <w:p w14:paraId="1A96BB50" w14:textId="358C3D3F" w:rsidR="00EA694A" w:rsidRDefault="00EA694A" w:rsidP="00EA694A">
      <w:pPr>
        <w:pStyle w:val="Heading3"/>
        <w:ind w:left="0" w:firstLine="0"/>
      </w:pPr>
      <w:bookmarkStart w:id="38" w:name="_Toc409870432"/>
      <w:r>
        <w:t>Travis</w:t>
      </w:r>
      <w:bookmarkEnd w:id="38"/>
    </w:p>
    <w:p w14:paraId="239CA78F" w14:textId="77777777" w:rsidR="00EA694A" w:rsidRDefault="00EA694A" w:rsidP="00EA694A">
      <w:pPr>
        <w:pStyle w:val="Heading5"/>
      </w:pPr>
      <w:r>
        <w:t>Experiments</w:t>
      </w:r>
    </w:p>
    <w:p w14:paraId="4BD4D4F7" w14:textId="3841197B" w:rsidR="00EA694A" w:rsidRDefault="00EA694A" w:rsidP="007C35B2">
      <w:pPr>
        <w:pStyle w:val="ListParagraph"/>
        <w:numPr>
          <w:ilvl w:val="0"/>
          <w:numId w:val="9"/>
        </w:numPr>
      </w:pPr>
      <w:r>
        <w:t>LCR Transmission Line</w:t>
      </w:r>
    </w:p>
    <w:p w14:paraId="3EFAF487" w14:textId="43945F28" w:rsidR="00EA694A" w:rsidRDefault="00EA694A" w:rsidP="007C35B2">
      <w:pPr>
        <w:pStyle w:val="ListParagraph"/>
        <w:numPr>
          <w:ilvl w:val="0"/>
          <w:numId w:val="9"/>
        </w:numPr>
      </w:pPr>
      <w:r>
        <w:t xml:space="preserve">Corners and </w:t>
      </w:r>
      <w:proofErr w:type="spellStart"/>
      <w:r>
        <w:t>Vias</w:t>
      </w:r>
      <w:proofErr w:type="spellEnd"/>
    </w:p>
    <w:p w14:paraId="3C83AEFE" w14:textId="77777777" w:rsidR="00EA694A" w:rsidRDefault="00EA694A" w:rsidP="007C35B2">
      <w:pPr>
        <w:pStyle w:val="ListParagraph"/>
        <w:numPr>
          <w:ilvl w:val="0"/>
          <w:numId w:val="9"/>
        </w:numPr>
      </w:pPr>
      <w:r>
        <w:t>Crosstalk I &amp; II</w:t>
      </w:r>
    </w:p>
    <w:p w14:paraId="5474A97B" w14:textId="075B024D" w:rsidR="00EA694A" w:rsidRDefault="00EA694A" w:rsidP="00EA694A">
      <w:pPr>
        <w:pStyle w:val="Heading5"/>
      </w:pPr>
      <w:r>
        <w:t>Promotion</w:t>
      </w:r>
    </w:p>
    <w:p w14:paraId="0E199AF9" w14:textId="2CD11F3A" w:rsidR="00EA694A" w:rsidRDefault="00EA694A" w:rsidP="007C35B2">
      <w:pPr>
        <w:pStyle w:val="ListParagraph"/>
        <w:numPr>
          <w:ilvl w:val="0"/>
          <w:numId w:val="12"/>
        </w:numPr>
      </w:pPr>
      <w:r>
        <w:t>Investigate Promotional Avenues</w:t>
      </w:r>
    </w:p>
    <w:p w14:paraId="07323969" w14:textId="57E6E896" w:rsidR="00EA694A" w:rsidRDefault="00EA694A" w:rsidP="007C35B2">
      <w:pPr>
        <w:pStyle w:val="ListParagraph"/>
        <w:numPr>
          <w:ilvl w:val="0"/>
          <w:numId w:val="12"/>
        </w:numPr>
      </w:pPr>
      <w:r>
        <w:t>Investigate Best Promotional Medium</w:t>
      </w:r>
    </w:p>
    <w:p w14:paraId="7B08CFF2" w14:textId="1C1E6224" w:rsidR="00784FFF" w:rsidRDefault="00784FFF" w:rsidP="007C35B2">
      <w:pPr>
        <w:pStyle w:val="ListParagraph"/>
        <w:numPr>
          <w:ilvl w:val="0"/>
          <w:numId w:val="12"/>
        </w:numPr>
      </w:pPr>
      <w:r>
        <w:t xml:space="preserve">Create Promotional Project and Deliver Across Promotional Avenue </w:t>
      </w:r>
    </w:p>
    <w:p w14:paraId="6DA7C2BE" w14:textId="77777777" w:rsidR="00EA694A" w:rsidRPr="00EA694A" w:rsidRDefault="00EA694A" w:rsidP="00EA694A">
      <w:pPr>
        <w:pStyle w:val="ListParagraph"/>
      </w:pPr>
    </w:p>
    <w:p w14:paraId="1C6E3DD6" w14:textId="40F90F40" w:rsidR="00EA694A" w:rsidRDefault="00EA694A" w:rsidP="00EA694A">
      <w:pPr>
        <w:pStyle w:val="Heading3"/>
        <w:ind w:left="0" w:firstLine="0"/>
      </w:pPr>
      <w:bookmarkStart w:id="39" w:name="_Toc409870433"/>
      <w:r>
        <w:lastRenderedPageBreak/>
        <w:t>Brandon</w:t>
      </w:r>
      <w:bookmarkEnd w:id="39"/>
    </w:p>
    <w:p w14:paraId="4C46F303" w14:textId="77777777" w:rsidR="00EA694A" w:rsidRDefault="00EA694A" w:rsidP="00EA694A">
      <w:pPr>
        <w:pStyle w:val="Heading5"/>
      </w:pPr>
      <w:r>
        <w:t>Experiments</w:t>
      </w:r>
    </w:p>
    <w:p w14:paraId="58E5A3BD" w14:textId="429BC623" w:rsidR="00EA694A" w:rsidRDefault="00EA694A" w:rsidP="007C35B2">
      <w:pPr>
        <w:pStyle w:val="ListParagraph"/>
        <w:numPr>
          <w:ilvl w:val="0"/>
          <w:numId w:val="9"/>
        </w:numPr>
      </w:pPr>
      <w:r>
        <w:t>Mystery Traces</w:t>
      </w:r>
    </w:p>
    <w:p w14:paraId="7CC767D7" w14:textId="1BCEC3FB" w:rsidR="00EA694A" w:rsidRDefault="00EA694A" w:rsidP="007C35B2">
      <w:pPr>
        <w:pStyle w:val="ListParagraph"/>
        <w:numPr>
          <w:ilvl w:val="0"/>
          <w:numId w:val="9"/>
        </w:numPr>
      </w:pPr>
      <w:r>
        <w:t>Decoupling</w:t>
      </w:r>
    </w:p>
    <w:p w14:paraId="08E7AFAD" w14:textId="77777777" w:rsidR="00EA694A" w:rsidRDefault="00EA694A" w:rsidP="007C35B2">
      <w:pPr>
        <w:pStyle w:val="ListParagraph"/>
        <w:numPr>
          <w:ilvl w:val="0"/>
          <w:numId w:val="9"/>
        </w:numPr>
      </w:pPr>
      <w:r>
        <w:t>Crosstalk I &amp; II</w:t>
      </w:r>
    </w:p>
    <w:p w14:paraId="3B4B2A08" w14:textId="77777777" w:rsidR="00EA694A" w:rsidRDefault="00EA694A" w:rsidP="00EA694A">
      <w:pPr>
        <w:pStyle w:val="Heading5"/>
      </w:pPr>
      <w:r>
        <w:t>Promotion</w:t>
      </w:r>
    </w:p>
    <w:p w14:paraId="4D9858DC" w14:textId="77777777" w:rsidR="00EA694A" w:rsidRDefault="00EA694A" w:rsidP="007C35B2">
      <w:pPr>
        <w:pStyle w:val="ListParagraph"/>
        <w:numPr>
          <w:ilvl w:val="0"/>
          <w:numId w:val="12"/>
        </w:numPr>
      </w:pPr>
      <w:r>
        <w:t>Investigate Promotional Avenues</w:t>
      </w:r>
    </w:p>
    <w:p w14:paraId="6895D599" w14:textId="77777777" w:rsidR="00EA694A" w:rsidRDefault="00EA694A" w:rsidP="007C35B2">
      <w:pPr>
        <w:pStyle w:val="ListParagraph"/>
        <w:numPr>
          <w:ilvl w:val="0"/>
          <w:numId w:val="12"/>
        </w:numPr>
      </w:pPr>
      <w:r>
        <w:t>Investigate Best Promotional Medium</w:t>
      </w:r>
    </w:p>
    <w:p w14:paraId="6893552B" w14:textId="7EE58FFC" w:rsidR="00CA6490" w:rsidRDefault="00CA6490">
      <w:pPr>
        <w:spacing w:after="0" w:line="240" w:lineRule="auto"/>
      </w:pPr>
      <w:r>
        <w:br w:type="page"/>
      </w:r>
    </w:p>
    <w:p w14:paraId="47D1C356" w14:textId="77777777" w:rsidR="00EA694A" w:rsidRDefault="00EA694A" w:rsidP="00EA694A"/>
    <w:p w14:paraId="5C48E66D" w14:textId="77777777" w:rsidR="00EA694A" w:rsidRDefault="00EA694A" w:rsidP="00EA694A">
      <w:pPr>
        <w:pStyle w:val="Heading2"/>
      </w:pPr>
    </w:p>
    <w:p w14:paraId="0041C7F1" w14:textId="77777777" w:rsidR="00EA694A" w:rsidRDefault="00EA694A" w:rsidP="00EA694A">
      <w:pPr>
        <w:pStyle w:val="Heading2"/>
      </w:pPr>
      <w:bookmarkStart w:id="40" w:name="_Toc409870434"/>
      <w:r>
        <w:t>Project Timeline</w:t>
      </w:r>
      <w:bookmarkEnd w:id="40"/>
    </w:p>
    <w:p w14:paraId="04C7CFBE" w14:textId="644B84F1" w:rsidR="00EA694A" w:rsidRPr="00EA694A" w:rsidRDefault="00EA694A" w:rsidP="00336445">
      <w:pPr>
        <w:pStyle w:val="Heading5"/>
      </w:pPr>
      <w:r>
        <w:t>Experiments</w:t>
      </w:r>
    </w:p>
    <w:p w14:paraId="73EAA0E2" w14:textId="18E12C3B" w:rsidR="00EA694A" w:rsidRDefault="008D0BAA" w:rsidP="007C35B2">
      <w:pPr>
        <w:pStyle w:val="ListParagraph"/>
        <w:numPr>
          <w:ilvl w:val="0"/>
          <w:numId w:val="13"/>
        </w:numPr>
      </w:pPr>
      <w:r>
        <w:t>Crosstalk I</w:t>
      </w:r>
    </w:p>
    <w:p w14:paraId="10333E14" w14:textId="116A984C" w:rsidR="008D0BAA" w:rsidRDefault="008D0BAA" w:rsidP="008D0BAA">
      <w:pPr>
        <w:pStyle w:val="ListParagraph"/>
        <w:numPr>
          <w:ilvl w:val="1"/>
          <w:numId w:val="13"/>
        </w:numPr>
      </w:pPr>
      <w:r>
        <w:t>One Week</w:t>
      </w:r>
    </w:p>
    <w:p w14:paraId="56AA62E1" w14:textId="61A02390" w:rsidR="008D0BAA" w:rsidRDefault="008D0BAA" w:rsidP="007C35B2">
      <w:pPr>
        <w:pStyle w:val="ListParagraph"/>
        <w:numPr>
          <w:ilvl w:val="0"/>
          <w:numId w:val="13"/>
        </w:numPr>
      </w:pPr>
      <w:r>
        <w:t>Crosstalk II</w:t>
      </w:r>
    </w:p>
    <w:p w14:paraId="605EABCF" w14:textId="5FF75F87" w:rsidR="00EA694A" w:rsidRDefault="008D0BAA" w:rsidP="007C35B2">
      <w:pPr>
        <w:pStyle w:val="ListParagraph"/>
        <w:numPr>
          <w:ilvl w:val="1"/>
          <w:numId w:val="13"/>
        </w:numPr>
      </w:pPr>
      <w:r>
        <w:t>One Week</w:t>
      </w:r>
    </w:p>
    <w:p w14:paraId="43505348" w14:textId="630D3C3E" w:rsidR="00EA694A" w:rsidRDefault="00EA694A" w:rsidP="007C35B2">
      <w:pPr>
        <w:pStyle w:val="ListParagraph"/>
        <w:numPr>
          <w:ilvl w:val="0"/>
          <w:numId w:val="13"/>
        </w:numPr>
      </w:pPr>
      <w:proofErr w:type="spellStart"/>
      <w:r>
        <w:t>Intersymbol</w:t>
      </w:r>
      <w:proofErr w:type="spellEnd"/>
      <w:r>
        <w:t xml:space="preserve"> Interference</w:t>
      </w:r>
    </w:p>
    <w:p w14:paraId="24B668C0" w14:textId="04DD4D5E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0A505EEE" w14:textId="1DF2CB7E" w:rsidR="00EA694A" w:rsidRDefault="00EA694A" w:rsidP="007C35B2">
      <w:pPr>
        <w:pStyle w:val="ListParagraph"/>
        <w:numPr>
          <w:ilvl w:val="0"/>
          <w:numId w:val="13"/>
        </w:numPr>
      </w:pPr>
      <w:proofErr w:type="spellStart"/>
      <w:r>
        <w:t>Simalutaneous</w:t>
      </w:r>
      <w:proofErr w:type="spellEnd"/>
      <w:r>
        <w:t xml:space="preserve"> Switching Outputs</w:t>
      </w:r>
    </w:p>
    <w:p w14:paraId="38EDCACB" w14:textId="158997B4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6407C740" w14:textId="77777777" w:rsidR="00EA694A" w:rsidRDefault="00EA694A" w:rsidP="007C35B2">
      <w:pPr>
        <w:pStyle w:val="ListParagraph"/>
        <w:numPr>
          <w:ilvl w:val="0"/>
          <w:numId w:val="13"/>
        </w:numPr>
      </w:pPr>
      <w:proofErr w:type="spellStart"/>
      <w:r>
        <w:t>Intersymbol</w:t>
      </w:r>
      <w:proofErr w:type="spellEnd"/>
      <w:r>
        <w:t xml:space="preserve"> Interference</w:t>
      </w:r>
    </w:p>
    <w:p w14:paraId="043D2ED5" w14:textId="3A3A468B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1973C77B" w14:textId="77777777" w:rsidR="00EA694A" w:rsidRDefault="00EA694A" w:rsidP="007C35B2">
      <w:pPr>
        <w:pStyle w:val="ListParagraph"/>
        <w:numPr>
          <w:ilvl w:val="0"/>
          <w:numId w:val="13"/>
        </w:numPr>
      </w:pPr>
      <w:r>
        <w:t>Driver Circuit</w:t>
      </w:r>
    </w:p>
    <w:p w14:paraId="68B11FEE" w14:textId="6E22DAB4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50A67EDF" w14:textId="77777777" w:rsidR="00EA694A" w:rsidRDefault="00EA694A" w:rsidP="007C35B2">
      <w:pPr>
        <w:pStyle w:val="ListParagraph"/>
        <w:numPr>
          <w:ilvl w:val="0"/>
          <w:numId w:val="13"/>
        </w:numPr>
      </w:pPr>
      <w:r>
        <w:t>LCR Transmission Line</w:t>
      </w:r>
    </w:p>
    <w:p w14:paraId="4A2D2526" w14:textId="40F70316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1E5DFE91" w14:textId="77777777" w:rsidR="00EA694A" w:rsidRDefault="00EA694A" w:rsidP="007C35B2">
      <w:pPr>
        <w:pStyle w:val="ListParagraph"/>
        <w:numPr>
          <w:ilvl w:val="0"/>
          <w:numId w:val="13"/>
        </w:numPr>
      </w:pPr>
      <w:r>
        <w:t xml:space="preserve">Corners and </w:t>
      </w:r>
      <w:proofErr w:type="spellStart"/>
      <w:r>
        <w:t>Vias</w:t>
      </w:r>
      <w:proofErr w:type="spellEnd"/>
    </w:p>
    <w:p w14:paraId="5F3E4C7D" w14:textId="74094E05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7348609A" w14:textId="77777777" w:rsidR="00EA694A" w:rsidRDefault="00EA694A" w:rsidP="007C35B2">
      <w:pPr>
        <w:pStyle w:val="ListParagraph"/>
        <w:numPr>
          <w:ilvl w:val="0"/>
          <w:numId w:val="13"/>
        </w:numPr>
      </w:pPr>
      <w:r>
        <w:t>Mystery Traces</w:t>
      </w:r>
    </w:p>
    <w:p w14:paraId="24030443" w14:textId="22C74E4A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3AAEE829" w14:textId="77777777" w:rsidR="00EA694A" w:rsidRDefault="00EA694A" w:rsidP="007C35B2">
      <w:pPr>
        <w:pStyle w:val="ListParagraph"/>
        <w:numPr>
          <w:ilvl w:val="0"/>
          <w:numId w:val="13"/>
        </w:numPr>
      </w:pPr>
      <w:r>
        <w:t>Decoupling</w:t>
      </w:r>
    </w:p>
    <w:p w14:paraId="53133F74" w14:textId="2476256D" w:rsidR="00EA694A" w:rsidRDefault="00EA694A" w:rsidP="007C35B2">
      <w:pPr>
        <w:pStyle w:val="ListParagraph"/>
        <w:numPr>
          <w:ilvl w:val="1"/>
          <w:numId w:val="13"/>
        </w:numPr>
      </w:pPr>
      <w:r>
        <w:t>Three Weeks</w:t>
      </w:r>
    </w:p>
    <w:p w14:paraId="4B3CC0D5" w14:textId="482178EA" w:rsidR="00CA6490" w:rsidRDefault="00CA6490" w:rsidP="00336445">
      <w:pPr>
        <w:pStyle w:val="Heading3"/>
      </w:pPr>
      <w:bookmarkStart w:id="41" w:name="_Toc409870435"/>
      <w:r>
        <w:t>Experiments Expected Completion:</w:t>
      </w:r>
      <w:bookmarkEnd w:id="41"/>
      <w:r>
        <w:t xml:space="preserve"> </w:t>
      </w:r>
    </w:p>
    <w:p w14:paraId="1BF47963" w14:textId="27294A0F" w:rsidR="00CA6490" w:rsidRDefault="00CA6490" w:rsidP="007C35B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Preliminary Student Version: </w:t>
      </w:r>
      <w:r w:rsidRPr="00CA6490">
        <w:rPr>
          <w:b/>
        </w:rPr>
        <w:t xml:space="preserve">End of </w:t>
      </w:r>
      <w:proofErr w:type="spellStart"/>
      <w:r w:rsidRPr="00CA6490">
        <w:rPr>
          <w:b/>
        </w:rPr>
        <w:t>Febuary</w:t>
      </w:r>
      <w:proofErr w:type="spellEnd"/>
    </w:p>
    <w:p w14:paraId="760AF477" w14:textId="5B27D800" w:rsidR="00CA6490" w:rsidRDefault="00CA6490" w:rsidP="007C35B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Final Including Instructor Version: End of March</w:t>
      </w:r>
    </w:p>
    <w:p w14:paraId="04E12721" w14:textId="77777777" w:rsidR="00CA6490" w:rsidRDefault="00CA6490" w:rsidP="00CA6490">
      <w:pPr>
        <w:pStyle w:val="Heading5"/>
      </w:pPr>
    </w:p>
    <w:p w14:paraId="38A94064" w14:textId="77777777" w:rsidR="00CA6490" w:rsidRDefault="00CA6490" w:rsidP="00CA6490">
      <w:pPr>
        <w:pStyle w:val="Heading5"/>
      </w:pPr>
      <w:r>
        <w:t>Website Development</w:t>
      </w:r>
    </w:p>
    <w:p w14:paraId="50181019" w14:textId="77777777" w:rsidR="00CA6490" w:rsidRDefault="00CA6490" w:rsidP="007C35B2">
      <w:pPr>
        <w:pStyle w:val="ListParagraph"/>
        <w:numPr>
          <w:ilvl w:val="0"/>
          <w:numId w:val="15"/>
        </w:numPr>
      </w:pPr>
      <w:r>
        <w:t>Hosting</w:t>
      </w:r>
    </w:p>
    <w:p w14:paraId="5403FD2A" w14:textId="1BF6A909" w:rsidR="00CA6490" w:rsidRPr="00CA6490" w:rsidRDefault="00CA6490" w:rsidP="007C35B2">
      <w:pPr>
        <w:pStyle w:val="ListParagraph"/>
        <w:numPr>
          <w:ilvl w:val="1"/>
          <w:numId w:val="15"/>
        </w:numPr>
        <w:rPr>
          <w:b/>
        </w:rPr>
      </w:pPr>
      <w:r w:rsidRPr="00CA6490">
        <w:rPr>
          <w:b/>
        </w:rPr>
        <w:t>Expected Completion: End of March</w:t>
      </w:r>
    </w:p>
    <w:p w14:paraId="462E6BC5" w14:textId="77777777" w:rsidR="00CA6490" w:rsidRDefault="00CA6490" w:rsidP="007C35B2">
      <w:pPr>
        <w:pStyle w:val="ListParagraph"/>
        <w:numPr>
          <w:ilvl w:val="0"/>
          <w:numId w:val="15"/>
        </w:numPr>
      </w:pPr>
      <w:r>
        <w:t>Learning Language</w:t>
      </w:r>
    </w:p>
    <w:p w14:paraId="564E777C" w14:textId="411C2355" w:rsidR="00CA6490" w:rsidRPr="00784FFF" w:rsidRDefault="00784FFF" w:rsidP="007C35B2">
      <w:pPr>
        <w:pStyle w:val="ListParagraph"/>
        <w:numPr>
          <w:ilvl w:val="1"/>
          <w:numId w:val="15"/>
        </w:numPr>
        <w:rPr>
          <w:b/>
        </w:rPr>
      </w:pPr>
      <w:r w:rsidRPr="00784FFF">
        <w:rPr>
          <w:b/>
        </w:rPr>
        <w:t xml:space="preserve">Expected Completion: </w:t>
      </w:r>
      <w:proofErr w:type="spellStart"/>
      <w:r w:rsidRPr="00784FFF">
        <w:rPr>
          <w:b/>
        </w:rPr>
        <w:t>Mid April</w:t>
      </w:r>
      <w:proofErr w:type="spellEnd"/>
    </w:p>
    <w:p w14:paraId="7DE9327D" w14:textId="77777777" w:rsidR="00CA6490" w:rsidRDefault="00CA6490" w:rsidP="007C35B2">
      <w:pPr>
        <w:pStyle w:val="ListParagraph"/>
        <w:numPr>
          <w:ilvl w:val="0"/>
          <w:numId w:val="15"/>
        </w:numPr>
      </w:pPr>
      <w:r>
        <w:t>Writing Code</w:t>
      </w:r>
    </w:p>
    <w:p w14:paraId="41AC1D42" w14:textId="6B62406E" w:rsidR="00784FFF" w:rsidRDefault="00784FFF" w:rsidP="007C35B2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Expected Completion: Mid May</w:t>
      </w:r>
    </w:p>
    <w:p w14:paraId="610942E9" w14:textId="77777777" w:rsidR="00784FFF" w:rsidRDefault="00784FFF" w:rsidP="00784FFF">
      <w:pPr>
        <w:rPr>
          <w:b/>
        </w:rPr>
      </w:pPr>
    </w:p>
    <w:p w14:paraId="0A92DC24" w14:textId="77777777" w:rsidR="00784FFF" w:rsidRDefault="00784FFF" w:rsidP="00336445">
      <w:pPr>
        <w:pStyle w:val="Heading3"/>
      </w:pPr>
      <w:bookmarkStart w:id="42" w:name="_Toc409870436"/>
      <w:r>
        <w:lastRenderedPageBreak/>
        <w:t xml:space="preserve">Website </w:t>
      </w:r>
      <w:r w:rsidRPr="00784FFF">
        <w:t>Expected Completion:</w:t>
      </w:r>
      <w:r>
        <w:t xml:space="preserve"> Mid May – End of May</w:t>
      </w:r>
      <w:bookmarkEnd w:id="42"/>
    </w:p>
    <w:p w14:paraId="7EDCE34C" w14:textId="77777777" w:rsidR="00784FFF" w:rsidRDefault="00784FFF" w:rsidP="00784FFF">
      <w:pPr>
        <w:rPr>
          <w:b/>
        </w:rPr>
      </w:pPr>
    </w:p>
    <w:p w14:paraId="3035ED58" w14:textId="77777777" w:rsidR="00784FFF" w:rsidRDefault="00784FFF" w:rsidP="00784FFF">
      <w:pPr>
        <w:pStyle w:val="Heading5"/>
      </w:pPr>
      <w:r w:rsidRPr="00784FFF">
        <w:t xml:space="preserve"> </w:t>
      </w:r>
      <w:r>
        <w:t>Promotion</w:t>
      </w:r>
    </w:p>
    <w:p w14:paraId="1FDF21D6" w14:textId="77777777" w:rsidR="00784FFF" w:rsidRDefault="00784FFF" w:rsidP="007C35B2">
      <w:pPr>
        <w:pStyle w:val="ListParagraph"/>
        <w:numPr>
          <w:ilvl w:val="0"/>
          <w:numId w:val="16"/>
        </w:numPr>
      </w:pPr>
      <w:r>
        <w:t>Investigate Promotional Avenues</w:t>
      </w:r>
    </w:p>
    <w:p w14:paraId="260F1E3A" w14:textId="77777777" w:rsidR="00784FFF" w:rsidRPr="00CA6490" w:rsidRDefault="00784FFF" w:rsidP="007C35B2">
      <w:pPr>
        <w:pStyle w:val="ListParagraph"/>
        <w:numPr>
          <w:ilvl w:val="1"/>
          <w:numId w:val="16"/>
        </w:numPr>
        <w:rPr>
          <w:b/>
        </w:rPr>
      </w:pPr>
      <w:r w:rsidRPr="00CA6490">
        <w:rPr>
          <w:b/>
        </w:rPr>
        <w:t>Expected Completion: End of March</w:t>
      </w:r>
    </w:p>
    <w:p w14:paraId="4ED740F6" w14:textId="77777777" w:rsidR="00784FFF" w:rsidRDefault="00784FFF" w:rsidP="007C35B2">
      <w:pPr>
        <w:pStyle w:val="ListParagraph"/>
        <w:numPr>
          <w:ilvl w:val="0"/>
          <w:numId w:val="16"/>
        </w:numPr>
      </w:pPr>
      <w:r>
        <w:t>Investigate Best Promotional Medium</w:t>
      </w:r>
    </w:p>
    <w:p w14:paraId="6D61AB81" w14:textId="0BF76C35" w:rsidR="00784FFF" w:rsidRDefault="00784FFF" w:rsidP="007C35B2">
      <w:pPr>
        <w:pStyle w:val="ListParagraph"/>
        <w:numPr>
          <w:ilvl w:val="1"/>
          <w:numId w:val="16"/>
        </w:numPr>
      </w:pPr>
      <w:r w:rsidRPr="00CA6490">
        <w:rPr>
          <w:b/>
        </w:rPr>
        <w:t>Expected Completion: End of March</w:t>
      </w:r>
    </w:p>
    <w:p w14:paraId="029753D4" w14:textId="32E3EF57" w:rsidR="00784FFF" w:rsidRDefault="00784FFF" w:rsidP="007C35B2">
      <w:pPr>
        <w:pStyle w:val="ListParagraph"/>
        <w:numPr>
          <w:ilvl w:val="0"/>
          <w:numId w:val="16"/>
        </w:numPr>
      </w:pPr>
      <w:r>
        <w:t xml:space="preserve">Create Promotional Project and Deliver Across Promotional Avenue </w:t>
      </w:r>
    </w:p>
    <w:p w14:paraId="36337CEE" w14:textId="77777777" w:rsidR="00784FFF" w:rsidRDefault="00784FFF" w:rsidP="007C35B2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>Expected Completion: Mid May</w:t>
      </w:r>
    </w:p>
    <w:p w14:paraId="37705C8B" w14:textId="77777777" w:rsidR="00784FFF" w:rsidRDefault="00784FFF" w:rsidP="00784FFF">
      <w:pPr>
        <w:rPr>
          <w:b/>
        </w:rPr>
      </w:pPr>
    </w:p>
    <w:p w14:paraId="6EC3ABD9" w14:textId="73DC3F02" w:rsidR="00784FFF" w:rsidRDefault="00784FFF" w:rsidP="00336445">
      <w:pPr>
        <w:pStyle w:val="Heading3"/>
      </w:pPr>
      <w:bookmarkStart w:id="43" w:name="_Toc409870437"/>
      <w:r>
        <w:t xml:space="preserve">Promotion </w:t>
      </w:r>
      <w:r w:rsidRPr="00784FFF">
        <w:t>Expected Completion:</w:t>
      </w:r>
      <w:r>
        <w:t xml:space="preserve"> Mid May</w:t>
      </w:r>
      <w:bookmarkEnd w:id="43"/>
    </w:p>
    <w:p w14:paraId="267EEFD6" w14:textId="77777777" w:rsidR="00784FFF" w:rsidRPr="00784FFF" w:rsidRDefault="00784FFF" w:rsidP="00784FFF">
      <w:pPr>
        <w:rPr>
          <w:b/>
        </w:rPr>
      </w:pPr>
    </w:p>
    <w:p w14:paraId="704C92B2" w14:textId="77777777" w:rsidR="00784FFF" w:rsidRDefault="00784FFF" w:rsidP="00784FFF">
      <w:pPr>
        <w:rPr>
          <w:b/>
        </w:rPr>
      </w:pPr>
    </w:p>
    <w:p w14:paraId="56FD57F7" w14:textId="77777777" w:rsidR="00784FFF" w:rsidRDefault="00784FFF" w:rsidP="00784FFF"/>
    <w:p w14:paraId="43D96914" w14:textId="3F140A53" w:rsidR="00784FFF" w:rsidRPr="00784FFF" w:rsidRDefault="00784FFF" w:rsidP="00784FFF">
      <w:pPr>
        <w:rPr>
          <w:b/>
        </w:rPr>
      </w:pPr>
    </w:p>
    <w:p w14:paraId="69D85F94" w14:textId="77777777" w:rsidR="00784FFF" w:rsidRPr="00784FFF" w:rsidRDefault="00784FFF" w:rsidP="00784FFF">
      <w:pPr>
        <w:rPr>
          <w:b/>
        </w:rPr>
      </w:pPr>
    </w:p>
    <w:p w14:paraId="1B4AB461" w14:textId="77777777" w:rsidR="00CA6490" w:rsidRDefault="00CA6490" w:rsidP="00784FFF">
      <w:pPr>
        <w:pStyle w:val="ListParagraph"/>
        <w:ind w:left="1440"/>
      </w:pPr>
    </w:p>
    <w:p w14:paraId="7642E203" w14:textId="77777777" w:rsidR="00CA6490" w:rsidRDefault="00CA6490" w:rsidP="00CA6490">
      <w:pPr>
        <w:pStyle w:val="ListParagraph"/>
      </w:pPr>
    </w:p>
    <w:p w14:paraId="0CB93815" w14:textId="77777777" w:rsidR="00CA6490" w:rsidRPr="00CA6490" w:rsidRDefault="00CA6490" w:rsidP="00CA6490">
      <w:pPr>
        <w:rPr>
          <w:b/>
        </w:rPr>
      </w:pPr>
    </w:p>
    <w:p w14:paraId="1D518353" w14:textId="77777777" w:rsidR="00CA6490" w:rsidRDefault="00CA6490" w:rsidP="00CA6490">
      <w:pPr>
        <w:ind w:left="360"/>
        <w:rPr>
          <w:b/>
        </w:rPr>
      </w:pPr>
    </w:p>
    <w:p w14:paraId="13C24E85" w14:textId="77777777" w:rsidR="00CA6490" w:rsidRPr="00CA6490" w:rsidRDefault="00CA6490" w:rsidP="00CA6490">
      <w:pPr>
        <w:ind w:left="360"/>
        <w:rPr>
          <w:b/>
        </w:rPr>
      </w:pPr>
    </w:p>
    <w:p w14:paraId="05247E23" w14:textId="77777777" w:rsidR="00EA694A" w:rsidRDefault="00EA694A" w:rsidP="00EA694A">
      <w:pPr>
        <w:pStyle w:val="ListParagraph"/>
      </w:pPr>
    </w:p>
    <w:p w14:paraId="73BCC36E" w14:textId="76A0064B" w:rsidR="00EA694A" w:rsidRDefault="00EA694A" w:rsidP="00EA694A">
      <w:pPr>
        <w:pStyle w:val="Heading2"/>
      </w:pPr>
    </w:p>
    <w:p w14:paraId="6C324DDC" w14:textId="77777777" w:rsidR="00035586" w:rsidRDefault="00035586" w:rsidP="00035586"/>
    <w:p w14:paraId="5B5F736C" w14:textId="77777777" w:rsidR="00035586" w:rsidRPr="00035586" w:rsidRDefault="00035586" w:rsidP="00035586"/>
    <w:p w14:paraId="61A57871" w14:textId="77777777" w:rsidR="00035586" w:rsidRPr="00035586" w:rsidRDefault="00035586" w:rsidP="00035586">
      <w:pPr>
        <w:pStyle w:val="ListParagraph"/>
        <w:ind w:left="0"/>
      </w:pPr>
    </w:p>
    <w:p w14:paraId="55186E25" w14:textId="77777777" w:rsidR="00035586" w:rsidRPr="00035586" w:rsidRDefault="00035586" w:rsidP="00035586"/>
    <w:p w14:paraId="50CF6DEA" w14:textId="77777777" w:rsidR="00035586" w:rsidRPr="00C90394" w:rsidRDefault="00035586" w:rsidP="00B96320">
      <w:pPr>
        <w:pStyle w:val="ListParagraph"/>
        <w:rPr>
          <w:bCs/>
          <w:iCs/>
          <w:color w:val="1F497D" w:themeColor="text2"/>
        </w:rPr>
      </w:pPr>
    </w:p>
    <w:p w14:paraId="3ED57FFF" w14:textId="77777777" w:rsidR="00C90394" w:rsidRPr="00C90394" w:rsidRDefault="00C90394" w:rsidP="00C90394"/>
    <w:p w14:paraId="1F9C429D" w14:textId="77777777" w:rsidR="005721D1" w:rsidRPr="0035428B" w:rsidRDefault="005721D1" w:rsidP="0035428B">
      <w:pPr>
        <w:spacing w:after="0" w:line="240" w:lineRule="auto"/>
        <w:rPr>
          <w:i/>
          <w:iCs/>
          <w:color w:val="1F497D" w:themeColor="text2"/>
        </w:rPr>
      </w:pPr>
    </w:p>
    <w:sectPr w:rsidR="005721D1" w:rsidRPr="0035428B" w:rsidSect="0039670E">
      <w:headerReference w:type="default" r:id="rId12"/>
      <w:footerReference w:type="default" r:id="rId13"/>
      <w:pgSz w:w="12240" w:h="15840"/>
      <w:pgMar w:top="1440" w:right="16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E8AA1" w14:textId="77777777" w:rsidR="003C2827" w:rsidRDefault="003C2827" w:rsidP="008F09ED">
      <w:pPr>
        <w:spacing w:after="0" w:line="240" w:lineRule="auto"/>
      </w:pPr>
      <w:r>
        <w:separator/>
      </w:r>
    </w:p>
  </w:endnote>
  <w:endnote w:type="continuationSeparator" w:id="0">
    <w:p w14:paraId="3323A5B8" w14:textId="77777777" w:rsidR="003C2827" w:rsidRDefault="003C2827" w:rsidP="008F09ED">
      <w:pPr>
        <w:spacing w:after="0" w:line="240" w:lineRule="auto"/>
      </w:pPr>
      <w:r>
        <w:continuationSeparator/>
      </w:r>
    </w:p>
  </w:endnote>
  <w:endnote w:type="continuationNotice" w:id="1">
    <w:p w14:paraId="0C6C6B96" w14:textId="77777777" w:rsidR="003C2827" w:rsidRDefault="003C28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o Sans Intel Medium">
    <w:altName w:val="Arial"/>
    <w:charset w:val="00"/>
    <w:family w:val="swiss"/>
    <w:pitch w:val="variable"/>
    <w:sig w:usb0="00000003" w:usb1="00000000" w:usb2="00000000" w:usb3="00000000" w:csb0="00000001" w:csb1="00000000"/>
  </w:font>
  <w:font w:name="Neo Sans Intel">
    <w:altName w:val="Segoe Script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4939" w:type="pct"/>
      <w:tblLook w:val="04A0" w:firstRow="1" w:lastRow="0" w:firstColumn="1" w:lastColumn="0" w:noHBand="0" w:noVBand="1"/>
    </w:tblPr>
    <w:tblGrid>
      <w:gridCol w:w="3942"/>
      <w:gridCol w:w="4711"/>
    </w:tblGrid>
    <w:tr w:rsidR="00A05CC9" w:rsidRPr="001E6A0A" w14:paraId="4D4CC6AD" w14:textId="77777777" w:rsidTr="00D61D04">
      <w:trPr>
        <w:trHeight w:val="150"/>
      </w:trPr>
      <w:tc>
        <w:tcPr>
          <w:tcW w:w="2278" w:type="pct"/>
          <w:tcBorders>
            <w:top w:val="single" w:sz="4" w:space="0" w:color="auto"/>
          </w:tcBorders>
        </w:tcPr>
        <w:p w14:paraId="2D42FA6E" w14:textId="77777777" w:rsidR="00A05CC9" w:rsidRPr="00C632A7" w:rsidRDefault="00A05CC9" w:rsidP="00D61D04">
          <w:pPr>
            <w:pStyle w:val="Header"/>
            <w:rPr>
              <w:rFonts w:ascii="Cambria" w:eastAsia="Times New Roman" w:hAnsi="Cambria" w:cs="Times New Roman"/>
              <w:b/>
              <w:bCs/>
              <w:sz w:val="24"/>
              <w:szCs w:val="24"/>
            </w:rPr>
          </w:pPr>
          <w:r w:rsidRPr="00C632A7">
            <w:rPr>
              <w:rFonts w:ascii="Cambria" w:hAnsi="Cambria"/>
              <w:b/>
              <w:sz w:val="24"/>
              <w:szCs w:val="24"/>
            </w:rPr>
            <w:t xml:space="preserve">Page </w:t>
          </w:r>
          <w:r w:rsidRPr="00C632A7">
            <w:rPr>
              <w:rFonts w:ascii="Cambria" w:hAnsi="Cambria"/>
              <w:b/>
              <w:sz w:val="24"/>
              <w:szCs w:val="24"/>
            </w:rPr>
            <w:fldChar w:fldCharType="begin"/>
          </w:r>
          <w:r w:rsidRPr="00C632A7">
            <w:rPr>
              <w:rFonts w:ascii="Cambria" w:hAnsi="Cambria"/>
              <w:b/>
              <w:sz w:val="24"/>
              <w:szCs w:val="24"/>
            </w:rPr>
            <w:instrText xml:space="preserve"> PAGE  \* MERGEFORMAT </w:instrText>
          </w:r>
          <w:r w:rsidRPr="00C632A7">
            <w:rPr>
              <w:rFonts w:ascii="Cambria" w:hAnsi="Cambria"/>
              <w:b/>
              <w:sz w:val="24"/>
              <w:szCs w:val="24"/>
            </w:rPr>
            <w:fldChar w:fldCharType="separate"/>
          </w:r>
          <w:r w:rsidR="005D6704">
            <w:rPr>
              <w:rFonts w:ascii="Cambria" w:hAnsi="Cambria"/>
              <w:b/>
              <w:noProof/>
              <w:sz w:val="24"/>
              <w:szCs w:val="24"/>
            </w:rPr>
            <w:t>10</w:t>
          </w:r>
          <w:r w:rsidRPr="00C632A7">
            <w:rPr>
              <w:rFonts w:ascii="Cambria" w:hAnsi="Cambria"/>
              <w:b/>
              <w:sz w:val="24"/>
              <w:szCs w:val="24"/>
            </w:rPr>
            <w:fldChar w:fldCharType="end"/>
          </w:r>
          <w:r w:rsidRPr="00C632A7">
            <w:rPr>
              <w:rFonts w:ascii="Cambria" w:eastAsia="Times New Roman" w:hAnsi="Cambria" w:cs="Times New Roman"/>
              <w:b/>
              <w:bCs/>
              <w:sz w:val="24"/>
              <w:szCs w:val="24"/>
            </w:rPr>
            <w:t xml:space="preserve"> </w:t>
          </w:r>
        </w:p>
      </w:tc>
      <w:tc>
        <w:tcPr>
          <w:tcW w:w="2722" w:type="pct"/>
          <w:tcBorders>
            <w:top w:val="single" w:sz="4" w:space="0" w:color="auto"/>
          </w:tcBorders>
        </w:tcPr>
        <w:p w14:paraId="7D8E0B19" w14:textId="77777777" w:rsidR="00A05CC9" w:rsidRPr="00C632A7" w:rsidRDefault="00A05CC9" w:rsidP="00D61D04">
          <w:pPr>
            <w:pStyle w:val="Header"/>
            <w:jc w:val="right"/>
            <w:rPr>
              <w:rFonts w:ascii="Cambria" w:eastAsia="Times New Roman" w:hAnsi="Cambria" w:cs="Times New Roman"/>
              <w:b/>
              <w:bCs/>
              <w:noProof/>
              <w:sz w:val="24"/>
              <w:szCs w:val="24"/>
            </w:rPr>
          </w:pPr>
          <w:r w:rsidRPr="00C632A7">
            <w:rPr>
              <w:rFonts w:ascii="Cambria" w:eastAsia="Times New Roman" w:hAnsi="Cambria" w:cs="Times New Roman"/>
              <w:b/>
              <w:bCs/>
              <w:sz w:val="24"/>
              <w:szCs w:val="24"/>
            </w:rPr>
            <w:fldChar w:fldCharType="begin"/>
          </w:r>
          <w:r w:rsidRPr="00C632A7">
            <w:rPr>
              <w:rFonts w:ascii="Cambria" w:eastAsia="Times New Roman" w:hAnsi="Cambria" w:cs="Times New Roman"/>
              <w:b/>
              <w:bCs/>
              <w:sz w:val="24"/>
              <w:szCs w:val="24"/>
            </w:rPr>
            <w:instrText xml:space="preserve"> STYLEREF  Doc_Security_Class </w:instrText>
          </w:r>
          <w:r w:rsidRPr="00C632A7">
            <w:rPr>
              <w:rFonts w:ascii="Cambria" w:eastAsia="Times New Roman" w:hAnsi="Cambria" w:cs="Times New Roman"/>
              <w:b/>
              <w:bCs/>
              <w:noProof/>
              <w:sz w:val="24"/>
              <w:szCs w:val="24"/>
            </w:rPr>
            <w:fldChar w:fldCharType="end"/>
          </w:r>
        </w:p>
      </w:tc>
    </w:tr>
  </w:tbl>
  <w:p w14:paraId="156EB9C9" w14:textId="77777777" w:rsidR="00A05CC9" w:rsidRDefault="00A05C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C344A" w14:textId="77777777" w:rsidR="003C2827" w:rsidRDefault="003C2827" w:rsidP="008F09ED">
      <w:pPr>
        <w:spacing w:after="0" w:line="240" w:lineRule="auto"/>
      </w:pPr>
      <w:r>
        <w:separator/>
      </w:r>
    </w:p>
  </w:footnote>
  <w:footnote w:type="continuationSeparator" w:id="0">
    <w:p w14:paraId="57817E28" w14:textId="77777777" w:rsidR="003C2827" w:rsidRDefault="003C2827" w:rsidP="008F09ED">
      <w:pPr>
        <w:spacing w:after="0" w:line="240" w:lineRule="auto"/>
      </w:pPr>
      <w:r>
        <w:continuationSeparator/>
      </w:r>
    </w:p>
  </w:footnote>
  <w:footnote w:type="continuationNotice" w:id="1">
    <w:p w14:paraId="0CC6DEEC" w14:textId="77777777" w:rsidR="003C2827" w:rsidRDefault="003C28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51350" w14:textId="77777777" w:rsidR="00A05CC9" w:rsidRDefault="00A05CC9" w:rsidP="008F09ED">
    <w:pPr>
      <w:pStyle w:val="Header"/>
      <w:jc w:val="right"/>
    </w:pPr>
    <w:r>
      <w:rPr>
        <w:noProof/>
        <w:lang w:bidi="ar-SA"/>
      </w:rPr>
      <w:drawing>
        <wp:anchor distT="0" distB="0" distL="114300" distR="114300" simplePos="0" relativeHeight="251658242" behindDoc="0" locked="0" layoutInCell="1" allowOverlap="1" wp14:anchorId="4BD590D3" wp14:editId="5B21D77A">
          <wp:simplePos x="0" y="0"/>
          <wp:positionH relativeFrom="column">
            <wp:posOffset>4953000</wp:posOffset>
          </wp:positionH>
          <wp:positionV relativeFrom="paragraph">
            <wp:posOffset>-161925</wp:posOffset>
          </wp:positionV>
          <wp:extent cx="533400" cy="361950"/>
          <wp:effectExtent l="19050" t="0" r="0" b="0"/>
          <wp:wrapNone/>
          <wp:docPr id="4" name="Picture 16" descr="Intel Logo 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Intel Logo B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9F2B2CF" w14:textId="77777777" w:rsidR="00A05CC9" w:rsidRDefault="00A05CC9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3C544195" wp14:editId="0764B7F1">
              <wp:simplePos x="0" y="0"/>
              <wp:positionH relativeFrom="page">
                <wp:posOffset>1143000</wp:posOffset>
              </wp:positionH>
              <wp:positionV relativeFrom="page">
                <wp:posOffset>371475</wp:posOffset>
              </wp:positionV>
              <wp:extent cx="5562600" cy="186055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75EF1" w14:textId="77777777" w:rsidR="00A05CC9" w:rsidRPr="00C632A7" w:rsidRDefault="00A05CC9" w:rsidP="00341C01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instrText xml:space="preserve"> STYLEREF  DocTitle </w:instrTex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D6704">
                            <w:rPr>
                              <w:noProof/>
                              <w:sz w:val="24"/>
                              <w:szCs w:val="24"/>
                            </w:rPr>
                            <w:t>E3VB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t xml:space="preserve"> – 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instrText xml:space="preserve"> STYLEREF  "DocType TitlePage" </w:instrTex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D6704">
                            <w:rPr>
                              <w:noProof/>
                              <w:sz w:val="24"/>
                              <w:szCs w:val="24"/>
                            </w:rPr>
                            <w:t>Project Proposal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t xml:space="preserve"> – 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instrText xml:space="preserve"> STYLEREF  Doc_Version </w:instrTex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D6704">
                            <w:rPr>
                              <w:noProof/>
                              <w:sz w:val="24"/>
                              <w:szCs w:val="24"/>
                            </w:rPr>
                            <w:t>Revision 1.4</w:t>
                          </w:r>
                          <w:r w:rsidRPr="00C632A7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441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0pt;margin-top:29.25pt;width:438pt;height:14.65pt;z-index:251658241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" o:allowincell="f" filled="f" stroked="f">
              <v:textbox style="mso-fit-shape-to-text:t" inset=",0,,0">
                <w:txbxContent>
                  <w:p w14:paraId="5E675EF1" w14:textId="77777777" w:rsidR="00A05CC9" w:rsidRPr="00C632A7" w:rsidRDefault="00A05CC9" w:rsidP="00341C01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C632A7">
                      <w:rPr>
                        <w:sz w:val="24"/>
                        <w:szCs w:val="24"/>
                      </w:rPr>
                      <w:fldChar w:fldCharType="begin"/>
                    </w:r>
                    <w:r w:rsidRPr="00C632A7">
                      <w:rPr>
                        <w:sz w:val="24"/>
                        <w:szCs w:val="24"/>
                      </w:rPr>
                      <w:instrText xml:space="preserve"> STYLEREF  DocTitle </w:instrText>
                    </w:r>
                    <w:r w:rsidRPr="00C632A7">
                      <w:rPr>
                        <w:sz w:val="24"/>
                        <w:szCs w:val="24"/>
                      </w:rPr>
                      <w:fldChar w:fldCharType="separate"/>
                    </w:r>
                    <w:r w:rsidR="005D6704">
                      <w:rPr>
                        <w:noProof/>
                        <w:sz w:val="24"/>
                        <w:szCs w:val="24"/>
                      </w:rPr>
                      <w:t>E3VB</w:t>
                    </w:r>
                    <w:r w:rsidRPr="00C632A7">
                      <w:rPr>
                        <w:sz w:val="24"/>
                        <w:szCs w:val="24"/>
                      </w:rPr>
                      <w:fldChar w:fldCharType="end"/>
                    </w:r>
                    <w:r w:rsidRPr="00C632A7">
                      <w:rPr>
                        <w:sz w:val="24"/>
                        <w:szCs w:val="24"/>
                      </w:rPr>
                      <w:t xml:space="preserve"> – </w:t>
                    </w:r>
                    <w:r w:rsidRPr="00C632A7">
                      <w:rPr>
                        <w:sz w:val="24"/>
                        <w:szCs w:val="24"/>
                      </w:rPr>
                      <w:fldChar w:fldCharType="begin"/>
                    </w:r>
                    <w:r w:rsidRPr="00C632A7">
                      <w:rPr>
                        <w:sz w:val="24"/>
                        <w:szCs w:val="24"/>
                      </w:rPr>
                      <w:instrText xml:space="preserve"> STYLEREF  "DocType TitlePage" </w:instrText>
                    </w:r>
                    <w:r w:rsidRPr="00C632A7">
                      <w:rPr>
                        <w:sz w:val="24"/>
                        <w:szCs w:val="24"/>
                      </w:rPr>
                      <w:fldChar w:fldCharType="separate"/>
                    </w:r>
                    <w:r w:rsidR="005D6704">
                      <w:rPr>
                        <w:noProof/>
                        <w:sz w:val="24"/>
                        <w:szCs w:val="24"/>
                      </w:rPr>
                      <w:t>Project Proposal</w:t>
                    </w:r>
                    <w:r w:rsidRPr="00C632A7">
                      <w:rPr>
                        <w:sz w:val="24"/>
                        <w:szCs w:val="24"/>
                      </w:rPr>
                      <w:fldChar w:fldCharType="end"/>
                    </w:r>
                    <w:r w:rsidRPr="00C632A7">
                      <w:rPr>
                        <w:sz w:val="24"/>
                        <w:szCs w:val="24"/>
                      </w:rPr>
                      <w:t xml:space="preserve"> – </w:t>
                    </w:r>
                    <w:r w:rsidRPr="00C632A7">
                      <w:rPr>
                        <w:sz w:val="24"/>
                        <w:szCs w:val="24"/>
                      </w:rPr>
                      <w:fldChar w:fldCharType="begin"/>
                    </w:r>
                    <w:r w:rsidRPr="00C632A7">
                      <w:rPr>
                        <w:sz w:val="24"/>
                        <w:szCs w:val="24"/>
                      </w:rPr>
                      <w:instrText xml:space="preserve"> STYLEREF  Doc_Version </w:instrText>
                    </w:r>
                    <w:r w:rsidRPr="00C632A7">
                      <w:rPr>
                        <w:sz w:val="24"/>
                        <w:szCs w:val="24"/>
                      </w:rPr>
                      <w:fldChar w:fldCharType="separate"/>
                    </w:r>
                    <w:r w:rsidR="005D6704">
                      <w:rPr>
                        <w:noProof/>
                        <w:sz w:val="24"/>
                        <w:szCs w:val="24"/>
                      </w:rPr>
                      <w:t>Revision 1.4</w:t>
                    </w:r>
                    <w:r w:rsidRPr="00C632A7"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DF13E9D" wp14:editId="6AFBF15D">
              <wp:simplePos x="0" y="0"/>
              <wp:positionH relativeFrom="page">
                <wp:posOffset>0</wp:posOffset>
              </wp:positionH>
              <wp:positionV relativeFrom="page">
                <wp:posOffset>371475</wp:posOffset>
              </wp:positionV>
              <wp:extent cx="1143000" cy="170815"/>
              <wp:effectExtent l="0" t="0" r="0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D95A1A" w14:textId="77777777" w:rsidR="00A05CC9" w:rsidRPr="009F006B" w:rsidRDefault="00A05CC9">
                          <w:pPr>
                            <w:spacing w:after="0" w:line="240" w:lineRule="auto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D6704" w:rsidRPr="005D6704">
                            <w:rPr>
                              <w:noProof/>
                              <w:color w:val="FFFFFF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F13E9D" id="Text Box 1" o:spid="_x0000_s1027" type="#_x0000_t202" style="position:absolute;margin-left:0;margin-top:29.25pt;width:90pt;height:13.4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" o:allowincell="f" fillcolor="#4f81bd" stroked="f">
              <v:textbox style="mso-fit-shape-to-text:t" inset=",0,,0">
                <w:txbxContent>
                  <w:p w14:paraId="51D95A1A" w14:textId="77777777" w:rsidR="00A05CC9" w:rsidRPr="009F006B" w:rsidRDefault="00A05CC9">
                    <w:pPr>
                      <w:spacing w:after="0" w:line="240" w:lineRule="auto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D6704" w:rsidRPr="005D6704">
                      <w:rPr>
                        <w:noProof/>
                        <w:color w:val="FFFFFF"/>
                      </w:rPr>
                      <w:t>10</w:t>
                    </w:r>
                    <w:r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CA24DE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D10E6"/>
    <w:multiLevelType w:val="hybridMultilevel"/>
    <w:tmpl w:val="1A2C5598"/>
    <w:lvl w:ilvl="0" w:tplc="A0963D60">
      <w:start w:val="1"/>
      <w:numFmt w:val="decimal"/>
      <w:pStyle w:val="NonFunctionalSystemLevelRequirement"/>
      <w:lvlText w:val="Sys_NFReq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773FB5"/>
    <w:multiLevelType w:val="hybridMultilevel"/>
    <w:tmpl w:val="8DFEC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85342"/>
    <w:multiLevelType w:val="hybridMultilevel"/>
    <w:tmpl w:val="B62E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0201C"/>
    <w:multiLevelType w:val="hybridMultilevel"/>
    <w:tmpl w:val="FF8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F1E20"/>
    <w:multiLevelType w:val="hybridMultilevel"/>
    <w:tmpl w:val="AF54D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280A93"/>
    <w:multiLevelType w:val="hybridMultilevel"/>
    <w:tmpl w:val="940AEF9A"/>
    <w:lvl w:ilvl="0" w:tplc="6D6A17EE">
      <w:start w:val="1"/>
      <w:numFmt w:val="decimal"/>
      <w:lvlText w:val="Ref 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95162E"/>
    <w:multiLevelType w:val="hybridMultilevel"/>
    <w:tmpl w:val="353A6BBC"/>
    <w:lvl w:ilvl="0" w:tplc="ED10419A">
      <w:start w:val="1"/>
      <w:numFmt w:val="decimal"/>
      <w:pStyle w:val="ArchitecturalRequirement"/>
      <w:lvlText w:val="Arch_Req 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91EB2"/>
    <w:multiLevelType w:val="hybridMultilevel"/>
    <w:tmpl w:val="9AAEB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37F83"/>
    <w:multiLevelType w:val="hybridMultilevel"/>
    <w:tmpl w:val="2686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C2DD5"/>
    <w:multiLevelType w:val="hybridMultilevel"/>
    <w:tmpl w:val="75524FF4"/>
    <w:lvl w:ilvl="0" w:tplc="C428DB06">
      <w:start w:val="1"/>
      <w:numFmt w:val="decimal"/>
      <w:pStyle w:val="DesignRequirement"/>
      <w:lvlText w:val="Design_Req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762C86"/>
    <w:multiLevelType w:val="hybridMultilevel"/>
    <w:tmpl w:val="75E0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F40B06"/>
    <w:multiLevelType w:val="hybridMultilevel"/>
    <w:tmpl w:val="30A8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4C43B8"/>
    <w:multiLevelType w:val="hybridMultilevel"/>
    <w:tmpl w:val="E58A855A"/>
    <w:lvl w:ilvl="0" w:tplc="00726554">
      <w:start w:val="1"/>
      <w:numFmt w:val="decimal"/>
      <w:pStyle w:val="FunctionalSystemLevelRequirement"/>
      <w:lvlText w:val="Sys_FReq 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462A22"/>
    <w:multiLevelType w:val="singleLevel"/>
    <w:tmpl w:val="2EEC632A"/>
    <w:lvl w:ilvl="0">
      <w:start w:val="1"/>
      <w:numFmt w:val="none"/>
      <w:pStyle w:val="Warning"/>
      <w:lvlText w:val="WARNING:"/>
      <w:lvlJc w:val="left"/>
      <w:pPr>
        <w:tabs>
          <w:tab w:val="num" w:pos="120"/>
        </w:tabs>
        <w:ind w:left="-600" w:hanging="36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z w:val="20"/>
        <w:vertAlign w:val="baseline"/>
      </w:rPr>
    </w:lvl>
  </w:abstractNum>
  <w:abstractNum w:abstractNumId="15">
    <w:nsid w:val="791C796C"/>
    <w:multiLevelType w:val="hybridMultilevel"/>
    <w:tmpl w:val="CBC8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7"/>
  </w:num>
  <w:num w:numId="8">
    <w:abstractNumId w:val="15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8"/>
  </w:num>
  <w:num w:numId="14">
    <w:abstractNumId w:val="11"/>
  </w:num>
  <w:num w:numId="15">
    <w:abstractNumId w:val="5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2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C1"/>
    <w:rsid w:val="0000093D"/>
    <w:rsid w:val="000015D9"/>
    <w:rsid w:val="000027FA"/>
    <w:rsid w:val="000037B2"/>
    <w:rsid w:val="00003D0B"/>
    <w:rsid w:val="00006EA0"/>
    <w:rsid w:val="000070AB"/>
    <w:rsid w:val="00007528"/>
    <w:rsid w:val="00007716"/>
    <w:rsid w:val="00011A84"/>
    <w:rsid w:val="00012479"/>
    <w:rsid w:val="000129AB"/>
    <w:rsid w:val="00015CB6"/>
    <w:rsid w:val="00016B33"/>
    <w:rsid w:val="00017877"/>
    <w:rsid w:val="00017B6E"/>
    <w:rsid w:val="000208EB"/>
    <w:rsid w:val="00020CCA"/>
    <w:rsid w:val="00021754"/>
    <w:rsid w:val="000221FA"/>
    <w:rsid w:val="00022278"/>
    <w:rsid w:val="0002230E"/>
    <w:rsid w:val="00023C68"/>
    <w:rsid w:val="00023CA3"/>
    <w:rsid w:val="0002501A"/>
    <w:rsid w:val="00025167"/>
    <w:rsid w:val="000253E9"/>
    <w:rsid w:val="00025761"/>
    <w:rsid w:val="0002645A"/>
    <w:rsid w:val="00026B89"/>
    <w:rsid w:val="00027BA3"/>
    <w:rsid w:val="00031130"/>
    <w:rsid w:val="00031360"/>
    <w:rsid w:val="0003186C"/>
    <w:rsid w:val="000347C3"/>
    <w:rsid w:val="00034BC9"/>
    <w:rsid w:val="00035586"/>
    <w:rsid w:val="00037333"/>
    <w:rsid w:val="00037CCA"/>
    <w:rsid w:val="00040B9E"/>
    <w:rsid w:val="0004290D"/>
    <w:rsid w:val="00042E99"/>
    <w:rsid w:val="0004300F"/>
    <w:rsid w:val="0004568B"/>
    <w:rsid w:val="00045716"/>
    <w:rsid w:val="00046695"/>
    <w:rsid w:val="0004717B"/>
    <w:rsid w:val="00047AFC"/>
    <w:rsid w:val="00047C34"/>
    <w:rsid w:val="000502A7"/>
    <w:rsid w:val="00050505"/>
    <w:rsid w:val="000511C7"/>
    <w:rsid w:val="00051617"/>
    <w:rsid w:val="000527D3"/>
    <w:rsid w:val="000537D6"/>
    <w:rsid w:val="0005438F"/>
    <w:rsid w:val="00060121"/>
    <w:rsid w:val="0006039C"/>
    <w:rsid w:val="00060638"/>
    <w:rsid w:val="00060939"/>
    <w:rsid w:val="00060B17"/>
    <w:rsid w:val="000615C5"/>
    <w:rsid w:val="00061D55"/>
    <w:rsid w:val="00062233"/>
    <w:rsid w:val="00062240"/>
    <w:rsid w:val="000625E3"/>
    <w:rsid w:val="000658F9"/>
    <w:rsid w:val="00065A53"/>
    <w:rsid w:val="00066801"/>
    <w:rsid w:val="000671F4"/>
    <w:rsid w:val="000672BC"/>
    <w:rsid w:val="000677E5"/>
    <w:rsid w:val="00067823"/>
    <w:rsid w:val="00070624"/>
    <w:rsid w:val="0007189B"/>
    <w:rsid w:val="00072B1E"/>
    <w:rsid w:val="00072C1F"/>
    <w:rsid w:val="0007303D"/>
    <w:rsid w:val="00073E1E"/>
    <w:rsid w:val="00074329"/>
    <w:rsid w:val="00074EC4"/>
    <w:rsid w:val="00074F50"/>
    <w:rsid w:val="000751DC"/>
    <w:rsid w:val="00075435"/>
    <w:rsid w:val="00075A5B"/>
    <w:rsid w:val="00076DB5"/>
    <w:rsid w:val="00076FD8"/>
    <w:rsid w:val="00077F99"/>
    <w:rsid w:val="00081096"/>
    <w:rsid w:val="00082638"/>
    <w:rsid w:val="0008497D"/>
    <w:rsid w:val="00084B27"/>
    <w:rsid w:val="000863C8"/>
    <w:rsid w:val="00086D38"/>
    <w:rsid w:val="00087457"/>
    <w:rsid w:val="00087712"/>
    <w:rsid w:val="00087B96"/>
    <w:rsid w:val="00087BF4"/>
    <w:rsid w:val="00090182"/>
    <w:rsid w:val="00090193"/>
    <w:rsid w:val="000920E1"/>
    <w:rsid w:val="00092EDD"/>
    <w:rsid w:val="00094ACD"/>
    <w:rsid w:val="000957A9"/>
    <w:rsid w:val="000958BA"/>
    <w:rsid w:val="00095EA2"/>
    <w:rsid w:val="00096839"/>
    <w:rsid w:val="00096B42"/>
    <w:rsid w:val="00097749"/>
    <w:rsid w:val="00097841"/>
    <w:rsid w:val="000A16F7"/>
    <w:rsid w:val="000A238F"/>
    <w:rsid w:val="000A33CD"/>
    <w:rsid w:val="000A37D3"/>
    <w:rsid w:val="000A420C"/>
    <w:rsid w:val="000A4B38"/>
    <w:rsid w:val="000A6C76"/>
    <w:rsid w:val="000B1D77"/>
    <w:rsid w:val="000B2902"/>
    <w:rsid w:val="000B2BB8"/>
    <w:rsid w:val="000B31B7"/>
    <w:rsid w:val="000B3468"/>
    <w:rsid w:val="000B3F02"/>
    <w:rsid w:val="000B3FC5"/>
    <w:rsid w:val="000B41FC"/>
    <w:rsid w:val="000B486C"/>
    <w:rsid w:val="000B5924"/>
    <w:rsid w:val="000B6720"/>
    <w:rsid w:val="000B67C0"/>
    <w:rsid w:val="000B67D8"/>
    <w:rsid w:val="000B7A6F"/>
    <w:rsid w:val="000C0269"/>
    <w:rsid w:val="000C05D6"/>
    <w:rsid w:val="000C0FBF"/>
    <w:rsid w:val="000C185D"/>
    <w:rsid w:val="000C1F2C"/>
    <w:rsid w:val="000C3546"/>
    <w:rsid w:val="000C3B67"/>
    <w:rsid w:val="000C41ED"/>
    <w:rsid w:val="000C4804"/>
    <w:rsid w:val="000C508E"/>
    <w:rsid w:val="000C5B46"/>
    <w:rsid w:val="000C636F"/>
    <w:rsid w:val="000C7CDD"/>
    <w:rsid w:val="000D04BC"/>
    <w:rsid w:val="000D1382"/>
    <w:rsid w:val="000D1580"/>
    <w:rsid w:val="000D1F73"/>
    <w:rsid w:val="000D28F4"/>
    <w:rsid w:val="000D3B0B"/>
    <w:rsid w:val="000D3E1C"/>
    <w:rsid w:val="000D44AC"/>
    <w:rsid w:val="000D4766"/>
    <w:rsid w:val="000D4CB8"/>
    <w:rsid w:val="000D59B5"/>
    <w:rsid w:val="000D6E0B"/>
    <w:rsid w:val="000D74F7"/>
    <w:rsid w:val="000E1771"/>
    <w:rsid w:val="000E2260"/>
    <w:rsid w:val="000E2BAF"/>
    <w:rsid w:val="000E2EBD"/>
    <w:rsid w:val="000E33BA"/>
    <w:rsid w:val="000E3592"/>
    <w:rsid w:val="000E36A6"/>
    <w:rsid w:val="000E5B95"/>
    <w:rsid w:val="000E5D1B"/>
    <w:rsid w:val="000E6B69"/>
    <w:rsid w:val="000E76AA"/>
    <w:rsid w:val="000E7AEC"/>
    <w:rsid w:val="000F0393"/>
    <w:rsid w:val="000F1E81"/>
    <w:rsid w:val="000F2765"/>
    <w:rsid w:val="000F2FCA"/>
    <w:rsid w:val="000F3219"/>
    <w:rsid w:val="000F587B"/>
    <w:rsid w:val="000F6547"/>
    <w:rsid w:val="000F7B56"/>
    <w:rsid w:val="00100D81"/>
    <w:rsid w:val="00101274"/>
    <w:rsid w:val="001024AB"/>
    <w:rsid w:val="00103E5E"/>
    <w:rsid w:val="00104557"/>
    <w:rsid w:val="00105F0B"/>
    <w:rsid w:val="00106232"/>
    <w:rsid w:val="00107920"/>
    <w:rsid w:val="00107C27"/>
    <w:rsid w:val="00112221"/>
    <w:rsid w:val="001126CA"/>
    <w:rsid w:val="0011304E"/>
    <w:rsid w:val="00113F04"/>
    <w:rsid w:val="00113FAC"/>
    <w:rsid w:val="001156B6"/>
    <w:rsid w:val="00115B24"/>
    <w:rsid w:val="00115C0E"/>
    <w:rsid w:val="00115C75"/>
    <w:rsid w:val="00116170"/>
    <w:rsid w:val="0011709C"/>
    <w:rsid w:val="00117418"/>
    <w:rsid w:val="001175FA"/>
    <w:rsid w:val="0011760D"/>
    <w:rsid w:val="00120495"/>
    <w:rsid w:val="001212C4"/>
    <w:rsid w:val="0012137A"/>
    <w:rsid w:val="00123485"/>
    <w:rsid w:val="00123DFA"/>
    <w:rsid w:val="0012482E"/>
    <w:rsid w:val="00125057"/>
    <w:rsid w:val="0012529A"/>
    <w:rsid w:val="00125B07"/>
    <w:rsid w:val="0012714A"/>
    <w:rsid w:val="00127985"/>
    <w:rsid w:val="001279FE"/>
    <w:rsid w:val="00127B4C"/>
    <w:rsid w:val="00127F18"/>
    <w:rsid w:val="00130515"/>
    <w:rsid w:val="00130669"/>
    <w:rsid w:val="00131212"/>
    <w:rsid w:val="00131819"/>
    <w:rsid w:val="00131BEA"/>
    <w:rsid w:val="00132709"/>
    <w:rsid w:val="001327AC"/>
    <w:rsid w:val="00132965"/>
    <w:rsid w:val="00132E6F"/>
    <w:rsid w:val="00133D69"/>
    <w:rsid w:val="00134CE7"/>
    <w:rsid w:val="00135EC0"/>
    <w:rsid w:val="001378F4"/>
    <w:rsid w:val="00137ADB"/>
    <w:rsid w:val="001401C9"/>
    <w:rsid w:val="00142133"/>
    <w:rsid w:val="00143492"/>
    <w:rsid w:val="001439D9"/>
    <w:rsid w:val="00143CD8"/>
    <w:rsid w:val="001442F1"/>
    <w:rsid w:val="001448D9"/>
    <w:rsid w:val="00144BA1"/>
    <w:rsid w:val="0014501C"/>
    <w:rsid w:val="00145539"/>
    <w:rsid w:val="00145BDD"/>
    <w:rsid w:val="00145E8C"/>
    <w:rsid w:val="00146049"/>
    <w:rsid w:val="00146F68"/>
    <w:rsid w:val="00147074"/>
    <w:rsid w:val="00147CB3"/>
    <w:rsid w:val="00150110"/>
    <w:rsid w:val="00151E07"/>
    <w:rsid w:val="00151FA1"/>
    <w:rsid w:val="001523A9"/>
    <w:rsid w:val="0015267B"/>
    <w:rsid w:val="00153A36"/>
    <w:rsid w:val="0015461A"/>
    <w:rsid w:val="00154C2C"/>
    <w:rsid w:val="00154E38"/>
    <w:rsid w:val="0015516A"/>
    <w:rsid w:val="00155E0A"/>
    <w:rsid w:val="0015665E"/>
    <w:rsid w:val="00156CD1"/>
    <w:rsid w:val="0016023D"/>
    <w:rsid w:val="001606DD"/>
    <w:rsid w:val="00160E70"/>
    <w:rsid w:val="001610F6"/>
    <w:rsid w:val="00162E4B"/>
    <w:rsid w:val="00164B2D"/>
    <w:rsid w:val="00166445"/>
    <w:rsid w:val="0017033C"/>
    <w:rsid w:val="00170DF5"/>
    <w:rsid w:val="0017125F"/>
    <w:rsid w:val="00171FCF"/>
    <w:rsid w:val="001724B5"/>
    <w:rsid w:val="00173361"/>
    <w:rsid w:val="00176103"/>
    <w:rsid w:val="001773E0"/>
    <w:rsid w:val="00177B39"/>
    <w:rsid w:val="00177D86"/>
    <w:rsid w:val="00177FDF"/>
    <w:rsid w:val="00181311"/>
    <w:rsid w:val="00182B5D"/>
    <w:rsid w:val="001848A2"/>
    <w:rsid w:val="0018502F"/>
    <w:rsid w:val="001870A5"/>
    <w:rsid w:val="00190D5E"/>
    <w:rsid w:val="00191A0A"/>
    <w:rsid w:val="001921A4"/>
    <w:rsid w:val="00192C8B"/>
    <w:rsid w:val="001931D0"/>
    <w:rsid w:val="0019373D"/>
    <w:rsid w:val="00194381"/>
    <w:rsid w:val="001948DE"/>
    <w:rsid w:val="00194F19"/>
    <w:rsid w:val="0019519A"/>
    <w:rsid w:val="001966BB"/>
    <w:rsid w:val="00196932"/>
    <w:rsid w:val="001A0052"/>
    <w:rsid w:val="001A0C33"/>
    <w:rsid w:val="001A2279"/>
    <w:rsid w:val="001A2B0B"/>
    <w:rsid w:val="001A3EFB"/>
    <w:rsid w:val="001A4846"/>
    <w:rsid w:val="001A54C8"/>
    <w:rsid w:val="001A56F2"/>
    <w:rsid w:val="001A61BB"/>
    <w:rsid w:val="001A6690"/>
    <w:rsid w:val="001A6BE7"/>
    <w:rsid w:val="001A7289"/>
    <w:rsid w:val="001A7E53"/>
    <w:rsid w:val="001B07BB"/>
    <w:rsid w:val="001B1C7C"/>
    <w:rsid w:val="001B32F1"/>
    <w:rsid w:val="001B3723"/>
    <w:rsid w:val="001B3B26"/>
    <w:rsid w:val="001B48D3"/>
    <w:rsid w:val="001B518C"/>
    <w:rsid w:val="001B5C1F"/>
    <w:rsid w:val="001B7367"/>
    <w:rsid w:val="001B7B35"/>
    <w:rsid w:val="001C08F7"/>
    <w:rsid w:val="001C1C65"/>
    <w:rsid w:val="001C2A89"/>
    <w:rsid w:val="001C32E7"/>
    <w:rsid w:val="001C3DC4"/>
    <w:rsid w:val="001C3F43"/>
    <w:rsid w:val="001C4206"/>
    <w:rsid w:val="001C43E7"/>
    <w:rsid w:val="001C4AC5"/>
    <w:rsid w:val="001C59E6"/>
    <w:rsid w:val="001C5F5F"/>
    <w:rsid w:val="001C6D84"/>
    <w:rsid w:val="001C7D7E"/>
    <w:rsid w:val="001D14DB"/>
    <w:rsid w:val="001D1E05"/>
    <w:rsid w:val="001D209A"/>
    <w:rsid w:val="001D4FCE"/>
    <w:rsid w:val="001D736A"/>
    <w:rsid w:val="001E017B"/>
    <w:rsid w:val="001E09BE"/>
    <w:rsid w:val="001E2BC1"/>
    <w:rsid w:val="001E5FED"/>
    <w:rsid w:val="001E65FE"/>
    <w:rsid w:val="001E6A0A"/>
    <w:rsid w:val="001E7701"/>
    <w:rsid w:val="001F140D"/>
    <w:rsid w:val="001F18C9"/>
    <w:rsid w:val="001F3B34"/>
    <w:rsid w:val="001F4001"/>
    <w:rsid w:val="001F419D"/>
    <w:rsid w:val="001F5160"/>
    <w:rsid w:val="001F685C"/>
    <w:rsid w:val="001F6FEB"/>
    <w:rsid w:val="002003E6"/>
    <w:rsid w:val="00200490"/>
    <w:rsid w:val="00201C35"/>
    <w:rsid w:val="00202900"/>
    <w:rsid w:val="00202FEA"/>
    <w:rsid w:val="002048FC"/>
    <w:rsid w:val="00204E52"/>
    <w:rsid w:val="002053DE"/>
    <w:rsid w:val="00207935"/>
    <w:rsid w:val="00207A26"/>
    <w:rsid w:val="00210349"/>
    <w:rsid w:val="00210854"/>
    <w:rsid w:val="00211E7C"/>
    <w:rsid w:val="00212001"/>
    <w:rsid w:val="00212200"/>
    <w:rsid w:val="00213411"/>
    <w:rsid w:val="002164AA"/>
    <w:rsid w:val="002166ED"/>
    <w:rsid w:val="00217AC4"/>
    <w:rsid w:val="002203A4"/>
    <w:rsid w:val="0022446A"/>
    <w:rsid w:val="0022504B"/>
    <w:rsid w:val="002257F6"/>
    <w:rsid w:val="00226769"/>
    <w:rsid w:val="00226C1F"/>
    <w:rsid w:val="00227055"/>
    <w:rsid w:val="0022714A"/>
    <w:rsid w:val="00227242"/>
    <w:rsid w:val="00227B3C"/>
    <w:rsid w:val="00230755"/>
    <w:rsid w:val="00232023"/>
    <w:rsid w:val="0023245C"/>
    <w:rsid w:val="0023315E"/>
    <w:rsid w:val="002333FB"/>
    <w:rsid w:val="00235611"/>
    <w:rsid w:val="00235CBA"/>
    <w:rsid w:val="00236092"/>
    <w:rsid w:val="002368F7"/>
    <w:rsid w:val="00236B6D"/>
    <w:rsid w:val="00237F89"/>
    <w:rsid w:val="00237FA5"/>
    <w:rsid w:val="002403C4"/>
    <w:rsid w:val="00240D9B"/>
    <w:rsid w:val="00242164"/>
    <w:rsid w:val="002424E2"/>
    <w:rsid w:val="00243E9B"/>
    <w:rsid w:val="00243FDB"/>
    <w:rsid w:val="00244462"/>
    <w:rsid w:val="00245324"/>
    <w:rsid w:val="00245F66"/>
    <w:rsid w:val="002461BA"/>
    <w:rsid w:val="002472A5"/>
    <w:rsid w:val="00250173"/>
    <w:rsid w:val="002501AB"/>
    <w:rsid w:val="002512CF"/>
    <w:rsid w:val="002521A1"/>
    <w:rsid w:val="0025263E"/>
    <w:rsid w:val="00252B52"/>
    <w:rsid w:val="00253D4F"/>
    <w:rsid w:val="00254CD4"/>
    <w:rsid w:val="00256210"/>
    <w:rsid w:val="00256A45"/>
    <w:rsid w:val="00260CBE"/>
    <w:rsid w:val="002639B6"/>
    <w:rsid w:val="00263E1D"/>
    <w:rsid w:val="00263F5D"/>
    <w:rsid w:val="002641ED"/>
    <w:rsid w:val="002649E4"/>
    <w:rsid w:val="00264CA7"/>
    <w:rsid w:val="00265B16"/>
    <w:rsid w:val="00265F4A"/>
    <w:rsid w:val="0026625B"/>
    <w:rsid w:val="0026664D"/>
    <w:rsid w:val="00266FB5"/>
    <w:rsid w:val="00267111"/>
    <w:rsid w:val="00267765"/>
    <w:rsid w:val="00267B7B"/>
    <w:rsid w:val="00267EFA"/>
    <w:rsid w:val="002706F8"/>
    <w:rsid w:val="00271E7E"/>
    <w:rsid w:val="00271F6A"/>
    <w:rsid w:val="002722D5"/>
    <w:rsid w:val="00272554"/>
    <w:rsid w:val="00272D66"/>
    <w:rsid w:val="0027323B"/>
    <w:rsid w:val="002750C8"/>
    <w:rsid w:val="00280064"/>
    <w:rsid w:val="00280D4D"/>
    <w:rsid w:val="00281C93"/>
    <w:rsid w:val="00282514"/>
    <w:rsid w:val="0028377A"/>
    <w:rsid w:val="00283A01"/>
    <w:rsid w:val="00286051"/>
    <w:rsid w:val="00286549"/>
    <w:rsid w:val="002873C3"/>
    <w:rsid w:val="002878FB"/>
    <w:rsid w:val="0029056B"/>
    <w:rsid w:val="00290596"/>
    <w:rsid w:val="00291BE9"/>
    <w:rsid w:val="00292390"/>
    <w:rsid w:val="0029255F"/>
    <w:rsid w:val="002932BC"/>
    <w:rsid w:val="00293A45"/>
    <w:rsid w:val="00293DC1"/>
    <w:rsid w:val="00293E8A"/>
    <w:rsid w:val="00295310"/>
    <w:rsid w:val="0029629F"/>
    <w:rsid w:val="00297161"/>
    <w:rsid w:val="002A00C2"/>
    <w:rsid w:val="002A2C5A"/>
    <w:rsid w:val="002A3183"/>
    <w:rsid w:val="002A3426"/>
    <w:rsid w:val="002A450C"/>
    <w:rsid w:val="002A55B4"/>
    <w:rsid w:val="002A5BA8"/>
    <w:rsid w:val="002A6343"/>
    <w:rsid w:val="002A70C3"/>
    <w:rsid w:val="002A76A1"/>
    <w:rsid w:val="002B0094"/>
    <w:rsid w:val="002B0107"/>
    <w:rsid w:val="002B09E4"/>
    <w:rsid w:val="002B0F1C"/>
    <w:rsid w:val="002B1166"/>
    <w:rsid w:val="002B1434"/>
    <w:rsid w:val="002B180C"/>
    <w:rsid w:val="002B2780"/>
    <w:rsid w:val="002B2A87"/>
    <w:rsid w:val="002B37C4"/>
    <w:rsid w:val="002B3CA8"/>
    <w:rsid w:val="002B5E6F"/>
    <w:rsid w:val="002B6CDA"/>
    <w:rsid w:val="002B7CF1"/>
    <w:rsid w:val="002C0117"/>
    <w:rsid w:val="002C0B7C"/>
    <w:rsid w:val="002C1F72"/>
    <w:rsid w:val="002C201B"/>
    <w:rsid w:val="002C2F1B"/>
    <w:rsid w:val="002C435B"/>
    <w:rsid w:val="002C4ED4"/>
    <w:rsid w:val="002C6BE3"/>
    <w:rsid w:val="002C7210"/>
    <w:rsid w:val="002C7D0A"/>
    <w:rsid w:val="002D0E11"/>
    <w:rsid w:val="002D20A8"/>
    <w:rsid w:val="002D24DD"/>
    <w:rsid w:val="002D2828"/>
    <w:rsid w:val="002D2F91"/>
    <w:rsid w:val="002D3369"/>
    <w:rsid w:val="002D353A"/>
    <w:rsid w:val="002D46EC"/>
    <w:rsid w:val="002D50C8"/>
    <w:rsid w:val="002D6B40"/>
    <w:rsid w:val="002D6C2B"/>
    <w:rsid w:val="002E0897"/>
    <w:rsid w:val="002E1A54"/>
    <w:rsid w:val="002E22B5"/>
    <w:rsid w:val="002E2A0F"/>
    <w:rsid w:val="002E2FF4"/>
    <w:rsid w:val="002E3940"/>
    <w:rsid w:val="002E4441"/>
    <w:rsid w:val="002E4A50"/>
    <w:rsid w:val="002E5DBB"/>
    <w:rsid w:val="002E6D2D"/>
    <w:rsid w:val="002E6DB7"/>
    <w:rsid w:val="002E6F37"/>
    <w:rsid w:val="002E700A"/>
    <w:rsid w:val="002F0E8C"/>
    <w:rsid w:val="002F2D01"/>
    <w:rsid w:val="002F3C8A"/>
    <w:rsid w:val="002F60EF"/>
    <w:rsid w:val="002F6147"/>
    <w:rsid w:val="002F6535"/>
    <w:rsid w:val="002F6853"/>
    <w:rsid w:val="002F6DE9"/>
    <w:rsid w:val="002F735C"/>
    <w:rsid w:val="002F7891"/>
    <w:rsid w:val="002F7923"/>
    <w:rsid w:val="003000D8"/>
    <w:rsid w:val="003001A3"/>
    <w:rsid w:val="003003DB"/>
    <w:rsid w:val="00300FC4"/>
    <w:rsid w:val="003014CE"/>
    <w:rsid w:val="003025DF"/>
    <w:rsid w:val="00302CE1"/>
    <w:rsid w:val="00302D5F"/>
    <w:rsid w:val="0030349F"/>
    <w:rsid w:val="0030408D"/>
    <w:rsid w:val="00305C21"/>
    <w:rsid w:val="00305FAA"/>
    <w:rsid w:val="00306055"/>
    <w:rsid w:val="00306220"/>
    <w:rsid w:val="00306336"/>
    <w:rsid w:val="003068B6"/>
    <w:rsid w:val="00306962"/>
    <w:rsid w:val="00306F03"/>
    <w:rsid w:val="003075C5"/>
    <w:rsid w:val="00310313"/>
    <w:rsid w:val="003106E9"/>
    <w:rsid w:val="0031116E"/>
    <w:rsid w:val="0031144E"/>
    <w:rsid w:val="00311A75"/>
    <w:rsid w:val="003123B3"/>
    <w:rsid w:val="003125B6"/>
    <w:rsid w:val="00312EAF"/>
    <w:rsid w:val="00312FFB"/>
    <w:rsid w:val="003134A7"/>
    <w:rsid w:val="00313DB5"/>
    <w:rsid w:val="00315591"/>
    <w:rsid w:val="0031644F"/>
    <w:rsid w:val="00316809"/>
    <w:rsid w:val="00316E58"/>
    <w:rsid w:val="00316F76"/>
    <w:rsid w:val="003178CC"/>
    <w:rsid w:val="00317A44"/>
    <w:rsid w:val="00317B56"/>
    <w:rsid w:val="0032098A"/>
    <w:rsid w:val="003214FA"/>
    <w:rsid w:val="00321624"/>
    <w:rsid w:val="00322333"/>
    <w:rsid w:val="003225B4"/>
    <w:rsid w:val="003227C5"/>
    <w:rsid w:val="0032295A"/>
    <w:rsid w:val="00322FA7"/>
    <w:rsid w:val="003231FF"/>
    <w:rsid w:val="003234CA"/>
    <w:rsid w:val="00324932"/>
    <w:rsid w:val="00324EBB"/>
    <w:rsid w:val="00324FB6"/>
    <w:rsid w:val="00326113"/>
    <w:rsid w:val="00326503"/>
    <w:rsid w:val="00326B73"/>
    <w:rsid w:val="00327423"/>
    <w:rsid w:val="00327BA4"/>
    <w:rsid w:val="003309C0"/>
    <w:rsid w:val="00330E72"/>
    <w:rsid w:val="00331ABD"/>
    <w:rsid w:val="00331CBF"/>
    <w:rsid w:val="003324A5"/>
    <w:rsid w:val="0033280F"/>
    <w:rsid w:val="00332FA3"/>
    <w:rsid w:val="00333AB3"/>
    <w:rsid w:val="00333D83"/>
    <w:rsid w:val="00334B36"/>
    <w:rsid w:val="00335E39"/>
    <w:rsid w:val="00336176"/>
    <w:rsid w:val="00336445"/>
    <w:rsid w:val="0034044D"/>
    <w:rsid w:val="00341131"/>
    <w:rsid w:val="00341C01"/>
    <w:rsid w:val="00342493"/>
    <w:rsid w:val="0034317E"/>
    <w:rsid w:val="00343189"/>
    <w:rsid w:val="00344887"/>
    <w:rsid w:val="0034529A"/>
    <w:rsid w:val="0034714F"/>
    <w:rsid w:val="00350026"/>
    <w:rsid w:val="0035054E"/>
    <w:rsid w:val="00350DCF"/>
    <w:rsid w:val="0035188B"/>
    <w:rsid w:val="0035304A"/>
    <w:rsid w:val="00353A9E"/>
    <w:rsid w:val="0035428B"/>
    <w:rsid w:val="00354D6A"/>
    <w:rsid w:val="00354D71"/>
    <w:rsid w:val="003569BC"/>
    <w:rsid w:val="00356DED"/>
    <w:rsid w:val="0035721F"/>
    <w:rsid w:val="00357DA6"/>
    <w:rsid w:val="0036013D"/>
    <w:rsid w:val="003602DB"/>
    <w:rsid w:val="00360812"/>
    <w:rsid w:val="0036107F"/>
    <w:rsid w:val="003633D6"/>
    <w:rsid w:val="0036342F"/>
    <w:rsid w:val="00363CDC"/>
    <w:rsid w:val="0036412E"/>
    <w:rsid w:val="003662E5"/>
    <w:rsid w:val="00366399"/>
    <w:rsid w:val="003666EB"/>
    <w:rsid w:val="0037038E"/>
    <w:rsid w:val="0037072C"/>
    <w:rsid w:val="0037173B"/>
    <w:rsid w:val="00372399"/>
    <w:rsid w:val="00373505"/>
    <w:rsid w:val="0037450C"/>
    <w:rsid w:val="0037497D"/>
    <w:rsid w:val="00374E67"/>
    <w:rsid w:val="003755B0"/>
    <w:rsid w:val="00375FA7"/>
    <w:rsid w:val="00380DFF"/>
    <w:rsid w:val="00383FF9"/>
    <w:rsid w:val="00384955"/>
    <w:rsid w:val="00385817"/>
    <w:rsid w:val="003865E3"/>
    <w:rsid w:val="003866BA"/>
    <w:rsid w:val="00386992"/>
    <w:rsid w:val="00386C42"/>
    <w:rsid w:val="003874E9"/>
    <w:rsid w:val="003905F7"/>
    <w:rsid w:val="00391B16"/>
    <w:rsid w:val="00391BFF"/>
    <w:rsid w:val="00391E5C"/>
    <w:rsid w:val="003932E9"/>
    <w:rsid w:val="00393872"/>
    <w:rsid w:val="00393A70"/>
    <w:rsid w:val="00394ABA"/>
    <w:rsid w:val="0039670E"/>
    <w:rsid w:val="003A00C1"/>
    <w:rsid w:val="003A22AD"/>
    <w:rsid w:val="003A42CF"/>
    <w:rsid w:val="003A4BEB"/>
    <w:rsid w:val="003A6EE8"/>
    <w:rsid w:val="003A703A"/>
    <w:rsid w:val="003B199A"/>
    <w:rsid w:val="003B1EE8"/>
    <w:rsid w:val="003B205E"/>
    <w:rsid w:val="003B2B29"/>
    <w:rsid w:val="003B2B43"/>
    <w:rsid w:val="003B3D20"/>
    <w:rsid w:val="003B3EA7"/>
    <w:rsid w:val="003B5410"/>
    <w:rsid w:val="003B68B1"/>
    <w:rsid w:val="003B6E77"/>
    <w:rsid w:val="003B71F9"/>
    <w:rsid w:val="003B78FF"/>
    <w:rsid w:val="003C0680"/>
    <w:rsid w:val="003C0E53"/>
    <w:rsid w:val="003C1590"/>
    <w:rsid w:val="003C2827"/>
    <w:rsid w:val="003C2C3D"/>
    <w:rsid w:val="003C2FDD"/>
    <w:rsid w:val="003C3795"/>
    <w:rsid w:val="003C52FE"/>
    <w:rsid w:val="003C57EB"/>
    <w:rsid w:val="003C72B9"/>
    <w:rsid w:val="003C7E31"/>
    <w:rsid w:val="003D17F5"/>
    <w:rsid w:val="003D1F38"/>
    <w:rsid w:val="003D1F8E"/>
    <w:rsid w:val="003D32C3"/>
    <w:rsid w:val="003D4796"/>
    <w:rsid w:val="003D4BA5"/>
    <w:rsid w:val="003D4DF6"/>
    <w:rsid w:val="003D4F35"/>
    <w:rsid w:val="003D55B6"/>
    <w:rsid w:val="003D5DEA"/>
    <w:rsid w:val="003D69CF"/>
    <w:rsid w:val="003D7B17"/>
    <w:rsid w:val="003D7D58"/>
    <w:rsid w:val="003D7DC6"/>
    <w:rsid w:val="003E02CB"/>
    <w:rsid w:val="003E0C0B"/>
    <w:rsid w:val="003E1485"/>
    <w:rsid w:val="003E15E7"/>
    <w:rsid w:val="003E1DA8"/>
    <w:rsid w:val="003E1EA9"/>
    <w:rsid w:val="003E2B62"/>
    <w:rsid w:val="003E2EB6"/>
    <w:rsid w:val="003E43FA"/>
    <w:rsid w:val="003E4638"/>
    <w:rsid w:val="003E5117"/>
    <w:rsid w:val="003E58BC"/>
    <w:rsid w:val="003E5934"/>
    <w:rsid w:val="003E70BE"/>
    <w:rsid w:val="003E7C53"/>
    <w:rsid w:val="003E7CBB"/>
    <w:rsid w:val="003E7F91"/>
    <w:rsid w:val="003E7FD7"/>
    <w:rsid w:val="003F03C0"/>
    <w:rsid w:val="003F0AAD"/>
    <w:rsid w:val="003F0DD1"/>
    <w:rsid w:val="003F1BCD"/>
    <w:rsid w:val="003F244D"/>
    <w:rsid w:val="003F2DC0"/>
    <w:rsid w:val="003F34FC"/>
    <w:rsid w:val="003F3B78"/>
    <w:rsid w:val="003F3D86"/>
    <w:rsid w:val="003F4951"/>
    <w:rsid w:val="003F4F39"/>
    <w:rsid w:val="003F60D2"/>
    <w:rsid w:val="003F7191"/>
    <w:rsid w:val="004003EC"/>
    <w:rsid w:val="00400BC8"/>
    <w:rsid w:val="0040163E"/>
    <w:rsid w:val="004024A6"/>
    <w:rsid w:val="00403D1F"/>
    <w:rsid w:val="004045B2"/>
    <w:rsid w:val="00405FF1"/>
    <w:rsid w:val="004103BD"/>
    <w:rsid w:val="00410CFF"/>
    <w:rsid w:val="00410FAE"/>
    <w:rsid w:val="004118B5"/>
    <w:rsid w:val="00412640"/>
    <w:rsid w:val="00413ABF"/>
    <w:rsid w:val="00413C57"/>
    <w:rsid w:val="0041539A"/>
    <w:rsid w:val="004154B6"/>
    <w:rsid w:val="00415EB3"/>
    <w:rsid w:val="004160E2"/>
    <w:rsid w:val="004166B2"/>
    <w:rsid w:val="00420C55"/>
    <w:rsid w:val="00420CB9"/>
    <w:rsid w:val="00422A1D"/>
    <w:rsid w:val="00423B6C"/>
    <w:rsid w:val="00423C92"/>
    <w:rsid w:val="004249C5"/>
    <w:rsid w:val="004255FC"/>
    <w:rsid w:val="00425BB2"/>
    <w:rsid w:val="00425C08"/>
    <w:rsid w:val="00426726"/>
    <w:rsid w:val="00426858"/>
    <w:rsid w:val="00426D76"/>
    <w:rsid w:val="00426FE1"/>
    <w:rsid w:val="00427D4D"/>
    <w:rsid w:val="00430783"/>
    <w:rsid w:val="00430FD6"/>
    <w:rsid w:val="00431844"/>
    <w:rsid w:val="00431D70"/>
    <w:rsid w:val="00431FB7"/>
    <w:rsid w:val="00432375"/>
    <w:rsid w:val="00434730"/>
    <w:rsid w:val="00434FD7"/>
    <w:rsid w:val="0043642E"/>
    <w:rsid w:val="00436433"/>
    <w:rsid w:val="00436531"/>
    <w:rsid w:val="00436BE8"/>
    <w:rsid w:val="00437099"/>
    <w:rsid w:val="00437D0F"/>
    <w:rsid w:val="00440395"/>
    <w:rsid w:val="0044054A"/>
    <w:rsid w:val="0044192E"/>
    <w:rsid w:val="00441B64"/>
    <w:rsid w:val="00441EFA"/>
    <w:rsid w:val="0044227B"/>
    <w:rsid w:val="00443194"/>
    <w:rsid w:val="00444260"/>
    <w:rsid w:val="0044553C"/>
    <w:rsid w:val="00445C01"/>
    <w:rsid w:val="00446186"/>
    <w:rsid w:val="004462CF"/>
    <w:rsid w:val="00446752"/>
    <w:rsid w:val="0044695C"/>
    <w:rsid w:val="00446CA1"/>
    <w:rsid w:val="004470FA"/>
    <w:rsid w:val="004479E3"/>
    <w:rsid w:val="00447DFF"/>
    <w:rsid w:val="00447EF7"/>
    <w:rsid w:val="004501D5"/>
    <w:rsid w:val="00450822"/>
    <w:rsid w:val="00450A41"/>
    <w:rsid w:val="00450D28"/>
    <w:rsid w:val="00451A6F"/>
    <w:rsid w:val="00451E04"/>
    <w:rsid w:val="00452EEC"/>
    <w:rsid w:val="00452FE3"/>
    <w:rsid w:val="004537AE"/>
    <w:rsid w:val="004537F3"/>
    <w:rsid w:val="00453C1F"/>
    <w:rsid w:val="00453D6C"/>
    <w:rsid w:val="004546F4"/>
    <w:rsid w:val="00455188"/>
    <w:rsid w:val="00455203"/>
    <w:rsid w:val="00455211"/>
    <w:rsid w:val="00455896"/>
    <w:rsid w:val="0045784E"/>
    <w:rsid w:val="00457DCC"/>
    <w:rsid w:val="00457E41"/>
    <w:rsid w:val="004613ED"/>
    <w:rsid w:val="0046206B"/>
    <w:rsid w:val="00462FB8"/>
    <w:rsid w:val="00463A11"/>
    <w:rsid w:val="00464316"/>
    <w:rsid w:val="00464359"/>
    <w:rsid w:val="00464B91"/>
    <w:rsid w:val="0046574E"/>
    <w:rsid w:val="00465B8D"/>
    <w:rsid w:val="00466C3D"/>
    <w:rsid w:val="00467530"/>
    <w:rsid w:val="00467B59"/>
    <w:rsid w:val="0047047E"/>
    <w:rsid w:val="00470C4F"/>
    <w:rsid w:val="00472C25"/>
    <w:rsid w:val="00473318"/>
    <w:rsid w:val="004735F9"/>
    <w:rsid w:val="00474F89"/>
    <w:rsid w:val="004752C1"/>
    <w:rsid w:val="004757DC"/>
    <w:rsid w:val="0047641A"/>
    <w:rsid w:val="00476EDA"/>
    <w:rsid w:val="00477027"/>
    <w:rsid w:val="004806B4"/>
    <w:rsid w:val="00481807"/>
    <w:rsid w:val="00483AE6"/>
    <w:rsid w:val="004850F0"/>
    <w:rsid w:val="00485D3C"/>
    <w:rsid w:val="00486024"/>
    <w:rsid w:val="00486176"/>
    <w:rsid w:val="004908F9"/>
    <w:rsid w:val="00490A10"/>
    <w:rsid w:val="00490C2C"/>
    <w:rsid w:val="00491413"/>
    <w:rsid w:val="00491FA9"/>
    <w:rsid w:val="0049205F"/>
    <w:rsid w:val="00492B3E"/>
    <w:rsid w:val="004937B5"/>
    <w:rsid w:val="00494028"/>
    <w:rsid w:val="004940A3"/>
    <w:rsid w:val="0049492C"/>
    <w:rsid w:val="00494EB8"/>
    <w:rsid w:val="00494F43"/>
    <w:rsid w:val="00495369"/>
    <w:rsid w:val="00495773"/>
    <w:rsid w:val="00495922"/>
    <w:rsid w:val="0049641A"/>
    <w:rsid w:val="00497A83"/>
    <w:rsid w:val="004A02DC"/>
    <w:rsid w:val="004A0C1B"/>
    <w:rsid w:val="004A0C96"/>
    <w:rsid w:val="004A0F25"/>
    <w:rsid w:val="004A0F31"/>
    <w:rsid w:val="004A2CA6"/>
    <w:rsid w:val="004A32AB"/>
    <w:rsid w:val="004A38F7"/>
    <w:rsid w:val="004A3CFB"/>
    <w:rsid w:val="004A4540"/>
    <w:rsid w:val="004A570E"/>
    <w:rsid w:val="004A5717"/>
    <w:rsid w:val="004A57D3"/>
    <w:rsid w:val="004A5E1A"/>
    <w:rsid w:val="004A6D11"/>
    <w:rsid w:val="004A7093"/>
    <w:rsid w:val="004A72DC"/>
    <w:rsid w:val="004B0329"/>
    <w:rsid w:val="004B1A2B"/>
    <w:rsid w:val="004B30D1"/>
    <w:rsid w:val="004B4155"/>
    <w:rsid w:val="004B4644"/>
    <w:rsid w:val="004B5265"/>
    <w:rsid w:val="004B55C5"/>
    <w:rsid w:val="004B5C3F"/>
    <w:rsid w:val="004B6390"/>
    <w:rsid w:val="004B641A"/>
    <w:rsid w:val="004B6508"/>
    <w:rsid w:val="004B727A"/>
    <w:rsid w:val="004C14F9"/>
    <w:rsid w:val="004C1632"/>
    <w:rsid w:val="004C1F3D"/>
    <w:rsid w:val="004C20D5"/>
    <w:rsid w:val="004C3A39"/>
    <w:rsid w:val="004C50CB"/>
    <w:rsid w:val="004C5A27"/>
    <w:rsid w:val="004C5E40"/>
    <w:rsid w:val="004D03ED"/>
    <w:rsid w:val="004D1E4E"/>
    <w:rsid w:val="004D2738"/>
    <w:rsid w:val="004D2B43"/>
    <w:rsid w:val="004D2F34"/>
    <w:rsid w:val="004D49AF"/>
    <w:rsid w:val="004D4E52"/>
    <w:rsid w:val="004D6A2E"/>
    <w:rsid w:val="004D7E7E"/>
    <w:rsid w:val="004D7EFF"/>
    <w:rsid w:val="004E0270"/>
    <w:rsid w:val="004E048C"/>
    <w:rsid w:val="004E083C"/>
    <w:rsid w:val="004E13FF"/>
    <w:rsid w:val="004E1701"/>
    <w:rsid w:val="004E3BEA"/>
    <w:rsid w:val="004E4259"/>
    <w:rsid w:val="004E448F"/>
    <w:rsid w:val="004E44C0"/>
    <w:rsid w:val="004E4BB0"/>
    <w:rsid w:val="004E67AC"/>
    <w:rsid w:val="004E6A7E"/>
    <w:rsid w:val="004E79D8"/>
    <w:rsid w:val="004F160F"/>
    <w:rsid w:val="004F17C0"/>
    <w:rsid w:val="004F2CF5"/>
    <w:rsid w:val="004F3969"/>
    <w:rsid w:val="004F39AC"/>
    <w:rsid w:val="004F47D0"/>
    <w:rsid w:val="004F4ABB"/>
    <w:rsid w:val="004F4B23"/>
    <w:rsid w:val="004F4D8E"/>
    <w:rsid w:val="004F7E3D"/>
    <w:rsid w:val="00501698"/>
    <w:rsid w:val="0050251B"/>
    <w:rsid w:val="0050286E"/>
    <w:rsid w:val="005031BB"/>
    <w:rsid w:val="00504296"/>
    <w:rsid w:val="00507A16"/>
    <w:rsid w:val="00507A4D"/>
    <w:rsid w:val="00510965"/>
    <w:rsid w:val="0051169E"/>
    <w:rsid w:val="00511BB7"/>
    <w:rsid w:val="005123BA"/>
    <w:rsid w:val="0051273B"/>
    <w:rsid w:val="00515F1D"/>
    <w:rsid w:val="005165F0"/>
    <w:rsid w:val="00517D06"/>
    <w:rsid w:val="00517D92"/>
    <w:rsid w:val="00517EDB"/>
    <w:rsid w:val="005206FA"/>
    <w:rsid w:val="00521BB8"/>
    <w:rsid w:val="00522EF9"/>
    <w:rsid w:val="00524BEF"/>
    <w:rsid w:val="00524C8B"/>
    <w:rsid w:val="00525082"/>
    <w:rsid w:val="00525E72"/>
    <w:rsid w:val="0052678A"/>
    <w:rsid w:val="00526BCA"/>
    <w:rsid w:val="0052706E"/>
    <w:rsid w:val="00527CE0"/>
    <w:rsid w:val="00527E5C"/>
    <w:rsid w:val="00527EBB"/>
    <w:rsid w:val="00532DCD"/>
    <w:rsid w:val="0053327D"/>
    <w:rsid w:val="00535DCD"/>
    <w:rsid w:val="00537578"/>
    <w:rsid w:val="005376ED"/>
    <w:rsid w:val="00540C51"/>
    <w:rsid w:val="005412CC"/>
    <w:rsid w:val="005415DF"/>
    <w:rsid w:val="00541995"/>
    <w:rsid w:val="005419F6"/>
    <w:rsid w:val="00542240"/>
    <w:rsid w:val="00543495"/>
    <w:rsid w:val="00543B26"/>
    <w:rsid w:val="0054404D"/>
    <w:rsid w:val="00544822"/>
    <w:rsid w:val="00545672"/>
    <w:rsid w:val="005505CD"/>
    <w:rsid w:val="0055086F"/>
    <w:rsid w:val="005517B5"/>
    <w:rsid w:val="00552238"/>
    <w:rsid w:val="00552853"/>
    <w:rsid w:val="0055394C"/>
    <w:rsid w:val="00554A11"/>
    <w:rsid w:val="00556DA4"/>
    <w:rsid w:val="0055775D"/>
    <w:rsid w:val="00560378"/>
    <w:rsid w:val="00561274"/>
    <w:rsid w:val="00561288"/>
    <w:rsid w:val="0056395B"/>
    <w:rsid w:val="005651B1"/>
    <w:rsid w:val="00565893"/>
    <w:rsid w:val="00566406"/>
    <w:rsid w:val="00570C85"/>
    <w:rsid w:val="00571B3F"/>
    <w:rsid w:val="00571D73"/>
    <w:rsid w:val="005721D1"/>
    <w:rsid w:val="005736E5"/>
    <w:rsid w:val="005739FF"/>
    <w:rsid w:val="00573D34"/>
    <w:rsid w:val="00574094"/>
    <w:rsid w:val="00574E99"/>
    <w:rsid w:val="005764AB"/>
    <w:rsid w:val="00576BE6"/>
    <w:rsid w:val="0057705A"/>
    <w:rsid w:val="005775CD"/>
    <w:rsid w:val="0058173B"/>
    <w:rsid w:val="005817D9"/>
    <w:rsid w:val="005831DD"/>
    <w:rsid w:val="005833F2"/>
    <w:rsid w:val="0058345D"/>
    <w:rsid w:val="005834E3"/>
    <w:rsid w:val="00585DA6"/>
    <w:rsid w:val="005868E2"/>
    <w:rsid w:val="005872A6"/>
    <w:rsid w:val="00587900"/>
    <w:rsid w:val="0059080B"/>
    <w:rsid w:val="00590F9A"/>
    <w:rsid w:val="005912A0"/>
    <w:rsid w:val="00594F6F"/>
    <w:rsid w:val="00596811"/>
    <w:rsid w:val="005A052C"/>
    <w:rsid w:val="005A2781"/>
    <w:rsid w:val="005A44F9"/>
    <w:rsid w:val="005A6AE7"/>
    <w:rsid w:val="005A6BD8"/>
    <w:rsid w:val="005A6FA4"/>
    <w:rsid w:val="005B0031"/>
    <w:rsid w:val="005B03B1"/>
    <w:rsid w:val="005B1284"/>
    <w:rsid w:val="005B30BA"/>
    <w:rsid w:val="005B344E"/>
    <w:rsid w:val="005B4463"/>
    <w:rsid w:val="005B59A7"/>
    <w:rsid w:val="005B59F0"/>
    <w:rsid w:val="005B60D5"/>
    <w:rsid w:val="005B6840"/>
    <w:rsid w:val="005B6FB9"/>
    <w:rsid w:val="005B72D5"/>
    <w:rsid w:val="005C0F04"/>
    <w:rsid w:val="005C1742"/>
    <w:rsid w:val="005C4195"/>
    <w:rsid w:val="005C582A"/>
    <w:rsid w:val="005C5D89"/>
    <w:rsid w:val="005C5E63"/>
    <w:rsid w:val="005C5F9A"/>
    <w:rsid w:val="005C65F4"/>
    <w:rsid w:val="005C6C98"/>
    <w:rsid w:val="005D00E0"/>
    <w:rsid w:val="005D1A85"/>
    <w:rsid w:val="005D2244"/>
    <w:rsid w:val="005D27F4"/>
    <w:rsid w:val="005D2842"/>
    <w:rsid w:val="005D2DE0"/>
    <w:rsid w:val="005D4F65"/>
    <w:rsid w:val="005D5455"/>
    <w:rsid w:val="005D54D4"/>
    <w:rsid w:val="005D5E9B"/>
    <w:rsid w:val="005D6704"/>
    <w:rsid w:val="005D7BD2"/>
    <w:rsid w:val="005E05C1"/>
    <w:rsid w:val="005E1C77"/>
    <w:rsid w:val="005E2128"/>
    <w:rsid w:val="005E3516"/>
    <w:rsid w:val="005E5357"/>
    <w:rsid w:val="005E6618"/>
    <w:rsid w:val="005E6F25"/>
    <w:rsid w:val="005E744C"/>
    <w:rsid w:val="005F00A3"/>
    <w:rsid w:val="005F1D42"/>
    <w:rsid w:val="005F2CAD"/>
    <w:rsid w:val="005F3FF6"/>
    <w:rsid w:val="005F4B5F"/>
    <w:rsid w:val="005F502F"/>
    <w:rsid w:val="005F55DA"/>
    <w:rsid w:val="005F67CF"/>
    <w:rsid w:val="005F6D25"/>
    <w:rsid w:val="005F71AB"/>
    <w:rsid w:val="005F7AFA"/>
    <w:rsid w:val="00601269"/>
    <w:rsid w:val="0060188C"/>
    <w:rsid w:val="0060447E"/>
    <w:rsid w:val="00605DD3"/>
    <w:rsid w:val="00610484"/>
    <w:rsid w:val="0061202C"/>
    <w:rsid w:val="00612AC3"/>
    <w:rsid w:val="006130C1"/>
    <w:rsid w:val="00614C25"/>
    <w:rsid w:val="00614EF7"/>
    <w:rsid w:val="00615AAD"/>
    <w:rsid w:val="00615BB4"/>
    <w:rsid w:val="00615CBB"/>
    <w:rsid w:val="006164A6"/>
    <w:rsid w:val="00616F72"/>
    <w:rsid w:val="00617049"/>
    <w:rsid w:val="00617450"/>
    <w:rsid w:val="00620B40"/>
    <w:rsid w:val="0062140B"/>
    <w:rsid w:val="006231E3"/>
    <w:rsid w:val="006244F9"/>
    <w:rsid w:val="00624E6C"/>
    <w:rsid w:val="006263B2"/>
    <w:rsid w:val="0062674C"/>
    <w:rsid w:val="00627003"/>
    <w:rsid w:val="0062703C"/>
    <w:rsid w:val="00627DBA"/>
    <w:rsid w:val="0063017E"/>
    <w:rsid w:val="006301E7"/>
    <w:rsid w:val="006306A1"/>
    <w:rsid w:val="00631B8B"/>
    <w:rsid w:val="00632A42"/>
    <w:rsid w:val="00632EDB"/>
    <w:rsid w:val="00633E7C"/>
    <w:rsid w:val="00633F03"/>
    <w:rsid w:val="00634154"/>
    <w:rsid w:val="00634441"/>
    <w:rsid w:val="006344BA"/>
    <w:rsid w:val="0063503E"/>
    <w:rsid w:val="00635DC2"/>
    <w:rsid w:val="006366DD"/>
    <w:rsid w:val="00636C58"/>
    <w:rsid w:val="0063776B"/>
    <w:rsid w:val="00637967"/>
    <w:rsid w:val="00637AFA"/>
    <w:rsid w:val="0064045A"/>
    <w:rsid w:val="0064279C"/>
    <w:rsid w:val="00642A76"/>
    <w:rsid w:val="00643779"/>
    <w:rsid w:val="00643820"/>
    <w:rsid w:val="00643B88"/>
    <w:rsid w:val="00644632"/>
    <w:rsid w:val="00645095"/>
    <w:rsid w:val="00646408"/>
    <w:rsid w:val="00646706"/>
    <w:rsid w:val="00646AF4"/>
    <w:rsid w:val="00646EAF"/>
    <w:rsid w:val="00647413"/>
    <w:rsid w:val="006477AA"/>
    <w:rsid w:val="0064791C"/>
    <w:rsid w:val="00647C4F"/>
    <w:rsid w:val="00652CBE"/>
    <w:rsid w:val="00652CD0"/>
    <w:rsid w:val="0065638C"/>
    <w:rsid w:val="006566CB"/>
    <w:rsid w:val="0066047C"/>
    <w:rsid w:val="00662FD8"/>
    <w:rsid w:val="0066317D"/>
    <w:rsid w:val="006639E0"/>
    <w:rsid w:val="00663F2E"/>
    <w:rsid w:val="0066437B"/>
    <w:rsid w:val="006672DC"/>
    <w:rsid w:val="00670287"/>
    <w:rsid w:val="00671DF7"/>
    <w:rsid w:val="00671FA6"/>
    <w:rsid w:val="006721A3"/>
    <w:rsid w:val="00672CCB"/>
    <w:rsid w:val="006739BD"/>
    <w:rsid w:val="006755F4"/>
    <w:rsid w:val="006759A0"/>
    <w:rsid w:val="00675A80"/>
    <w:rsid w:val="0068055D"/>
    <w:rsid w:val="0068061A"/>
    <w:rsid w:val="006809C9"/>
    <w:rsid w:val="00680EC3"/>
    <w:rsid w:val="00681584"/>
    <w:rsid w:val="00681716"/>
    <w:rsid w:val="006818D4"/>
    <w:rsid w:val="006819CA"/>
    <w:rsid w:val="006825D7"/>
    <w:rsid w:val="00682BAE"/>
    <w:rsid w:val="0068308E"/>
    <w:rsid w:val="00684346"/>
    <w:rsid w:val="00684632"/>
    <w:rsid w:val="00684E57"/>
    <w:rsid w:val="00687A40"/>
    <w:rsid w:val="00691F98"/>
    <w:rsid w:val="0069321A"/>
    <w:rsid w:val="00694EE7"/>
    <w:rsid w:val="00695C6B"/>
    <w:rsid w:val="00695DC9"/>
    <w:rsid w:val="00696F64"/>
    <w:rsid w:val="006A047F"/>
    <w:rsid w:val="006A0ACD"/>
    <w:rsid w:val="006A10C9"/>
    <w:rsid w:val="006A1580"/>
    <w:rsid w:val="006A2856"/>
    <w:rsid w:val="006A31A4"/>
    <w:rsid w:val="006A3B3E"/>
    <w:rsid w:val="006B0110"/>
    <w:rsid w:val="006B1457"/>
    <w:rsid w:val="006B189C"/>
    <w:rsid w:val="006B2D11"/>
    <w:rsid w:val="006B3423"/>
    <w:rsid w:val="006B4FBD"/>
    <w:rsid w:val="006B51AD"/>
    <w:rsid w:val="006B5379"/>
    <w:rsid w:val="006B54E5"/>
    <w:rsid w:val="006B5B9F"/>
    <w:rsid w:val="006C010E"/>
    <w:rsid w:val="006C0935"/>
    <w:rsid w:val="006C0BE8"/>
    <w:rsid w:val="006C1026"/>
    <w:rsid w:val="006C4020"/>
    <w:rsid w:val="006C41AC"/>
    <w:rsid w:val="006C4671"/>
    <w:rsid w:val="006C5CFF"/>
    <w:rsid w:val="006C6C7F"/>
    <w:rsid w:val="006D0A0B"/>
    <w:rsid w:val="006D1473"/>
    <w:rsid w:val="006D2B25"/>
    <w:rsid w:val="006D50EE"/>
    <w:rsid w:val="006D7D7F"/>
    <w:rsid w:val="006E0237"/>
    <w:rsid w:val="006E09D0"/>
    <w:rsid w:val="006E0BF9"/>
    <w:rsid w:val="006E1220"/>
    <w:rsid w:val="006E19C9"/>
    <w:rsid w:val="006E3000"/>
    <w:rsid w:val="006E355D"/>
    <w:rsid w:val="006E3A88"/>
    <w:rsid w:val="006E3DC0"/>
    <w:rsid w:val="006E4884"/>
    <w:rsid w:val="006E54DB"/>
    <w:rsid w:val="006E55A0"/>
    <w:rsid w:val="006E5624"/>
    <w:rsid w:val="006E567F"/>
    <w:rsid w:val="006E6411"/>
    <w:rsid w:val="006E6A14"/>
    <w:rsid w:val="006E6C99"/>
    <w:rsid w:val="006E7201"/>
    <w:rsid w:val="006E758A"/>
    <w:rsid w:val="006F00B4"/>
    <w:rsid w:val="006F0146"/>
    <w:rsid w:val="006F0360"/>
    <w:rsid w:val="006F0435"/>
    <w:rsid w:val="006F104F"/>
    <w:rsid w:val="006F1432"/>
    <w:rsid w:val="006F3A7B"/>
    <w:rsid w:val="006F4270"/>
    <w:rsid w:val="006F491B"/>
    <w:rsid w:val="006F49CE"/>
    <w:rsid w:val="006F5206"/>
    <w:rsid w:val="006F65D2"/>
    <w:rsid w:val="006F6F8D"/>
    <w:rsid w:val="006F7076"/>
    <w:rsid w:val="00700768"/>
    <w:rsid w:val="0070116B"/>
    <w:rsid w:val="00701498"/>
    <w:rsid w:val="0070152F"/>
    <w:rsid w:val="007020FA"/>
    <w:rsid w:val="007039DC"/>
    <w:rsid w:val="007046CE"/>
    <w:rsid w:val="00707190"/>
    <w:rsid w:val="00707E47"/>
    <w:rsid w:val="00710B77"/>
    <w:rsid w:val="00710F59"/>
    <w:rsid w:val="00711A73"/>
    <w:rsid w:val="00711BAF"/>
    <w:rsid w:val="00712071"/>
    <w:rsid w:val="00712143"/>
    <w:rsid w:val="00712B88"/>
    <w:rsid w:val="00714295"/>
    <w:rsid w:val="007144E9"/>
    <w:rsid w:val="00715802"/>
    <w:rsid w:val="0071639D"/>
    <w:rsid w:val="00716C3E"/>
    <w:rsid w:val="0071762B"/>
    <w:rsid w:val="007176F4"/>
    <w:rsid w:val="00717E0E"/>
    <w:rsid w:val="00720251"/>
    <w:rsid w:val="007207B2"/>
    <w:rsid w:val="00720822"/>
    <w:rsid w:val="007211D2"/>
    <w:rsid w:val="00721790"/>
    <w:rsid w:val="007225FA"/>
    <w:rsid w:val="00722D99"/>
    <w:rsid w:val="007238E0"/>
    <w:rsid w:val="00723D4D"/>
    <w:rsid w:val="00723F41"/>
    <w:rsid w:val="00725169"/>
    <w:rsid w:val="00725E24"/>
    <w:rsid w:val="007302AA"/>
    <w:rsid w:val="00730758"/>
    <w:rsid w:val="00730DD4"/>
    <w:rsid w:val="00731798"/>
    <w:rsid w:val="00731DA8"/>
    <w:rsid w:val="007321F4"/>
    <w:rsid w:val="00732B9C"/>
    <w:rsid w:val="00733189"/>
    <w:rsid w:val="00733336"/>
    <w:rsid w:val="007337B7"/>
    <w:rsid w:val="00734896"/>
    <w:rsid w:val="007359E0"/>
    <w:rsid w:val="00736B00"/>
    <w:rsid w:val="00737D69"/>
    <w:rsid w:val="00740BD2"/>
    <w:rsid w:val="007415C5"/>
    <w:rsid w:val="00741ACC"/>
    <w:rsid w:val="00741DE4"/>
    <w:rsid w:val="00742CDC"/>
    <w:rsid w:val="00742FBD"/>
    <w:rsid w:val="0074328A"/>
    <w:rsid w:val="00743B10"/>
    <w:rsid w:val="00744BF2"/>
    <w:rsid w:val="00745156"/>
    <w:rsid w:val="00745443"/>
    <w:rsid w:val="00746FEC"/>
    <w:rsid w:val="007471D1"/>
    <w:rsid w:val="00747322"/>
    <w:rsid w:val="00750405"/>
    <w:rsid w:val="007504D8"/>
    <w:rsid w:val="007509CC"/>
    <w:rsid w:val="00750CF5"/>
    <w:rsid w:val="007533EF"/>
    <w:rsid w:val="007538CC"/>
    <w:rsid w:val="00753BFC"/>
    <w:rsid w:val="00753F29"/>
    <w:rsid w:val="00754336"/>
    <w:rsid w:val="00754B37"/>
    <w:rsid w:val="00755902"/>
    <w:rsid w:val="007563D2"/>
    <w:rsid w:val="00757A68"/>
    <w:rsid w:val="00760AFD"/>
    <w:rsid w:val="00761CA8"/>
    <w:rsid w:val="00761EA2"/>
    <w:rsid w:val="00762725"/>
    <w:rsid w:val="00762C09"/>
    <w:rsid w:val="00762F07"/>
    <w:rsid w:val="007639E6"/>
    <w:rsid w:val="00763BFD"/>
    <w:rsid w:val="0076471B"/>
    <w:rsid w:val="0076520A"/>
    <w:rsid w:val="0076703A"/>
    <w:rsid w:val="007714DF"/>
    <w:rsid w:val="007725F2"/>
    <w:rsid w:val="00773048"/>
    <w:rsid w:val="00773293"/>
    <w:rsid w:val="00774495"/>
    <w:rsid w:val="00774F51"/>
    <w:rsid w:val="00775023"/>
    <w:rsid w:val="007754BB"/>
    <w:rsid w:val="007770FD"/>
    <w:rsid w:val="007774DE"/>
    <w:rsid w:val="00780135"/>
    <w:rsid w:val="0078095A"/>
    <w:rsid w:val="007818C7"/>
    <w:rsid w:val="0078230E"/>
    <w:rsid w:val="007825FD"/>
    <w:rsid w:val="00782E30"/>
    <w:rsid w:val="007844C5"/>
    <w:rsid w:val="0078483B"/>
    <w:rsid w:val="00784FFF"/>
    <w:rsid w:val="00786502"/>
    <w:rsid w:val="00786793"/>
    <w:rsid w:val="00786934"/>
    <w:rsid w:val="00786F93"/>
    <w:rsid w:val="007879DE"/>
    <w:rsid w:val="00790A6F"/>
    <w:rsid w:val="0079240E"/>
    <w:rsid w:val="00794B1A"/>
    <w:rsid w:val="007954AD"/>
    <w:rsid w:val="00797716"/>
    <w:rsid w:val="007A099B"/>
    <w:rsid w:val="007A25D8"/>
    <w:rsid w:val="007A2EFE"/>
    <w:rsid w:val="007A3720"/>
    <w:rsid w:val="007A56F0"/>
    <w:rsid w:val="007A6BC6"/>
    <w:rsid w:val="007A77B6"/>
    <w:rsid w:val="007A7B46"/>
    <w:rsid w:val="007B0470"/>
    <w:rsid w:val="007B05C8"/>
    <w:rsid w:val="007B10F2"/>
    <w:rsid w:val="007B198B"/>
    <w:rsid w:val="007B28F2"/>
    <w:rsid w:val="007B2E80"/>
    <w:rsid w:val="007B4B43"/>
    <w:rsid w:val="007B6C65"/>
    <w:rsid w:val="007B73AF"/>
    <w:rsid w:val="007B7C0F"/>
    <w:rsid w:val="007C126D"/>
    <w:rsid w:val="007C128F"/>
    <w:rsid w:val="007C1FCF"/>
    <w:rsid w:val="007C2437"/>
    <w:rsid w:val="007C2715"/>
    <w:rsid w:val="007C2A57"/>
    <w:rsid w:val="007C2DB2"/>
    <w:rsid w:val="007C35B2"/>
    <w:rsid w:val="007C35DA"/>
    <w:rsid w:val="007C3905"/>
    <w:rsid w:val="007C3E65"/>
    <w:rsid w:val="007C497A"/>
    <w:rsid w:val="007C4D5D"/>
    <w:rsid w:val="007C7D83"/>
    <w:rsid w:val="007D1068"/>
    <w:rsid w:val="007D15E9"/>
    <w:rsid w:val="007D236C"/>
    <w:rsid w:val="007D239B"/>
    <w:rsid w:val="007D2508"/>
    <w:rsid w:val="007D2A88"/>
    <w:rsid w:val="007D3CFD"/>
    <w:rsid w:val="007D47DC"/>
    <w:rsid w:val="007D4864"/>
    <w:rsid w:val="007D6731"/>
    <w:rsid w:val="007D779F"/>
    <w:rsid w:val="007E0502"/>
    <w:rsid w:val="007E0677"/>
    <w:rsid w:val="007E0CF6"/>
    <w:rsid w:val="007E1954"/>
    <w:rsid w:val="007E1BB2"/>
    <w:rsid w:val="007E21CA"/>
    <w:rsid w:val="007E3B66"/>
    <w:rsid w:val="007E46C9"/>
    <w:rsid w:val="007E5567"/>
    <w:rsid w:val="007E60F2"/>
    <w:rsid w:val="007E7534"/>
    <w:rsid w:val="007E780D"/>
    <w:rsid w:val="007E79AF"/>
    <w:rsid w:val="007E7DF1"/>
    <w:rsid w:val="007F0C1C"/>
    <w:rsid w:val="007F11B6"/>
    <w:rsid w:val="007F1D9A"/>
    <w:rsid w:val="007F2144"/>
    <w:rsid w:val="007F3F55"/>
    <w:rsid w:val="007F512F"/>
    <w:rsid w:val="007F526A"/>
    <w:rsid w:val="007F57DC"/>
    <w:rsid w:val="007F5CBD"/>
    <w:rsid w:val="007F698B"/>
    <w:rsid w:val="007F6B86"/>
    <w:rsid w:val="007F6CC2"/>
    <w:rsid w:val="007F6F01"/>
    <w:rsid w:val="007F7179"/>
    <w:rsid w:val="007F79C7"/>
    <w:rsid w:val="007F7CC4"/>
    <w:rsid w:val="007F7D88"/>
    <w:rsid w:val="007F7F1B"/>
    <w:rsid w:val="00800949"/>
    <w:rsid w:val="00800F47"/>
    <w:rsid w:val="00800F78"/>
    <w:rsid w:val="008016AB"/>
    <w:rsid w:val="008019C6"/>
    <w:rsid w:val="008040F8"/>
    <w:rsid w:val="008049A8"/>
    <w:rsid w:val="00805020"/>
    <w:rsid w:val="0080517C"/>
    <w:rsid w:val="00806E6F"/>
    <w:rsid w:val="00806F7B"/>
    <w:rsid w:val="00807110"/>
    <w:rsid w:val="008078E1"/>
    <w:rsid w:val="00807B11"/>
    <w:rsid w:val="008104D1"/>
    <w:rsid w:val="00810920"/>
    <w:rsid w:val="00810B60"/>
    <w:rsid w:val="00810C86"/>
    <w:rsid w:val="00811037"/>
    <w:rsid w:val="00811AB2"/>
    <w:rsid w:val="00812513"/>
    <w:rsid w:val="00813743"/>
    <w:rsid w:val="008141F4"/>
    <w:rsid w:val="00814D07"/>
    <w:rsid w:val="00814DDC"/>
    <w:rsid w:val="00815531"/>
    <w:rsid w:val="00816309"/>
    <w:rsid w:val="008164C8"/>
    <w:rsid w:val="00816A08"/>
    <w:rsid w:val="00816A8B"/>
    <w:rsid w:val="0081712D"/>
    <w:rsid w:val="008171C3"/>
    <w:rsid w:val="00821827"/>
    <w:rsid w:val="00821F1D"/>
    <w:rsid w:val="00822572"/>
    <w:rsid w:val="00824FCF"/>
    <w:rsid w:val="0082682E"/>
    <w:rsid w:val="00826BC1"/>
    <w:rsid w:val="00826C86"/>
    <w:rsid w:val="008271B5"/>
    <w:rsid w:val="00827C4A"/>
    <w:rsid w:val="008315F1"/>
    <w:rsid w:val="00831F6E"/>
    <w:rsid w:val="00832CBE"/>
    <w:rsid w:val="00832DD3"/>
    <w:rsid w:val="00833663"/>
    <w:rsid w:val="00834BA8"/>
    <w:rsid w:val="00834E0B"/>
    <w:rsid w:val="00834E9C"/>
    <w:rsid w:val="00835664"/>
    <w:rsid w:val="008357D2"/>
    <w:rsid w:val="0083797D"/>
    <w:rsid w:val="00842CE8"/>
    <w:rsid w:val="008444A6"/>
    <w:rsid w:val="00844824"/>
    <w:rsid w:val="00845B02"/>
    <w:rsid w:val="00846492"/>
    <w:rsid w:val="00846930"/>
    <w:rsid w:val="00847375"/>
    <w:rsid w:val="00847826"/>
    <w:rsid w:val="008507D5"/>
    <w:rsid w:val="00850B8F"/>
    <w:rsid w:val="0085230C"/>
    <w:rsid w:val="00852AD5"/>
    <w:rsid w:val="00852C68"/>
    <w:rsid w:val="00857FC2"/>
    <w:rsid w:val="00860D97"/>
    <w:rsid w:val="00861518"/>
    <w:rsid w:val="008628E1"/>
    <w:rsid w:val="00862A60"/>
    <w:rsid w:val="0086324D"/>
    <w:rsid w:val="00866803"/>
    <w:rsid w:val="00870438"/>
    <w:rsid w:val="00870BAB"/>
    <w:rsid w:val="008711A4"/>
    <w:rsid w:val="00872CE3"/>
    <w:rsid w:val="00874819"/>
    <w:rsid w:val="00875692"/>
    <w:rsid w:val="00875D0D"/>
    <w:rsid w:val="00876ED6"/>
    <w:rsid w:val="00880674"/>
    <w:rsid w:val="008808FE"/>
    <w:rsid w:val="00880B7F"/>
    <w:rsid w:val="00880D23"/>
    <w:rsid w:val="00880FA2"/>
    <w:rsid w:val="00881898"/>
    <w:rsid w:val="00884A04"/>
    <w:rsid w:val="0088535A"/>
    <w:rsid w:val="00885C46"/>
    <w:rsid w:val="00885CF3"/>
    <w:rsid w:val="0088605B"/>
    <w:rsid w:val="00887BF0"/>
    <w:rsid w:val="008907BC"/>
    <w:rsid w:val="00890D10"/>
    <w:rsid w:val="0089213A"/>
    <w:rsid w:val="00893A34"/>
    <w:rsid w:val="00895CB8"/>
    <w:rsid w:val="0089677B"/>
    <w:rsid w:val="0089764F"/>
    <w:rsid w:val="008A08F7"/>
    <w:rsid w:val="008A1274"/>
    <w:rsid w:val="008A16E7"/>
    <w:rsid w:val="008A1FCF"/>
    <w:rsid w:val="008A2257"/>
    <w:rsid w:val="008A22B1"/>
    <w:rsid w:val="008A2F15"/>
    <w:rsid w:val="008A3BDA"/>
    <w:rsid w:val="008A51E5"/>
    <w:rsid w:val="008A5850"/>
    <w:rsid w:val="008B180A"/>
    <w:rsid w:val="008B2147"/>
    <w:rsid w:val="008B2511"/>
    <w:rsid w:val="008B2551"/>
    <w:rsid w:val="008B25F9"/>
    <w:rsid w:val="008B27E2"/>
    <w:rsid w:val="008B47B9"/>
    <w:rsid w:val="008B4D27"/>
    <w:rsid w:val="008B618F"/>
    <w:rsid w:val="008B66D7"/>
    <w:rsid w:val="008B6895"/>
    <w:rsid w:val="008B7A8B"/>
    <w:rsid w:val="008C06F7"/>
    <w:rsid w:val="008C0984"/>
    <w:rsid w:val="008C09CB"/>
    <w:rsid w:val="008C1224"/>
    <w:rsid w:val="008C1B32"/>
    <w:rsid w:val="008C247F"/>
    <w:rsid w:val="008C2776"/>
    <w:rsid w:val="008C2975"/>
    <w:rsid w:val="008C3713"/>
    <w:rsid w:val="008C3DE0"/>
    <w:rsid w:val="008C452C"/>
    <w:rsid w:val="008C481F"/>
    <w:rsid w:val="008C5F2C"/>
    <w:rsid w:val="008C6640"/>
    <w:rsid w:val="008D0308"/>
    <w:rsid w:val="008D0BAA"/>
    <w:rsid w:val="008D1028"/>
    <w:rsid w:val="008D1BD5"/>
    <w:rsid w:val="008D441B"/>
    <w:rsid w:val="008D4931"/>
    <w:rsid w:val="008D575A"/>
    <w:rsid w:val="008D5A7C"/>
    <w:rsid w:val="008D5C11"/>
    <w:rsid w:val="008D61DA"/>
    <w:rsid w:val="008D7470"/>
    <w:rsid w:val="008D75B3"/>
    <w:rsid w:val="008E04F6"/>
    <w:rsid w:val="008E06D8"/>
    <w:rsid w:val="008E0C76"/>
    <w:rsid w:val="008E1D50"/>
    <w:rsid w:val="008E1D92"/>
    <w:rsid w:val="008E233B"/>
    <w:rsid w:val="008E3328"/>
    <w:rsid w:val="008E3A95"/>
    <w:rsid w:val="008E44E2"/>
    <w:rsid w:val="008E5CFF"/>
    <w:rsid w:val="008E6569"/>
    <w:rsid w:val="008E66FB"/>
    <w:rsid w:val="008E6707"/>
    <w:rsid w:val="008E7BDC"/>
    <w:rsid w:val="008F02FC"/>
    <w:rsid w:val="008F09ED"/>
    <w:rsid w:val="008F1CC4"/>
    <w:rsid w:val="008F1D2B"/>
    <w:rsid w:val="008F2A26"/>
    <w:rsid w:val="008F2FB3"/>
    <w:rsid w:val="008F32D1"/>
    <w:rsid w:val="008F387E"/>
    <w:rsid w:val="008F5096"/>
    <w:rsid w:val="008F6571"/>
    <w:rsid w:val="00900213"/>
    <w:rsid w:val="009016D1"/>
    <w:rsid w:val="009017CA"/>
    <w:rsid w:val="00901971"/>
    <w:rsid w:val="00903EED"/>
    <w:rsid w:val="009047D3"/>
    <w:rsid w:val="00904B23"/>
    <w:rsid w:val="0090517D"/>
    <w:rsid w:val="009054E9"/>
    <w:rsid w:val="00905C72"/>
    <w:rsid w:val="009062CB"/>
    <w:rsid w:val="009063D1"/>
    <w:rsid w:val="00907296"/>
    <w:rsid w:val="0090798D"/>
    <w:rsid w:val="009079E2"/>
    <w:rsid w:val="00910210"/>
    <w:rsid w:val="00910FAD"/>
    <w:rsid w:val="00913AD4"/>
    <w:rsid w:val="0091420E"/>
    <w:rsid w:val="00915C00"/>
    <w:rsid w:val="009163F5"/>
    <w:rsid w:val="00916BAF"/>
    <w:rsid w:val="009209E6"/>
    <w:rsid w:val="00921C56"/>
    <w:rsid w:val="009220E3"/>
    <w:rsid w:val="009223E4"/>
    <w:rsid w:val="009228E6"/>
    <w:rsid w:val="00923AA1"/>
    <w:rsid w:val="0092424F"/>
    <w:rsid w:val="00924268"/>
    <w:rsid w:val="009243D1"/>
    <w:rsid w:val="00924F61"/>
    <w:rsid w:val="00925E65"/>
    <w:rsid w:val="00927AFF"/>
    <w:rsid w:val="00930406"/>
    <w:rsid w:val="009313DB"/>
    <w:rsid w:val="009320C3"/>
    <w:rsid w:val="00933210"/>
    <w:rsid w:val="00933EDF"/>
    <w:rsid w:val="00934D1B"/>
    <w:rsid w:val="00934E15"/>
    <w:rsid w:val="0093546D"/>
    <w:rsid w:val="00935A95"/>
    <w:rsid w:val="009404ED"/>
    <w:rsid w:val="009410E2"/>
    <w:rsid w:val="009420E9"/>
    <w:rsid w:val="00942689"/>
    <w:rsid w:val="00942B8A"/>
    <w:rsid w:val="00944043"/>
    <w:rsid w:val="00944395"/>
    <w:rsid w:val="0094447C"/>
    <w:rsid w:val="009452C3"/>
    <w:rsid w:val="009464A1"/>
    <w:rsid w:val="00946BFC"/>
    <w:rsid w:val="00947550"/>
    <w:rsid w:val="009501CF"/>
    <w:rsid w:val="00950D28"/>
    <w:rsid w:val="00951EFF"/>
    <w:rsid w:val="00952973"/>
    <w:rsid w:val="00953A90"/>
    <w:rsid w:val="00954674"/>
    <w:rsid w:val="00954782"/>
    <w:rsid w:val="00955326"/>
    <w:rsid w:val="009578F5"/>
    <w:rsid w:val="00957CC4"/>
    <w:rsid w:val="009607F9"/>
    <w:rsid w:val="0096216C"/>
    <w:rsid w:val="0096586F"/>
    <w:rsid w:val="009671BE"/>
    <w:rsid w:val="0097101D"/>
    <w:rsid w:val="009715BD"/>
    <w:rsid w:val="00971C9C"/>
    <w:rsid w:val="00973446"/>
    <w:rsid w:val="00974BBA"/>
    <w:rsid w:val="00974CAC"/>
    <w:rsid w:val="00974DE0"/>
    <w:rsid w:val="009752CD"/>
    <w:rsid w:val="00976295"/>
    <w:rsid w:val="0097659E"/>
    <w:rsid w:val="00976A13"/>
    <w:rsid w:val="00976F44"/>
    <w:rsid w:val="00977AA9"/>
    <w:rsid w:val="00977F3C"/>
    <w:rsid w:val="00980C7F"/>
    <w:rsid w:val="0098127D"/>
    <w:rsid w:val="00981AD6"/>
    <w:rsid w:val="00981BF1"/>
    <w:rsid w:val="00982ACD"/>
    <w:rsid w:val="0098452A"/>
    <w:rsid w:val="00985349"/>
    <w:rsid w:val="0098586E"/>
    <w:rsid w:val="00985BB2"/>
    <w:rsid w:val="00986CB6"/>
    <w:rsid w:val="00987C99"/>
    <w:rsid w:val="00987DAF"/>
    <w:rsid w:val="00990E0B"/>
    <w:rsid w:val="00991D5B"/>
    <w:rsid w:val="00992D76"/>
    <w:rsid w:val="00993C74"/>
    <w:rsid w:val="009941D5"/>
    <w:rsid w:val="00994892"/>
    <w:rsid w:val="00994BAD"/>
    <w:rsid w:val="009958AA"/>
    <w:rsid w:val="00995AA8"/>
    <w:rsid w:val="00995C36"/>
    <w:rsid w:val="009979FB"/>
    <w:rsid w:val="009A070C"/>
    <w:rsid w:val="009A0DE4"/>
    <w:rsid w:val="009A159B"/>
    <w:rsid w:val="009A15A0"/>
    <w:rsid w:val="009A1878"/>
    <w:rsid w:val="009A1B74"/>
    <w:rsid w:val="009A1DEE"/>
    <w:rsid w:val="009A4041"/>
    <w:rsid w:val="009A5562"/>
    <w:rsid w:val="009A698C"/>
    <w:rsid w:val="009A70E1"/>
    <w:rsid w:val="009A7841"/>
    <w:rsid w:val="009B0FCE"/>
    <w:rsid w:val="009B1E26"/>
    <w:rsid w:val="009B1EA3"/>
    <w:rsid w:val="009B2358"/>
    <w:rsid w:val="009B2EFD"/>
    <w:rsid w:val="009B4D5D"/>
    <w:rsid w:val="009B554B"/>
    <w:rsid w:val="009C0128"/>
    <w:rsid w:val="009C0A75"/>
    <w:rsid w:val="009C14EC"/>
    <w:rsid w:val="009C1A8E"/>
    <w:rsid w:val="009C2EBF"/>
    <w:rsid w:val="009C3A61"/>
    <w:rsid w:val="009C4545"/>
    <w:rsid w:val="009C4DEA"/>
    <w:rsid w:val="009C502E"/>
    <w:rsid w:val="009C514E"/>
    <w:rsid w:val="009C623C"/>
    <w:rsid w:val="009C6C20"/>
    <w:rsid w:val="009C6EF9"/>
    <w:rsid w:val="009C7CB8"/>
    <w:rsid w:val="009D11A5"/>
    <w:rsid w:val="009D1824"/>
    <w:rsid w:val="009D3234"/>
    <w:rsid w:val="009D34EA"/>
    <w:rsid w:val="009D41FC"/>
    <w:rsid w:val="009D65A1"/>
    <w:rsid w:val="009D72B4"/>
    <w:rsid w:val="009D7F9D"/>
    <w:rsid w:val="009E1DED"/>
    <w:rsid w:val="009E396E"/>
    <w:rsid w:val="009E4402"/>
    <w:rsid w:val="009E4AF6"/>
    <w:rsid w:val="009E4D45"/>
    <w:rsid w:val="009E5730"/>
    <w:rsid w:val="009E65DD"/>
    <w:rsid w:val="009F006B"/>
    <w:rsid w:val="009F0A51"/>
    <w:rsid w:val="009F0C6A"/>
    <w:rsid w:val="009F13DB"/>
    <w:rsid w:val="009F2100"/>
    <w:rsid w:val="009F3250"/>
    <w:rsid w:val="009F37FF"/>
    <w:rsid w:val="009F4CBE"/>
    <w:rsid w:val="009F52A3"/>
    <w:rsid w:val="009F5D8C"/>
    <w:rsid w:val="009F618B"/>
    <w:rsid w:val="009F6877"/>
    <w:rsid w:val="009F77CC"/>
    <w:rsid w:val="009F7D4B"/>
    <w:rsid w:val="00A012A1"/>
    <w:rsid w:val="00A01708"/>
    <w:rsid w:val="00A02766"/>
    <w:rsid w:val="00A02B09"/>
    <w:rsid w:val="00A03935"/>
    <w:rsid w:val="00A03A54"/>
    <w:rsid w:val="00A03BCC"/>
    <w:rsid w:val="00A05C59"/>
    <w:rsid w:val="00A05CC9"/>
    <w:rsid w:val="00A104A5"/>
    <w:rsid w:val="00A11CEF"/>
    <w:rsid w:val="00A120EE"/>
    <w:rsid w:val="00A12272"/>
    <w:rsid w:val="00A15924"/>
    <w:rsid w:val="00A16938"/>
    <w:rsid w:val="00A17D01"/>
    <w:rsid w:val="00A21205"/>
    <w:rsid w:val="00A21F78"/>
    <w:rsid w:val="00A250B8"/>
    <w:rsid w:val="00A2792A"/>
    <w:rsid w:val="00A30603"/>
    <w:rsid w:val="00A336A9"/>
    <w:rsid w:val="00A343EE"/>
    <w:rsid w:val="00A356A4"/>
    <w:rsid w:val="00A35AAE"/>
    <w:rsid w:val="00A3607A"/>
    <w:rsid w:val="00A4036C"/>
    <w:rsid w:val="00A40F47"/>
    <w:rsid w:val="00A40FE8"/>
    <w:rsid w:val="00A4189B"/>
    <w:rsid w:val="00A4254B"/>
    <w:rsid w:val="00A4300A"/>
    <w:rsid w:val="00A43281"/>
    <w:rsid w:val="00A43EA5"/>
    <w:rsid w:val="00A45393"/>
    <w:rsid w:val="00A4588D"/>
    <w:rsid w:val="00A45BA8"/>
    <w:rsid w:val="00A45F28"/>
    <w:rsid w:val="00A46962"/>
    <w:rsid w:val="00A5130F"/>
    <w:rsid w:val="00A51A54"/>
    <w:rsid w:val="00A52340"/>
    <w:rsid w:val="00A524AE"/>
    <w:rsid w:val="00A526FA"/>
    <w:rsid w:val="00A531BE"/>
    <w:rsid w:val="00A5379F"/>
    <w:rsid w:val="00A5394B"/>
    <w:rsid w:val="00A54078"/>
    <w:rsid w:val="00A554D5"/>
    <w:rsid w:val="00A56726"/>
    <w:rsid w:val="00A5697C"/>
    <w:rsid w:val="00A569BA"/>
    <w:rsid w:val="00A57D29"/>
    <w:rsid w:val="00A6018C"/>
    <w:rsid w:val="00A60F8D"/>
    <w:rsid w:val="00A627BC"/>
    <w:rsid w:val="00A63886"/>
    <w:rsid w:val="00A646E9"/>
    <w:rsid w:val="00A64804"/>
    <w:rsid w:val="00A64D5F"/>
    <w:rsid w:val="00A650D8"/>
    <w:rsid w:val="00A65930"/>
    <w:rsid w:val="00A65D06"/>
    <w:rsid w:val="00A665EF"/>
    <w:rsid w:val="00A6685A"/>
    <w:rsid w:val="00A67181"/>
    <w:rsid w:val="00A67216"/>
    <w:rsid w:val="00A67979"/>
    <w:rsid w:val="00A679EC"/>
    <w:rsid w:val="00A707D4"/>
    <w:rsid w:val="00A71C2A"/>
    <w:rsid w:val="00A72462"/>
    <w:rsid w:val="00A7355D"/>
    <w:rsid w:val="00A7366C"/>
    <w:rsid w:val="00A73C6D"/>
    <w:rsid w:val="00A742B5"/>
    <w:rsid w:val="00A74D1A"/>
    <w:rsid w:val="00A74EE8"/>
    <w:rsid w:val="00A75949"/>
    <w:rsid w:val="00A766B5"/>
    <w:rsid w:val="00A76719"/>
    <w:rsid w:val="00A77AF8"/>
    <w:rsid w:val="00A8069C"/>
    <w:rsid w:val="00A81765"/>
    <w:rsid w:val="00A81A05"/>
    <w:rsid w:val="00A81DFA"/>
    <w:rsid w:val="00A827EB"/>
    <w:rsid w:val="00A83AEC"/>
    <w:rsid w:val="00A83B32"/>
    <w:rsid w:val="00A8513A"/>
    <w:rsid w:val="00A864CC"/>
    <w:rsid w:val="00A87800"/>
    <w:rsid w:val="00A87A62"/>
    <w:rsid w:val="00A87DF0"/>
    <w:rsid w:val="00A90F7C"/>
    <w:rsid w:val="00A92556"/>
    <w:rsid w:val="00A92926"/>
    <w:rsid w:val="00A9379D"/>
    <w:rsid w:val="00A937CC"/>
    <w:rsid w:val="00A94C13"/>
    <w:rsid w:val="00A94FD6"/>
    <w:rsid w:val="00A95F40"/>
    <w:rsid w:val="00A966A5"/>
    <w:rsid w:val="00A96C39"/>
    <w:rsid w:val="00A97668"/>
    <w:rsid w:val="00AA0682"/>
    <w:rsid w:val="00AA2351"/>
    <w:rsid w:val="00AA2A1B"/>
    <w:rsid w:val="00AA3CF6"/>
    <w:rsid w:val="00AA5CBC"/>
    <w:rsid w:val="00AA66EF"/>
    <w:rsid w:val="00AA67C6"/>
    <w:rsid w:val="00AB0313"/>
    <w:rsid w:val="00AB0A2F"/>
    <w:rsid w:val="00AB1623"/>
    <w:rsid w:val="00AB2A4F"/>
    <w:rsid w:val="00AB31E1"/>
    <w:rsid w:val="00AB3EB8"/>
    <w:rsid w:val="00AB4191"/>
    <w:rsid w:val="00AB4A00"/>
    <w:rsid w:val="00AB4A98"/>
    <w:rsid w:val="00AB4F04"/>
    <w:rsid w:val="00AB53C6"/>
    <w:rsid w:val="00AB59B6"/>
    <w:rsid w:val="00AB5DDE"/>
    <w:rsid w:val="00AB5FE0"/>
    <w:rsid w:val="00AB6752"/>
    <w:rsid w:val="00AB6DFD"/>
    <w:rsid w:val="00AB72AD"/>
    <w:rsid w:val="00AB78F3"/>
    <w:rsid w:val="00AB7F80"/>
    <w:rsid w:val="00AC0054"/>
    <w:rsid w:val="00AC0A07"/>
    <w:rsid w:val="00AC0F3E"/>
    <w:rsid w:val="00AC0FDF"/>
    <w:rsid w:val="00AC186F"/>
    <w:rsid w:val="00AC2699"/>
    <w:rsid w:val="00AC291C"/>
    <w:rsid w:val="00AC29CB"/>
    <w:rsid w:val="00AC2E8A"/>
    <w:rsid w:val="00AC322C"/>
    <w:rsid w:val="00AC37F0"/>
    <w:rsid w:val="00AC3F13"/>
    <w:rsid w:val="00AC4C0D"/>
    <w:rsid w:val="00AC56B4"/>
    <w:rsid w:val="00AC6123"/>
    <w:rsid w:val="00AC6C59"/>
    <w:rsid w:val="00AC6C8E"/>
    <w:rsid w:val="00AD0F70"/>
    <w:rsid w:val="00AD4109"/>
    <w:rsid w:val="00AD49B2"/>
    <w:rsid w:val="00AD4C4C"/>
    <w:rsid w:val="00AD598E"/>
    <w:rsid w:val="00AD613A"/>
    <w:rsid w:val="00AD619C"/>
    <w:rsid w:val="00AD6FAB"/>
    <w:rsid w:val="00AD7394"/>
    <w:rsid w:val="00AE0F15"/>
    <w:rsid w:val="00AE2287"/>
    <w:rsid w:val="00AE270C"/>
    <w:rsid w:val="00AE3A0B"/>
    <w:rsid w:val="00AE3AF4"/>
    <w:rsid w:val="00AE3E78"/>
    <w:rsid w:val="00AE40D2"/>
    <w:rsid w:val="00AE4945"/>
    <w:rsid w:val="00AE51A2"/>
    <w:rsid w:val="00AE726B"/>
    <w:rsid w:val="00AE72B4"/>
    <w:rsid w:val="00AE78D2"/>
    <w:rsid w:val="00AF03DD"/>
    <w:rsid w:val="00AF26E9"/>
    <w:rsid w:val="00AF2BA8"/>
    <w:rsid w:val="00AF4722"/>
    <w:rsid w:val="00AF49ED"/>
    <w:rsid w:val="00AF5BA2"/>
    <w:rsid w:val="00AF6A83"/>
    <w:rsid w:val="00B00E31"/>
    <w:rsid w:val="00B01081"/>
    <w:rsid w:val="00B016CC"/>
    <w:rsid w:val="00B01F36"/>
    <w:rsid w:val="00B04DB1"/>
    <w:rsid w:val="00B07576"/>
    <w:rsid w:val="00B07E8E"/>
    <w:rsid w:val="00B10B6C"/>
    <w:rsid w:val="00B131C0"/>
    <w:rsid w:val="00B1393D"/>
    <w:rsid w:val="00B13B49"/>
    <w:rsid w:val="00B15F04"/>
    <w:rsid w:val="00B171A1"/>
    <w:rsid w:val="00B202B1"/>
    <w:rsid w:val="00B20464"/>
    <w:rsid w:val="00B20F33"/>
    <w:rsid w:val="00B2428A"/>
    <w:rsid w:val="00B249AF"/>
    <w:rsid w:val="00B26F3E"/>
    <w:rsid w:val="00B27390"/>
    <w:rsid w:val="00B27D2F"/>
    <w:rsid w:val="00B300B7"/>
    <w:rsid w:val="00B3095D"/>
    <w:rsid w:val="00B30D62"/>
    <w:rsid w:val="00B31001"/>
    <w:rsid w:val="00B31D77"/>
    <w:rsid w:val="00B32FB1"/>
    <w:rsid w:val="00B339A8"/>
    <w:rsid w:val="00B35799"/>
    <w:rsid w:val="00B35E3E"/>
    <w:rsid w:val="00B36458"/>
    <w:rsid w:val="00B375DD"/>
    <w:rsid w:val="00B40861"/>
    <w:rsid w:val="00B42B1A"/>
    <w:rsid w:val="00B4332E"/>
    <w:rsid w:val="00B439AB"/>
    <w:rsid w:val="00B44508"/>
    <w:rsid w:val="00B450A9"/>
    <w:rsid w:val="00B47130"/>
    <w:rsid w:val="00B473AE"/>
    <w:rsid w:val="00B50002"/>
    <w:rsid w:val="00B50082"/>
    <w:rsid w:val="00B512E9"/>
    <w:rsid w:val="00B5162E"/>
    <w:rsid w:val="00B51ACE"/>
    <w:rsid w:val="00B51E12"/>
    <w:rsid w:val="00B53182"/>
    <w:rsid w:val="00B5335F"/>
    <w:rsid w:val="00B53DC1"/>
    <w:rsid w:val="00B5435E"/>
    <w:rsid w:val="00B5448C"/>
    <w:rsid w:val="00B56650"/>
    <w:rsid w:val="00B56760"/>
    <w:rsid w:val="00B56D20"/>
    <w:rsid w:val="00B56E68"/>
    <w:rsid w:val="00B603CF"/>
    <w:rsid w:val="00B61D6A"/>
    <w:rsid w:val="00B6207D"/>
    <w:rsid w:val="00B62209"/>
    <w:rsid w:val="00B62F2B"/>
    <w:rsid w:val="00B632D7"/>
    <w:rsid w:val="00B63E4A"/>
    <w:rsid w:val="00B6530E"/>
    <w:rsid w:val="00B65427"/>
    <w:rsid w:val="00B65514"/>
    <w:rsid w:val="00B6557F"/>
    <w:rsid w:val="00B65A31"/>
    <w:rsid w:val="00B667FE"/>
    <w:rsid w:val="00B67157"/>
    <w:rsid w:val="00B678AC"/>
    <w:rsid w:val="00B707DD"/>
    <w:rsid w:val="00B71026"/>
    <w:rsid w:val="00B71711"/>
    <w:rsid w:val="00B717BE"/>
    <w:rsid w:val="00B71976"/>
    <w:rsid w:val="00B71BA3"/>
    <w:rsid w:val="00B72009"/>
    <w:rsid w:val="00B72353"/>
    <w:rsid w:val="00B72867"/>
    <w:rsid w:val="00B72C08"/>
    <w:rsid w:val="00B72E34"/>
    <w:rsid w:val="00B734E8"/>
    <w:rsid w:val="00B745BE"/>
    <w:rsid w:val="00B747BC"/>
    <w:rsid w:val="00B7620E"/>
    <w:rsid w:val="00B778C7"/>
    <w:rsid w:val="00B77C55"/>
    <w:rsid w:val="00B80849"/>
    <w:rsid w:val="00B80B4F"/>
    <w:rsid w:val="00B81A91"/>
    <w:rsid w:val="00B81C84"/>
    <w:rsid w:val="00B81F3C"/>
    <w:rsid w:val="00B82C94"/>
    <w:rsid w:val="00B83B4B"/>
    <w:rsid w:val="00B8474C"/>
    <w:rsid w:val="00B85B79"/>
    <w:rsid w:val="00B85F14"/>
    <w:rsid w:val="00B8635A"/>
    <w:rsid w:val="00B87671"/>
    <w:rsid w:val="00B878B3"/>
    <w:rsid w:val="00B90DB1"/>
    <w:rsid w:val="00B91C6E"/>
    <w:rsid w:val="00B92039"/>
    <w:rsid w:val="00B9276C"/>
    <w:rsid w:val="00B9279E"/>
    <w:rsid w:val="00B93169"/>
    <w:rsid w:val="00B93291"/>
    <w:rsid w:val="00B933FF"/>
    <w:rsid w:val="00B93A7A"/>
    <w:rsid w:val="00B9557F"/>
    <w:rsid w:val="00B958A5"/>
    <w:rsid w:val="00B96320"/>
    <w:rsid w:val="00B966D5"/>
    <w:rsid w:val="00B97CF2"/>
    <w:rsid w:val="00BA06CD"/>
    <w:rsid w:val="00BA1248"/>
    <w:rsid w:val="00BA14CE"/>
    <w:rsid w:val="00BA2526"/>
    <w:rsid w:val="00BA2C2A"/>
    <w:rsid w:val="00BA451A"/>
    <w:rsid w:val="00BA4F26"/>
    <w:rsid w:val="00BA721C"/>
    <w:rsid w:val="00BA753E"/>
    <w:rsid w:val="00BB053D"/>
    <w:rsid w:val="00BB0B9B"/>
    <w:rsid w:val="00BB0CA7"/>
    <w:rsid w:val="00BB1239"/>
    <w:rsid w:val="00BB1628"/>
    <w:rsid w:val="00BB2F3B"/>
    <w:rsid w:val="00BB33D4"/>
    <w:rsid w:val="00BB515D"/>
    <w:rsid w:val="00BB5825"/>
    <w:rsid w:val="00BB5D26"/>
    <w:rsid w:val="00BB7523"/>
    <w:rsid w:val="00BB7D7F"/>
    <w:rsid w:val="00BB7E05"/>
    <w:rsid w:val="00BC008F"/>
    <w:rsid w:val="00BC0883"/>
    <w:rsid w:val="00BC0DDB"/>
    <w:rsid w:val="00BC296F"/>
    <w:rsid w:val="00BC3FBC"/>
    <w:rsid w:val="00BC40A3"/>
    <w:rsid w:val="00BC52B4"/>
    <w:rsid w:val="00BC548F"/>
    <w:rsid w:val="00BC6A87"/>
    <w:rsid w:val="00BC6C79"/>
    <w:rsid w:val="00BC7419"/>
    <w:rsid w:val="00BC79A7"/>
    <w:rsid w:val="00BC79DE"/>
    <w:rsid w:val="00BD08E6"/>
    <w:rsid w:val="00BD0A1C"/>
    <w:rsid w:val="00BD1ECE"/>
    <w:rsid w:val="00BD2F13"/>
    <w:rsid w:val="00BD31D7"/>
    <w:rsid w:val="00BD47CD"/>
    <w:rsid w:val="00BD4C91"/>
    <w:rsid w:val="00BD4C9B"/>
    <w:rsid w:val="00BD4D29"/>
    <w:rsid w:val="00BD4D3B"/>
    <w:rsid w:val="00BD509C"/>
    <w:rsid w:val="00BD706C"/>
    <w:rsid w:val="00BD7276"/>
    <w:rsid w:val="00BD7C9C"/>
    <w:rsid w:val="00BE0371"/>
    <w:rsid w:val="00BE09C6"/>
    <w:rsid w:val="00BE170B"/>
    <w:rsid w:val="00BE201B"/>
    <w:rsid w:val="00BE3B29"/>
    <w:rsid w:val="00BE6312"/>
    <w:rsid w:val="00BF0520"/>
    <w:rsid w:val="00BF0AB0"/>
    <w:rsid w:val="00BF1E6B"/>
    <w:rsid w:val="00BF287A"/>
    <w:rsid w:val="00BF3AA0"/>
    <w:rsid w:val="00BF55E1"/>
    <w:rsid w:val="00BF5693"/>
    <w:rsid w:val="00BF5F7B"/>
    <w:rsid w:val="00BF6518"/>
    <w:rsid w:val="00BF6C1F"/>
    <w:rsid w:val="00BF7135"/>
    <w:rsid w:val="00BF7D4A"/>
    <w:rsid w:val="00C00774"/>
    <w:rsid w:val="00C00E2A"/>
    <w:rsid w:val="00C0129D"/>
    <w:rsid w:val="00C01A43"/>
    <w:rsid w:val="00C04016"/>
    <w:rsid w:val="00C0452F"/>
    <w:rsid w:val="00C0572B"/>
    <w:rsid w:val="00C0609E"/>
    <w:rsid w:val="00C0613B"/>
    <w:rsid w:val="00C06447"/>
    <w:rsid w:val="00C074C2"/>
    <w:rsid w:val="00C1026A"/>
    <w:rsid w:val="00C105AF"/>
    <w:rsid w:val="00C10E10"/>
    <w:rsid w:val="00C115CE"/>
    <w:rsid w:val="00C129DD"/>
    <w:rsid w:val="00C12EE9"/>
    <w:rsid w:val="00C13368"/>
    <w:rsid w:val="00C13551"/>
    <w:rsid w:val="00C13628"/>
    <w:rsid w:val="00C13E59"/>
    <w:rsid w:val="00C1439F"/>
    <w:rsid w:val="00C15209"/>
    <w:rsid w:val="00C15715"/>
    <w:rsid w:val="00C175ED"/>
    <w:rsid w:val="00C177FA"/>
    <w:rsid w:val="00C21F3F"/>
    <w:rsid w:val="00C23087"/>
    <w:rsid w:val="00C238D9"/>
    <w:rsid w:val="00C25209"/>
    <w:rsid w:val="00C25403"/>
    <w:rsid w:val="00C25986"/>
    <w:rsid w:val="00C25B64"/>
    <w:rsid w:val="00C25D33"/>
    <w:rsid w:val="00C25FD8"/>
    <w:rsid w:val="00C2605D"/>
    <w:rsid w:val="00C27123"/>
    <w:rsid w:val="00C30F2E"/>
    <w:rsid w:val="00C3321D"/>
    <w:rsid w:val="00C33E3E"/>
    <w:rsid w:val="00C34A67"/>
    <w:rsid w:val="00C35A31"/>
    <w:rsid w:val="00C3718C"/>
    <w:rsid w:val="00C41DFC"/>
    <w:rsid w:val="00C43EDA"/>
    <w:rsid w:val="00C443A9"/>
    <w:rsid w:val="00C4589E"/>
    <w:rsid w:val="00C47218"/>
    <w:rsid w:val="00C505EB"/>
    <w:rsid w:val="00C50A68"/>
    <w:rsid w:val="00C50B01"/>
    <w:rsid w:val="00C52791"/>
    <w:rsid w:val="00C52D02"/>
    <w:rsid w:val="00C53356"/>
    <w:rsid w:val="00C53D0F"/>
    <w:rsid w:val="00C569BB"/>
    <w:rsid w:val="00C5775B"/>
    <w:rsid w:val="00C57F32"/>
    <w:rsid w:val="00C607F7"/>
    <w:rsid w:val="00C60F26"/>
    <w:rsid w:val="00C612D5"/>
    <w:rsid w:val="00C62D28"/>
    <w:rsid w:val="00C632A7"/>
    <w:rsid w:val="00C6405B"/>
    <w:rsid w:val="00C640B2"/>
    <w:rsid w:val="00C65368"/>
    <w:rsid w:val="00C654EB"/>
    <w:rsid w:val="00C6648A"/>
    <w:rsid w:val="00C67C67"/>
    <w:rsid w:val="00C67F6C"/>
    <w:rsid w:val="00C71AE5"/>
    <w:rsid w:val="00C72419"/>
    <w:rsid w:val="00C74373"/>
    <w:rsid w:val="00C744B3"/>
    <w:rsid w:val="00C74B71"/>
    <w:rsid w:val="00C75AC8"/>
    <w:rsid w:val="00C77D6F"/>
    <w:rsid w:val="00C80070"/>
    <w:rsid w:val="00C806BD"/>
    <w:rsid w:val="00C836EA"/>
    <w:rsid w:val="00C86110"/>
    <w:rsid w:val="00C865FD"/>
    <w:rsid w:val="00C86ABA"/>
    <w:rsid w:val="00C876DB"/>
    <w:rsid w:val="00C90394"/>
    <w:rsid w:val="00C90A07"/>
    <w:rsid w:val="00C9114D"/>
    <w:rsid w:val="00C91F11"/>
    <w:rsid w:val="00C92130"/>
    <w:rsid w:val="00C923DC"/>
    <w:rsid w:val="00C942E1"/>
    <w:rsid w:val="00C9488C"/>
    <w:rsid w:val="00C961BB"/>
    <w:rsid w:val="00C96A72"/>
    <w:rsid w:val="00C979B7"/>
    <w:rsid w:val="00CA03EC"/>
    <w:rsid w:val="00CA051F"/>
    <w:rsid w:val="00CA0542"/>
    <w:rsid w:val="00CA0842"/>
    <w:rsid w:val="00CA089B"/>
    <w:rsid w:val="00CA2138"/>
    <w:rsid w:val="00CA418A"/>
    <w:rsid w:val="00CA6490"/>
    <w:rsid w:val="00CA6649"/>
    <w:rsid w:val="00CB27B6"/>
    <w:rsid w:val="00CB3844"/>
    <w:rsid w:val="00CB59C1"/>
    <w:rsid w:val="00CB68E3"/>
    <w:rsid w:val="00CB7F2F"/>
    <w:rsid w:val="00CC0E0F"/>
    <w:rsid w:val="00CC2AD8"/>
    <w:rsid w:val="00CC31A2"/>
    <w:rsid w:val="00CC4322"/>
    <w:rsid w:val="00CC5033"/>
    <w:rsid w:val="00CC51C3"/>
    <w:rsid w:val="00CC59A1"/>
    <w:rsid w:val="00CC61BB"/>
    <w:rsid w:val="00CC7474"/>
    <w:rsid w:val="00CC7987"/>
    <w:rsid w:val="00CD2560"/>
    <w:rsid w:val="00CD27F5"/>
    <w:rsid w:val="00CD2F2D"/>
    <w:rsid w:val="00CD34C3"/>
    <w:rsid w:val="00CD3937"/>
    <w:rsid w:val="00CD3E78"/>
    <w:rsid w:val="00CD5BD7"/>
    <w:rsid w:val="00CD5F28"/>
    <w:rsid w:val="00CD5F3A"/>
    <w:rsid w:val="00CD70DA"/>
    <w:rsid w:val="00CE0BA3"/>
    <w:rsid w:val="00CE0D69"/>
    <w:rsid w:val="00CE10E0"/>
    <w:rsid w:val="00CE2D77"/>
    <w:rsid w:val="00CE2F03"/>
    <w:rsid w:val="00CE3360"/>
    <w:rsid w:val="00CE3624"/>
    <w:rsid w:val="00CE3A6E"/>
    <w:rsid w:val="00CE6350"/>
    <w:rsid w:val="00CE676D"/>
    <w:rsid w:val="00CE6BB5"/>
    <w:rsid w:val="00CE74B8"/>
    <w:rsid w:val="00CE7EC3"/>
    <w:rsid w:val="00CF2ADA"/>
    <w:rsid w:val="00CF43D8"/>
    <w:rsid w:val="00CF4AED"/>
    <w:rsid w:val="00CF4B1A"/>
    <w:rsid w:val="00CF6B6F"/>
    <w:rsid w:val="00CF720D"/>
    <w:rsid w:val="00CF724F"/>
    <w:rsid w:val="00CF7727"/>
    <w:rsid w:val="00CF7B58"/>
    <w:rsid w:val="00D00EC3"/>
    <w:rsid w:val="00D02AE1"/>
    <w:rsid w:val="00D03316"/>
    <w:rsid w:val="00D03A4A"/>
    <w:rsid w:val="00D03D2A"/>
    <w:rsid w:val="00D04C60"/>
    <w:rsid w:val="00D04C69"/>
    <w:rsid w:val="00D05EA9"/>
    <w:rsid w:val="00D060E8"/>
    <w:rsid w:val="00D06265"/>
    <w:rsid w:val="00D0632C"/>
    <w:rsid w:val="00D06514"/>
    <w:rsid w:val="00D06558"/>
    <w:rsid w:val="00D10F99"/>
    <w:rsid w:val="00D10FBE"/>
    <w:rsid w:val="00D11382"/>
    <w:rsid w:val="00D118FC"/>
    <w:rsid w:val="00D11EB0"/>
    <w:rsid w:val="00D12701"/>
    <w:rsid w:val="00D12D7E"/>
    <w:rsid w:val="00D12F26"/>
    <w:rsid w:val="00D139FD"/>
    <w:rsid w:val="00D142C8"/>
    <w:rsid w:val="00D142D9"/>
    <w:rsid w:val="00D16900"/>
    <w:rsid w:val="00D16B3F"/>
    <w:rsid w:val="00D16C35"/>
    <w:rsid w:val="00D16CC1"/>
    <w:rsid w:val="00D177AB"/>
    <w:rsid w:val="00D17DF8"/>
    <w:rsid w:val="00D17F3A"/>
    <w:rsid w:val="00D20FE7"/>
    <w:rsid w:val="00D213C7"/>
    <w:rsid w:val="00D245AF"/>
    <w:rsid w:val="00D25BD0"/>
    <w:rsid w:val="00D26EBA"/>
    <w:rsid w:val="00D2737E"/>
    <w:rsid w:val="00D27967"/>
    <w:rsid w:val="00D309C1"/>
    <w:rsid w:val="00D3241D"/>
    <w:rsid w:val="00D34368"/>
    <w:rsid w:val="00D34896"/>
    <w:rsid w:val="00D34C95"/>
    <w:rsid w:val="00D4078C"/>
    <w:rsid w:val="00D408EF"/>
    <w:rsid w:val="00D41940"/>
    <w:rsid w:val="00D433F6"/>
    <w:rsid w:val="00D447FD"/>
    <w:rsid w:val="00D44B89"/>
    <w:rsid w:val="00D44BE5"/>
    <w:rsid w:val="00D44FAE"/>
    <w:rsid w:val="00D45CD4"/>
    <w:rsid w:val="00D461D1"/>
    <w:rsid w:val="00D462F8"/>
    <w:rsid w:val="00D46679"/>
    <w:rsid w:val="00D47BBB"/>
    <w:rsid w:val="00D550DD"/>
    <w:rsid w:val="00D55239"/>
    <w:rsid w:val="00D55472"/>
    <w:rsid w:val="00D55931"/>
    <w:rsid w:val="00D56027"/>
    <w:rsid w:val="00D56950"/>
    <w:rsid w:val="00D56D3D"/>
    <w:rsid w:val="00D572B6"/>
    <w:rsid w:val="00D572D3"/>
    <w:rsid w:val="00D610CB"/>
    <w:rsid w:val="00D61D04"/>
    <w:rsid w:val="00D6383A"/>
    <w:rsid w:val="00D63C9E"/>
    <w:rsid w:val="00D64082"/>
    <w:rsid w:val="00D6552D"/>
    <w:rsid w:val="00D677C3"/>
    <w:rsid w:val="00D70F12"/>
    <w:rsid w:val="00D71C38"/>
    <w:rsid w:val="00D72F29"/>
    <w:rsid w:val="00D7300A"/>
    <w:rsid w:val="00D738EA"/>
    <w:rsid w:val="00D73A11"/>
    <w:rsid w:val="00D748B5"/>
    <w:rsid w:val="00D759B8"/>
    <w:rsid w:val="00D769C7"/>
    <w:rsid w:val="00D76E0A"/>
    <w:rsid w:val="00D77332"/>
    <w:rsid w:val="00D800C7"/>
    <w:rsid w:val="00D80B3E"/>
    <w:rsid w:val="00D811A6"/>
    <w:rsid w:val="00D820B5"/>
    <w:rsid w:val="00D8286A"/>
    <w:rsid w:val="00D83157"/>
    <w:rsid w:val="00D83765"/>
    <w:rsid w:val="00D83AFD"/>
    <w:rsid w:val="00D84B68"/>
    <w:rsid w:val="00D84F47"/>
    <w:rsid w:val="00D85B79"/>
    <w:rsid w:val="00D866DE"/>
    <w:rsid w:val="00D87761"/>
    <w:rsid w:val="00D91B75"/>
    <w:rsid w:val="00D9249A"/>
    <w:rsid w:val="00D928C1"/>
    <w:rsid w:val="00D930D0"/>
    <w:rsid w:val="00D939FF"/>
    <w:rsid w:val="00D959B7"/>
    <w:rsid w:val="00D96005"/>
    <w:rsid w:val="00DA01B8"/>
    <w:rsid w:val="00DA09C8"/>
    <w:rsid w:val="00DA1627"/>
    <w:rsid w:val="00DA16E6"/>
    <w:rsid w:val="00DA27D2"/>
    <w:rsid w:val="00DA2EB9"/>
    <w:rsid w:val="00DA359D"/>
    <w:rsid w:val="00DA61B4"/>
    <w:rsid w:val="00DA7185"/>
    <w:rsid w:val="00DA783A"/>
    <w:rsid w:val="00DA7848"/>
    <w:rsid w:val="00DB029B"/>
    <w:rsid w:val="00DB160D"/>
    <w:rsid w:val="00DB26CC"/>
    <w:rsid w:val="00DB5362"/>
    <w:rsid w:val="00DB63E7"/>
    <w:rsid w:val="00DB6560"/>
    <w:rsid w:val="00DC1312"/>
    <w:rsid w:val="00DC173C"/>
    <w:rsid w:val="00DC19F3"/>
    <w:rsid w:val="00DC27F3"/>
    <w:rsid w:val="00DC2D9B"/>
    <w:rsid w:val="00DC2E8C"/>
    <w:rsid w:val="00DC38E0"/>
    <w:rsid w:val="00DC4DC6"/>
    <w:rsid w:val="00DC4E3B"/>
    <w:rsid w:val="00DC5DCB"/>
    <w:rsid w:val="00DC7124"/>
    <w:rsid w:val="00DC7250"/>
    <w:rsid w:val="00DC7B34"/>
    <w:rsid w:val="00DD09FB"/>
    <w:rsid w:val="00DD10B1"/>
    <w:rsid w:val="00DD1FD0"/>
    <w:rsid w:val="00DD4598"/>
    <w:rsid w:val="00DD46A8"/>
    <w:rsid w:val="00DD481D"/>
    <w:rsid w:val="00DD5E1B"/>
    <w:rsid w:val="00DD6049"/>
    <w:rsid w:val="00DD6D26"/>
    <w:rsid w:val="00DD6D55"/>
    <w:rsid w:val="00DD7D10"/>
    <w:rsid w:val="00DE0E9E"/>
    <w:rsid w:val="00DE1269"/>
    <w:rsid w:val="00DE347B"/>
    <w:rsid w:val="00DE3957"/>
    <w:rsid w:val="00DE4C04"/>
    <w:rsid w:val="00DE4DB1"/>
    <w:rsid w:val="00DE4E1D"/>
    <w:rsid w:val="00DE5BDA"/>
    <w:rsid w:val="00DE5C49"/>
    <w:rsid w:val="00DE629F"/>
    <w:rsid w:val="00DE6D8B"/>
    <w:rsid w:val="00DE7157"/>
    <w:rsid w:val="00DF0311"/>
    <w:rsid w:val="00DF225C"/>
    <w:rsid w:val="00DF2984"/>
    <w:rsid w:val="00DF2BF4"/>
    <w:rsid w:val="00DF50E6"/>
    <w:rsid w:val="00DF6DE0"/>
    <w:rsid w:val="00DF6EF4"/>
    <w:rsid w:val="00DF7608"/>
    <w:rsid w:val="00DF78EA"/>
    <w:rsid w:val="00E00758"/>
    <w:rsid w:val="00E00CA6"/>
    <w:rsid w:val="00E00E11"/>
    <w:rsid w:val="00E00EE0"/>
    <w:rsid w:val="00E017D7"/>
    <w:rsid w:val="00E01C0D"/>
    <w:rsid w:val="00E02939"/>
    <w:rsid w:val="00E032DE"/>
    <w:rsid w:val="00E03561"/>
    <w:rsid w:val="00E04815"/>
    <w:rsid w:val="00E04A28"/>
    <w:rsid w:val="00E054B1"/>
    <w:rsid w:val="00E05F09"/>
    <w:rsid w:val="00E07FAA"/>
    <w:rsid w:val="00E100CD"/>
    <w:rsid w:val="00E10AE2"/>
    <w:rsid w:val="00E1123A"/>
    <w:rsid w:val="00E11967"/>
    <w:rsid w:val="00E11DF3"/>
    <w:rsid w:val="00E11F7C"/>
    <w:rsid w:val="00E1388D"/>
    <w:rsid w:val="00E139C8"/>
    <w:rsid w:val="00E13E0E"/>
    <w:rsid w:val="00E141C7"/>
    <w:rsid w:val="00E1477C"/>
    <w:rsid w:val="00E152C9"/>
    <w:rsid w:val="00E155A2"/>
    <w:rsid w:val="00E15F1C"/>
    <w:rsid w:val="00E165B5"/>
    <w:rsid w:val="00E166DC"/>
    <w:rsid w:val="00E17B6A"/>
    <w:rsid w:val="00E20BAE"/>
    <w:rsid w:val="00E2102C"/>
    <w:rsid w:val="00E2194C"/>
    <w:rsid w:val="00E2377B"/>
    <w:rsid w:val="00E24AAD"/>
    <w:rsid w:val="00E2660D"/>
    <w:rsid w:val="00E26722"/>
    <w:rsid w:val="00E268EA"/>
    <w:rsid w:val="00E30287"/>
    <w:rsid w:val="00E30395"/>
    <w:rsid w:val="00E314D6"/>
    <w:rsid w:val="00E32DD8"/>
    <w:rsid w:val="00E33EE3"/>
    <w:rsid w:val="00E3405D"/>
    <w:rsid w:val="00E341AC"/>
    <w:rsid w:val="00E348C3"/>
    <w:rsid w:val="00E35E71"/>
    <w:rsid w:val="00E37BEC"/>
    <w:rsid w:val="00E41BC6"/>
    <w:rsid w:val="00E42556"/>
    <w:rsid w:val="00E47F5E"/>
    <w:rsid w:val="00E50506"/>
    <w:rsid w:val="00E50509"/>
    <w:rsid w:val="00E5088F"/>
    <w:rsid w:val="00E50A27"/>
    <w:rsid w:val="00E51C0F"/>
    <w:rsid w:val="00E53436"/>
    <w:rsid w:val="00E5477E"/>
    <w:rsid w:val="00E54E52"/>
    <w:rsid w:val="00E54E70"/>
    <w:rsid w:val="00E56072"/>
    <w:rsid w:val="00E5637F"/>
    <w:rsid w:val="00E569A2"/>
    <w:rsid w:val="00E572E3"/>
    <w:rsid w:val="00E601B7"/>
    <w:rsid w:val="00E60327"/>
    <w:rsid w:val="00E61A61"/>
    <w:rsid w:val="00E62C11"/>
    <w:rsid w:val="00E63109"/>
    <w:rsid w:val="00E63244"/>
    <w:rsid w:val="00E63E9B"/>
    <w:rsid w:val="00E6535C"/>
    <w:rsid w:val="00E658E8"/>
    <w:rsid w:val="00E65B96"/>
    <w:rsid w:val="00E67724"/>
    <w:rsid w:val="00E67928"/>
    <w:rsid w:val="00E71434"/>
    <w:rsid w:val="00E72013"/>
    <w:rsid w:val="00E72903"/>
    <w:rsid w:val="00E73231"/>
    <w:rsid w:val="00E75359"/>
    <w:rsid w:val="00E75AA8"/>
    <w:rsid w:val="00E80F4A"/>
    <w:rsid w:val="00E8196E"/>
    <w:rsid w:val="00E81EA6"/>
    <w:rsid w:val="00E82601"/>
    <w:rsid w:val="00E833A9"/>
    <w:rsid w:val="00E835B9"/>
    <w:rsid w:val="00E83C08"/>
    <w:rsid w:val="00E85EA6"/>
    <w:rsid w:val="00E867C7"/>
    <w:rsid w:val="00E9283D"/>
    <w:rsid w:val="00E93140"/>
    <w:rsid w:val="00E93689"/>
    <w:rsid w:val="00E93A44"/>
    <w:rsid w:val="00E940B0"/>
    <w:rsid w:val="00E9421C"/>
    <w:rsid w:val="00E95300"/>
    <w:rsid w:val="00E961D4"/>
    <w:rsid w:val="00EA0588"/>
    <w:rsid w:val="00EA125E"/>
    <w:rsid w:val="00EA1C1E"/>
    <w:rsid w:val="00EA2829"/>
    <w:rsid w:val="00EA50C1"/>
    <w:rsid w:val="00EA558D"/>
    <w:rsid w:val="00EA5A86"/>
    <w:rsid w:val="00EA6215"/>
    <w:rsid w:val="00EA6352"/>
    <w:rsid w:val="00EA6714"/>
    <w:rsid w:val="00EA694A"/>
    <w:rsid w:val="00EA75EA"/>
    <w:rsid w:val="00EA76B3"/>
    <w:rsid w:val="00EB0F3B"/>
    <w:rsid w:val="00EB3F2D"/>
    <w:rsid w:val="00EB479D"/>
    <w:rsid w:val="00EB59EC"/>
    <w:rsid w:val="00EC0E55"/>
    <w:rsid w:val="00EC1260"/>
    <w:rsid w:val="00EC226B"/>
    <w:rsid w:val="00EC3922"/>
    <w:rsid w:val="00EC3D42"/>
    <w:rsid w:val="00EC3D69"/>
    <w:rsid w:val="00EC410C"/>
    <w:rsid w:val="00EC50D8"/>
    <w:rsid w:val="00EC539A"/>
    <w:rsid w:val="00EC54AA"/>
    <w:rsid w:val="00EC65AB"/>
    <w:rsid w:val="00EC7598"/>
    <w:rsid w:val="00EC7AE8"/>
    <w:rsid w:val="00EC7BDB"/>
    <w:rsid w:val="00ED08C5"/>
    <w:rsid w:val="00ED1910"/>
    <w:rsid w:val="00ED1C87"/>
    <w:rsid w:val="00ED2D83"/>
    <w:rsid w:val="00ED4668"/>
    <w:rsid w:val="00ED4E32"/>
    <w:rsid w:val="00ED56FE"/>
    <w:rsid w:val="00EE0FAD"/>
    <w:rsid w:val="00EE29A2"/>
    <w:rsid w:val="00EE2FC1"/>
    <w:rsid w:val="00EE3091"/>
    <w:rsid w:val="00EE33DC"/>
    <w:rsid w:val="00EE3642"/>
    <w:rsid w:val="00EE40E9"/>
    <w:rsid w:val="00EE40F6"/>
    <w:rsid w:val="00EE5069"/>
    <w:rsid w:val="00EE5231"/>
    <w:rsid w:val="00EE5D6B"/>
    <w:rsid w:val="00EE5E99"/>
    <w:rsid w:val="00EE6EE4"/>
    <w:rsid w:val="00EF0AFB"/>
    <w:rsid w:val="00EF146B"/>
    <w:rsid w:val="00EF175C"/>
    <w:rsid w:val="00EF1837"/>
    <w:rsid w:val="00EF1B8B"/>
    <w:rsid w:val="00EF22E8"/>
    <w:rsid w:val="00EF2F75"/>
    <w:rsid w:val="00EF3D3A"/>
    <w:rsid w:val="00EF415D"/>
    <w:rsid w:val="00EF42FB"/>
    <w:rsid w:val="00EF6E57"/>
    <w:rsid w:val="00EF7672"/>
    <w:rsid w:val="00F0132C"/>
    <w:rsid w:val="00F01960"/>
    <w:rsid w:val="00F01DB5"/>
    <w:rsid w:val="00F03FAB"/>
    <w:rsid w:val="00F04A1C"/>
    <w:rsid w:val="00F07147"/>
    <w:rsid w:val="00F101B6"/>
    <w:rsid w:val="00F101DD"/>
    <w:rsid w:val="00F10343"/>
    <w:rsid w:val="00F109C8"/>
    <w:rsid w:val="00F109ED"/>
    <w:rsid w:val="00F112A4"/>
    <w:rsid w:val="00F11328"/>
    <w:rsid w:val="00F12B6A"/>
    <w:rsid w:val="00F14F67"/>
    <w:rsid w:val="00F154E8"/>
    <w:rsid w:val="00F155ED"/>
    <w:rsid w:val="00F15829"/>
    <w:rsid w:val="00F15B16"/>
    <w:rsid w:val="00F16B99"/>
    <w:rsid w:val="00F17996"/>
    <w:rsid w:val="00F20495"/>
    <w:rsid w:val="00F20DFB"/>
    <w:rsid w:val="00F22603"/>
    <w:rsid w:val="00F23B7D"/>
    <w:rsid w:val="00F2490D"/>
    <w:rsid w:val="00F25653"/>
    <w:rsid w:val="00F2677D"/>
    <w:rsid w:val="00F27CA6"/>
    <w:rsid w:val="00F30001"/>
    <w:rsid w:val="00F30D5E"/>
    <w:rsid w:val="00F32595"/>
    <w:rsid w:val="00F33253"/>
    <w:rsid w:val="00F33BD1"/>
    <w:rsid w:val="00F34600"/>
    <w:rsid w:val="00F349E1"/>
    <w:rsid w:val="00F3530C"/>
    <w:rsid w:val="00F37198"/>
    <w:rsid w:val="00F374FB"/>
    <w:rsid w:val="00F402A5"/>
    <w:rsid w:val="00F40FE0"/>
    <w:rsid w:val="00F42067"/>
    <w:rsid w:val="00F42109"/>
    <w:rsid w:val="00F43B06"/>
    <w:rsid w:val="00F43E95"/>
    <w:rsid w:val="00F43FB0"/>
    <w:rsid w:val="00F45D1E"/>
    <w:rsid w:val="00F5217D"/>
    <w:rsid w:val="00F561DB"/>
    <w:rsid w:val="00F566F1"/>
    <w:rsid w:val="00F57030"/>
    <w:rsid w:val="00F60417"/>
    <w:rsid w:val="00F6078D"/>
    <w:rsid w:val="00F61960"/>
    <w:rsid w:val="00F63ABA"/>
    <w:rsid w:val="00F64CEC"/>
    <w:rsid w:val="00F65942"/>
    <w:rsid w:val="00F65D43"/>
    <w:rsid w:val="00F6602A"/>
    <w:rsid w:val="00F6677C"/>
    <w:rsid w:val="00F66A35"/>
    <w:rsid w:val="00F6787D"/>
    <w:rsid w:val="00F70F73"/>
    <w:rsid w:val="00F710F6"/>
    <w:rsid w:val="00F7144C"/>
    <w:rsid w:val="00F71546"/>
    <w:rsid w:val="00F734E7"/>
    <w:rsid w:val="00F735D9"/>
    <w:rsid w:val="00F737BF"/>
    <w:rsid w:val="00F740C5"/>
    <w:rsid w:val="00F7440D"/>
    <w:rsid w:val="00F744F0"/>
    <w:rsid w:val="00F747DA"/>
    <w:rsid w:val="00F750A2"/>
    <w:rsid w:val="00F75CA8"/>
    <w:rsid w:val="00F763B8"/>
    <w:rsid w:val="00F77D3D"/>
    <w:rsid w:val="00F8016D"/>
    <w:rsid w:val="00F804CE"/>
    <w:rsid w:val="00F80EF2"/>
    <w:rsid w:val="00F81289"/>
    <w:rsid w:val="00F82F12"/>
    <w:rsid w:val="00F82F45"/>
    <w:rsid w:val="00F848B2"/>
    <w:rsid w:val="00F849EB"/>
    <w:rsid w:val="00F85F0D"/>
    <w:rsid w:val="00F86450"/>
    <w:rsid w:val="00F865AF"/>
    <w:rsid w:val="00F90252"/>
    <w:rsid w:val="00F902D4"/>
    <w:rsid w:val="00F90636"/>
    <w:rsid w:val="00F9134D"/>
    <w:rsid w:val="00F92E0A"/>
    <w:rsid w:val="00F943A8"/>
    <w:rsid w:val="00F95085"/>
    <w:rsid w:val="00F959E4"/>
    <w:rsid w:val="00F96058"/>
    <w:rsid w:val="00F96210"/>
    <w:rsid w:val="00F96245"/>
    <w:rsid w:val="00F977E5"/>
    <w:rsid w:val="00FA0CC5"/>
    <w:rsid w:val="00FA0EB8"/>
    <w:rsid w:val="00FA0ED2"/>
    <w:rsid w:val="00FA0F68"/>
    <w:rsid w:val="00FA193F"/>
    <w:rsid w:val="00FA2452"/>
    <w:rsid w:val="00FA508D"/>
    <w:rsid w:val="00FB1755"/>
    <w:rsid w:val="00FB1DAA"/>
    <w:rsid w:val="00FB3846"/>
    <w:rsid w:val="00FB577F"/>
    <w:rsid w:val="00FB6951"/>
    <w:rsid w:val="00FB6BAF"/>
    <w:rsid w:val="00FB795E"/>
    <w:rsid w:val="00FB7C1D"/>
    <w:rsid w:val="00FB7FB9"/>
    <w:rsid w:val="00FC0B1D"/>
    <w:rsid w:val="00FC24D7"/>
    <w:rsid w:val="00FC4BBC"/>
    <w:rsid w:val="00FC55E2"/>
    <w:rsid w:val="00FD0153"/>
    <w:rsid w:val="00FD13CE"/>
    <w:rsid w:val="00FD19A9"/>
    <w:rsid w:val="00FD2C31"/>
    <w:rsid w:val="00FD31FA"/>
    <w:rsid w:val="00FD421A"/>
    <w:rsid w:val="00FD427C"/>
    <w:rsid w:val="00FD6AC1"/>
    <w:rsid w:val="00FD72E2"/>
    <w:rsid w:val="00FE0C18"/>
    <w:rsid w:val="00FE156D"/>
    <w:rsid w:val="00FE1D11"/>
    <w:rsid w:val="00FE3533"/>
    <w:rsid w:val="00FE39FF"/>
    <w:rsid w:val="00FE3AAD"/>
    <w:rsid w:val="00FE41DC"/>
    <w:rsid w:val="00FE441C"/>
    <w:rsid w:val="00FF0D22"/>
    <w:rsid w:val="00FF3626"/>
    <w:rsid w:val="00FF4250"/>
    <w:rsid w:val="00FF4307"/>
    <w:rsid w:val="00FF488D"/>
    <w:rsid w:val="00FF4A7D"/>
    <w:rsid w:val="00FF5317"/>
    <w:rsid w:val="00FF59E6"/>
    <w:rsid w:val="00FF63D6"/>
    <w:rsid w:val="00FF6A41"/>
    <w:rsid w:val="00FF6DE0"/>
    <w:rsid w:val="02273B66"/>
    <w:rsid w:val="02CE4CB5"/>
    <w:rsid w:val="0891CDDF"/>
    <w:rsid w:val="0DAB07D5"/>
    <w:rsid w:val="160C5E41"/>
    <w:rsid w:val="260B2932"/>
    <w:rsid w:val="2BB2ABCA"/>
    <w:rsid w:val="37BCA003"/>
    <w:rsid w:val="45DC04C6"/>
    <w:rsid w:val="56784E50"/>
    <w:rsid w:val="589339BD"/>
    <w:rsid w:val="589CEE02"/>
    <w:rsid w:val="6197F3D1"/>
    <w:rsid w:val="69BDC082"/>
    <w:rsid w:val="6A6827C7"/>
    <w:rsid w:val="6B93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3854D4"/>
  <w15:docId w15:val="{E258493A-72CA-4BD9-B95D-CDE8BDB4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1D1"/>
    <w:pPr>
      <w:spacing w:after="120" w:line="276" w:lineRule="auto"/>
    </w:pPr>
    <w:rPr>
      <w:sz w:val="22"/>
      <w:szCs w:val="22"/>
    </w:rPr>
  </w:style>
  <w:style w:type="paragraph" w:styleId="Heading1">
    <w:name w:val="heading 1"/>
    <w:aliases w:val="H1,H11,H12,H13,H14,H15,H16,H17,H18,H19,H111,H121,H131,H141,H151,H161,H171,H181,H110,H112,H122,H132,H142,H152,H162,H172,H182,H191,H1111,H1211,H1311,H1411,H1511,H1611,H1711,H1811,H113,H123,H133,H143,H153,H163,H173,H183,H192,H1112,H1212,H1312,h1"/>
    <w:basedOn w:val="Normal"/>
    <w:next w:val="Normal"/>
    <w:link w:val="Heading1Char1"/>
    <w:qFormat/>
    <w:rsid w:val="007C126D"/>
    <w:pPr>
      <w:keepNext/>
      <w:keepLines/>
      <w:pageBreakBefore/>
      <w:ind w:left="432" w:hanging="432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aliases w:val="h2,Level 2 Topic Heading,H2,chn,H21,chn1,Section Name,H22,H211,H23,H212,H24,H213,H25,H214,H26,H215,H27,H216,H28,H217,H221,H2111,H231,H2121,H241,H2131,H251,H2141,H261,H2151,H271,H2161,H29,H218,H222,H2112,H232,H2122,H242,H2132,H252,H2142,H262,2"/>
    <w:basedOn w:val="Normal"/>
    <w:next w:val="Normal"/>
    <w:link w:val="Heading2Char1"/>
    <w:qFormat/>
    <w:rsid w:val="00177B39"/>
    <w:pPr>
      <w:keepNext/>
      <w:keepLines/>
      <w:spacing w:before="240"/>
      <w:ind w:left="576" w:hanging="576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aliases w:val="H3,H31,H32,H311,H33,H312,H34,H313,H35,H314,H321,H3111,H331,H3121,H341,H3131,H36,H315,H322,H3112,H332,H3122,H342,H3132,H37,H316,H323,H3113,H333,H3123,H343,H3133,H38,H317,H324,H3114,H334,H3124,H344,H3134,H39,H318,H325,H3115,H335,H3125,H345,H3135"/>
    <w:basedOn w:val="Normal"/>
    <w:next w:val="Normal"/>
    <w:link w:val="Heading3Char1"/>
    <w:qFormat/>
    <w:rsid w:val="00A97668"/>
    <w:pPr>
      <w:keepNext/>
      <w:keepLines/>
      <w:spacing w:before="200" w:after="0"/>
      <w:ind w:left="720" w:hanging="72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aliases w:val="Heading 14,Heading 141,Heading 142,Heading 143,Heading 1411,Heading 1421,Heading 144,Heading 1412,Heading 1422,Heading 145,Heading 1413,Heading 1423,H4,Heading 146,Heading 1414,Heading 1424,Heading 147,Heading 1415,Heading 1425,H41,Heading 148"/>
    <w:basedOn w:val="Normal"/>
    <w:next w:val="Normal"/>
    <w:link w:val="Heading4Char1"/>
    <w:qFormat/>
    <w:rsid w:val="00A97668"/>
    <w:pPr>
      <w:keepNext/>
      <w:keepLines/>
      <w:spacing w:before="200" w:after="0"/>
      <w:ind w:left="864" w:hanging="864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aliases w:val="H5,H51,H52,H511,H53,H512,H54,H513,H55,H514,H56,H515,H57,H516,H521,H5111,H531,H5121,H541,H5131,H551,H5141,H561,H5151"/>
    <w:basedOn w:val="Normal"/>
    <w:next w:val="Normal"/>
    <w:link w:val="Heading5Char1"/>
    <w:qFormat/>
    <w:rsid w:val="002472A5"/>
    <w:pPr>
      <w:keepNext/>
      <w:keepLines/>
      <w:spacing w:before="200" w:after="0"/>
      <w:ind w:left="1008" w:hanging="1008"/>
      <w:outlineLvl w:val="4"/>
    </w:pPr>
    <w:rPr>
      <w:rFonts w:ascii="Cambria" w:eastAsia="Times New Roman" w:hAnsi="Cambria" w:cs="Times New Roman"/>
      <w:b/>
      <w:color w:val="243F60"/>
    </w:rPr>
  </w:style>
  <w:style w:type="paragraph" w:styleId="Heading6">
    <w:name w:val="heading 6"/>
    <w:aliases w:val="h6,Assertion,H6,H61,H62,H611"/>
    <w:basedOn w:val="Normal"/>
    <w:next w:val="Normal"/>
    <w:link w:val="Heading6Char1"/>
    <w:qFormat/>
    <w:rsid w:val="00A97668"/>
    <w:pPr>
      <w:keepNext/>
      <w:keepLines/>
      <w:spacing w:before="200" w:after="0"/>
      <w:ind w:left="1152" w:hanging="1152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aliases w:val="H7"/>
    <w:basedOn w:val="Normal"/>
    <w:next w:val="Normal"/>
    <w:link w:val="Heading7Char1"/>
    <w:qFormat/>
    <w:rsid w:val="00A97668"/>
    <w:pPr>
      <w:keepNext/>
      <w:keepLines/>
      <w:spacing w:before="200" w:after="0"/>
      <w:ind w:left="1296" w:hanging="1296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1"/>
    <w:qFormat/>
    <w:rsid w:val="00A97668"/>
    <w:pPr>
      <w:keepNext/>
      <w:keepLines/>
      <w:spacing w:before="200" w:after="0"/>
      <w:ind w:left="1440" w:hanging="144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1"/>
    <w:qFormat/>
    <w:rsid w:val="00A97668"/>
    <w:pPr>
      <w:keepNext/>
      <w:keepLines/>
      <w:spacing w:before="200" w:after="0"/>
      <w:ind w:left="1584" w:hanging="1584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1 Char,H11 Char,H12 Char,H13 Char,H14 Char,H15 Char,H16 Char,H17 Char,H18 Char,H19 Char,H111 Char,H121 Char,H131 Char,H141 Char,H151 Char,H161 Char,H171 Char,H181 Char,H110 Char,H112 Char,H122 Char,H132 Char,H142 Char,H152 Char,h1 Char"/>
    <w:basedOn w:val="DefaultParagraphFont"/>
    <w:link w:val="Heading1"/>
    <w:rsid w:val="007C126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1">
    <w:name w:val="Heading 2 Char1"/>
    <w:aliases w:val="h2 Char,Level 2 Topic Heading Char,H2 Char,chn Char,H21 Char,chn1 Char,Section Name Char,H22 Char,H211 Char,H23 Char,H212 Char,H24 Char,H213 Char,H25 Char,H214 Char,H26 Char,H215 Char,H27 Char,H216 Char,H28 Char,H217 Char,H221 Char"/>
    <w:basedOn w:val="DefaultParagraphFont"/>
    <w:link w:val="Heading2"/>
    <w:rsid w:val="00177B3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">
    <w:name w:val="Heading 3 Char1"/>
    <w:aliases w:val="H3 Char,H31 Char,H32 Char,H311 Char,H33 Char,H312 Char,H34 Char,H313 Char,H35 Char,H314 Char,H321 Char,H3111 Char,H331 Char,H3121 Char,H341 Char,H3131 Char,H36 Char,H315 Char,H322 Char,H3112 Char,H332 Char,H3122 Char,H342 Char,H3132 Char"/>
    <w:basedOn w:val="DefaultParagraphFont"/>
    <w:link w:val="Heading3"/>
    <w:rsid w:val="00A97668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1">
    <w:name w:val="Heading 4 Char1"/>
    <w:aliases w:val="Heading 14 Char,Heading 141 Char,Heading 142 Char,Heading 143 Char,Heading 1411 Char,Heading 1421 Char,Heading 144 Char,Heading 1412 Char,Heading 1422 Char,Heading 145 Char,Heading 1413 Char,Heading 1423 Char,H4 Char,Heading 146 Char"/>
    <w:basedOn w:val="DefaultParagraphFont"/>
    <w:link w:val="Heading4"/>
    <w:rsid w:val="00A97668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Heading5Char1">
    <w:name w:val="Heading 5 Char1"/>
    <w:aliases w:val="H5 Char,H51 Char,H52 Char,H511 Char,H53 Char,H512 Char,H54 Char,H513 Char,H55 Char,H514 Char,H56 Char,H515 Char,H57 Char,H516 Char,H521 Char,H5111 Char,H531 Char,H5121 Char,H541 Char,H5131 Char,H551 Char,H5141 Char,H561 Char,H5151 Char"/>
    <w:basedOn w:val="DefaultParagraphFont"/>
    <w:link w:val="Heading5"/>
    <w:rsid w:val="002472A5"/>
    <w:rPr>
      <w:rFonts w:ascii="Cambria" w:eastAsia="Times New Roman" w:hAnsi="Cambria" w:cs="Times New Roman"/>
      <w:b/>
      <w:color w:val="243F60"/>
      <w:sz w:val="22"/>
      <w:szCs w:val="22"/>
    </w:rPr>
  </w:style>
  <w:style w:type="character" w:customStyle="1" w:styleId="Heading6Char1">
    <w:name w:val="Heading 6 Char1"/>
    <w:aliases w:val="h6 Char,Assertion Char,H6 Char,H61 Char,H62 Char,H611 Char"/>
    <w:basedOn w:val="DefaultParagraphFont"/>
    <w:link w:val="Heading6"/>
    <w:rsid w:val="00A97668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Heading7Char1">
    <w:name w:val="Heading 7 Char1"/>
    <w:aliases w:val="H7 Char"/>
    <w:basedOn w:val="DefaultParagraphFont"/>
    <w:link w:val="Heading7"/>
    <w:rsid w:val="00A97668"/>
    <w:rPr>
      <w:rFonts w:ascii="Cambria" w:eastAsia="Times New Roman" w:hAnsi="Cambria" w:cs="Times New Roman"/>
      <w:i/>
      <w:iCs/>
      <w:color w:val="404040"/>
      <w:sz w:val="22"/>
      <w:szCs w:val="22"/>
    </w:rPr>
  </w:style>
  <w:style w:type="character" w:customStyle="1" w:styleId="Heading8Char1">
    <w:name w:val="Heading 8 Char1"/>
    <w:basedOn w:val="DefaultParagraphFont"/>
    <w:link w:val="Heading8"/>
    <w:rsid w:val="00A97668"/>
    <w:rPr>
      <w:rFonts w:ascii="Cambria" w:eastAsia="Times New Roman" w:hAnsi="Cambria" w:cs="Times New Roman"/>
      <w:color w:val="404040"/>
    </w:rPr>
  </w:style>
  <w:style w:type="character" w:customStyle="1" w:styleId="Heading9Char1">
    <w:name w:val="Heading 9 Char1"/>
    <w:basedOn w:val="DefaultParagraphFont"/>
    <w:link w:val="Heading9"/>
    <w:rsid w:val="00A97668"/>
    <w:rPr>
      <w:rFonts w:ascii="Cambria" w:eastAsia="Times New Roman" w:hAnsi="Cambria" w:cs="Times New Roman"/>
      <w:i/>
      <w:iCs/>
      <w:color w:val="40404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7D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7D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50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B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44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95"/>
    <w:rPr>
      <w:rFonts w:ascii="Tahoma" w:hAnsi="Tahoma" w:cs="Tahoma"/>
      <w:sz w:val="16"/>
      <w:szCs w:val="16"/>
    </w:rPr>
  </w:style>
  <w:style w:type="paragraph" w:customStyle="1" w:styleId="DocTitle">
    <w:name w:val="DocTitle"/>
    <w:basedOn w:val="Normal"/>
    <w:rsid w:val="008F09ED"/>
    <w:pPr>
      <w:keepNext/>
      <w:keepLines/>
      <w:spacing w:before="1400" w:line="240" w:lineRule="auto"/>
      <w:ind w:left="1296"/>
    </w:pPr>
    <w:rPr>
      <w:rFonts w:ascii="Neo Sans Intel Medium" w:eastAsia="Times New Roman" w:hAnsi="Neo Sans Intel Medium" w:cs="Times New Roman"/>
      <w:snapToGrid w:val="0"/>
      <w:color w:val="0860A8"/>
      <w:sz w:val="48"/>
      <w:szCs w:val="20"/>
      <w:lang w:val="en-GB" w:bidi="ar-SA"/>
    </w:rPr>
  </w:style>
  <w:style w:type="paragraph" w:customStyle="1" w:styleId="DocTypeTitlePage">
    <w:name w:val="DocType TitlePage"/>
    <w:basedOn w:val="Normal"/>
    <w:rsid w:val="008F09ED"/>
    <w:pPr>
      <w:keepLines/>
      <w:pBdr>
        <w:bottom w:val="single" w:sz="4" w:space="1" w:color="auto"/>
      </w:pBdr>
      <w:spacing w:before="200" w:line="240" w:lineRule="auto"/>
      <w:ind w:left="1300"/>
    </w:pPr>
    <w:rPr>
      <w:rFonts w:ascii="Neo Sans Intel Medium" w:eastAsia="Times New Roman" w:hAnsi="Neo Sans Intel Medium" w:cs="Times New Roman"/>
      <w:snapToGrid w:val="0"/>
      <w:color w:val="000000"/>
      <w:sz w:val="32"/>
      <w:szCs w:val="20"/>
      <w:lang w:val="en-GB" w:bidi="ar-SA"/>
    </w:rPr>
  </w:style>
  <w:style w:type="paragraph" w:customStyle="1" w:styleId="DateTitlePage">
    <w:name w:val="DateTitlePage"/>
    <w:basedOn w:val="Normal"/>
    <w:rsid w:val="008F09ED"/>
    <w:pPr>
      <w:keepLines/>
      <w:spacing w:before="80" w:line="240" w:lineRule="auto"/>
      <w:ind w:left="1296"/>
    </w:pPr>
    <w:rPr>
      <w:rFonts w:ascii="Neo Sans Intel Medium" w:eastAsia="Times New Roman" w:hAnsi="Neo Sans Intel Medium" w:cs="Times New Roman"/>
      <w:iCs/>
      <w:snapToGrid w:val="0"/>
      <w:color w:val="0860A8"/>
      <w:sz w:val="28"/>
      <w:szCs w:val="20"/>
      <w:lang w:bidi="ar-SA"/>
    </w:rPr>
  </w:style>
  <w:style w:type="paragraph" w:customStyle="1" w:styleId="Authorinpreliminarydocs">
    <w:name w:val="Author (in preliminary docs)"/>
    <w:basedOn w:val="DocVersion"/>
    <w:rsid w:val="008F09ED"/>
    <w:rPr>
      <w:b w:val="0"/>
    </w:rPr>
  </w:style>
  <w:style w:type="paragraph" w:customStyle="1" w:styleId="DocVersion">
    <w:name w:val="Doc_Version"/>
    <w:basedOn w:val="DateTitlePage"/>
    <w:rsid w:val="00E51C0F"/>
    <w:pPr>
      <w:ind w:left="0"/>
    </w:pPr>
    <w:rPr>
      <w:b/>
      <w:sz w:val="26"/>
    </w:rPr>
  </w:style>
  <w:style w:type="paragraph" w:customStyle="1" w:styleId="Classification">
    <w:name w:val="Classification"/>
    <w:basedOn w:val="Normal"/>
    <w:rsid w:val="008F09ED"/>
    <w:pPr>
      <w:keepLines/>
      <w:spacing w:before="960" w:line="240" w:lineRule="auto"/>
    </w:pPr>
    <w:rPr>
      <w:rFonts w:ascii="Neo Sans Intel Medium" w:eastAsia="Times New Roman" w:hAnsi="Neo Sans Intel Medium"/>
      <w:b/>
      <w:bCs/>
      <w:color w:val="FF0000"/>
      <w:sz w:val="32"/>
      <w:szCs w:val="20"/>
      <w:lang w:bidi="ar-SA"/>
    </w:rPr>
  </w:style>
  <w:style w:type="paragraph" w:styleId="Header">
    <w:name w:val="header"/>
    <w:basedOn w:val="Normal"/>
    <w:link w:val="HeaderChar1"/>
    <w:uiPriority w:val="99"/>
    <w:unhideWhenUsed/>
    <w:rsid w:val="008F0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8F09ED"/>
    <w:rPr>
      <w:sz w:val="22"/>
      <w:szCs w:val="22"/>
    </w:rPr>
  </w:style>
  <w:style w:type="paragraph" w:styleId="Footer">
    <w:name w:val="footer"/>
    <w:basedOn w:val="Normal"/>
    <w:link w:val="FooterChar1"/>
    <w:uiPriority w:val="99"/>
    <w:unhideWhenUsed/>
    <w:rsid w:val="008F0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8F09ED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F09ED"/>
    <w:rPr>
      <w:rFonts w:eastAsia="Times New Roman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F09ED"/>
    <w:rPr>
      <w:rFonts w:eastAsia="Times New Roman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8F09ED"/>
    <w:pPr>
      <w:pageBreakBefore w:val="0"/>
      <w:ind w:left="0" w:firstLine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F09ED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8F09ED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8F09ED"/>
    <w:pPr>
      <w:spacing w:after="0"/>
      <w:ind w:left="446"/>
    </w:pPr>
  </w:style>
  <w:style w:type="table" w:styleId="TableGrid">
    <w:name w:val="Table Grid"/>
    <w:basedOn w:val="TableNormal"/>
    <w:uiPriority w:val="59"/>
    <w:rsid w:val="007E1B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7E1BB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7E1BB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aption">
    <w:name w:val="caption"/>
    <w:aliases w:val="fighead2,Caption Char1,Caption Char Char,Caption Char1 Char,Caption Char2,Caption Char Char Char,Caption Char Char1,Caption Char,fig and tbl,fighead21,fighead22,fighead23,Table Caption1,fighead211,fighead24,Table Caption2,fighead25,fighead212"/>
    <w:basedOn w:val="Normal"/>
    <w:next w:val="Normal"/>
    <w:link w:val="CaptionChar3"/>
    <w:qFormat/>
    <w:rsid w:val="00CF720D"/>
    <w:pPr>
      <w:spacing w:before="60" w:after="200" w:line="240" w:lineRule="auto"/>
      <w:jc w:val="center"/>
    </w:pPr>
    <w:rPr>
      <w:b/>
      <w:bCs/>
      <w:color w:val="4F81BD"/>
      <w:szCs w:val="18"/>
    </w:rPr>
  </w:style>
  <w:style w:type="table" w:customStyle="1" w:styleId="LightList-Accent11">
    <w:name w:val="Light List - Accent 11"/>
    <w:basedOn w:val="TableNormal"/>
    <w:uiPriority w:val="61"/>
    <w:rsid w:val="005B60D5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1">
    <w:name w:val="Light List1"/>
    <w:basedOn w:val="TableNormal"/>
    <w:uiPriority w:val="61"/>
    <w:rsid w:val="000B1D7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5">
    <w:name w:val="Light List Accent 5"/>
    <w:basedOn w:val="TableNormal"/>
    <w:uiPriority w:val="61"/>
    <w:rsid w:val="000B1D77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B1D7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semiHidden/>
    <w:unhideWhenUsed/>
    <w:rsid w:val="00B603C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03CF"/>
  </w:style>
  <w:style w:type="character" w:styleId="FootnoteReference">
    <w:name w:val="footnote reference"/>
    <w:basedOn w:val="DefaultParagraphFont"/>
    <w:semiHidden/>
    <w:unhideWhenUsed/>
    <w:rsid w:val="00B603CF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075A5B"/>
  </w:style>
  <w:style w:type="table" w:customStyle="1" w:styleId="MediumShading2-Accent11">
    <w:name w:val="Medium Shading 2 - Accent 11"/>
    <w:basedOn w:val="TableNormal"/>
    <w:uiPriority w:val="64"/>
    <w:rsid w:val="006F01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1">
    <w:name w:val="Dark List Accent 1"/>
    <w:basedOn w:val="TableNormal"/>
    <w:uiPriority w:val="70"/>
    <w:rsid w:val="006F0146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MediumGrid3-Accent6">
    <w:name w:val="Medium Grid 3 Accent 6"/>
    <w:basedOn w:val="TableNormal"/>
    <w:uiPriority w:val="69"/>
    <w:rsid w:val="006F014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Grid3-Accent5">
    <w:name w:val="Medium Grid 3 Accent 5"/>
    <w:basedOn w:val="TableNormal"/>
    <w:uiPriority w:val="69"/>
    <w:rsid w:val="006F014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457E41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457E41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457E41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457E41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457E41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457E41"/>
    <w:pPr>
      <w:spacing w:after="100"/>
      <w:ind w:left="1760"/>
    </w:pPr>
    <w:rPr>
      <w:rFonts w:eastAsia="Times New Roman"/>
    </w:rPr>
  </w:style>
  <w:style w:type="paragraph" w:customStyle="1" w:styleId="Warning">
    <w:name w:val="Warning"/>
    <w:basedOn w:val="Normal"/>
    <w:next w:val="Normal"/>
    <w:rsid w:val="007144E9"/>
    <w:pPr>
      <w:keepLines/>
      <w:numPr>
        <w:numId w:val="1"/>
      </w:numPr>
      <w:tabs>
        <w:tab w:val="clear" w:pos="120"/>
        <w:tab w:val="left" w:pos="1170"/>
      </w:tabs>
      <w:spacing w:before="260" w:after="0" w:line="220" w:lineRule="exact"/>
      <w:ind w:left="1170" w:hanging="117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table" w:customStyle="1" w:styleId="MediumShading2-Accent12">
    <w:name w:val="Medium Shading 2 - Accent 12"/>
    <w:basedOn w:val="TableNormal"/>
    <w:uiPriority w:val="64"/>
    <w:rsid w:val="007144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440395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">
    <w:name w:val="Body"/>
    <w:basedOn w:val="Normal"/>
    <w:link w:val="BodyChar"/>
    <w:rsid w:val="00440395"/>
    <w:pPr>
      <w:keepLines/>
      <w:spacing w:before="200"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BodyChar">
    <w:name w:val="Body Char"/>
    <w:basedOn w:val="DefaultParagraphFont"/>
    <w:link w:val="Body"/>
    <w:rsid w:val="00440395"/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CellBodyLeft">
    <w:name w:val="CellBodyLeft"/>
    <w:basedOn w:val="Normal"/>
    <w:rsid w:val="00440395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uppressAutoHyphens/>
      <w:spacing w:before="60" w:after="60" w:line="240" w:lineRule="auto"/>
      <w:ind w:left="45" w:right="45"/>
    </w:pPr>
    <w:rPr>
      <w:rFonts w:ascii="Neo Sans Intel" w:eastAsia="Times New Roman" w:hAnsi="Neo Sans Intel"/>
      <w:color w:val="000000"/>
      <w:sz w:val="16"/>
      <w:szCs w:val="20"/>
      <w:lang w:bidi="ar-SA"/>
    </w:rPr>
  </w:style>
  <w:style w:type="paragraph" w:customStyle="1" w:styleId="CellHeadingCenter">
    <w:name w:val="CellHeadingCenter"/>
    <w:basedOn w:val="Normal"/>
    <w:semiHidden/>
    <w:rsid w:val="00440395"/>
    <w:pPr>
      <w:keepNext/>
      <w:keepLines/>
      <w:spacing w:before="60" w:after="60" w:line="240" w:lineRule="auto"/>
      <w:ind w:left="43" w:right="43"/>
      <w:jc w:val="center"/>
    </w:pPr>
    <w:rPr>
      <w:rFonts w:ascii="Neo Sans Intel Medium" w:eastAsia="Times New Roman" w:hAnsi="Neo Sans Intel Medium" w:cs="Times New Roman"/>
      <w:color w:val="FFFFFF"/>
      <w:sz w:val="18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66803"/>
    <w:rPr>
      <w:color w:val="800080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01708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01708"/>
    <w:rPr>
      <w:i/>
      <w:iCs/>
      <w:color w:val="000000"/>
      <w:sz w:val="22"/>
      <w:szCs w:val="22"/>
    </w:rPr>
  </w:style>
  <w:style w:type="paragraph" w:styleId="ListNumber2">
    <w:name w:val="List Number 2"/>
    <w:basedOn w:val="Normal"/>
    <w:rsid w:val="001F419D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1">
    <w:name w:val="table1"/>
    <w:basedOn w:val="Normal"/>
    <w:rsid w:val="001F419D"/>
    <w:pPr>
      <w:spacing w:before="120"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unhideWhenUsed/>
    <w:rsid w:val="009464A1"/>
    <w:rPr>
      <w:sz w:val="16"/>
      <w:szCs w:val="16"/>
    </w:rPr>
  </w:style>
  <w:style w:type="paragraph" w:styleId="CommentText">
    <w:name w:val="annotation text"/>
    <w:aliases w:val="Reviewers_Comment"/>
    <w:basedOn w:val="Normal"/>
    <w:link w:val="CommentTextChar1"/>
    <w:uiPriority w:val="99"/>
    <w:semiHidden/>
    <w:unhideWhenUsed/>
    <w:rsid w:val="009464A1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aliases w:val="Reviewers_Comment Char1"/>
    <w:basedOn w:val="DefaultParagraphFont"/>
    <w:link w:val="CommentText"/>
    <w:uiPriority w:val="99"/>
    <w:semiHidden/>
    <w:rsid w:val="009464A1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464A1"/>
    <w:rPr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9464A1"/>
    <w:rPr>
      <w:b/>
      <w:bCs/>
    </w:rPr>
  </w:style>
  <w:style w:type="paragraph" w:customStyle="1" w:styleId="ArchitecturalRequirement">
    <w:name w:val="Architectural Requirement"/>
    <w:basedOn w:val="Normal"/>
    <w:next w:val="Normal"/>
    <w:link w:val="ArchitecturalRequirementChar"/>
    <w:qFormat/>
    <w:rsid w:val="00E5637F"/>
    <w:pPr>
      <w:numPr>
        <w:numId w:val="7"/>
      </w:num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8DB3E2" w:themeFill="text2" w:themeFillTint="66"/>
    </w:pPr>
    <w:rPr>
      <w:b/>
    </w:rPr>
  </w:style>
  <w:style w:type="paragraph" w:customStyle="1" w:styleId="OPEN">
    <w:name w:val="OPEN"/>
    <w:basedOn w:val="Normal"/>
    <w:next w:val="Normal"/>
    <w:link w:val="OPENChar"/>
    <w:qFormat/>
    <w:rsid w:val="00281C93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BD4B4"/>
      <w:ind w:left="720" w:hanging="360"/>
    </w:pPr>
    <w:rPr>
      <w:b/>
    </w:rPr>
  </w:style>
  <w:style w:type="paragraph" w:customStyle="1" w:styleId="FunctionalSystemLevelRequirement">
    <w:name w:val="Functional System Level Requirement"/>
    <w:basedOn w:val="ArchitecturalRequirement"/>
    <w:next w:val="Normal"/>
    <w:link w:val="FunctionalSystemLevelRequirementChar"/>
    <w:qFormat/>
    <w:rsid w:val="00D03316"/>
    <w:pPr>
      <w:numPr>
        <w:numId w:val="4"/>
      </w:numPr>
      <w:shd w:val="clear" w:color="auto" w:fill="B0FF89"/>
    </w:pPr>
  </w:style>
  <w:style w:type="paragraph" w:customStyle="1" w:styleId="DocSecurityClass">
    <w:name w:val="Doc_Security_Class"/>
    <w:basedOn w:val="Normal"/>
    <w:qFormat/>
    <w:rsid w:val="00341C01"/>
    <w:rPr>
      <w:color w:val="FF0000"/>
      <w:sz w:val="44"/>
      <w:szCs w:val="44"/>
    </w:rPr>
  </w:style>
  <w:style w:type="character" w:customStyle="1" w:styleId="Heading1Char">
    <w:name w:val="Heading 1 Char"/>
    <w:basedOn w:val="DefaultParagraphFont"/>
    <w:locked/>
    <w:rsid w:val="007E46C9"/>
    <w:rPr>
      <w:rFonts w:ascii="Cambria" w:eastAsia="Calibri" w:hAnsi="Cambria"/>
      <w:b/>
      <w:bCs/>
      <w:color w:val="365F91"/>
      <w:sz w:val="28"/>
      <w:szCs w:val="28"/>
      <w:lang w:val="en-US" w:eastAsia="en-US" w:bidi="he-IL"/>
    </w:rPr>
  </w:style>
  <w:style w:type="character" w:customStyle="1" w:styleId="Heading2Char">
    <w:name w:val="Heading 2 Char"/>
    <w:basedOn w:val="DefaultParagraphFont"/>
    <w:locked/>
    <w:rsid w:val="007E46C9"/>
    <w:rPr>
      <w:rFonts w:ascii="Cambria" w:eastAsia="Calibri" w:hAnsi="Cambria"/>
      <w:b/>
      <w:bCs/>
      <w:color w:val="4F81BD"/>
      <w:sz w:val="26"/>
      <w:szCs w:val="26"/>
      <w:lang w:val="en-US" w:eastAsia="en-US" w:bidi="he-IL"/>
    </w:rPr>
  </w:style>
  <w:style w:type="character" w:customStyle="1" w:styleId="Heading3Char">
    <w:name w:val="Heading 3 Char"/>
    <w:basedOn w:val="DefaultParagraphFont"/>
    <w:locked/>
    <w:rsid w:val="007E46C9"/>
    <w:rPr>
      <w:rFonts w:ascii="Cambria" w:eastAsia="Calibri" w:hAnsi="Cambria"/>
      <w:b/>
      <w:bCs/>
      <w:color w:val="4F81BD"/>
      <w:sz w:val="22"/>
      <w:szCs w:val="22"/>
      <w:lang w:val="en-US" w:eastAsia="en-US" w:bidi="he-IL"/>
    </w:rPr>
  </w:style>
  <w:style w:type="character" w:customStyle="1" w:styleId="Heading4Char">
    <w:name w:val="Heading 4 Char"/>
    <w:basedOn w:val="DefaultParagraphFont"/>
    <w:locked/>
    <w:rsid w:val="007E46C9"/>
    <w:rPr>
      <w:rFonts w:ascii="Cambria" w:eastAsia="Calibri" w:hAnsi="Cambria"/>
      <w:b/>
      <w:bCs/>
      <w:i/>
      <w:iCs/>
      <w:color w:val="4F81BD"/>
      <w:sz w:val="22"/>
      <w:szCs w:val="22"/>
      <w:lang w:val="en-US" w:eastAsia="en-US" w:bidi="he-IL"/>
    </w:rPr>
  </w:style>
  <w:style w:type="character" w:customStyle="1" w:styleId="Heading5Char">
    <w:name w:val="Heading 5 Char"/>
    <w:basedOn w:val="DefaultParagraphFont"/>
    <w:locked/>
    <w:rsid w:val="007E46C9"/>
    <w:rPr>
      <w:rFonts w:ascii="Cambria" w:eastAsia="Calibri" w:hAnsi="Cambria"/>
      <w:color w:val="243F60"/>
      <w:sz w:val="22"/>
      <w:szCs w:val="22"/>
      <w:lang w:val="en-US" w:eastAsia="en-US" w:bidi="he-IL"/>
    </w:rPr>
  </w:style>
  <w:style w:type="character" w:customStyle="1" w:styleId="Heading6Char">
    <w:name w:val="Heading 6 Char"/>
    <w:basedOn w:val="DefaultParagraphFont"/>
    <w:locked/>
    <w:rsid w:val="007E46C9"/>
    <w:rPr>
      <w:rFonts w:ascii="Cambria" w:eastAsia="Calibri" w:hAnsi="Cambria"/>
      <w:i/>
      <w:iCs/>
      <w:color w:val="243F60"/>
      <w:sz w:val="22"/>
      <w:szCs w:val="22"/>
      <w:lang w:val="en-US" w:eastAsia="en-US" w:bidi="he-IL"/>
    </w:rPr>
  </w:style>
  <w:style w:type="character" w:customStyle="1" w:styleId="Heading7Char">
    <w:name w:val="Heading 7 Char"/>
    <w:basedOn w:val="DefaultParagraphFont"/>
    <w:locked/>
    <w:rsid w:val="007E46C9"/>
    <w:rPr>
      <w:rFonts w:ascii="Cambria" w:eastAsia="Calibri" w:hAnsi="Cambria"/>
      <w:i/>
      <w:iCs/>
      <w:color w:val="404040"/>
      <w:sz w:val="22"/>
      <w:szCs w:val="22"/>
      <w:lang w:val="en-US" w:eastAsia="en-US" w:bidi="he-IL"/>
    </w:rPr>
  </w:style>
  <w:style w:type="character" w:customStyle="1" w:styleId="Heading8Char">
    <w:name w:val="Heading 8 Char"/>
    <w:basedOn w:val="DefaultParagraphFont"/>
    <w:locked/>
    <w:rsid w:val="007E46C9"/>
    <w:rPr>
      <w:rFonts w:ascii="Cambria" w:eastAsia="Calibri" w:hAnsi="Cambria"/>
      <w:color w:val="404040"/>
      <w:lang w:val="en-US" w:eastAsia="en-US" w:bidi="he-IL"/>
    </w:rPr>
  </w:style>
  <w:style w:type="character" w:customStyle="1" w:styleId="Heading9Char">
    <w:name w:val="Heading 9 Char"/>
    <w:basedOn w:val="DefaultParagraphFont"/>
    <w:locked/>
    <w:rsid w:val="007E46C9"/>
    <w:rPr>
      <w:rFonts w:ascii="Cambria" w:eastAsia="Calibri" w:hAnsi="Cambria"/>
      <w:i/>
      <w:iCs/>
      <w:color w:val="404040"/>
      <w:lang w:val="en-US" w:eastAsia="en-US" w:bidi="he-IL"/>
    </w:rPr>
  </w:style>
  <w:style w:type="character" w:customStyle="1" w:styleId="HeaderChar">
    <w:name w:val="Header Char"/>
    <w:basedOn w:val="DefaultParagraphFont"/>
    <w:locked/>
    <w:rsid w:val="007E46C9"/>
    <w:rPr>
      <w:rFonts w:cs="Times New Roman"/>
      <w:sz w:val="22"/>
      <w:szCs w:val="22"/>
    </w:rPr>
  </w:style>
  <w:style w:type="character" w:customStyle="1" w:styleId="FooterChar">
    <w:name w:val="Footer Char"/>
    <w:basedOn w:val="DefaultParagraphFont"/>
    <w:locked/>
    <w:rsid w:val="007E46C9"/>
    <w:rPr>
      <w:rFonts w:cs="Times New Roman"/>
      <w:sz w:val="22"/>
      <w:szCs w:val="22"/>
    </w:rPr>
  </w:style>
  <w:style w:type="paragraph" w:styleId="NormalWeb">
    <w:name w:val="Normal (Web)"/>
    <w:basedOn w:val="Normal"/>
    <w:rsid w:val="007E46C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E46C9"/>
    <w:pPr>
      <w:spacing w:line="240" w:lineRule="auto"/>
      <w:ind w:left="720"/>
    </w:pPr>
    <w:rPr>
      <w:rFonts w:ascii="Arial" w:eastAsia="Times New Roman" w:hAnsi="Arial" w:cs="Times New Roman"/>
      <w:sz w:val="16"/>
      <w:szCs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7E46C9"/>
    <w:rPr>
      <w:rFonts w:ascii="Arial" w:hAnsi="Arial"/>
      <w:sz w:val="16"/>
      <w:lang w:val="en-US" w:eastAsia="en-US" w:bidi="ar-SA"/>
    </w:rPr>
  </w:style>
  <w:style w:type="paragraph" w:styleId="NormalIndent">
    <w:name w:val="Normal Indent"/>
    <w:basedOn w:val="Normal"/>
    <w:rsid w:val="007E46C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aragraphFontParaCharCharCharChar">
    <w:name w:val="Default Paragraph Font Para Char Char Char Char"/>
    <w:basedOn w:val="Normal"/>
    <w:rsid w:val="007E46C9"/>
    <w:pPr>
      <w:spacing w:after="160" w:line="240" w:lineRule="exact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Legal">
    <w:name w:val="Legal"/>
    <w:basedOn w:val="BodyText"/>
    <w:rsid w:val="007E46C9"/>
    <w:pPr>
      <w:adjustRightInd w:val="0"/>
      <w:snapToGrid w:val="0"/>
      <w:spacing w:before="60" w:after="60" w:line="240" w:lineRule="auto"/>
    </w:pPr>
    <w:rPr>
      <w:rFonts w:ascii="Times New Roman" w:hAnsi="Times New Roman"/>
      <w:sz w:val="16"/>
      <w:szCs w:val="20"/>
      <w:lang w:bidi="ar-SA"/>
    </w:rPr>
  </w:style>
  <w:style w:type="paragraph" w:styleId="BodyText">
    <w:name w:val="Body Text"/>
    <w:basedOn w:val="Normal"/>
    <w:link w:val="BodyTextChar"/>
    <w:semiHidden/>
    <w:rsid w:val="007E46C9"/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semiHidden/>
    <w:locked/>
    <w:rsid w:val="007E46C9"/>
    <w:rPr>
      <w:rFonts w:ascii="Calibri" w:hAnsi="Calibri" w:cs="Arial"/>
      <w:sz w:val="22"/>
      <w:szCs w:val="22"/>
      <w:lang w:val="en-US" w:eastAsia="en-US" w:bidi="he-IL"/>
    </w:rPr>
  </w:style>
  <w:style w:type="paragraph" w:customStyle="1" w:styleId="Default">
    <w:name w:val="Default"/>
    <w:semiHidden/>
    <w:rsid w:val="007E46C9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mw-headline">
    <w:name w:val="mw-headline"/>
    <w:basedOn w:val="DefaultParagraphFont"/>
    <w:rsid w:val="007E46C9"/>
    <w:rPr>
      <w:rFonts w:cs="Times New Roman"/>
    </w:rPr>
  </w:style>
  <w:style w:type="paragraph" w:styleId="BlockText">
    <w:name w:val="Block Text"/>
    <w:basedOn w:val="Normal"/>
    <w:rsid w:val="007E46C9"/>
    <w:pPr>
      <w:spacing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Title">
    <w:name w:val="Figure Title"/>
    <w:basedOn w:val="Normal"/>
    <w:rsid w:val="007E46C9"/>
    <w:pPr>
      <w:keepLines/>
      <w:spacing w:before="240" w:after="240" w:line="240" w:lineRule="auto"/>
      <w:jc w:val="center"/>
    </w:pPr>
    <w:rPr>
      <w:rFonts w:ascii="Times" w:eastAsia="Times New Roman" w:hAnsi="Times" w:cs="Times New Roman"/>
      <w:b/>
      <w:bCs/>
      <w:sz w:val="20"/>
      <w:szCs w:val="20"/>
      <w:lang w:bidi="ar-SA"/>
    </w:rPr>
  </w:style>
  <w:style w:type="table" w:styleId="TableGrid8">
    <w:name w:val="Table Grid 8"/>
    <w:basedOn w:val="TableNormal"/>
    <w:rsid w:val="007E46C9"/>
    <w:rPr>
      <w:rFonts w:ascii="Times New Roman" w:eastAsia="Times New Roma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7E46C9"/>
    <w:pPr>
      <w:spacing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TextChar">
    <w:name w:val="Comment Text Char"/>
    <w:aliases w:val="Reviewers_Comment Char"/>
    <w:basedOn w:val="DefaultParagraphFont"/>
    <w:locked/>
    <w:rsid w:val="00BF7D4A"/>
    <w:rPr>
      <w:lang w:val="en-US" w:eastAsia="en-US" w:bidi="he-IL"/>
    </w:rPr>
  </w:style>
  <w:style w:type="paragraph" w:customStyle="1" w:styleId="Code">
    <w:name w:val="Code"/>
    <w:basedOn w:val="Normal"/>
    <w:qFormat/>
    <w:rsid w:val="004A32A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  <w:spacing w:after="0" w:line="240" w:lineRule="auto"/>
      <w:ind w:left="288"/>
    </w:pPr>
    <w:rPr>
      <w:rFonts w:ascii="Courier New" w:hAnsi="Courier New"/>
      <w:sz w:val="20"/>
    </w:rPr>
  </w:style>
  <w:style w:type="character" w:customStyle="1" w:styleId="ArchitecturalRequirementChar">
    <w:name w:val="Architectural Requirement Char"/>
    <w:basedOn w:val="DefaultParagraphFont"/>
    <w:link w:val="ArchitecturalRequirement"/>
    <w:rsid w:val="00E5637F"/>
    <w:rPr>
      <w:b/>
      <w:sz w:val="22"/>
      <w:szCs w:val="22"/>
      <w:shd w:val="clear" w:color="auto" w:fill="8DB3E2" w:themeFill="text2" w:themeFillTint="66"/>
    </w:rPr>
  </w:style>
  <w:style w:type="character" w:customStyle="1" w:styleId="FunctionalSystemLevelRequirementChar">
    <w:name w:val="Functional System Level Requirement Char"/>
    <w:basedOn w:val="ArchitecturalRequirementChar"/>
    <w:link w:val="FunctionalSystemLevelRequirement"/>
    <w:rsid w:val="00D03316"/>
    <w:rPr>
      <w:b/>
      <w:sz w:val="22"/>
      <w:szCs w:val="22"/>
      <w:shd w:val="clear" w:color="auto" w:fill="B0FF89"/>
    </w:rPr>
  </w:style>
  <w:style w:type="character" w:customStyle="1" w:styleId="OPENChar">
    <w:name w:val="OPEN Char"/>
    <w:basedOn w:val="DefaultParagraphFont"/>
    <w:link w:val="OPEN"/>
    <w:rsid w:val="00681584"/>
    <w:rPr>
      <w:b/>
      <w:sz w:val="22"/>
      <w:szCs w:val="22"/>
      <w:shd w:val="clear" w:color="auto" w:fill="FBD4B4"/>
    </w:rPr>
  </w:style>
  <w:style w:type="character" w:customStyle="1" w:styleId="CaptionChar3">
    <w:name w:val="Caption Char3"/>
    <w:aliases w:val="fighead2 Char,Caption Char1 Char1,Caption Char Char Char1,Caption Char1 Char Char,Caption Char2 Char,Caption Char Char Char Char,Caption Char Char1 Char,Caption Char Char2,fig and tbl Char,fighead21 Char,fighead22 Char,fighead23 Char"/>
    <w:basedOn w:val="DefaultParagraphFont"/>
    <w:link w:val="Caption"/>
    <w:rsid w:val="004E4BB0"/>
    <w:rPr>
      <w:rFonts w:ascii="Calibri" w:eastAsia="Calibri" w:hAnsi="Calibri" w:cs="Arial"/>
      <w:b/>
      <w:bCs/>
      <w:color w:val="4F81BD"/>
      <w:sz w:val="22"/>
      <w:szCs w:val="18"/>
      <w:lang w:val="en-US" w:eastAsia="en-US" w:bidi="he-IL"/>
    </w:rPr>
  </w:style>
  <w:style w:type="paragraph" w:customStyle="1" w:styleId="HeadingContents">
    <w:name w:val="Heading (Contents"/>
    <w:aliases w:val="Rev Hist)"/>
    <w:basedOn w:val="Body"/>
    <w:next w:val="Body"/>
    <w:rsid w:val="0006039C"/>
    <w:pPr>
      <w:pageBreakBefore/>
      <w:tabs>
        <w:tab w:val="left" w:pos="8640"/>
      </w:tabs>
      <w:spacing w:before="480" w:after="240" w:line="580" w:lineRule="exact"/>
      <w:ind w:left="-1260"/>
    </w:pPr>
    <w:rPr>
      <w:rFonts w:ascii="Neo Sans Intel Medium" w:hAnsi="Neo Sans Intel Medium"/>
      <w:iCs/>
      <w:color w:val="0860A8"/>
      <w:sz w:val="38"/>
      <w:lang w:val="en-GB"/>
    </w:rPr>
  </w:style>
  <w:style w:type="paragraph" w:customStyle="1" w:styleId="TableText">
    <w:name w:val="TableText"/>
    <w:basedOn w:val="Normal"/>
    <w:rsid w:val="000A37D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msolistparagraph0">
    <w:name w:val="msolistparagraph"/>
    <w:basedOn w:val="Normal"/>
    <w:rsid w:val="00A742B5"/>
    <w:pPr>
      <w:spacing w:after="0" w:line="240" w:lineRule="auto"/>
      <w:ind w:left="720"/>
    </w:pPr>
    <w:rPr>
      <w:rFonts w:eastAsia="Times New Roman" w:cs="Times New Roman"/>
    </w:rPr>
  </w:style>
  <w:style w:type="paragraph" w:customStyle="1" w:styleId="Editinginstructions">
    <w:name w:val="Editing instructions"/>
    <w:basedOn w:val="Normal"/>
    <w:rsid w:val="00F763B8"/>
    <w:pPr>
      <w:keepNext/>
      <w:spacing w:before="200" w:after="0" w:line="240" w:lineRule="auto"/>
    </w:pPr>
    <w:rPr>
      <w:rFonts w:ascii="Times New Roman" w:eastAsia="Times New Roman" w:hAnsi="Times New Roman" w:cs="Times New Roman"/>
      <w:b/>
      <w:i/>
      <w:sz w:val="20"/>
      <w:szCs w:val="20"/>
      <w:lang w:bidi="ar-SA"/>
    </w:rPr>
  </w:style>
  <w:style w:type="paragraph" w:customStyle="1" w:styleId="Style1">
    <w:name w:val="Style1"/>
    <w:basedOn w:val="OPEN"/>
    <w:rsid w:val="003D32C3"/>
    <w:pPr>
      <w:pBdr>
        <w:bottom w:val="single" w:sz="4" w:space="5" w:color="auto" w:shadow="1"/>
      </w:pBdr>
    </w:pPr>
  </w:style>
  <w:style w:type="paragraph" w:styleId="ListBullet">
    <w:name w:val="List Bullet"/>
    <w:basedOn w:val="Normal"/>
    <w:rsid w:val="007B28F2"/>
    <w:pPr>
      <w:keepLines/>
      <w:tabs>
        <w:tab w:val="num" w:pos="360"/>
      </w:tabs>
      <w:spacing w:before="200"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table" w:customStyle="1" w:styleId="Calendar3">
    <w:name w:val="Calendar 3"/>
    <w:basedOn w:val="TableNormal"/>
    <w:uiPriority w:val="99"/>
    <w:qFormat/>
    <w:rsid w:val="00BA753E"/>
    <w:pPr>
      <w:jc w:val="right"/>
    </w:pPr>
    <w:rPr>
      <w:rFonts w:asciiTheme="majorHAnsi" w:eastAsiaTheme="majorEastAsia" w:hAnsiTheme="majorHAnsi" w:cstheme="majorBidi"/>
      <w:color w:val="7F7F7F" w:themeColor="text1" w:themeTint="80"/>
      <w:sz w:val="22"/>
      <w:szCs w:val="22"/>
      <w:lang w:bidi="en-US"/>
    </w:rPr>
    <w:tblPr/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paragraph" w:customStyle="1" w:styleId="NonFunctionalSystemLevelRequirement">
    <w:name w:val="Non Functional System Level Requirement"/>
    <w:basedOn w:val="ArchitecturalRequirement"/>
    <w:next w:val="Normal"/>
    <w:link w:val="NonFunctionalSystemLevelRequirementChar"/>
    <w:qFormat/>
    <w:rsid w:val="00D02AE1"/>
    <w:pPr>
      <w:numPr>
        <w:numId w:val="5"/>
      </w:numPr>
      <w:shd w:val="clear" w:color="auto" w:fill="9BE377"/>
    </w:pPr>
  </w:style>
  <w:style w:type="character" w:customStyle="1" w:styleId="NonFunctionalSystemLevelRequirementChar">
    <w:name w:val="Non Functional System Level Requirement Char"/>
    <w:basedOn w:val="ArchitecturalRequirementChar"/>
    <w:link w:val="NonFunctionalSystemLevelRequirement"/>
    <w:rsid w:val="00D02AE1"/>
    <w:rPr>
      <w:b/>
      <w:sz w:val="22"/>
      <w:szCs w:val="22"/>
      <w:shd w:val="clear" w:color="auto" w:fill="9BE377"/>
    </w:rPr>
  </w:style>
  <w:style w:type="paragraph" w:customStyle="1" w:styleId="TestingRequirement">
    <w:name w:val="Testing Requirement"/>
    <w:basedOn w:val="ArchitecturalRequirement"/>
    <w:link w:val="TestingRequirementChar"/>
    <w:qFormat/>
    <w:rsid w:val="00D17F3A"/>
    <w:pPr>
      <w:numPr>
        <w:numId w:val="0"/>
      </w:numPr>
      <w:shd w:val="clear" w:color="auto" w:fill="95B3D7" w:themeFill="accent1" w:themeFillTint="99"/>
      <w:ind w:left="1080" w:hanging="360"/>
    </w:pPr>
  </w:style>
  <w:style w:type="paragraph" w:customStyle="1" w:styleId="DesignRequirement">
    <w:name w:val="Design Requirement"/>
    <w:basedOn w:val="ArchitecturalRequirement"/>
    <w:link w:val="DesignRequirementChar"/>
    <w:qFormat/>
    <w:rsid w:val="00E5637F"/>
    <w:pPr>
      <w:numPr>
        <w:numId w:val="6"/>
      </w:numPr>
      <w:ind w:left="720"/>
    </w:pPr>
  </w:style>
  <w:style w:type="character" w:customStyle="1" w:styleId="DesignRequirementChar">
    <w:name w:val="Design Requirement Char"/>
    <w:basedOn w:val="ArchitecturalRequirementChar"/>
    <w:link w:val="DesignRequirement"/>
    <w:rsid w:val="00E5637F"/>
    <w:rPr>
      <w:b/>
      <w:sz w:val="22"/>
      <w:szCs w:val="22"/>
      <w:shd w:val="clear" w:color="auto" w:fill="8DB3E2" w:themeFill="text2" w:themeFillTint="66"/>
    </w:rPr>
  </w:style>
  <w:style w:type="character" w:customStyle="1" w:styleId="TestingRequirementChar">
    <w:name w:val="Testing Requirement Char"/>
    <w:basedOn w:val="ArchitecturalRequirementChar"/>
    <w:link w:val="TestingRequirement"/>
    <w:rsid w:val="00D17F3A"/>
    <w:rPr>
      <w:b/>
      <w:sz w:val="22"/>
      <w:szCs w:val="22"/>
      <w:shd w:val="clear" w:color="auto" w:fill="95B3D7" w:themeFill="accent1" w:themeFillTint="99"/>
    </w:rPr>
  </w:style>
  <w:style w:type="table" w:customStyle="1" w:styleId="TableGrid1">
    <w:name w:val="Table Grid1"/>
    <w:basedOn w:val="TableNormal"/>
    <w:uiPriority w:val="59"/>
    <w:rsid w:val="009A15A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2F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412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260">
          <w:marLeft w:val="38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874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21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248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gibbs\AppData\Local\Microsoft\Windows\Temporary%20Internet%20Files\Content.Outlook\KF0MOE0P\RFST%20Tools%20Spec%20Template%20rev0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F15C8D2625C43BDD5221E1F25E9E3" ma:contentTypeVersion="0" ma:contentTypeDescription="Create a new document." ma:contentTypeScope="" ma:versionID="57b02efb1103cc5f7d177b262671bc5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8A042-7AEF-4683-B1EF-8023EB058B7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EB39153-B844-4267-AAE6-B596B8876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605635A-5F92-4D39-9F1F-D0B6391B6A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9145A2-5DD9-4098-827D-B5237963C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RFST Tools Spec Template rev0 3</Template>
  <TotalTime>0</TotalTime>
  <Pages>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 template</vt:lpstr>
    </vt:vector>
  </TitlesOfParts>
  <Company>Intel Corporation</Company>
  <LinksUpToDate>false</LinksUpToDate>
  <CharactersWithSpaces>5643</CharactersWithSpaces>
  <SharedDoc>false</SharedDoc>
  <HLinks>
    <vt:vector size="2502" baseType="variant">
      <vt:variant>
        <vt:i4>1900599</vt:i4>
      </vt:variant>
      <vt:variant>
        <vt:i4>2732</vt:i4>
      </vt:variant>
      <vt:variant>
        <vt:i4>0</vt:i4>
      </vt:variant>
      <vt:variant>
        <vt:i4>5</vt:i4>
      </vt:variant>
      <vt:variant>
        <vt:lpwstr/>
      </vt:variant>
      <vt:variant>
        <vt:lpwstr>_Toc254359458</vt:lpwstr>
      </vt:variant>
      <vt:variant>
        <vt:i4>1900599</vt:i4>
      </vt:variant>
      <vt:variant>
        <vt:i4>2726</vt:i4>
      </vt:variant>
      <vt:variant>
        <vt:i4>0</vt:i4>
      </vt:variant>
      <vt:variant>
        <vt:i4>5</vt:i4>
      </vt:variant>
      <vt:variant>
        <vt:lpwstr/>
      </vt:variant>
      <vt:variant>
        <vt:lpwstr>_Toc254359457</vt:lpwstr>
      </vt:variant>
      <vt:variant>
        <vt:i4>1900599</vt:i4>
      </vt:variant>
      <vt:variant>
        <vt:i4>2720</vt:i4>
      </vt:variant>
      <vt:variant>
        <vt:i4>0</vt:i4>
      </vt:variant>
      <vt:variant>
        <vt:i4>5</vt:i4>
      </vt:variant>
      <vt:variant>
        <vt:lpwstr/>
      </vt:variant>
      <vt:variant>
        <vt:lpwstr>_Toc254359456</vt:lpwstr>
      </vt:variant>
      <vt:variant>
        <vt:i4>1900599</vt:i4>
      </vt:variant>
      <vt:variant>
        <vt:i4>2714</vt:i4>
      </vt:variant>
      <vt:variant>
        <vt:i4>0</vt:i4>
      </vt:variant>
      <vt:variant>
        <vt:i4>5</vt:i4>
      </vt:variant>
      <vt:variant>
        <vt:lpwstr/>
      </vt:variant>
      <vt:variant>
        <vt:lpwstr>_Toc254359455</vt:lpwstr>
      </vt:variant>
      <vt:variant>
        <vt:i4>1900599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_Toc254359454</vt:lpwstr>
      </vt:variant>
      <vt:variant>
        <vt:i4>1900599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_Toc254359453</vt:lpwstr>
      </vt:variant>
      <vt:variant>
        <vt:i4>1900599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_Toc254359452</vt:lpwstr>
      </vt:variant>
      <vt:variant>
        <vt:i4>1900599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_Toc254359451</vt:lpwstr>
      </vt:variant>
      <vt:variant>
        <vt:i4>1900599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_Toc254359450</vt:lpwstr>
      </vt:variant>
      <vt:variant>
        <vt:i4>1835063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_Toc254359449</vt:lpwstr>
      </vt:variant>
      <vt:variant>
        <vt:i4>1835063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_Toc254359448</vt:lpwstr>
      </vt:variant>
      <vt:variant>
        <vt:i4>1835063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_Toc254359447</vt:lpwstr>
      </vt:variant>
      <vt:variant>
        <vt:i4>1835063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_Toc254359446</vt:lpwstr>
      </vt:variant>
      <vt:variant>
        <vt:i4>1835063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_Toc254359445</vt:lpwstr>
      </vt:variant>
      <vt:variant>
        <vt:i4>1835063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_Toc254359444</vt:lpwstr>
      </vt:variant>
      <vt:variant>
        <vt:i4>1835063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_Toc254359443</vt:lpwstr>
      </vt:variant>
      <vt:variant>
        <vt:i4>1835063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_Toc254359442</vt:lpwstr>
      </vt:variant>
      <vt:variant>
        <vt:i4>1835063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_Toc254359441</vt:lpwstr>
      </vt:variant>
      <vt:variant>
        <vt:i4>1835063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_Toc254359440</vt:lpwstr>
      </vt:variant>
      <vt:variant>
        <vt:i4>1769527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_Toc254359439</vt:lpwstr>
      </vt:variant>
      <vt:variant>
        <vt:i4>1769527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_Toc254359438</vt:lpwstr>
      </vt:variant>
      <vt:variant>
        <vt:i4>1769527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_Toc254359437</vt:lpwstr>
      </vt:variant>
      <vt:variant>
        <vt:i4>1769527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_Toc254359435</vt:lpwstr>
      </vt:variant>
      <vt:variant>
        <vt:i4>1769527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_Toc254359434</vt:lpwstr>
      </vt:variant>
      <vt:variant>
        <vt:i4>1769527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_Toc254359433</vt:lpwstr>
      </vt:variant>
      <vt:variant>
        <vt:i4>1769527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_Toc254359432</vt:lpwstr>
      </vt:variant>
      <vt:variant>
        <vt:i4>1769527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_Toc254359431</vt:lpwstr>
      </vt:variant>
      <vt:variant>
        <vt:i4>1769527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_Toc254359430</vt:lpwstr>
      </vt:variant>
      <vt:variant>
        <vt:i4>1703991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_Toc254359429</vt:lpwstr>
      </vt:variant>
      <vt:variant>
        <vt:i4>1703991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_Toc254359428</vt:lpwstr>
      </vt:variant>
      <vt:variant>
        <vt:i4>1703991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_Toc254359427</vt:lpwstr>
      </vt:variant>
      <vt:variant>
        <vt:i4>1703991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_Toc254359426</vt:lpwstr>
      </vt:variant>
      <vt:variant>
        <vt:i4>1703991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_Toc254359422</vt:lpwstr>
      </vt:variant>
      <vt:variant>
        <vt:i4>1703991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_Toc254359421</vt:lpwstr>
      </vt:variant>
      <vt:variant>
        <vt:i4>1638455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_Toc254359419</vt:lpwstr>
      </vt:variant>
      <vt:variant>
        <vt:i4>1638455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_Toc254359418</vt:lpwstr>
      </vt:variant>
      <vt:variant>
        <vt:i4>1638455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_Toc254359417</vt:lpwstr>
      </vt:variant>
      <vt:variant>
        <vt:i4>1245237</vt:i4>
      </vt:variant>
      <vt:variant>
        <vt:i4>2507</vt:i4>
      </vt:variant>
      <vt:variant>
        <vt:i4>0</vt:i4>
      </vt:variant>
      <vt:variant>
        <vt:i4>5</vt:i4>
      </vt:variant>
      <vt:variant>
        <vt:lpwstr/>
      </vt:variant>
      <vt:variant>
        <vt:lpwstr>_Toc256083924</vt:lpwstr>
      </vt:variant>
      <vt:variant>
        <vt:i4>1245237</vt:i4>
      </vt:variant>
      <vt:variant>
        <vt:i4>2501</vt:i4>
      </vt:variant>
      <vt:variant>
        <vt:i4>0</vt:i4>
      </vt:variant>
      <vt:variant>
        <vt:i4>5</vt:i4>
      </vt:variant>
      <vt:variant>
        <vt:lpwstr/>
      </vt:variant>
      <vt:variant>
        <vt:lpwstr>_Toc256083923</vt:lpwstr>
      </vt:variant>
      <vt:variant>
        <vt:i4>1245237</vt:i4>
      </vt:variant>
      <vt:variant>
        <vt:i4>2495</vt:i4>
      </vt:variant>
      <vt:variant>
        <vt:i4>0</vt:i4>
      </vt:variant>
      <vt:variant>
        <vt:i4>5</vt:i4>
      </vt:variant>
      <vt:variant>
        <vt:lpwstr/>
      </vt:variant>
      <vt:variant>
        <vt:lpwstr>_Toc256083922</vt:lpwstr>
      </vt:variant>
      <vt:variant>
        <vt:i4>1245237</vt:i4>
      </vt:variant>
      <vt:variant>
        <vt:i4>2489</vt:i4>
      </vt:variant>
      <vt:variant>
        <vt:i4>0</vt:i4>
      </vt:variant>
      <vt:variant>
        <vt:i4>5</vt:i4>
      </vt:variant>
      <vt:variant>
        <vt:lpwstr/>
      </vt:variant>
      <vt:variant>
        <vt:lpwstr>_Toc256083921</vt:lpwstr>
      </vt:variant>
      <vt:variant>
        <vt:i4>1245237</vt:i4>
      </vt:variant>
      <vt:variant>
        <vt:i4>2483</vt:i4>
      </vt:variant>
      <vt:variant>
        <vt:i4>0</vt:i4>
      </vt:variant>
      <vt:variant>
        <vt:i4>5</vt:i4>
      </vt:variant>
      <vt:variant>
        <vt:lpwstr/>
      </vt:variant>
      <vt:variant>
        <vt:lpwstr>_Toc256083920</vt:lpwstr>
      </vt:variant>
      <vt:variant>
        <vt:i4>1048629</vt:i4>
      </vt:variant>
      <vt:variant>
        <vt:i4>2477</vt:i4>
      </vt:variant>
      <vt:variant>
        <vt:i4>0</vt:i4>
      </vt:variant>
      <vt:variant>
        <vt:i4>5</vt:i4>
      </vt:variant>
      <vt:variant>
        <vt:lpwstr/>
      </vt:variant>
      <vt:variant>
        <vt:lpwstr>_Toc256083919</vt:lpwstr>
      </vt:variant>
      <vt:variant>
        <vt:i4>1048629</vt:i4>
      </vt:variant>
      <vt:variant>
        <vt:i4>2471</vt:i4>
      </vt:variant>
      <vt:variant>
        <vt:i4>0</vt:i4>
      </vt:variant>
      <vt:variant>
        <vt:i4>5</vt:i4>
      </vt:variant>
      <vt:variant>
        <vt:lpwstr/>
      </vt:variant>
      <vt:variant>
        <vt:lpwstr>_Toc256083918</vt:lpwstr>
      </vt:variant>
      <vt:variant>
        <vt:i4>1048629</vt:i4>
      </vt:variant>
      <vt:variant>
        <vt:i4>2465</vt:i4>
      </vt:variant>
      <vt:variant>
        <vt:i4>0</vt:i4>
      </vt:variant>
      <vt:variant>
        <vt:i4>5</vt:i4>
      </vt:variant>
      <vt:variant>
        <vt:lpwstr/>
      </vt:variant>
      <vt:variant>
        <vt:lpwstr>_Toc256083917</vt:lpwstr>
      </vt:variant>
      <vt:variant>
        <vt:i4>1048629</vt:i4>
      </vt:variant>
      <vt:variant>
        <vt:i4>2459</vt:i4>
      </vt:variant>
      <vt:variant>
        <vt:i4>0</vt:i4>
      </vt:variant>
      <vt:variant>
        <vt:i4>5</vt:i4>
      </vt:variant>
      <vt:variant>
        <vt:lpwstr/>
      </vt:variant>
      <vt:variant>
        <vt:lpwstr>_Toc256083916</vt:lpwstr>
      </vt:variant>
      <vt:variant>
        <vt:i4>1048629</vt:i4>
      </vt:variant>
      <vt:variant>
        <vt:i4>2453</vt:i4>
      </vt:variant>
      <vt:variant>
        <vt:i4>0</vt:i4>
      </vt:variant>
      <vt:variant>
        <vt:i4>5</vt:i4>
      </vt:variant>
      <vt:variant>
        <vt:lpwstr/>
      </vt:variant>
      <vt:variant>
        <vt:lpwstr>_Toc256083915</vt:lpwstr>
      </vt:variant>
      <vt:variant>
        <vt:i4>1048629</vt:i4>
      </vt:variant>
      <vt:variant>
        <vt:i4>2447</vt:i4>
      </vt:variant>
      <vt:variant>
        <vt:i4>0</vt:i4>
      </vt:variant>
      <vt:variant>
        <vt:i4>5</vt:i4>
      </vt:variant>
      <vt:variant>
        <vt:lpwstr/>
      </vt:variant>
      <vt:variant>
        <vt:lpwstr>_Toc256083914</vt:lpwstr>
      </vt:variant>
      <vt:variant>
        <vt:i4>1048629</vt:i4>
      </vt:variant>
      <vt:variant>
        <vt:i4>2441</vt:i4>
      </vt:variant>
      <vt:variant>
        <vt:i4>0</vt:i4>
      </vt:variant>
      <vt:variant>
        <vt:i4>5</vt:i4>
      </vt:variant>
      <vt:variant>
        <vt:lpwstr/>
      </vt:variant>
      <vt:variant>
        <vt:lpwstr>_Toc256083913</vt:lpwstr>
      </vt:variant>
      <vt:variant>
        <vt:i4>1048629</vt:i4>
      </vt:variant>
      <vt:variant>
        <vt:i4>2435</vt:i4>
      </vt:variant>
      <vt:variant>
        <vt:i4>0</vt:i4>
      </vt:variant>
      <vt:variant>
        <vt:i4>5</vt:i4>
      </vt:variant>
      <vt:variant>
        <vt:lpwstr/>
      </vt:variant>
      <vt:variant>
        <vt:lpwstr>_Toc256083912</vt:lpwstr>
      </vt:variant>
      <vt:variant>
        <vt:i4>1048629</vt:i4>
      </vt:variant>
      <vt:variant>
        <vt:i4>2429</vt:i4>
      </vt:variant>
      <vt:variant>
        <vt:i4>0</vt:i4>
      </vt:variant>
      <vt:variant>
        <vt:i4>5</vt:i4>
      </vt:variant>
      <vt:variant>
        <vt:lpwstr/>
      </vt:variant>
      <vt:variant>
        <vt:lpwstr>_Toc256083911</vt:lpwstr>
      </vt:variant>
      <vt:variant>
        <vt:i4>1048629</vt:i4>
      </vt:variant>
      <vt:variant>
        <vt:i4>2423</vt:i4>
      </vt:variant>
      <vt:variant>
        <vt:i4>0</vt:i4>
      </vt:variant>
      <vt:variant>
        <vt:i4>5</vt:i4>
      </vt:variant>
      <vt:variant>
        <vt:lpwstr/>
      </vt:variant>
      <vt:variant>
        <vt:lpwstr>_Toc256083910</vt:lpwstr>
      </vt:variant>
      <vt:variant>
        <vt:i4>1114165</vt:i4>
      </vt:variant>
      <vt:variant>
        <vt:i4>2417</vt:i4>
      </vt:variant>
      <vt:variant>
        <vt:i4>0</vt:i4>
      </vt:variant>
      <vt:variant>
        <vt:i4>5</vt:i4>
      </vt:variant>
      <vt:variant>
        <vt:lpwstr/>
      </vt:variant>
      <vt:variant>
        <vt:lpwstr>_Toc256083909</vt:lpwstr>
      </vt:variant>
      <vt:variant>
        <vt:i4>1114165</vt:i4>
      </vt:variant>
      <vt:variant>
        <vt:i4>2411</vt:i4>
      </vt:variant>
      <vt:variant>
        <vt:i4>0</vt:i4>
      </vt:variant>
      <vt:variant>
        <vt:i4>5</vt:i4>
      </vt:variant>
      <vt:variant>
        <vt:lpwstr/>
      </vt:variant>
      <vt:variant>
        <vt:lpwstr>_Toc256083908</vt:lpwstr>
      </vt:variant>
      <vt:variant>
        <vt:i4>1114165</vt:i4>
      </vt:variant>
      <vt:variant>
        <vt:i4>2405</vt:i4>
      </vt:variant>
      <vt:variant>
        <vt:i4>0</vt:i4>
      </vt:variant>
      <vt:variant>
        <vt:i4>5</vt:i4>
      </vt:variant>
      <vt:variant>
        <vt:lpwstr/>
      </vt:variant>
      <vt:variant>
        <vt:lpwstr>_Toc256083907</vt:lpwstr>
      </vt:variant>
      <vt:variant>
        <vt:i4>1114165</vt:i4>
      </vt:variant>
      <vt:variant>
        <vt:i4>2399</vt:i4>
      </vt:variant>
      <vt:variant>
        <vt:i4>0</vt:i4>
      </vt:variant>
      <vt:variant>
        <vt:i4>5</vt:i4>
      </vt:variant>
      <vt:variant>
        <vt:lpwstr/>
      </vt:variant>
      <vt:variant>
        <vt:lpwstr>_Toc256083906</vt:lpwstr>
      </vt:variant>
      <vt:variant>
        <vt:i4>1114165</vt:i4>
      </vt:variant>
      <vt:variant>
        <vt:i4>2393</vt:i4>
      </vt:variant>
      <vt:variant>
        <vt:i4>0</vt:i4>
      </vt:variant>
      <vt:variant>
        <vt:i4>5</vt:i4>
      </vt:variant>
      <vt:variant>
        <vt:lpwstr/>
      </vt:variant>
      <vt:variant>
        <vt:lpwstr>_Toc256083905</vt:lpwstr>
      </vt:variant>
      <vt:variant>
        <vt:i4>1114165</vt:i4>
      </vt:variant>
      <vt:variant>
        <vt:i4>2387</vt:i4>
      </vt:variant>
      <vt:variant>
        <vt:i4>0</vt:i4>
      </vt:variant>
      <vt:variant>
        <vt:i4>5</vt:i4>
      </vt:variant>
      <vt:variant>
        <vt:lpwstr/>
      </vt:variant>
      <vt:variant>
        <vt:lpwstr>_Toc256083904</vt:lpwstr>
      </vt:variant>
      <vt:variant>
        <vt:i4>1114165</vt:i4>
      </vt:variant>
      <vt:variant>
        <vt:i4>2381</vt:i4>
      </vt:variant>
      <vt:variant>
        <vt:i4>0</vt:i4>
      </vt:variant>
      <vt:variant>
        <vt:i4>5</vt:i4>
      </vt:variant>
      <vt:variant>
        <vt:lpwstr/>
      </vt:variant>
      <vt:variant>
        <vt:lpwstr>_Toc256083903</vt:lpwstr>
      </vt:variant>
      <vt:variant>
        <vt:i4>1114165</vt:i4>
      </vt:variant>
      <vt:variant>
        <vt:i4>2375</vt:i4>
      </vt:variant>
      <vt:variant>
        <vt:i4>0</vt:i4>
      </vt:variant>
      <vt:variant>
        <vt:i4>5</vt:i4>
      </vt:variant>
      <vt:variant>
        <vt:lpwstr/>
      </vt:variant>
      <vt:variant>
        <vt:lpwstr>_Toc256083902</vt:lpwstr>
      </vt:variant>
      <vt:variant>
        <vt:i4>1114165</vt:i4>
      </vt:variant>
      <vt:variant>
        <vt:i4>2369</vt:i4>
      </vt:variant>
      <vt:variant>
        <vt:i4>0</vt:i4>
      </vt:variant>
      <vt:variant>
        <vt:i4>5</vt:i4>
      </vt:variant>
      <vt:variant>
        <vt:lpwstr/>
      </vt:variant>
      <vt:variant>
        <vt:lpwstr>_Toc256083901</vt:lpwstr>
      </vt:variant>
      <vt:variant>
        <vt:i4>1114165</vt:i4>
      </vt:variant>
      <vt:variant>
        <vt:i4>2363</vt:i4>
      </vt:variant>
      <vt:variant>
        <vt:i4>0</vt:i4>
      </vt:variant>
      <vt:variant>
        <vt:i4>5</vt:i4>
      </vt:variant>
      <vt:variant>
        <vt:lpwstr/>
      </vt:variant>
      <vt:variant>
        <vt:lpwstr>_Toc256083900</vt:lpwstr>
      </vt:variant>
      <vt:variant>
        <vt:i4>1572916</vt:i4>
      </vt:variant>
      <vt:variant>
        <vt:i4>2357</vt:i4>
      </vt:variant>
      <vt:variant>
        <vt:i4>0</vt:i4>
      </vt:variant>
      <vt:variant>
        <vt:i4>5</vt:i4>
      </vt:variant>
      <vt:variant>
        <vt:lpwstr/>
      </vt:variant>
      <vt:variant>
        <vt:lpwstr>_Toc256083899</vt:lpwstr>
      </vt:variant>
      <vt:variant>
        <vt:i4>1572916</vt:i4>
      </vt:variant>
      <vt:variant>
        <vt:i4>2351</vt:i4>
      </vt:variant>
      <vt:variant>
        <vt:i4>0</vt:i4>
      </vt:variant>
      <vt:variant>
        <vt:i4>5</vt:i4>
      </vt:variant>
      <vt:variant>
        <vt:lpwstr/>
      </vt:variant>
      <vt:variant>
        <vt:lpwstr>_Toc256083898</vt:lpwstr>
      </vt:variant>
      <vt:variant>
        <vt:i4>1572916</vt:i4>
      </vt:variant>
      <vt:variant>
        <vt:i4>2345</vt:i4>
      </vt:variant>
      <vt:variant>
        <vt:i4>0</vt:i4>
      </vt:variant>
      <vt:variant>
        <vt:i4>5</vt:i4>
      </vt:variant>
      <vt:variant>
        <vt:lpwstr/>
      </vt:variant>
      <vt:variant>
        <vt:lpwstr>_Toc256083897</vt:lpwstr>
      </vt:variant>
      <vt:variant>
        <vt:i4>1572916</vt:i4>
      </vt:variant>
      <vt:variant>
        <vt:i4>2339</vt:i4>
      </vt:variant>
      <vt:variant>
        <vt:i4>0</vt:i4>
      </vt:variant>
      <vt:variant>
        <vt:i4>5</vt:i4>
      </vt:variant>
      <vt:variant>
        <vt:lpwstr/>
      </vt:variant>
      <vt:variant>
        <vt:lpwstr>_Toc256083896</vt:lpwstr>
      </vt:variant>
      <vt:variant>
        <vt:i4>1572916</vt:i4>
      </vt:variant>
      <vt:variant>
        <vt:i4>2333</vt:i4>
      </vt:variant>
      <vt:variant>
        <vt:i4>0</vt:i4>
      </vt:variant>
      <vt:variant>
        <vt:i4>5</vt:i4>
      </vt:variant>
      <vt:variant>
        <vt:lpwstr/>
      </vt:variant>
      <vt:variant>
        <vt:lpwstr>_Toc256083895</vt:lpwstr>
      </vt:variant>
      <vt:variant>
        <vt:i4>1572916</vt:i4>
      </vt:variant>
      <vt:variant>
        <vt:i4>2327</vt:i4>
      </vt:variant>
      <vt:variant>
        <vt:i4>0</vt:i4>
      </vt:variant>
      <vt:variant>
        <vt:i4>5</vt:i4>
      </vt:variant>
      <vt:variant>
        <vt:lpwstr/>
      </vt:variant>
      <vt:variant>
        <vt:lpwstr>_Toc256083894</vt:lpwstr>
      </vt:variant>
      <vt:variant>
        <vt:i4>1572916</vt:i4>
      </vt:variant>
      <vt:variant>
        <vt:i4>2321</vt:i4>
      </vt:variant>
      <vt:variant>
        <vt:i4>0</vt:i4>
      </vt:variant>
      <vt:variant>
        <vt:i4>5</vt:i4>
      </vt:variant>
      <vt:variant>
        <vt:lpwstr/>
      </vt:variant>
      <vt:variant>
        <vt:lpwstr>_Toc256083893</vt:lpwstr>
      </vt:variant>
      <vt:variant>
        <vt:i4>1572916</vt:i4>
      </vt:variant>
      <vt:variant>
        <vt:i4>2315</vt:i4>
      </vt:variant>
      <vt:variant>
        <vt:i4>0</vt:i4>
      </vt:variant>
      <vt:variant>
        <vt:i4>5</vt:i4>
      </vt:variant>
      <vt:variant>
        <vt:lpwstr/>
      </vt:variant>
      <vt:variant>
        <vt:lpwstr>_Toc256083892</vt:lpwstr>
      </vt:variant>
      <vt:variant>
        <vt:i4>1572916</vt:i4>
      </vt:variant>
      <vt:variant>
        <vt:i4>2309</vt:i4>
      </vt:variant>
      <vt:variant>
        <vt:i4>0</vt:i4>
      </vt:variant>
      <vt:variant>
        <vt:i4>5</vt:i4>
      </vt:variant>
      <vt:variant>
        <vt:lpwstr/>
      </vt:variant>
      <vt:variant>
        <vt:lpwstr>_Toc256083891</vt:lpwstr>
      </vt:variant>
      <vt:variant>
        <vt:i4>1572916</vt:i4>
      </vt:variant>
      <vt:variant>
        <vt:i4>2303</vt:i4>
      </vt:variant>
      <vt:variant>
        <vt:i4>0</vt:i4>
      </vt:variant>
      <vt:variant>
        <vt:i4>5</vt:i4>
      </vt:variant>
      <vt:variant>
        <vt:lpwstr/>
      </vt:variant>
      <vt:variant>
        <vt:lpwstr>_Toc256083890</vt:lpwstr>
      </vt:variant>
      <vt:variant>
        <vt:i4>1638452</vt:i4>
      </vt:variant>
      <vt:variant>
        <vt:i4>2297</vt:i4>
      </vt:variant>
      <vt:variant>
        <vt:i4>0</vt:i4>
      </vt:variant>
      <vt:variant>
        <vt:i4>5</vt:i4>
      </vt:variant>
      <vt:variant>
        <vt:lpwstr/>
      </vt:variant>
      <vt:variant>
        <vt:lpwstr>_Toc256083889</vt:lpwstr>
      </vt:variant>
      <vt:variant>
        <vt:i4>1638452</vt:i4>
      </vt:variant>
      <vt:variant>
        <vt:i4>2291</vt:i4>
      </vt:variant>
      <vt:variant>
        <vt:i4>0</vt:i4>
      </vt:variant>
      <vt:variant>
        <vt:i4>5</vt:i4>
      </vt:variant>
      <vt:variant>
        <vt:lpwstr/>
      </vt:variant>
      <vt:variant>
        <vt:lpwstr>_Toc256083888</vt:lpwstr>
      </vt:variant>
      <vt:variant>
        <vt:i4>1638452</vt:i4>
      </vt:variant>
      <vt:variant>
        <vt:i4>2285</vt:i4>
      </vt:variant>
      <vt:variant>
        <vt:i4>0</vt:i4>
      </vt:variant>
      <vt:variant>
        <vt:i4>5</vt:i4>
      </vt:variant>
      <vt:variant>
        <vt:lpwstr/>
      </vt:variant>
      <vt:variant>
        <vt:lpwstr>_Toc256083887</vt:lpwstr>
      </vt:variant>
      <vt:variant>
        <vt:i4>1638452</vt:i4>
      </vt:variant>
      <vt:variant>
        <vt:i4>2279</vt:i4>
      </vt:variant>
      <vt:variant>
        <vt:i4>0</vt:i4>
      </vt:variant>
      <vt:variant>
        <vt:i4>5</vt:i4>
      </vt:variant>
      <vt:variant>
        <vt:lpwstr/>
      </vt:variant>
      <vt:variant>
        <vt:lpwstr>_Toc256083886</vt:lpwstr>
      </vt:variant>
      <vt:variant>
        <vt:i4>1638452</vt:i4>
      </vt:variant>
      <vt:variant>
        <vt:i4>2273</vt:i4>
      </vt:variant>
      <vt:variant>
        <vt:i4>0</vt:i4>
      </vt:variant>
      <vt:variant>
        <vt:i4>5</vt:i4>
      </vt:variant>
      <vt:variant>
        <vt:lpwstr/>
      </vt:variant>
      <vt:variant>
        <vt:lpwstr>_Toc256083885</vt:lpwstr>
      </vt:variant>
      <vt:variant>
        <vt:i4>1638452</vt:i4>
      </vt:variant>
      <vt:variant>
        <vt:i4>2267</vt:i4>
      </vt:variant>
      <vt:variant>
        <vt:i4>0</vt:i4>
      </vt:variant>
      <vt:variant>
        <vt:i4>5</vt:i4>
      </vt:variant>
      <vt:variant>
        <vt:lpwstr/>
      </vt:variant>
      <vt:variant>
        <vt:lpwstr>_Toc256083884</vt:lpwstr>
      </vt:variant>
      <vt:variant>
        <vt:i4>1638452</vt:i4>
      </vt:variant>
      <vt:variant>
        <vt:i4>2261</vt:i4>
      </vt:variant>
      <vt:variant>
        <vt:i4>0</vt:i4>
      </vt:variant>
      <vt:variant>
        <vt:i4>5</vt:i4>
      </vt:variant>
      <vt:variant>
        <vt:lpwstr/>
      </vt:variant>
      <vt:variant>
        <vt:lpwstr>_Toc256083883</vt:lpwstr>
      </vt:variant>
      <vt:variant>
        <vt:i4>1638452</vt:i4>
      </vt:variant>
      <vt:variant>
        <vt:i4>2255</vt:i4>
      </vt:variant>
      <vt:variant>
        <vt:i4>0</vt:i4>
      </vt:variant>
      <vt:variant>
        <vt:i4>5</vt:i4>
      </vt:variant>
      <vt:variant>
        <vt:lpwstr/>
      </vt:variant>
      <vt:variant>
        <vt:lpwstr>_Toc256083882</vt:lpwstr>
      </vt:variant>
      <vt:variant>
        <vt:i4>1638452</vt:i4>
      </vt:variant>
      <vt:variant>
        <vt:i4>2249</vt:i4>
      </vt:variant>
      <vt:variant>
        <vt:i4>0</vt:i4>
      </vt:variant>
      <vt:variant>
        <vt:i4>5</vt:i4>
      </vt:variant>
      <vt:variant>
        <vt:lpwstr/>
      </vt:variant>
      <vt:variant>
        <vt:lpwstr>_Toc256083881</vt:lpwstr>
      </vt:variant>
      <vt:variant>
        <vt:i4>1638452</vt:i4>
      </vt:variant>
      <vt:variant>
        <vt:i4>2243</vt:i4>
      </vt:variant>
      <vt:variant>
        <vt:i4>0</vt:i4>
      </vt:variant>
      <vt:variant>
        <vt:i4>5</vt:i4>
      </vt:variant>
      <vt:variant>
        <vt:lpwstr/>
      </vt:variant>
      <vt:variant>
        <vt:lpwstr>_Toc256083880</vt:lpwstr>
      </vt:variant>
      <vt:variant>
        <vt:i4>1441844</vt:i4>
      </vt:variant>
      <vt:variant>
        <vt:i4>2237</vt:i4>
      </vt:variant>
      <vt:variant>
        <vt:i4>0</vt:i4>
      </vt:variant>
      <vt:variant>
        <vt:i4>5</vt:i4>
      </vt:variant>
      <vt:variant>
        <vt:lpwstr/>
      </vt:variant>
      <vt:variant>
        <vt:lpwstr>_Toc256083879</vt:lpwstr>
      </vt:variant>
      <vt:variant>
        <vt:i4>1441844</vt:i4>
      </vt:variant>
      <vt:variant>
        <vt:i4>2231</vt:i4>
      </vt:variant>
      <vt:variant>
        <vt:i4>0</vt:i4>
      </vt:variant>
      <vt:variant>
        <vt:i4>5</vt:i4>
      </vt:variant>
      <vt:variant>
        <vt:lpwstr/>
      </vt:variant>
      <vt:variant>
        <vt:lpwstr>_Toc256083878</vt:lpwstr>
      </vt:variant>
      <vt:variant>
        <vt:i4>1441844</vt:i4>
      </vt:variant>
      <vt:variant>
        <vt:i4>2225</vt:i4>
      </vt:variant>
      <vt:variant>
        <vt:i4>0</vt:i4>
      </vt:variant>
      <vt:variant>
        <vt:i4>5</vt:i4>
      </vt:variant>
      <vt:variant>
        <vt:lpwstr/>
      </vt:variant>
      <vt:variant>
        <vt:lpwstr>_Toc256083877</vt:lpwstr>
      </vt:variant>
      <vt:variant>
        <vt:i4>1441844</vt:i4>
      </vt:variant>
      <vt:variant>
        <vt:i4>2219</vt:i4>
      </vt:variant>
      <vt:variant>
        <vt:i4>0</vt:i4>
      </vt:variant>
      <vt:variant>
        <vt:i4>5</vt:i4>
      </vt:variant>
      <vt:variant>
        <vt:lpwstr/>
      </vt:variant>
      <vt:variant>
        <vt:lpwstr>_Toc256083876</vt:lpwstr>
      </vt:variant>
      <vt:variant>
        <vt:i4>1441844</vt:i4>
      </vt:variant>
      <vt:variant>
        <vt:i4>2213</vt:i4>
      </vt:variant>
      <vt:variant>
        <vt:i4>0</vt:i4>
      </vt:variant>
      <vt:variant>
        <vt:i4>5</vt:i4>
      </vt:variant>
      <vt:variant>
        <vt:lpwstr/>
      </vt:variant>
      <vt:variant>
        <vt:lpwstr>_Toc256083875</vt:lpwstr>
      </vt:variant>
      <vt:variant>
        <vt:i4>1441844</vt:i4>
      </vt:variant>
      <vt:variant>
        <vt:i4>2207</vt:i4>
      </vt:variant>
      <vt:variant>
        <vt:i4>0</vt:i4>
      </vt:variant>
      <vt:variant>
        <vt:i4>5</vt:i4>
      </vt:variant>
      <vt:variant>
        <vt:lpwstr/>
      </vt:variant>
      <vt:variant>
        <vt:lpwstr>_Toc256083874</vt:lpwstr>
      </vt:variant>
      <vt:variant>
        <vt:i4>1441844</vt:i4>
      </vt:variant>
      <vt:variant>
        <vt:i4>2201</vt:i4>
      </vt:variant>
      <vt:variant>
        <vt:i4>0</vt:i4>
      </vt:variant>
      <vt:variant>
        <vt:i4>5</vt:i4>
      </vt:variant>
      <vt:variant>
        <vt:lpwstr/>
      </vt:variant>
      <vt:variant>
        <vt:lpwstr>_Toc256083873</vt:lpwstr>
      </vt:variant>
      <vt:variant>
        <vt:i4>1441844</vt:i4>
      </vt:variant>
      <vt:variant>
        <vt:i4>2195</vt:i4>
      </vt:variant>
      <vt:variant>
        <vt:i4>0</vt:i4>
      </vt:variant>
      <vt:variant>
        <vt:i4>5</vt:i4>
      </vt:variant>
      <vt:variant>
        <vt:lpwstr/>
      </vt:variant>
      <vt:variant>
        <vt:lpwstr>_Toc256083872</vt:lpwstr>
      </vt:variant>
      <vt:variant>
        <vt:i4>1441844</vt:i4>
      </vt:variant>
      <vt:variant>
        <vt:i4>2189</vt:i4>
      </vt:variant>
      <vt:variant>
        <vt:i4>0</vt:i4>
      </vt:variant>
      <vt:variant>
        <vt:i4>5</vt:i4>
      </vt:variant>
      <vt:variant>
        <vt:lpwstr/>
      </vt:variant>
      <vt:variant>
        <vt:lpwstr>_Toc256083871</vt:lpwstr>
      </vt:variant>
      <vt:variant>
        <vt:i4>1441844</vt:i4>
      </vt:variant>
      <vt:variant>
        <vt:i4>2183</vt:i4>
      </vt:variant>
      <vt:variant>
        <vt:i4>0</vt:i4>
      </vt:variant>
      <vt:variant>
        <vt:i4>5</vt:i4>
      </vt:variant>
      <vt:variant>
        <vt:lpwstr/>
      </vt:variant>
      <vt:variant>
        <vt:lpwstr>_Toc256083870</vt:lpwstr>
      </vt:variant>
      <vt:variant>
        <vt:i4>1507380</vt:i4>
      </vt:variant>
      <vt:variant>
        <vt:i4>2177</vt:i4>
      </vt:variant>
      <vt:variant>
        <vt:i4>0</vt:i4>
      </vt:variant>
      <vt:variant>
        <vt:i4>5</vt:i4>
      </vt:variant>
      <vt:variant>
        <vt:lpwstr/>
      </vt:variant>
      <vt:variant>
        <vt:lpwstr>_Toc256083869</vt:lpwstr>
      </vt:variant>
      <vt:variant>
        <vt:i4>1507380</vt:i4>
      </vt:variant>
      <vt:variant>
        <vt:i4>2171</vt:i4>
      </vt:variant>
      <vt:variant>
        <vt:i4>0</vt:i4>
      </vt:variant>
      <vt:variant>
        <vt:i4>5</vt:i4>
      </vt:variant>
      <vt:variant>
        <vt:lpwstr/>
      </vt:variant>
      <vt:variant>
        <vt:lpwstr>_Toc256083868</vt:lpwstr>
      </vt:variant>
      <vt:variant>
        <vt:i4>1507380</vt:i4>
      </vt:variant>
      <vt:variant>
        <vt:i4>2165</vt:i4>
      </vt:variant>
      <vt:variant>
        <vt:i4>0</vt:i4>
      </vt:variant>
      <vt:variant>
        <vt:i4>5</vt:i4>
      </vt:variant>
      <vt:variant>
        <vt:lpwstr/>
      </vt:variant>
      <vt:variant>
        <vt:lpwstr>_Toc256083867</vt:lpwstr>
      </vt:variant>
      <vt:variant>
        <vt:i4>1507380</vt:i4>
      </vt:variant>
      <vt:variant>
        <vt:i4>2159</vt:i4>
      </vt:variant>
      <vt:variant>
        <vt:i4>0</vt:i4>
      </vt:variant>
      <vt:variant>
        <vt:i4>5</vt:i4>
      </vt:variant>
      <vt:variant>
        <vt:lpwstr/>
      </vt:variant>
      <vt:variant>
        <vt:lpwstr>_Toc256083866</vt:lpwstr>
      </vt:variant>
      <vt:variant>
        <vt:i4>1507380</vt:i4>
      </vt:variant>
      <vt:variant>
        <vt:i4>2153</vt:i4>
      </vt:variant>
      <vt:variant>
        <vt:i4>0</vt:i4>
      </vt:variant>
      <vt:variant>
        <vt:i4>5</vt:i4>
      </vt:variant>
      <vt:variant>
        <vt:lpwstr/>
      </vt:variant>
      <vt:variant>
        <vt:lpwstr>_Toc256083865</vt:lpwstr>
      </vt:variant>
      <vt:variant>
        <vt:i4>1507380</vt:i4>
      </vt:variant>
      <vt:variant>
        <vt:i4>2147</vt:i4>
      </vt:variant>
      <vt:variant>
        <vt:i4>0</vt:i4>
      </vt:variant>
      <vt:variant>
        <vt:i4>5</vt:i4>
      </vt:variant>
      <vt:variant>
        <vt:lpwstr/>
      </vt:variant>
      <vt:variant>
        <vt:lpwstr>_Toc256083864</vt:lpwstr>
      </vt:variant>
      <vt:variant>
        <vt:i4>1507380</vt:i4>
      </vt:variant>
      <vt:variant>
        <vt:i4>2141</vt:i4>
      </vt:variant>
      <vt:variant>
        <vt:i4>0</vt:i4>
      </vt:variant>
      <vt:variant>
        <vt:i4>5</vt:i4>
      </vt:variant>
      <vt:variant>
        <vt:lpwstr/>
      </vt:variant>
      <vt:variant>
        <vt:lpwstr>_Toc256083863</vt:lpwstr>
      </vt:variant>
      <vt:variant>
        <vt:i4>1507380</vt:i4>
      </vt:variant>
      <vt:variant>
        <vt:i4>2135</vt:i4>
      </vt:variant>
      <vt:variant>
        <vt:i4>0</vt:i4>
      </vt:variant>
      <vt:variant>
        <vt:i4>5</vt:i4>
      </vt:variant>
      <vt:variant>
        <vt:lpwstr/>
      </vt:variant>
      <vt:variant>
        <vt:lpwstr>_Toc256083862</vt:lpwstr>
      </vt:variant>
      <vt:variant>
        <vt:i4>1507380</vt:i4>
      </vt:variant>
      <vt:variant>
        <vt:i4>2129</vt:i4>
      </vt:variant>
      <vt:variant>
        <vt:i4>0</vt:i4>
      </vt:variant>
      <vt:variant>
        <vt:i4>5</vt:i4>
      </vt:variant>
      <vt:variant>
        <vt:lpwstr/>
      </vt:variant>
      <vt:variant>
        <vt:lpwstr>_Toc256083861</vt:lpwstr>
      </vt:variant>
      <vt:variant>
        <vt:i4>1507380</vt:i4>
      </vt:variant>
      <vt:variant>
        <vt:i4>2123</vt:i4>
      </vt:variant>
      <vt:variant>
        <vt:i4>0</vt:i4>
      </vt:variant>
      <vt:variant>
        <vt:i4>5</vt:i4>
      </vt:variant>
      <vt:variant>
        <vt:lpwstr/>
      </vt:variant>
      <vt:variant>
        <vt:lpwstr>_Toc256083860</vt:lpwstr>
      </vt:variant>
      <vt:variant>
        <vt:i4>1310772</vt:i4>
      </vt:variant>
      <vt:variant>
        <vt:i4>2117</vt:i4>
      </vt:variant>
      <vt:variant>
        <vt:i4>0</vt:i4>
      </vt:variant>
      <vt:variant>
        <vt:i4>5</vt:i4>
      </vt:variant>
      <vt:variant>
        <vt:lpwstr/>
      </vt:variant>
      <vt:variant>
        <vt:lpwstr>_Toc256083859</vt:lpwstr>
      </vt:variant>
      <vt:variant>
        <vt:i4>1310772</vt:i4>
      </vt:variant>
      <vt:variant>
        <vt:i4>2111</vt:i4>
      </vt:variant>
      <vt:variant>
        <vt:i4>0</vt:i4>
      </vt:variant>
      <vt:variant>
        <vt:i4>5</vt:i4>
      </vt:variant>
      <vt:variant>
        <vt:lpwstr/>
      </vt:variant>
      <vt:variant>
        <vt:lpwstr>_Toc256083858</vt:lpwstr>
      </vt:variant>
      <vt:variant>
        <vt:i4>1310772</vt:i4>
      </vt:variant>
      <vt:variant>
        <vt:i4>2105</vt:i4>
      </vt:variant>
      <vt:variant>
        <vt:i4>0</vt:i4>
      </vt:variant>
      <vt:variant>
        <vt:i4>5</vt:i4>
      </vt:variant>
      <vt:variant>
        <vt:lpwstr/>
      </vt:variant>
      <vt:variant>
        <vt:lpwstr>_Toc256083857</vt:lpwstr>
      </vt:variant>
      <vt:variant>
        <vt:i4>1310772</vt:i4>
      </vt:variant>
      <vt:variant>
        <vt:i4>2099</vt:i4>
      </vt:variant>
      <vt:variant>
        <vt:i4>0</vt:i4>
      </vt:variant>
      <vt:variant>
        <vt:i4>5</vt:i4>
      </vt:variant>
      <vt:variant>
        <vt:lpwstr/>
      </vt:variant>
      <vt:variant>
        <vt:lpwstr>_Toc256083856</vt:lpwstr>
      </vt:variant>
      <vt:variant>
        <vt:i4>1310772</vt:i4>
      </vt:variant>
      <vt:variant>
        <vt:i4>2093</vt:i4>
      </vt:variant>
      <vt:variant>
        <vt:i4>0</vt:i4>
      </vt:variant>
      <vt:variant>
        <vt:i4>5</vt:i4>
      </vt:variant>
      <vt:variant>
        <vt:lpwstr/>
      </vt:variant>
      <vt:variant>
        <vt:lpwstr>_Toc256083855</vt:lpwstr>
      </vt:variant>
      <vt:variant>
        <vt:i4>1310772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_Toc256083854</vt:lpwstr>
      </vt:variant>
      <vt:variant>
        <vt:i4>1310772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_Toc256083853</vt:lpwstr>
      </vt:variant>
      <vt:variant>
        <vt:i4>1310772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_Toc256083852</vt:lpwstr>
      </vt:variant>
      <vt:variant>
        <vt:i4>1310772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_Toc256083851</vt:lpwstr>
      </vt:variant>
      <vt:variant>
        <vt:i4>1310772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_Toc256083850</vt:lpwstr>
      </vt:variant>
      <vt:variant>
        <vt:i4>1376308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_Toc256083849</vt:lpwstr>
      </vt:variant>
      <vt:variant>
        <vt:i4>1376308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_Toc256083848</vt:lpwstr>
      </vt:variant>
      <vt:variant>
        <vt:i4>1376308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_Toc256083847</vt:lpwstr>
      </vt:variant>
      <vt:variant>
        <vt:i4>1376308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_Toc256083846</vt:lpwstr>
      </vt:variant>
      <vt:variant>
        <vt:i4>1376308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_Toc256083845</vt:lpwstr>
      </vt:variant>
      <vt:variant>
        <vt:i4>1376308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_Toc256083844</vt:lpwstr>
      </vt:variant>
      <vt:variant>
        <vt:i4>1376308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_Toc256083843</vt:lpwstr>
      </vt:variant>
      <vt:variant>
        <vt:i4>1376308</vt:i4>
      </vt:variant>
      <vt:variant>
        <vt:i4>2015</vt:i4>
      </vt:variant>
      <vt:variant>
        <vt:i4>0</vt:i4>
      </vt:variant>
      <vt:variant>
        <vt:i4>5</vt:i4>
      </vt:variant>
      <vt:variant>
        <vt:lpwstr/>
      </vt:variant>
      <vt:variant>
        <vt:lpwstr>_Toc256083842</vt:lpwstr>
      </vt:variant>
      <vt:variant>
        <vt:i4>1376308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_Toc256083841</vt:lpwstr>
      </vt:variant>
      <vt:variant>
        <vt:i4>1376308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_Toc256083840</vt:lpwstr>
      </vt:variant>
      <vt:variant>
        <vt:i4>1179700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_Toc256083839</vt:lpwstr>
      </vt:variant>
      <vt:variant>
        <vt:i4>1179700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_Toc256083838</vt:lpwstr>
      </vt:variant>
      <vt:variant>
        <vt:i4>1179700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_Toc256083837</vt:lpwstr>
      </vt:variant>
      <vt:variant>
        <vt:i4>1179700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_Toc256083836</vt:lpwstr>
      </vt:variant>
      <vt:variant>
        <vt:i4>1179700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_Toc256083835</vt:lpwstr>
      </vt:variant>
      <vt:variant>
        <vt:i4>1179700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_Toc256083834</vt:lpwstr>
      </vt:variant>
      <vt:variant>
        <vt:i4>1179700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_Toc256083833</vt:lpwstr>
      </vt:variant>
      <vt:variant>
        <vt:i4>1179700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_Toc256083832</vt:lpwstr>
      </vt:variant>
      <vt:variant>
        <vt:i4>1179700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_Toc256083831</vt:lpwstr>
      </vt:variant>
      <vt:variant>
        <vt:i4>1179700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_Toc256083830</vt:lpwstr>
      </vt:variant>
      <vt:variant>
        <vt:i4>1245236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_Toc256083829</vt:lpwstr>
      </vt:variant>
      <vt:variant>
        <vt:i4>1245236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_Toc256083828</vt:lpwstr>
      </vt:variant>
      <vt:variant>
        <vt:i4>1245236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_Toc256083827</vt:lpwstr>
      </vt:variant>
      <vt:variant>
        <vt:i4>1245236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_Toc256083826</vt:lpwstr>
      </vt:variant>
      <vt:variant>
        <vt:i4>1245236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_Toc256083825</vt:lpwstr>
      </vt:variant>
      <vt:variant>
        <vt:i4>1245236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_Toc256083824</vt:lpwstr>
      </vt:variant>
      <vt:variant>
        <vt:i4>1245236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_Toc256083823</vt:lpwstr>
      </vt:variant>
      <vt:variant>
        <vt:i4>1245236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_Toc256083822</vt:lpwstr>
      </vt:variant>
      <vt:variant>
        <vt:i4>1245236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_Toc256083821</vt:lpwstr>
      </vt:variant>
      <vt:variant>
        <vt:i4>1245236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_Toc256083820</vt:lpwstr>
      </vt:variant>
      <vt:variant>
        <vt:i4>1048628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_Toc256083819</vt:lpwstr>
      </vt:variant>
      <vt:variant>
        <vt:i4>1048628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_Toc256083818</vt:lpwstr>
      </vt:variant>
      <vt:variant>
        <vt:i4>1048628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_Toc256083817</vt:lpwstr>
      </vt:variant>
      <vt:variant>
        <vt:i4>1048628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_Toc256083816</vt:lpwstr>
      </vt:variant>
      <vt:variant>
        <vt:i4>1048628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_Toc256083815</vt:lpwstr>
      </vt:variant>
      <vt:variant>
        <vt:i4>1048628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_Toc256083814</vt:lpwstr>
      </vt:variant>
      <vt:variant>
        <vt:i4>1048628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_Toc256083813</vt:lpwstr>
      </vt:variant>
      <vt:variant>
        <vt:i4>1048628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_Toc256083812</vt:lpwstr>
      </vt:variant>
      <vt:variant>
        <vt:i4>1048628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_Toc256083811</vt:lpwstr>
      </vt:variant>
      <vt:variant>
        <vt:i4>1048628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_Toc256083810</vt:lpwstr>
      </vt:variant>
      <vt:variant>
        <vt:i4>1114164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_Toc256083809</vt:lpwstr>
      </vt:variant>
      <vt:variant>
        <vt:i4>1114164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_Toc256083808</vt:lpwstr>
      </vt:variant>
      <vt:variant>
        <vt:i4>1114164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_Toc256083807</vt:lpwstr>
      </vt:variant>
      <vt:variant>
        <vt:i4>1114164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_Toc256083806</vt:lpwstr>
      </vt:variant>
      <vt:variant>
        <vt:i4>1114164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_Toc256083805</vt:lpwstr>
      </vt:variant>
      <vt:variant>
        <vt:i4>1114164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_Toc256083804</vt:lpwstr>
      </vt:variant>
      <vt:variant>
        <vt:i4>1114164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_Toc256083803</vt:lpwstr>
      </vt:variant>
      <vt:variant>
        <vt:i4>1114164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_Toc256083802</vt:lpwstr>
      </vt:variant>
      <vt:variant>
        <vt:i4>1114164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_Toc256083801</vt:lpwstr>
      </vt:variant>
      <vt:variant>
        <vt:i4>1114164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_Toc256083800</vt:lpwstr>
      </vt:variant>
      <vt:variant>
        <vt:i4>1572923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_Toc256083799</vt:lpwstr>
      </vt:variant>
      <vt:variant>
        <vt:i4>1572923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_Toc256083798</vt:lpwstr>
      </vt:variant>
      <vt:variant>
        <vt:i4>1572923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_Toc256083797</vt:lpwstr>
      </vt:variant>
      <vt:variant>
        <vt:i4>1572923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_Toc256083796</vt:lpwstr>
      </vt:variant>
      <vt:variant>
        <vt:i4>1572923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_Toc256083795</vt:lpwstr>
      </vt:variant>
      <vt:variant>
        <vt:i4>1572923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_Toc256083794</vt:lpwstr>
      </vt:variant>
      <vt:variant>
        <vt:i4>1572923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_Toc256083793</vt:lpwstr>
      </vt:variant>
      <vt:variant>
        <vt:i4>1572923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_Toc256083792</vt:lpwstr>
      </vt:variant>
      <vt:variant>
        <vt:i4>1572923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_Toc256083791</vt:lpwstr>
      </vt:variant>
      <vt:variant>
        <vt:i4>1572923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_Toc256083790</vt:lpwstr>
      </vt:variant>
      <vt:variant>
        <vt:i4>1638459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_Toc256083789</vt:lpwstr>
      </vt:variant>
      <vt:variant>
        <vt:i4>1638459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_Toc256083788</vt:lpwstr>
      </vt:variant>
      <vt:variant>
        <vt:i4>1638459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_Toc256083787</vt:lpwstr>
      </vt:variant>
      <vt:variant>
        <vt:i4>1638459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_Toc256083786</vt:lpwstr>
      </vt:variant>
      <vt:variant>
        <vt:i4>1638459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_Toc256083785</vt:lpwstr>
      </vt:variant>
      <vt:variant>
        <vt:i4>1638459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_Toc256083784</vt:lpwstr>
      </vt:variant>
      <vt:variant>
        <vt:i4>1638459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_Toc256083783</vt:lpwstr>
      </vt:variant>
      <vt:variant>
        <vt:i4>1638459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_Toc256083782</vt:lpwstr>
      </vt:variant>
      <vt:variant>
        <vt:i4>1638459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_Toc256083781</vt:lpwstr>
      </vt:variant>
      <vt:variant>
        <vt:i4>1638459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_Toc256083780</vt:lpwstr>
      </vt:variant>
      <vt:variant>
        <vt:i4>1441851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_Toc256083779</vt:lpwstr>
      </vt:variant>
      <vt:variant>
        <vt:i4>1441851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_Toc256083778</vt:lpwstr>
      </vt:variant>
      <vt:variant>
        <vt:i4>1441851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_Toc256083777</vt:lpwstr>
      </vt:variant>
      <vt:variant>
        <vt:i4>1441851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_Toc256083776</vt:lpwstr>
      </vt:variant>
      <vt:variant>
        <vt:i4>1441851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_Toc256083775</vt:lpwstr>
      </vt:variant>
      <vt:variant>
        <vt:i4>1441851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_Toc256083774</vt:lpwstr>
      </vt:variant>
      <vt:variant>
        <vt:i4>1441851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_Toc256083773</vt:lpwstr>
      </vt:variant>
      <vt:variant>
        <vt:i4>1441851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_Toc256083772</vt:lpwstr>
      </vt:variant>
      <vt:variant>
        <vt:i4>1441851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_Toc256083771</vt:lpwstr>
      </vt:variant>
      <vt:variant>
        <vt:i4>1441851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_Toc256083770</vt:lpwstr>
      </vt:variant>
      <vt:variant>
        <vt:i4>1507387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_Toc256083769</vt:lpwstr>
      </vt:variant>
      <vt:variant>
        <vt:i4>1507387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_Toc256083768</vt:lpwstr>
      </vt:variant>
      <vt:variant>
        <vt:i4>1507387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_Toc256083767</vt:lpwstr>
      </vt:variant>
      <vt:variant>
        <vt:i4>1507387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_Toc256083766</vt:lpwstr>
      </vt:variant>
      <vt:variant>
        <vt:i4>1507387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_Toc256083765</vt:lpwstr>
      </vt:variant>
      <vt:variant>
        <vt:i4>1507387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_Toc256083764</vt:lpwstr>
      </vt:variant>
      <vt:variant>
        <vt:i4>1507387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_Toc256083763</vt:lpwstr>
      </vt:variant>
      <vt:variant>
        <vt:i4>1507387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_Toc256083762</vt:lpwstr>
      </vt:variant>
      <vt:variant>
        <vt:i4>1507387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_Toc256083761</vt:lpwstr>
      </vt:variant>
      <vt:variant>
        <vt:i4>1507387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_Toc256083760</vt:lpwstr>
      </vt:variant>
      <vt:variant>
        <vt:i4>1310779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_Toc256083759</vt:lpwstr>
      </vt:variant>
      <vt:variant>
        <vt:i4>1310779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_Toc256083758</vt:lpwstr>
      </vt:variant>
      <vt:variant>
        <vt:i4>1310779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_Toc256083757</vt:lpwstr>
      </vt:variant>
      <vt:variant>
        <vt:i4>1310779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_Toc256083756</vt:lpwstr>
      </vt:variant>
      <vt:variant>
        <vt:i4>1310779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_Toc256083755</vt:lpwstr>
      </vt:variant>
      <vt:variant>
        <vt:i4>1310779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_Toc256083754</vt:lpwstr>
      </vt:variant>
      <vt:variant>
        <vt:i4>1310779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_Toc256083753</vt:lpwstr>
      </vt:variant>
      <vt:variant>
        <vt:i4>1310779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_Toc256083752</vt:lpwstr>
      </vt:variant>
      <vt:variant>
        <vt:i4>1310779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_Toc256083751</vt:lpwstr>
      </vt:variant>
      <vt:variant>
        <vt:i4>1310779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_Toc256083750</vt:lpwstr>
      </vt:variant>
      <vt:variant>
        <vt:i4>1376315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_Toc256083749</vt:lpwstr>
      </vt:variant>
      <vt:variant>
        <vt:i4>1376315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_Toc256083748</vt:lpwstr>
      </vt:variant>
      <vt:variant>
        <vt:i4>1376315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_Toc256083747</vt:lpwstr>
      </vt:variant>
      <vt:variant>
        <vt:i4>1376315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_Toc256083746</vt:lpwstr>
      </vt:variant>
      <vt:variant>
        <vt:i4>1376315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_Toc256083745</vt:lpwstr>
      </vt:variant>
      <vt:variant>
        <vt:i4>1376315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_Toc256083744</vt:lpwstr>
      </vt:variant>
      <vt:variant>
        <vt:i4>1376315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_Toc256083743</vt:lpwstr>
      </vt:variant>
      <vt:variant>
        <vt:i4>1376315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_Toc256083742</vt:lpwstr>
      </vt:variant>
      <vt:variant>
        <vt:i4>1376315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_Toc256083741</vt:lpwstr>
      </vt:variant>
      <vt:variant>
        <vt:i4>1376315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_Toc256083740</vt:lpwstr>
      </vt:variant>
      <vt:variant>
        <vt:i4>1179707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_Toc256083739</vt:lpwstr>
      </vt:variant>
      <vt:variant>
        <vt:i4>1179707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_Toc256083738</vt:lpwstr>
      </vt:variant>
      <vt:variant>
        <vt:i4>1179707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_Toc256083737</vt:lpwstr>
      </vt:variant>
      <vt:variant>
        <vt:i4>1179707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_Toc256083736</vt:lpwstr>
      </vt:variant>
      <vt:variant>
        <vt:i4>1179707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_Toc256083735</vt:lpwstr>
      </vt:variant>
      <vt:variant>
        <vt:i4>1179707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_Toc256083734</vt:lpwstr>
      </vt:variant>
      <vt:variant>
        <vt:i4>1179707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_Toc256083733</vt:lpwstr>
      </vt:variant>
      <vt:variant>
        <vt:i4>1179707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_Toc256083732</vt:lpwstr>
      </vt:variant>
      <vt:variant>
        <vt:i4>1179707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_Toc256083731</vt:lpwstr>
      </vt:variant>
      <vt:variant>
        <vt:i4>1179707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_Toc256083730</vt:lpwstr>
      </vt:variant>
      <vt:variant>
        <vt:i4>1245243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_Toc256083729</vt:lpwstr>
      </vt:variant>
      <vt:variant>
        <vt:i4>1245243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_Toc256083728</vt:lpwstr>
      </vt:variant>
      <vt:variant>
        <vt:i4>1245243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_Toc256083727</vt:lpwstr>
      </vt:variant>
      <vt:variant>
        <vt:i4>1245243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_Toc256083726</vt:lpwstr>
      </vt:variant>
      <vt:variant>
        <vt:i4>1245243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_Toc256083725</vt:lpwstr>
      </vt:variant>
      <vt:variant>
        <vt:i4>1245243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_Toc256083724</vt:lpwstr>
      </vt:variant>
      <vt:variant>
        <vt:i4>1245243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_Toc256083723</vt:lpwstr>
      </vt:variant>
      <vt:variant>
        <vt:i4>1245243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_Toc256083722</vt:lpwstr>
      </vt:variant>
      <vt:variant>
        <vt:i4>1245243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_Toc256083721</vt:lpwstr>
      </vt:variant>
      <vt:variant>
        <vt:i4>1245243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_Toc256083720</vt:lpwstr>
      </vt:variant>
      <vt:variant>
        <vt:i4>1048635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_Toc256083719</vt:lpwstr>
      </vt:variant>
      <vt:variant>
        <vt:i4>1048635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_Toc256083718</vt:lpwstr>
      </vt:variant>
      <vt:variant>
        <vt:i4>1048635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_Toc256083717</vt:lpwstr>
      </vt:variant>
      <vt:variant>
        <vt:i4>1048635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_Toc256083716</vt:lpwstr>
      </vt:variant>
      <vt:variant>
        <vt:i4>1048635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_Toc256083715</vt:lpwstr>
      </vt:variant>
      <vt:variant>
        <vt:i4>1048635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_Toc256083714</vt:lpwstr>
      </vt:variant>
      <vt:variant>
        <vt:i4>1048635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_Toc256083713</vt:lpwstr>
      </vt:variant>
      <vt:variant>
        <vt:i4>1048635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_Toc256083712</vt:lpwstr>
      </vt:variant>
      <vt:variant>
        <vt:i4>1048635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_Toc256083711</vt:lpwstr>
      </vt:variant>
      <vt:variant>
        <vt:i4>1048635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_Toc256083710</vt:lpwstr>
      </vt:variant>
      <vt:variant>
        <vt:i4>1114171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_Toc256083709</vt:lpwstr>
      </vt:variant>
      <vt:variant>
        <vt:i4>1114171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_Toc256083708</vt:lpwstr>
      </vt:variant>
      <vt:variant>
        <vt:i4>1114171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_Toc256083707</vt:lpwstr>
      </vt:variant>
      <vt:variant>
        <vt:i4>1114171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_Toc256083706</vt:lpwstr>
      </vt:variant>
      <vt:variant>
        <vt:i4>1114171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_Toc256083705</vt:lpwstr>
      </vt:variant>
      <vt:variant>
        <vt:i4>1114171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_Toc256083704</vt:lpwstr>
      </vt:variant>
      <vt:variant>
        <vt:i4>1114171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_Toc256083703</vt:lpwstr>
      </vt:variant>
      <vt:variant>
        <vt:i4>1114171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_Toc256083702</vt:lpwstr>
      </vt:variant>
      <vt:variant>
        <vt:i4>1114171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_Toc256083701</vt:lpwstr>
      </vt:variant>
      <vt:variant>
        <vt:i4>1114171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_Toc256083700</vt:lpwstr>
      </vt:variant>
      <vt:variant>
        <vt:i4>1572922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_Toc256083699</vt:lpwstr>
      </vt:variant>
      <vt:variant>
        <vt:i4>1572922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_Toc256083698</vt:lpwstr>
      </vt:variant>
      <vt:variant>
        <vt:i4>1572922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_Toc256083697</vt:lpwstr>
      </vt:variant>
      <vt:variant>
        <vt:i4>1572922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_Toc256083696</vt:lpwstr>
      </vt:variant>
      <vt:variant>
        <vt:i4>1572922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_Toc256083695</vt:lpwstr>
      </vt:variant>
      <vt:variant>
        <vt:i4>6488080</vt:i4>
      </vt:variant>
      <vt:variant>
        <vt:i4>1029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5177406</vt:i4>
      </vt:variant>
      <vt:variant>
        <vt:i4>933</vt:i4>
      </vt:variant>
      <vt:variant>
        <vt:i4>0</vt:i4>
      </vt:variant>
      <vt:variant>
        <vt:i4>5</vt:i4>
      </vt:variant>
      <vt:variant>
        <vt:lpwstr>http://moss.ger.ith.intel.com/sites/Rainbow_Peak/Design/VLSI/Logic/Forms/AllItems.aspx?RootFolder=%2fsites%2fRainbow%5fPeak%2fDesign%2fVLSI%2fLogic%2fRainbow%20Peak%20Document%20Library%2fNevo%2fbluetooth%20coex&amp;FolderCTID=&amp;View=%7bC605F547%2d3BB7%2d48FF%252</vt:lpwstr>
      </vt:variant>
      <vt:variant>
        <vt:lpwstr/>
      </vt:variant>
      <vt:variant>
        <vt:i4>5177406</vt:i4>
      </vt:variant>
      <vt:variant>
        <vt:i4>921</vt:i4>
      </vt:variant>
      <vt:variant>
        <vt:i4>0</vt:i4>
      </vt:variant>
      <vt:variant>
        <vt:i4>5</vt:i4>
      </vt:variant>
      <vt:variant>
        <vt:lpwstr>http://moss.ger.ith.intel.com/sites/Rainbow_Peak/Design/VLSI/Logic/Forms/AllItems.aspx?RootFolder=%2fsites%2fRainbow%5fPeak%2fDesign%2fVLSI%2fLogic%2fRainbow%20Peak%20Document%20Library%2fNevo%2fbluetooth%20coex&amp;FolderCTID=&amp;View=%7bC605F547%2d3BB7%2d48FF%2d8</vt:lpwstr>
      </vt:variant>
      <vt:variant>
        <vt:lpwstr/>
      </vt:variant>
      <vt:variant>
        <vt:i4>5177406</vt:i4>
      </vt:variant>
      <vt:variant>
        <vt:i4>876</vt:i4>
      </vt:variant>
      <vt:variant>
        <vt:i4>0</vt:i4>
      </vt:variant>
      <vt:variant>
        <vt:i4>5</vt:i4>
      </vt:variant>
      <vt:variant>
        <vt:lpwstr>http://moss.ger.ith.intel.com/sites/Rainbow_Peak/Design/VLSI/Logic/Forms/AllItems.aspx?RootFolder=%2fsites%2fRainbow%5fPeak%2fDesign%2fVLSI%2fLogic%2fRainbow%20Peak%20Document%20Library%2fNevo%2fbluetooth%20coex&amp;FolderCTID=&amp;View=%7bC605F547%2d3BB7%2d48FF%252</vt:lpwstr>
      </vt:variant>
      <vt:variant>
        <vt:lpwstr/>
      </vt:variant>
      <vt:variant>
        <vt:i4>6488080</vt:i4>
      </vt:variant>
      <vt:variant>
        <vt:i4>861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6488080</vt:i4>
      </vt:variant>
      <vt:variant>
        <vt:i4>858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6488080</vt:i4>
      </vt:variant>
      <vt:variant>
        <vt:i4>855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6488080</vt:i4>
      </vt:variant>
      <vt:variant>
        <vt:i4>852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5177406</vt:i4>
      </vt:variant>
      <vt:variant>
        <vt:i4>849</vt:i4>
      </vt:variant>
      <vt:variant>
        <vt:i4>0</vt:i4>
      </vt:variant>
      <vt:variant>
        <vt:i4>5</vt:i4>
      </vt:variant>
      <vt:variant>
        <vt:lpwstr>http://moss.ger.ith.intel.com/sites/Rainbow_Peak/Design/VLSI/Logic/Forms/AllItems.aspx?RootFolder=%2fsites%2fRainbow%5fPeak%2fDesign%2fVLSI%2fLogic%2fRainbow%20Peak%20Document%20Library%2fNevo%2fbluetooth%20coex&amp;FolderCTID=&amp;View=%7bC605F547%2d3BB7%2d48FF%2d8</vt:lpwstr>
      </vt:variant>
      <vt:variant>
        <vt:lpwstr/>
      </vt:variant>
      <vt:variant>
        <vt:i4>7667790</vt:i4>
      </vt:variant>
      <vt:variant>
        <vt:i4>846</vt:i4>
      </vt:variant>
      <vt:variant>
        <vt:i4>0</vt:i4>
      </vt:variant>
      <vt:variant>
        <vt:i4>5</vt:i4>
      </vt:variant>
      <vt:variant>
        <vt:lpwstr>http://moss.ger.ith.intel.com/sites/Rainbow_Peak/Architecture/System/Forms/AllItems.aspx?RootFolder=%2fsites%2fRainbow%5fPeak%2fArchitecture%2fSystem%2fSASs&amp;FolderCTID=&amp;View=%7b9A4BD0BB%2d507B%2d4593%2dAED5%2d0A943042BC88%7d</vt:lpwstr>
      </vt:variant>
      <vt:variant>
        <vt:lpwstr/>
      </vt:variant>
      <vt:variant>
        <vt:i4>6488080</vt:i4>
      </vt:variant>
      <vt:variant>
        <vt:i4>843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6488080</vt:i4>
      </vt:variant>
      <vt:variant>
        <vt:i4>840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1769529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_Toc252888194</vt:lpwstr>
      </vt:variant>
      <vt:variant>
        <vt:i4>1769529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_Toc252888193</vt:lpwstr>
      </vt:variant>
      <vt:variant>
        <vt:i4>1769529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_Toc252888192</vt:lpwstr>
      </vt:variant>
      <vt:variant>
        <vt:i4>1769529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_Toc252888191</vt:lpwstr>
      </vt:variant>
      <vt:variant>
        <vt:i4>1769529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_Toc252888190</vt:lpwstr>
      </vt:variant>
      <vt:variant>
        <vt:i4>1703993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_Toc252888189</vt:lpwstr>
      </vt:variant>
      <vt:variant>
        <vt:i4>1703993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_Toc252888188</vt:lpwstr>
      </vt:variant>
      <vt:variant>
        <vt:i4>1703993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_Toc252888187</vt:lpwstr>
      </vt:variant>
      <vt:variant>
        <vt:i4>1703993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_Toc252888186</vt:lpwstr>
      </vt:variant>
      <vt:variant>
        <vt:i4>1703993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_Toc252888185</vt:lpwstr>
      </vt:variant>
      <vt:variant>
        <vt:i4>1703993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_Toc252888184</vt:lpwstr>
      </vt:variant>
      <vt:variant>
        <vt:i4>1703993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_Toc252888183</vt:lpwstr>
      </vt:variant>
      <vt:variant>
        <vt:i4>1703993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_Toc252888182</vt:lpwstr>
      </vt:variant>
      <vt:variant>
        <vt:i4>1703993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_Toc252888181</vt:lpwstr>
      </vt:variant>
      <vt:variant>
        <vt:i4>1703993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_Toc252888180</vt:lpwstr>
      </vt:variant>
      <vt:variant>
        <vt:i4>1376313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_Toc252888179</vt:lpwstr>
      </vt:variant>
      <vt:variant>
        <vt:i4>1179705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_Toc252888100</vt:lpwstr>
      </vt:variant>
      <vt:variant>
        <vt:i4>1769528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_Toc252888099</vt:lpwstr>
      </vt:variant>
      <vt:variant>
        <vt:i4>1769528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_Toc252888098</vt:lpwstr>
      </vt:variant>
      <vt:variant>
        <vt:i4>1769528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_Toc252888097</vt:lpwstr>
      </vt:variant>
      <vt:variant>
        <vt:i4>1769528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_Toc252888096</vt:lpwstr>
      </vt:variant>
      <vt:variant>
        <vt:i4>1769528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_Toc252888095</vt:lpwstr>
      </vt:variant>
      <vt:variant>
        <vt:i4>1769528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_Toc252888094</vt:lpwstr>
      </vt:variant>
      <vt:variant>
        <vt:i4>1769528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_Toc252888093</vt:lpwstr>
      </vt:variant>
      <vt:variant>
        <vt:i4>1769528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_Toc252888092</vt:lpwstr>
      </vt:variant>
      <vt:variant>
        <vt:i4>1769528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_Toc252888091</vt:lpwstr>
      </vt:variant>
      <vt:variant>
        <vt:i4>1769528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_Toc252888090</vt:lpwstr>
      </vt:variant>
      <vt:variant>
        <vt:i4>1703992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_Toc252888089</vt:lpwstr>
      </vt:variant>
      <vt:variant>
        <vt:i4>1703992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_Toc252888088</vt:lpwstr>
      </vt:variant>
      <vt:variant>
        <vt:i4>1703992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_Toc252888087</vt:lpwstr>
      </vt:variant>
      <vt:variant>
        <vt:i4>1703992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_Toc252888086</vt:lpwstr>
      </vt:variant>
      <vt:variant>
        <vt:i4>1703992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_Toc252888085</vt:lpwstr>
      </vt:variant>
      <vt:variant>
        <vt:i4>1703992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_Toc252888084</vt:lpwstr>
      </vt:variant>
      <vt:variant>
        <vt:i4>1703992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_Toc252888083</vt:lpwstr>
      </vt:variant>
      <vt:variant>
        <vt:i4>1703992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_Toc252888082</vt:lpwstr>
      </vt:variant>
      <vt:variant>
        <vt:i4>1048627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_Toc258492048</vt:lpwstr>
      </vt:variant>
      <vt:variant>
        <vt:i4>1048627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_Toc258492047</vt:lpwstr>
      </vt:variant>
      <vt:variant>
        <vt:i4>1048627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_Toc258492046</vt:lpwstr>
      </vt:variant>
      <vt:variant>
        <vt:i4>1048627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_Toc258492045</vt:lpwstr>
      </vt:variant>
      <vt:variant>
        <vt:i4>1048627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_Toc258492044</vt:lpwstr>
      </vt:variant>
      <vt:variant>
        <vt:i4>1048627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_Toc258492043</vt:lpwstr>
      </vt:variant>
      <vt:variant>
        <vt:i4>1048627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_Toc258492042</vt:lpwstr>
      </vt:variant>
      <vt:variant>
        <vt:i4>1048627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_Toc258492041</vt:lpwstr>
      </vt:variant>
      <vt:variant>
        <vt:i4>1048627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_Toc258492040</vt:lpwstr>
      </vt:variant>
      <vt:variant>
        <vt:i4>1507379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_Toc258492039</vt:lpwstr>
      </vt:variant>
      <vt:variant>
        <vt:i4>1507379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_Toc258492038</vt:lpwstr>
      </vt:variant>
      <vt:variant>
        <vt:i4>1507379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_Toc258492037</vt:lpwstr>
      </vt:variant>
      <vt:variant>
        <vt:i4>1507379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_Toc258492036</vt:lpwstr>
      </vt:variant>
      <vt:variant>
        <vt:i4>1507379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_Toc258492035</vt:lpwstr>
      </vt:variant>
      <vt:variant>
        <vt:i4>1507379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_Toc258492034</vt:lpwstr>
      </vt:variant>
      <vt:variant>
        <vt:i4>1507379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_Toc258492033</vt:lpwstr>
      </vt:variant>
      <vt:variant>
        <vt:i4>1507379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_Toc258492032</vt:lpwstr>
      </vt:variant>
      <vt:variant>
        <vt:i4>1507379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_Toc258492031</vt:lpwstr>
      </vt:variant>
      <vt:variant>
        <vt:i4>1507379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_Toc258492030</vt:lpwstr>
      </vt:variant>
      <vt:variant>
        <vt:i4>1441843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_Toc258492029</vt:lpwstr>
      </vt:variant>
      <vt:variant>
        <vt:i4>1441843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_Toc258492028</vt:lpwstr>
      </vt:variant>
      <vt:variant>
        <vt:i4>1441843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_Toc258492027</vt:lpwstr>
      </vt:variant>
      <vt:variant>
        <vt:i4>1441843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_Toc258492026</vt:lpwstr>
      </vt:variant>
      <vt:variant>
        <vt:i4>1441843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_Toc258492025</vt:lpwstr>
      </vt:variant>
      <vt:variant>
        <vt:i4>1441843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_Toc258492024</vt:lpwstr>
      </vt:variant>
      <vt:variant>
        <vt:i4>1441843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_Toc258492023</vt:lpwstr>
      </vt:variant>
      <vt:variant>
        <vt:i4>1441843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_Toc258492022</vt:lpwstr>
      </vt:variant>
      <vt:variant>
        <vt:i4>1441843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_Toc258492021</vt:lpwstr>
      </vt:variant>
      <vt:variant>
        <vt:i4>1441843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_Toc258492020</vt:lpwstr>
      </vt:variant>
      <vt:variant>
        <vt:i4>1376307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_Toc258492019</vt:lpwstr>
      </vt:variant>
      <vt:variant>
        <vt:i4>1376307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_Toc258492018</vt:lpwstr>
      </vt:variant>
      <vt:variant>
        <vt:i4>1376307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_Toc258492017</vt:lpwstr>
      </vt:variant>
      <vt:variant>
        <vt:i4>1310771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_Toc258492000</vt:lpwstr>
      </vt:variant>
      <vt:variant>
        <vt:i4>1966138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_Toc258491999</vt:lpwstr>
      </vt:variant>
      <vt:variant>
        <vt:i4>1966138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_Toc258491998</vt:lpwstr>
      </vt:variant>
      <vt:variant>
        <vt:i4>1966138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_Toc258491997</vt:lpwstr>
      </vt:variant>
      <vt:variant>
        <vt:i4>1966138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_Toc258491996</vt:lpwstr>
      </vt:variant>
      <vt:variant>
        <vt:i4>1966138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_Toc258491995</vt:lpwstr>
      </vt:variant>
      <vt:variant>
        <vt:i4>1966138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_Toc258491994</vt:lpwstr>
      </vt:variant>
      <vt:variant>
        <vt:i4>1966138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_Toc258491993</vt:lpwstr>
      </vt:variant>
      <vt:variant>
        <vt:i4>1966138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_Toc258491992</vt:lpwstr>
      </vt:variant>
      <vt:variant>
        <vt:i4>1966138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_Toc258491991</vt:lpwstr>
      </vt:variant>
      <vt:variant>
        <vt:i4>1966138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_Toc258491990</vt:lpwstr>
      </vt:variant>
      <vt:variant>
        <vt:i4>2031674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_Toc258491989</vt:lpwstr>
      </vt:variant>
      <vt:variant>
        <vt:i4>2031674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_Toc258491988</vt:lpwstr>
      </vt:variant>
      <vt:variant>
        <vt:i4>2031674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_Toc258491987</vt:lpwstr>
      </vt:variant>
      <vt:variant>
        <vt:i4>2031674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_Toc258491985</vt:lpwstr>
      </vt:variant>
      <vt:variant>
        <vt:i4>2031674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_Toc258491984</vt:lpwstr>
      </vt:variant>
      <vt:variant>
        <vt:i4>2031674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_Toc258491983</vt:lpwstr>
      </vt:variant>
      <vt:variant>
        <vt:i4>2031674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_Toc258491982</vt:lpwstr>
      </vt:variant>
      <vt:variant>
        <vt:i4>2031674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_Toc258491981</vt:lpwstr>
      </vt:variant>
      <vt:variant>
        <vt:i4>2031674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_Toc258491980</vt:lpwstr>
      </vt:variant>
      <vt:variant>
        <vt:i4>1048634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_Toc258491979</vt:lpwstr>
      </vt:variant>
      <vt:variant>
        <vt:i4>1048634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_Toc258491977</vt:lpwstr>
      </vt:variant>
      <vt:variant>
        <vt:i4>1048634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_Toc258491976</vt:lpwstr>
      </vt:variant>
      <vt:variant>
        <vt:i4>1048634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_Toc258491975</vt:lpwstr>
      </vt:variant>
      <vt:variant>
        <vt:i4>1048634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_Toc258491974</vt:lpwstr>
      </vt:variant>
      <vt:variant>
        <vt:i4>1048634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_Toc258491973</vt:lpwstr>
      </vt:variant>
      <vt:variant>
        <vt:i4>1048634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_Toc258491972</vt:lpwstr>
      </vt:variant>
      <vt:variant>
        <vt:i4>1048634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_Toc258491971</vt:lpwstr>
      </vt:variant>
      <vt:variant>
        <vt:i4>1048634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_Toc258491970</vt:lpwstr>
      </vt:variant>
      <vt:variant>
        <vt:i4>1114170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_Toc258491969</vt:lpwstr>
      </vt:variant>
      <vt:variant>
        <vt:i4>1114170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_Toc258491968</vt:lpwstr>
      </vt:variant>
      <vt:variant>
        <vt:i4>1114170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_Toc258491967</vt:lpwstr>
      </vt:variant>
      <vt:variant>
        <vt:i4>1114170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_Toc258491966</vt:lpwstr>
      </vt:variant>
      <vt:variant>
        <vt:i4>1114170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_Toc258491965</vt:lpwstr>
      </vt:variant>
      <vt:variant>
        <vt:i4>1114170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_Toc258491964</vt:lpwstr>
      </vt:variant>
      <vt:variant>
        <vt:i4>1114170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_Toc258491963</vt:lpwstr>
      </vt:variant>
      <vt:variant>
        <vt:i4>1114170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_Toc258491962</vt:lpwstr>
      </vt:variant>
      <vt:variant>
        <vt:i4>1114170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_Toc258491961</vt:lpwstr>
      </vt:variant>
      <vt:variant>
        <vt:i4>1114170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_Toc258491960</vt:lpwstr>
      </vt:variant>
      <vt:variant>
        <vt:i4>1179706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_Toc258491959</vt:lpwstr>
      </vt:variant>
      <vt:variant>
        <vt:i4>1179706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_Toc258491958</vt:lpwstr>
      </vt:variant>
      <vt:variant>
        <vt:i4>1179706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_Toc258491957</vt:lpwstr>
      </vt:variant>
      <vt:variant>
        <vt:i4>1179706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_Toc258491956</vt:lpwstr>
      </vt:variant>
      <vt:variant>
        <vt:i4>1179706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_Toc258491955</vt:lpwstr>
      </vt:variant>
      <vt:variant>
        <vt:i4>1179706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_Toc258491954</vt:lpwstr>
      </vt:variant>
      <vt:variant>
        <vt:i4>1179706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_Toc258491953</vt:lpwstr>
      </vt:variant>
      <vt:variant>
        <vt:i4>1179706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_Toc258491952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_Toc258491951</vt:lpwstr>
      </vt:variant>
      <vt:variant>
        <vt:i4>1179706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_Toc258491950</vt:lpwstr>
      </vt:variant>
      <vt:variant>
        <vt:i4>1245242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_Toc258491949</vt:lpwstr>
      </vt:variant>
      <vt:variant>
        <vt:i4>1245242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_Toc258491948</vt:lpwstr>
      </vt:variant>
      <vt:variant>
        <vt:i4>1245242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_Toc258491947</vt:lpwstr>
      </vt:variant>
      <vt:variant>
        <vt:i4>1245242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_Toc258491946</vt:lpwstr>
      </vt:variant>
      <vt:variant>
        <vt:i4>1245242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_Toc258491945</vt:lpwstr>
      </vt:variant>
      <vt:variant>
        <vt:i4>1245242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_Toc258491944</vt:lpwstr>
      </vt:variant>
      <vt:variant>
        <vt:i4>1245242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_Toc258491943</vt:lpwstr>
      </vt:variant>
      <vt:variant>
        <vt:i4>1245242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_Toc258491942</vt:lpwstr>
      </vt:variant>
      <vt:variant>
        <vt:i4>1245242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_Toc258491941</vt:lpwstr>
      </vt:variant>
      <vt:variant>
        <vt:i4>1245242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_Toc258491940</vt:lpwstr>
      </vt:variant>
      <vt:variant>
        <vt:i4>1310778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_Toc258491939</vt:lpwstr>
      </vt:variant>
      <vt:variant>
        <vt:i4>1310778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_Toc258491938</vt:lpwstr>
      </vt:variant>
      <vt:variant>
        <vt:i4>1310778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_Toc258491937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_Toc258491936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_Toc258491935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_Toc258491934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_Toc258491933</vt:lpwstr>
      </vt:variant>
      <vt:variant>
        <vt:i4>1310778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_Toc258491932</vt:lpwstr>
      </vt:variant>
      <vt:variant>
        <vt:i4>1310778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_Toc258491931</vt:lpwstr>
      </vt:variant>
      <vt:variant>
        <vt:i4>1310778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_Toc258491930</vt:lpwstr>
      </vt:variant>
      <vt:variant>
        <vt:i4>6488080</vt:i4>
      </vt:variant>
      <vt:variant>
        <vt:i4>0</vt:i4>
      </vt:variant>
      <vt:variant>
        <vt:i4>0</vt:i4>
      </vt:variant>
      <vt:variant>
        <vt:i4>5</vt:i4>
      </vt:variant>
      <vt:variant>
        <vt:lpwstr>http://moss.ger.ith.intel.com/sites/Rainbow_Peak/Architecture/WiFi Core/Forms/AllItems.aspx?RootFolder=%2fsites%2fRainbow%5fPeak%2fArchitecture%2fWiFi%20Core%2fEASs&amp;FolderCTID=&amp;View=%7bD105D100%2dA3BE%2d4FAF%2d8709%2d7E83378BA374%7d</vt:lpwstr>
      </vt:variant>
      <vt:variant>
        <vt:lpwstr/>
      </vt:variant>
      <vt:variant>
        <vt:i4>7864404</vt:i4>
      </vt:variant>
      <vt:variant>
        <vt:i4>-1</vt:i4>
      </vt:variant>
      <vt:variant>
        <vt:i4>1320</vt:i4>
      </vt:variant>
      <vt:variant>
        <vt:i4>1</vt:i4>
      </vt:variant>
      <vt:variant>
        <vt:lpwstr>cid:image002.gif@01C9EE6E.60C905D0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 template</dc:title>
  <dc:creator>klgibbs</dc:creator>
  <cp:lastModifiedBy>Brandon Towell</cp:lastModifiedBy>
  <cp:revision>5</cp:revision>
  <cp:lastPrinted>2012-01-17T18:47:00Z</cp:lastPrinted>
  <dcterms:created xsi:type="dcterms:W3CDTF">2015-01-26T18:29:00Z</dcterms:created>
  <dcterms:modified xsi:type="dcterms:W3CDTF">2015-03-07T21:36:00Z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0x0101006A9F15C8D2625C43BDD5221E1F25E9E3</vt:lpwstr>
  </property>
</Properties>
</file>