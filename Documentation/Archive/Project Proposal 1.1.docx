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E70D" w14:textId="77777777" w:rsidR="008F09ED" w:rsidRDefault="008F09ED" w:rsidP="00C5775B"/>
    <w:p w14:paraId="0BB2D4B6" w14:textId="77777777" w:rsidR="008F09ED" w:rsidRDefault="005F3FF6" w:rsidP="008F09ED">
      <w:pPr>
        <w:jc w:val="center"/>
      </w:pPr>
      <w:r>
        <w:rPr>
          <w:noProof/>
          <w:lang w:bidi="ar-SA"/>
        </w:rPr>
        <w:drawing>
          <wp:inline distT="0" distB="0" distL="0" distR="0" wp14:anchorId="48B446DE" wp14:editId="470F9794">
            <wp:extent cx="3317240" cy="1414145"/>
            <wp:effectExtent l="19050" t="0" r="0" b="0"/>
            <wp:docPr id="1" name="Picture 14" descr="Intel Leap Ahe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 Leap Ahead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70EAD" w14:textId="77777777" w:rsidR="005F3FF6" w:rsidRDefault="005F3FF6" w:rsidP="00F95085">
      <w:pPr>
        <w:pStyle w:val="DocTitle"/>
        <w:spacing w:before="900"/>
        <w:ind w:left="0"/>
      </w:pPr>
    </w:p>
    <w:p w14:paraId="4C1AE467" w14:textId="77777777" w:rsidR="008F09ED" w:rsidRPr="005C44D2" w:rsidRDefault="00CE7EC3" w:rsidP="00616F72">
      <w:pPr>
        <w:pStyle w:val="DocTitle"/>
        <w:spacing w:before="900"/>
        <w:ind w:left="0"/>
      </w:pPr>
      <w:r>
        <w:t>E3VB</w:t>
      </w:r>
    </w:p>
    <w:p w14:paraId="3EB9304A" w14:textId="77777777" w:rsidR="008F09ED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Engineering Engagement Electrical Validation Board</w:t>
      </w:r>
    </w:p>
    <w:p w14:paraId="617E5DCC" w14:textId="77777777" w:rsidR="00CE7EC3" w:rsidRPr="00880D23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Project Proposal</w:t>
      </w:r>
    </w:p>
    <w:p w14:paraId="47E14FEC" w14:textId="3302BFA7" w:rsidR="00095EA2" w:rsidRPr="00E51C0F" w:rsidRDefault="00095EA2" w:rsidP="001C7D7E">
      <w:pPr>
        <w:pStyle w:val="DocVersion"/>
      </w:pPr>
      <w:r w:rsidRPr="00E51C0F">
        <w:t>Revision</w:t>
      </w:r>
      <w:r w:rsidR="00D44BE5">
        <w:t xml:space="preserve"> 1.1</w:t>
      </w:r>
    </w:p>
    <w:p w14:paraId="29C3F165" w14:textId="77777777" w:rsidR="008F09ED" w:rsidRPr="00AE422E" w:rsidRDefault="00CE7EC3" w:rsidP="00DC38E0">
      <w:pPr>
        <w:pStyle w:val="DateTitlePage"/>
        <w:ind w:left="0"/>
        <w:rPr>
          <w:sz w:val="26"/>
        </w:rPr>
      </w:pPr>
      <w:r>
        <w:rPr>
          <w:sz w:val="26"/>
        </w:rPr>
        <w:t>January 2015</w:t>
      </w:r>
    </w:p>
    <w:p w14:paraId="5D106F4E" w14:textId="77777777" w:rsidR="0052678A" w:rsidRPr="00CE7EC3" w:rsidRDefault="0052678A" w:rsidP="00CE7EC3">
      <w:pPr>
        <w:pStyle w:val="Authorinpreliminarydocs"/>
      </w:pPr>
      <w:r>
        <w:t>Owner</w:t>
      </w:r>
      <w:r w:rsidR="00CE7EC3">
        <w:t>s</w:t>
      </w:r>
      <w:r w:rsidR="008E0C76" w:rsidRPr="005C44D2">
        <w:t>:</w:t>
      </w:r>
      <w:r w:rsidR="00CE7EC3">
        <w:t xml:space="preserve"> Kris Gibbs, Brandon </w:t>
      </w:r>
      <w:proofErr w:type="spellStart"/>
      <w:r w:rsidR="00CE7EC3">
        <w:t>Towell</w:t>
      </w:r>
      <w:proofErr w:type="spellEnd"/>
      <w:r w:rsidR="00CE7EC3">
        <w:t xml:space="preserve">, Luis Santiago, </w:t>
      </w:r>
      <w:r w:rsidR="00C23087">
        <w:t>Travis Berger</w:t>
      </w:r>
      <w:r w:rsidR="00EA558D" w:rsidRPr="00EA558D">
        <w:rPr>
          <w:rFonts w:ascii="Neo Sans Intel" w:hAnsi="Neo Sans Intel"/>
          <w:b/>
          <w:bCs/>
        </w:rPr>
        <w:tab/>
      </w:r>
    </w:p>
    <w:p w14:paraId="5A8AE557" w14:textId="77777777" w:rsidR="005F3FF6" w:rsidRPr="00EA558D" w:rsidRDefault="005F3FF6" w:rsidP="005F3FF6">
      <w:pPr>
        <w:pStyle w:val="Authorinpreliminarydocs"/>
        <w:ind w:left="2160" w:hanging="2160"/>
        <w:rPr>
          <w:rFonts w:ascii="Neo Sans Intel" w:hAnsi="Neo Sans Intel"/>
          <w:b/>
          <w:bCs/>
        </w:rPr>
      </w:pPr>
    </w:p>
    <w:p w14:paraId="1D8D2AED" w14:textId="77777777" w:rsidR="00AC6C59" w:rsidRDefault="00AC6C59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4BB4844A" w14:textId="77777777" w:rsidR="00616F72" w:rsidRDefault="00616F7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6743DB94" w14:textId="77777777" w:rsidR="00095EA2" w:rsidRDefault="00095EA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14BAEA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F78407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034E027B" w14:textId="77777777" w:rsidR="00E30395" w:rsidRDefault="00E30395" w:rsidP="00204E52">
      <w:pPr>
        <w:pStyle w:val="DocSecurityClass"/>
        <w:rPr>
          <w:b/>
          <w:bCs/>
        </w:rPr>
      </w:pPr>
    </w:p>
    <w:p w14:paraId="62C1D5B7" w14:textId="77777777" w:rsidR="003F03C0" w:rsidRDefault="003F03C0" w:rsidP="003F03C0"/>
    <w:p w14:paraId="4130ADB1" w14:textId="77777777" w:rsidR="0052678A" w:rsidRDefault="0052678A" w:rsidP="00E139C8">
      <w:pPr>
        <w:spacing w:after="0" w:line="240" w:lineRule="auto"/>
      </w:pPr>
    </w:p>
    <w:p w14:paraId="0384327A" w14:textId="77777777" w:rsidR="00457E41" w:rsidRDefault="00E139C8" w:rsidP="00E3405D">
      <w:pPr>
        <w:pStyle w:val="TOCHeading"/>
        <w:outlineLvl w:val="0"/>
      </w:pPr>
      <w:r>
        <w:br w:type="page"/>
      </w:r>
      <w:r w:rsidR="00457E41">
        <w:lastRenderedPageBreak/>
        <w:t>Table of Contents</w:t>
      </w:r>
    </w:p>
    <w:p w14:paraId="01911744" w14:textId="77777777" w:rsidR="00C90394" w:rsidRDefault="006F6F8D">
      <w:pPr>
        <w:pStyle w:val="TOC1"/>
        <w:tabs>
          <w:tab w:val="left" w:pos="352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fldChar w:fldCharType="begin"/>
      </w:r>
      <w:r w:rsidR="00457E41">
        <w:instrText xml:space="preserve"> TOC \o "1-3" \h \z \u </w:instrText>
      </w:r>
      <w:r>
        <w:fldChar w:fldCharType="separate"/>
      </w:r>
      <w:r w:rsidR="00C90394">
        <w:rPr>
          <w:noProof/>
        </w:rPr>
        <w:t>1</w:t>
      </w:r>
      <w:r w:rsidR="00C90394"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 w:rsidR="00C90394">
        <w:rPr>
          <w:noProof/>
        </w:rPr>
        <w:t>About this Document</w:t>
      </w:r>
      <w:r w:rsidR="00C90394">
        <w:rPr>
          <w:noProof/>
        </w:rPr>
        <w:tab/>
      </w:r>
      <w:r w:rsidR="00C90394">
        <w:rPr>
          <w:noProof/>
        </w:rPr>
        <w:fldChar w:fldCharType="begin"/>
      </w:r>
      <w:r w:rsidR="00C90394">
        <w:rPr>
          <w:noProof/>
        </w:rPr>
        <w:instrText xml:space="preserve"> PAGEREF _Toc283107697 \h </w:instrText>
      </w:r>
      <w:r w:rsidR="00C90394">
        <w:rPr>
          <w:noProof/>
        </w:rPr>
      </w:r>
      <w:r w:rsidR="00C90394">
        <w:rPr>
          <w:noProof/>
        </w:rPr>
        <w:fldChar w:fldCharType="separate"/>
      </w:r>
      <w:r w:rsidR="00C90394">
        <w:rPr>
          <w:noProof/>
        </w:rPr>
        <w:t>3</w:t>
      </w:r>
      <w:r w:rsidR="00C90394">
        <w:rPr>
          <w:noProof/>
        </w:rPr>
        <w:fldChar w:fldCharType="end"/>
      </w:r>
    </w:p>
    <w:p w14:paraId="36362DDF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Introduction, 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8A9742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Document 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99CB5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Abbreviations, Acronyms and 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5DD4E0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BC586F" w14:textId="77777777" w:rsidR="00C90394" w:rsidRDefault="00C90394">
      <w:pPr>
        <w:pStyle w:val="TOC1"/>
        <w:tabs>
          <w:tab w:val="left" w:pos="352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Project Proposal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9989F8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Improve Project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4EBB72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Develop a User Friendly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79E1C7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Develop a Propaganda Video to Promote the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D74F35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Develop New Board Experiments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067BC5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Develop Computer Simulation Experiments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C71467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Improve the board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66731C" w14:textId="77777777" w:rsidR="008F09ED" w:rsidRDefault="006F6F8D" w:rsidP="00D85B79">
      <w:pPr>
        <w:pStyle w:val="TOCHeading"/>
        <w:spacing w:line="240" w:lineRule="auto"/>
        <w:outlineLvl w:val="0"/>
      </w:pPr>
      <w:r>
        <w:fldChar w:fldCharType="end"/>
      </w:r>
    </w:p>
    <w:p w14:paraId="0C5ABBC9" w14:textId="77777777" w:rsidR="00420CB9" w:rsidRDefault="001F4001" w:rsidP="00E3405D">
      <w:pPr>
        <w:pStyle w:val="Heading1"/>
      </w:pPr>
      <w:bookmarkStart w:id="0" w:name="_Toc199684163"/>
      <w:bookmarkStart w:id="1" w:name="_Ref219444802"/>
      <w:bookmarkStart w:id="2" w:name="_Ref219444935"/>
      <w:bookmarkStart w:id="3" w:name="_Ref219444936"/>
      <w:bookmarkStart w:id="4" w:name="_Ref219444977"/>
      <w:bookmarkStart w:id="5" w:name="_Ref219445037"/>
      <w:bookmarkStart w:id="6" w:name="_Ref228618053"/>
      <w:bookmarkStart w:id="7" w:name="_Toc283107697"/>
      <w:r>
        <w:lastRenderedPageBreak/>
        <w:t xml:space="preserve">About this </w:t>
      </w:r>
      <w:r w:rsidRPr="001F4001">
        <w:t>Document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FE2D3DB" w14:textId="77777777" w:rsidR="001F4001" w:rsidRDefault="00C52D02" w:rsidP="00E3405D">
      <w:pPr>
        <w:pStyle w:val="Heading2"/>
      </w:pPr>
      <w:bookmarkStart w:id="8" w:name="_Toc199684164"/>
      <w:bookmarkStart w:id="9" w:name="_Toc283107698"/>
      <w:r>
        <w:t xml:space="preserve">Introduction, </w:t>
      </w:r>
      <w:r w:rsidR="001F4001">
        <w:t>Purpose and Scope</w:t>
      </w:r>
      <w:bookmarkEnd w:id="8"/>
      <w:bookmarkEnd w:id="9"/>
    </w:p>
    <w:p w14:paraId="0BE63721" w14:textId="77777777" w:rsidR="00422A1D" w:rsidRDefault="006F00B4" w:rsidP="00422A1D">
      <w:bookmarkStart w:id="10" w:name="_Ref204875111"/>
      <w:r>
        <w:t>This document covers</w:t>
      </w:r>
      <w:r w:rsidR="004F39AC">
        <w:t xml:space="preserve"> the project proposal.</w:t>
      </w:r>
      <w:r>
        <w:t xml:space="preserve"> </w:t>
      </w:r>
    </w:p>
    <w:p w14:paraId="19DD93CE" w14:textId="77777777" w:rsidR="00451E04" w:rsidRDefault="00451E04" w:rsidP="00422A1D"/>
    <w:p w14:paraId="647BFCC2" w14:textId="77777777" w:rsidR="001F4001" w:rsidRDefault="00C52D02" w:rsidP="00422A1D">
      <w:pPr>
        <w:pStyle w:val="Heading2"/>
      </w:pPr>
      <w:bookmarkStart w:id="11" w:name="_Toc283107699"/>
      <w:r>
        <w:t>Document Revisions</w:t>
      </w:r>
      <w:bookmarkEnd w:id="10"/>
      <w:bookmarkEnd w:id="11"/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40"/>
        <w:gridCol w:w="1528"/>
        <w:gridCol w:w="1980"/>
        <w:gridCol w:w="4608"/>
      </w:tblGrid>
      <w:tr w:rsidR="00C52D02" w14:paraId="35F889D7" w14:textId="77777777" w:rsidTr="008F6571">
        <w:trPr>
          <w:cantSplit/>
          <w:jc w:val="center"/>
        </w:trPr>
        <w:tc>
          <w:tcPr>
            <w:tcW w:w="740" w:type="dxa"/>
            <w:shd w:val="clear" w:color="auto" w:fill="4F81BD"/>
            <w:vAlign w:val="center"/>
          </w:tcPr>
          <w:p w14:paraId="039C7DCA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Rev.</w:t>
            </w:r>
          </w:p>
        </w:tc>
        <w:tc>
          <w:tcPr>
            <w:tcW w:w="1528" w:type="dxa"/>
            <w:shd w:val="clear" w:color="auto" w:fill="4F81BD"/>
            <w:vAlign w:val="center"/>
          </w:tcPr>
          <w:p w14:paraId="259263A9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Date</w:t>
            </w:r>
          </w:p>
        </w:tc>
        <w:tc>
          <w:tcPr>
            <w:tcW w:w="1980" w:type="dxa"/>
            <w:shd w:val="clear" w:color="auto" w:fill="4F81BD"/>
            <w:vAlign w:val="center"/>
          </w:tcPr>
          <w:p w14:paraId="7C06037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Owner</w:t>
            </w:r>
          </w:p>
        </w:tc>
        <w:tc>
          <w:tcPr>
            <w:tcW w:w="4608" w:type="dxa"/>
            <w:shd w:val="clear" w:color="auto" w:fill="4F81BD"/>
            <w:vAlign w:val="center"/>
          </w:tcPr>
          <w:p w14:paraId="0DC0BBF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Details</w:t>
            </w:r>
          </w:p>
        </w:tc>
      </w:tr>
      <w:tr w:rsidR="00C52D02" w14:paraId="4C43BDEA" w14:textId="77777777" w:rsidTr="008F6571">
        <w:trPr>
          <w:cantSplit/>
          <w:jc w:val="center"/>
        </w:trPr>
        <w:tc>
          <w:tcPr>
            <w:tcW w:w="740" w:type="dxa"/>
          </w:tcPr>
          <w:p w14:paraId="1ACCC809" w14:textId="5DA445B2" w:rsidR="00C52D02" w:rsidRPr="00286549" w:rsidRDefault="004F39AC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44BE5">
              <w:rPr>
                <w:b/>
                <w:bCs/>
              </w:rPr>
              <w:t>.0</w:t>
            </w:r>
            <w:bookmarkStart w:id="12" w:name="_GoBack"/>
            <w:bookmarkEnd w:id="12"/>
          </w:p>
        </w:tc>
        <w:tc>
          <w:tcPr>
            <w:tcW w:w="1528" w:type="dxa"/>
          </w:tcPr>
          <w:p w14:paraId="3D22CD52" w14:textId="77777777" w:rsidR="00C52D02" w:rsidRPr="00286549" w:rsidRDefault="004F39AC" w:rsidP="002E5DBB">
            <w:pPr>
              <w:spacing w:after="0" w:line="240" w:lineRule="auto"/>
              <w:jc w:val="center"/>
            </w:pPr>
            <w:r>
              <w:t>1/13/15</w:t>
            </w:r>
          </w:p>
        </w:tc>
        <w:tc>
          <w:tcPr>
            <w:tcW w:w="1980" w:type="dxa"/>
          </w:tcPr>
          <w:p w14:paraId="7B2BAAA3" w14:textId="77777777" w:rsidR="00C52D02" w:rsidRPr="00286549" w:rsidRDefault="004F39AC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553E25FA" w14:textId="77777777" w:rsidR="00C52D02" w:rsidRPr="00286549" w:rsidRDefault="004F39AC" w:rsidP="002E5DBB">
            <w:pPr>
              <w:spacing w:after="0" w:line="240" w:lineRule="auto"/>
            </w:pPr>
            <w:r>
              <w:t>Initial doc with initial outline of project</w:t>
            </w:r>
          </w:p>
        </w:tc>
      </w:tr>
      <w:tr w:rsidR="00C52D02" w14:paraId="203908E2" w14:textId="77777777" w:rsidTr="008F6571">
        <w:trPr>
          <w:cantSplit/>
          <w:jc w:val="center"/>
        </w:trPr>
        <w:tc>
          <w:tcPr>
            <w:tcW w:w="740" w:type="dxa"/>
          </w:tcPr>
          <w:p w14:paraId="5DD98888" w14:textId="28A1AE31" w:rsidR="00C52D02" w:rsidRPr="002E5DBB" w:rsidRDefault="00D44BE5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28" w:type="dxa"/>
          </w:tcPr>
          <w:p w14:paraId="7D57B107" w14:textId="77777777" w:rsidR="00C52D02" w:rsidRDefault="00C90394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82F61C4" w14:textId="77777777" w:rsidR="00C52D02" w:rsidRDefault="00C90394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3CC6585F" w14:textId="77777777" w:rsidR="00C52D02" w:rsidRDefault="00C90394" w:rsidP="002E5DBB">
            <w:pPr>
              <w:spacing w:after="0" w:line="240" w:lineRule="auto"/>
            </w:pPr>
            <w:r>
              <w:t>Added more detail to the documentation and added a new section for board improvements</w:t>
            </w:r>
          </w:p>
        </w:tc>
      </w:tr>
      <w:tr w:rsidR="00C52D02" w14:paraId="0EBB4228" w14:textId="77777777" w:rsidTr="008F6571">
        <w:trPr>
          <w:cantSplit/>
          <w:jc w:val="center"/>
        </w:trPr>
        <w:tc>
          <w:tcPr>
            <w:tcW w:w="740" w:type="dxa"/>
          </w:tcPr>
          <w:p w14:paraId="47168DCF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474B1185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25EBF48F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6811D23C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6A753A4D" w14:textId="77777777" w:rsidTr="008F6571">
        <w:trPr>
          <w:cantSplit/>
          <w:jc w:val="center"/>
        </w:trPr>
        <w:tc>
          <w:tcPr>
            <w:tcW w:w="740" w:type="dxa"/>
          </w:tcPr>
          <w:p w14:paraId="40E5C3C2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4993D167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46D533C9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7C3077EA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7B29943A" w14:textId="77777777" w:rsidTr="008F6571">
        <w:trPr>
          <w:cantSplit/>
          <w:jc w:val="center"/>
        </w:trPr>
        <w:tc>
          <w:tcPr>
            <w:tcW w:w="740" w:type="dxa"/>
          </w:tcPr>
          <w:p w14:paraId="2E4A8433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BBE6567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2450831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3D582FAB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1D9D869E" w14:textId="77777777" w:rsidTr="008F6571">
        <w:trPr>
          <w:cantSplit/>
          <w:jc w:val="center"/>
        </w:trPr>
        <w:tc>
          <w:tcPr>
            <w:tcW w:w="740" w:type="dxa"/>
          </w:tcPr>
          <w:p w14:paraId="05285E80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8BDF77D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2ACC6FF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7FEF625D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53C86C2D" w14:textId="77777777" w:rsidTr="00D44BE5">
        <w:trPr>
          <w:cantSplit/>
          <w:trHeight w:val="73"/>
          <w:jc w:val="center"/>
        </w:trPr>
        <w:tc>
          <w:tcPr>
            <w:tcW w:w="740" w:type="dxa"/>
          </w:tcPr>
          <w:p w14:paraId="3F42268D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67CDD02E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DB8503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02E9860E" w14:textId="77777777" w:rsidR="00C52D02" w:rsidRDefault="00C52D02" w:rsidP="002E5DBB">
            <w:pPr>
              <w:spacing w:after="0" w:line="240" w:lineRule="auto"/>
            </w:pPr>
          </w:p>
        </w:tc>
      </w:tr>
    </w:tbl>
    <w:p w14:paraId="4AEAD0D1" w14:textId="77777777" w:rsidR="00C52D02" w:rsidRDefault="00C52D02" w:rsidP="00C52D02">
      <w:pPr>
        <w:pStyle w:val="Caption"/>
      </w:pPr>
      <w:bookmarkStart w:id="13" w:name="_Ref223766446"/>
      <w:bookmarkStart w:id="14" w:name="_Toc312605192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1</w:t>
      </w:r>
      <w:r w:rsidR="006F6F8D">
        <w:fldChar w:fldCharType="end"/>
      </w:r>
      <w:bookmarkEnd w:id="13"/>
      <w:r>
        <w:t xml:space="preserve"> – Document Revisions</w:t>
      </w:r>
      <w:bookmarkEnd w:id="14"/>
    </w:p>
    <w:p w14:paraId="2D59C3EF" w14:textId="77777777" w:rsidR="00B878B3" w:rsidRPr="00B878B3" w:rsidRDefault="00B878B3" w:rsidP="00B878B3">
      <w:bookmarkStart w:id="15" w:name="_Toc199684166"/>
    </w:p>
    <w:p w14:paraId="67BE71C7" w14:textId="77777777" w:rsidR="001F4001" w:rsidRDefault="002D24DD" w:rsidP="00E3405D">
      <w:pPr>
        <w:pStyle w:val="Heading2"/>
      </w:pPr>
      <w:bookmarkStart w:id="16" w:name="_Abbreviations,_Acronyms_and"/>
      <w:bookmarkStart w:id="17" w:name="_Toc283107700"/>
      <w:bookmarkEnd w:id="16"/>
      <w:r>
        <w:t xml:space="preserve">Abbreviations, </w:t>
      </w:r>
      <w:r w:rsidR="001F4001">
        <w:t>Acronyms</w:t>
      </w:r>
      <w:r>
        <w:t xml:space="preserve"> and </w:t>
      </w:r>
      <w:r w:rsidR="00AE270C">
        <w:t>Terminology</w:t>
      </w:r>
      <w:bookmarkEnd w:id="15"/>
      <w:bookmarkEnd w:id="17"/>
    </w:p>
    <w:tbl>
      <w:tblPr>
        <w:tblW w:w="10244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A0" w:firstRow="1" w:lastRow="0" w:firstColumn="1" w:lastColumn="0" w:noHBand="0" w:noVBand="0"/>
      </w:tblPr>
      <w:tblGrid>
        <w:gridCol w:w="3298"/>
        <w:gridCol w:w="990"/>
        <w:gridCol w:w="5956"/>
      </w:tblGrid>
      <w:tr w:rsidR="008507D5" w:rsidRPr="00BA4F26" w14:paraId="76153642" w14:textId="77777777" w:rsidTr="008F6571">
        <w:trPr>
          <w:jc w:val="center"/>
        </w:trPr>
        <w:tc>
          <w:tcPr>
            <w:tcW w:w="3298" w:type="dxa"/>
            <w:shd w:val="clear" w:color="auto" w:fill="4F81BD"/>
          </w:tcPr>
          <w:p w14:paraId="101FC3DA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Term</w:t>
            </w:r>
          </w:p>
        </w:tc>
        <w:tc>
          <w:tcPr>
            <w:tcW w:w="990" w:type="dxa"/>
            <w:shd w:val="clear" w:color="auto" w:fill="4F81BD"/>
          </w:tcPr>
          <w:p w14:paraId="2DA92C88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5956" w:type="dxa"/>
            <w:shd w:val="clear" w:color="auto" w:fill="4F81BD"/>
          </w:tcPr>
          <w:p w14:paraId="4E1E28EF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451E04" w:rsidRPr="00451E04" w14:paraId="43FA4721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26CF6F39" w14:textId="77777777" w:rsidR="00451E04" w:rsidRPr="00451E04" w:rsidRDefault="00451E04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EEAB140" w14:textId="77777777" w:rsidR="00451E04" w:rsidRPr="00451E04" w:rsidRDefault="00451E04" w:rsidP="00451E0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0C9ED266" w14:textId="77777777" w:rsidR="00451E04" w:rsidRPr="00451E04" w:rsidRDefault="00451E04" w:rsidP="004E0270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522EF9" w14:paraId="5C12368D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7387A0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3513A4C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4DA55DF4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89513E" w14:textId="77777777" w:rsidTr="008F6571">
        <w:trPr>
          <w:jc w:val="center"/>
        </w:trPr>
        <w:tc>
          <w:tcPr>
            <w:tcW w:w="3298" w:type="dxa"/>
          </w:tcPr>
          <w:p w14:paraId="41C3A20E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092CBCF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145A2D52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90BA90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8FEA9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6CA7C596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7B540D57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2A74684F" w14:textId="77777777" w:rsidTr="008F6571">
        <w:trPr>
          <w:jc w:val="center"/>
        </w:trPr>
        <w:tc>
          <w:tcPr>
            <w:tcW w:w="3298" w:type="dxa"/>
          </w:tcPr>
          <w:p w14:paraId="65521F2B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1A82B44D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234BB53B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1E6A0A" w14:paraId="2D8FDFD9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ED26A4D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944F060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  <w:highlight w:val="cyan"/>
              </w:rPr>
            </w:pPr>
          </w:p>
        </w:tc>
        <w:tc>
          <w:tcPr>
            <w:tcW w:w="5956" w:type="dxa"/>
            <w:shd w:val="clear" w:color="auto" w:fill="D3DFEE"/>
          </w:tcPr>
          <w:p w14:paraId="64C67BFF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1E6A0A" w14:paraId="746526B4" w14:textId="77777777" w:rsidTr="008F6571">
        <w:trPr>
          <w:jc w:val="center"/>
        </w:trPr>
        <w:tc>
          <w:tcPr>
            <w:tcW w:w="3298" w:type="dxa"/>
          </w:tcPr>
          <w:p w14:paraId="038B4521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0E7A66F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56" w:type="dxa"/>
          </w:tcPr>
          <w:p w14:paraId="21E8A095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78AB888" w14:textId="77777777" w:rsidR="00AE270C" w:rsidRPr="00AE270C" w:rsidRDefault="00C25209" w:rsidP="00C62D28">
      <w:pPr>
        <w:pStyle w:val="Caption"/>
      </w:pPr>
      <w:r>
        <w:t xml:space="preserve">Table </w:t>
      </w:r>
      <w:r w:rsidR="00C62D28">
        <w:t>2</w:t>
      </w:r>
      <w:r>
        <w:t xml:space="preserve"> - </w:t>
      </w:r>
      <w:r w:rsidRPr="00C25209">
        <w:t>Abbreviations, Acronyms and Terminology</w:t>
      </w:r>
    </w:p>
    <w:p w14:paraId="4FD61E09" w14:textId="77777777" w:rsidR="00C62D28" w:rsidRDefault="00C62D28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644B16EF" w14:textId="77777777" w:rsidR="00E5088F" w:rsidRPr="00C52D02" w:rsidRDefault="00E5088F" w:rsidP="00C52D02">
      <w:pPr>
        <w:pStyle w:val="Heading2"/>
      </w:pPr>
      <w:bookmarkStart w:id="18" w:name="_Toc283107701"/>
      <w:r>
        <w:lastRenderedPageBreak/>
        <w:t>Reference Documents</w:t>
      </w:r>
      <w:bookmarkEnd w:id="18"/>
    </w:p>
    <w:tbl>
      <w:tblPr>
        <w:tblW w:w="9909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67"/>
        <w:gridCol w:w="2877"/>
        <w:gridCol w:w="1103"/>
        <w:gridCol w:w="5162"/>
      </w:tblGrid>
      <w:tr w:rsidR="007A6BC6" w14:paraId="56C52FA3" w14:textId="77777777" w:rsidTr="008F6571">
        <w:trPr>
          <w:cantSplit/>
          <w:jc w:val="center"/>
        </w:trPr>
        <w:tc>
          <w:tcPr>
            <w:tcW w:w="767" w:type="dxa"/>
            <w:shd w:val="clear" w:color="auto" w:fill="4F81BD"/>
          </w:tcPr>
          <w:p w14:paraId="2FBBBC98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Ref #</w:t>
            </w:r>
          </w:p>
        </w:tc>
        <w:tc>
          <w:tcPr>
            <w:tcW w:w="2877" w:type="dxa"/>
            <w:shd w:val="clear" w:color="auto" w:fill="4F81BD"/>
          </w:tcPr>
          <w:p w14:paraId="503EF107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Document Name</w:t>
            </w:r>
          </w:p>
        </w:tc>
        <w:tc>
          <w:tcPr>
            <w:tcW w:w="1103" w:type="dxa"/>
            <w:shd w:val="clear" w:color="auto" w:fill="4F81BD"/>
          </w:tcPr>
          <w:p w14:paraId="19B18345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 Ver.</w:t>
            </w:r>
          </w:p>
        </w:tc>
        <w:tc>
          <w:tcPr>
            <w:tcW w:w="5162" w:type="dxa"/>
            <w:shd w:val="clear" w:color="auto" w:fill="4F81BD"/>
          </w:tcPr>
          <w:p w14:paraId="4A05ACDB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Relevance</w:t>
            </w:r>
          </w:p>
        </w:tc>
      </w:tr>
      <w:tr w:rsidR="007A6BC6" w14:paraId="44151625" w14:textId="77777777" w:rsidTr="008F6571">
        <w:trPr>
          <w:cantSplit/>
          <w:jc w:val="center"/>
        </w:trPr>
        <w:tc>
          <w:tcPr>
            <w:tcW w:w="767" w:type="dxa"/>
          </w:tcPr>
          <w:p w14:paraId="65C17780" w14:textId="77777777" w:rsidR="007A6BC6" w:rsidRPr="002E5DBB" w:rsidRDefault="007A6BC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A1249EF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3AAB26E6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53000D8F" w14:textId="77777777" w:rsidR="007A6BC6" w:rsidRPr="008507D5" w:rsidRDefault="007A6BC6" w:rsidP="002E5DBB">
            <w:pPr>
              <w:spacing w:after="0"/>
            </w:pPr>
          </w:p>
        </w:tc>
      </w:tr>
      <w:tr w:rsidR="007A6BC6" w14:paraId="1B135822" w14:textId="77777777" w:rsidTr="008F6571">
        <w:trPr>
          <w:cantSplit/>
          <w:jc w:val="center"/>
        </w:trPr>
        <w:tc>
          <w:tcPr>
            <w:tcW w:w="767" w:type="dxa"/>
          </w:tcPr>
          <w:p w14:paraId="77FF5232" w14:textId="77777777" w:rsidR="007A6BC6" w:rsidRPr="002E5DBB" w:rsidRDefault="007A6BC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bookmarkStart w:id="19" w:name="_Ref206248820"/>
          </w:p>
        </w:tc>
        <w:bookmarkEnd w:id="19"/>
        <w:tc>
          <w:tcPr>
            <w:tcW w:w="2877" w:type="dxa"/>
          </w:tcPr>
          <w:p w14:paraId="19013051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DA7597B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7820BD84" w14:textId="77777777" w:rsidR="007A6BC6" w:rsidRDefault="007A6BC6" w:rsidP="002E5DBB">
            <w:pPr>
              <w:spacing w:after="0"/>
            </w:pPr>
          </w:p>
        </w:tc>
      </w:tr>
      <w:tr w:rsidR="007A6BC6" w14:paraId="57DAA3A7" w14:textId="77777777" w:rsidTr="008F6571">
        <w:trPr>
          <w:cantSplit/>
          <w:jc w:val="center"/>
        </w:trPr>
        <w:tc>
          <w:tcPr>
            <w:tcW w:w="767" w:type="dxa"/>
          </w:tcPr>
          <w:p w14:paraId="5028C879" w14:textId="77777777" w:rsidR="007A6BC6" w:rsidRPr="002E5DBB" w:rsidRDefault="007A6BC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79FA5AB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2A3778C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642E1B4F" w14:textId="77777777" w:rsidR="007A6BC6" w:rsidRDefault="007A6BC6" w:rsidP="002E5DBB">
            <w:pPr>
              <w:spacing w:after="0"/>
            </w:pPr>
          </w:p>
        </w:tc>
      </w:tr>
      <w:tr w:rsidR="00BD2F13" w14:paraId="20E9C28F" w14:textId="77777777" w:rsidTr="008F6571">
        <w:trPr>
          <w:cantSplit/>
          <w:jc w:val="center"/>
        </w:trPr>
        <w:tc>
          <w:tcPr>
            <w:tcW w:w="767" w:type="dxa"/>
          </w:tcPr>
          <w:p w14:paraId="79C52477" w14:textId="77777777" w:rsidR="00BD2F13" w:rsidRPr="002E5DBB" w:rsidRDefault="00BD2F13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1B14F187" w14:textId="77777777" w:rsidR="00BD2F13" w:rsidRDefault="00BD2F13" w:rsidP="0057705A">
            <w:pPr>
              <w:spacing w:after="0"/>
            </w:pPr>
          </w:p>
        </w:tc>
        <w:tc>
          <w:tcPr>
            <w:tcW w:w="1103" w:type="dxa"/>
          </w:tcPr>
          <w:p w14:paraId="0D828B1B" w14:textId="77777777" w:rsidR="00BD2F13" w:rsidRDefault="00BD2F13" w:rsidP="0057705A">
            <w:pPr>
              <w:spacing w:after="0"/>
            </w:pPr>
          </w:p>
        </w:tc>
        <w:tc>
          <w:tcPr>
            <w:tcW w:w="5162" w:type="dxa"/>
          </w:tcPr>
          <w:p w14:paraId="641F5416" w14:textId="77777777" w:rsidR="00BD2F13" w:rsidRDefault="00BD2F13" w:rsidP="0057705A">
            <w:pPr>
              <w:spacing w:after="0"/>
            </w:pPr>
          </w:p>
        </w:tc>
      </w:tr>
      <w:tr w:rsidR="00C942E1" w14:paraId="45FEDA52" w14:textId="77777777" w:rsidTr="008F6571">
        <w:trPr>
          <w:cantSplit/>
          <w:jc w:val="center"/>
        </w:trPr>
        <w:tc>
          <w:tcPr>
            <w:tcW w:w="767" w:type="dxa"/>
          </w:tcPr>
          <w:p w14:paraId="42D9B760" w14:textId="77777777" w:rsidR="00C942E1" w:rsidRPr="002E5DBB" w:rsidRDefault="00C942E1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355CA608" w14:textId="77777777" w:rsidR="00C942E1" w:rsidRDefault="00C942E1" w:rsidP="002E5DBB">
            <w:pPr>
              <w:spacing w:after="0"/>
            </w:pPr>
          </w:p>
        </w:tc>
        <w:tc>
          <w:tcPr>
            <w:tcW w:w="1103" w:type="dxa"/>
          </w:tcPr>
          <w:p w14:paraId="3E5A57AC" w14:textId="77777777" w:rsidR="00C942E1" w:rsidRDefault="00C942E1" w:rsidP="002E5DBB">
            <w:pPr>
              <w:spacing w:after="0"/>
            </w:pPr>
          </w:p>
        </w:tc>
        <w:tc>
          <w:tcPr>
            <w:tcW w:w="5162" w:type="dxa"/>
          </w:tcPr>
          <w:p w14:paraId="2AE2485D" w14:textId="77777777" w:rsidR="00C942E1" w:rsidRDefault="00C942E1" w:rsidP="002E5DBB">
            <w:pPr>
              <w:spacing w:after="0"/>
            </w:pPr>
          </w:p>
        </w:tc>
      </w:tr>
      <w:tr w:rsidR="00FD31FA" w14:paraId="4A5ABE19" w14:textId="77777777" w:rsidTr="008F6571">
        <w:trPr>
          <w:cantSplit/>
          <w:jc w:val="center"/>
        </w:trPr>
        <w:tc>
          <w:tcPr>
            <w:tcW w:w="767" w:type="dxa"/>
          </w:tcPr>
          <w:p w14:paraId="5D0A6104" w14:textId="77777777" w:rsidR="00FD31FA" w:rsidRPr="002E5DBB" w:rsidRDefault="00FD31FA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7238BF80" w14:textId="77777777" w:rsidR="00FD31FA" w:rsidRDefault="00FD31FA" w:rsidP="002E5DBB">
            <w:pPr>
              <w:spacing w:after="0"/>
            </w:pPr>
          </w:p>
        </w:tc>
        <w:tc>
          <w:tcPr>
            <w:tcW w:w="1103" w:type="dxa"/>
          </w:tcPr>
          <w:p w14:paraId="061784AB" w14:textId="77777777" w:rsidR="00FD31FA" w:rsidRDefault="00FD31FA" w:rsidP="002E5DBB">
            <w:pPr>
              <w:spacing w:after="0"/>
            </w:pPr>
          </w:p>
        </w:tc>
        <w:tc>
          <w:tcPr>
            <w:tcW w:w="5162" w:type="dxa"/>
          </w:tcPr>
          <w:p w14:paraId="4F494EA4" w14:textId="77777777" w:rsidR="00FD31FA" w:rsidRDefault="00FD31FA" w:rsidP="002E5DBB">
            <w:pPr>
              <w:spacing w:after="0"/>
            </w:pPr>
          </w:p>
        </w:tc>
      </w:tr>
      <w:tr w:rsidR="001B3B26" w14:paraId="4442E4B5" w14:textId="77777777" w:rsidTr="008F6571">
        <w:trPr>
          <w:cantSplit/>
          <w:jc w:val="center"/>
        </w:trPr>
        <w:tc>
          <w:tcPr>
            <w:tcW w:w="767" w:type="dxa"/>
          </w:tcPr>
          <w:p w14:paraId="163B9ABA" w14:textId="77777777" w:rsidR="001B3B26" w:rsidRPr="002E5DBB" w:rsidRDefault="001B3B2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07AB9CA7" w14:textId="77777777" w:rsidR="001B3B26" w:rsidRDefault="001B3B26" w:rsidP="002E5DBB">
            <w:pPr>
              <w:spacing w:after="0"/>
            </w:pPr>
          </w:p>
        </w:tc>
        <w:tc>
          <w:tcPr>
            <w:tcW w:w="1103" w:type="dxa"/>
          </w:tcPr>
          <w:p w14:paraId="5DA5664B" w14:textId="77777777" w:rsidR="001B3B26" w:rsidRDefault="001B3B26" w:rsidP="002E5DBB">
            <w:pPr>
              <w:spacing w:after="0"/>
            </w:pPr>
          </w:p>
        </w:tc>
        <w:tc>
          <w:tcPr>
            <w:tcW w:w="5162" w:type="dxa"/>
          </w:tcPr>
          <w:p w14:paraId="2D522ADB" w14:textId="77777777" w:rsidR="001B3B26" w:rsidRDefault="001B3B26" w:rsidP="002E5DBB">
            <w:pPr>
              <w:spacing w:after="0"/>
            </w:pPr>
          </w:p>
        </w:tc>
      </w:tr>
    </w:tbl>
    <w:p w14:paraId="554CC2BA" w14:textId="77777777" w:rsidR="00E5088F" w:rsidRDefault="00E5088F" w:rsidP="00494EB8">
      <w:pPr>
        <w:pStyle w:val="Caption"/>
      </w:pPr>
      <w:bookmarkStart w:id="20" w:name="_Toc312605193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2</w:t>
      </w:r>
      <w:r w:rsidR="006F6F8D">
        <w:fldChar w:fldCharType="end"/>
      </w:r>
      <w:r>
        <w:t xml:space="preserve"> – </w:t>
      </w:r>
      <w:r w:rsidRPr="00494EB8">
        <w:t>Reference</w:t>
      </w:r>
      <w:r>
        <w:t xml:space="preserve"> Documents</w:t>
      </w:r>
      <w:bookmarkEnd w:id="20"/>
    </w:p>
    <w:p w14:paraId="7CD744A4" w14:textId="77777777" w:rsidR="00AB5DDE" w:rsidRDefault="004F39AC" w:rsidP="00226C1F">
      <w:pPr>
        <w:pStyle w:val="Heading1"/>
      </w:pPr>
      <w:bookmarkStart w:id="21" w:name="_Toc252829656"/>
      <w:bookmarkStart w:id="22" w:name="_Toc252829657"/>
      <w:bookmarkStart w:id="23" w:name="_Toc283107702"/>
      <w:bookmarkEnd w:id="21"/>
      <w:bookmarkEnd w:id="22"/>
      <w:r>
        <w:lastRenderedPageBreak/>
        <w:t>Project Proposal</w:t>
      </w:r>
      <w:bookmarkEnd w:id="23"/>
      <w:r>
        <w:t xml:space="preserve"> </w:t>
      </w:r>
    </w:p>
    <w:p w14:paraId="69713712" w14:textId="77777777" w:rsidR="00EA558D" w:rsidRDefault="004F39AC" w:rsidP="000E2260">
      <w:r>
        <w:t xml:space="preserve">This section defines the </w:t>
      </w:r>
      <w:r w:rsidR="00DD6049">
        <w:t>projects key work items</w:t>
      </w:r>
    </w:p>
    <w:p w14:paraId="375A922B" w14:textId="77777777" w:rsidR="00880D23" w:rsidRDefault="00DD6049" w:rsidP="00880D23">
      <w:pPr>
        <w:pStyle w:val="Heading2"/>
      </w:pPr>
      <w:bookmarkStart w:id="24" w:name="_Toc283107703"/>
      <w:r>
        <w:t>Improve Project Documentation</w:t>
      </w:r>
      <w:bookmarkEnd w:id="24"/>
    </w:p>
    <w:p w14:paraId="28A6534A" w14:textId="77777777" w:rsidR="00DD6049" w:rsidRDefault="00DD6049" w:rsidP="00DD6049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Give all Documents the same look and feel.</w:t>
      </w:r>
    </w:p>
    <w:p w14:paraId="0FD6054B" w14:textId="77777777" w:rsidR="00C90394" w:rsidRPr="00DD6049" w:rsidRDefault="00C90394" w:rsidP="00DD6049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Create a lab manual for the student and a separate lab manual for the Lab instructor with expected results and more detailed directions</w:t>
      </w:r>
    </w:p>
    <w:p w14:paraId="2095C5B2" w14:textId="77777777" w:rsidR="00EA558D" w:rsidRPr="007C1FCF" w:rsidRDefault="00EA558D" w:rsidP="007C1FCF">
      <w:pPr>
        <w:rPr>
          <w:highlight w:val="cyan"/>
        </w:rPr>
      </w:pPr>
    </w:p>
    <w:p w14:paraId="2CCE0107" w14:textId="77777777" w:rsidR="00FB7FB9" w:rsidRDefault="00DD6049" w:rsidP="00FB7FB9">
      <w:pPr>
        <w:pStyle w:val="Heading2"/>
      </w:pPr>
      <w:bookmarkStart w:id="25" w:name="_Toc245453070"/>
      <w:bookmarkStart w:id="26" w:name="_Toc283107704"/>
      <w:r>
        <w:t>Develop a User Friendly Website</w:t>
      </w:r>
      <w:bookmarkEnd w:id="26"/>
      <w:r>
        <w:t xml:space="preserve"> </w:t>
      </w:r>
    </w:p>
    <w:p w14:paraId="760A2854" w14:textId="77777777" w:rsidR="00DD6049" w:rsidRDefault="00DD6049" w:rsidP="00DD6049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Post all experiment documentation to the website in a printer friendly format.</w:t>
      </w:r>
    </w:p>
    <w:p w14:paraId="7EBA26F5" w14:textId="77777777" w:rsidR="00DD6049" w:rsidRDefault="00DD6049" w:rsidP="00DD6049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Develop an interactive section of the website</w:t>
      </w:r>
    </w:p>
    <w:p w14:paraId="46757C5D" w14:textId="77777777" w:rsidR="00C90394" w:rsidRPr="00C90394" w:rsidRDefault="00EA6215" w:rsidP="00C90394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Open source </w:t>
      </w:r>
    </w:p>
    <w:p w14:paraId="2430E343" w14:textId="77777777" w:rsidR="00E867C7" w:rsidRPr="00E867C7" w:rsidRDefault="00E867C7" w:rsidP="00E867C7">
      <w:pPr>
        <w:rPr>
          <w:bCs/>
          <w:iCs/>
          <w:color w:val="1F497D" w:themeColor="text2"/>
        </w:rPr>
      </w:pPr>
    </w:p>
    <w:p w14:paraId="028B5543" w14:textId="77777777" w:rsidR="00800F47" w:rsidRDefault="00E867C7" w:rsidP="00F959E4">
      <w:pPr>
        <w:pStyle w:val="Heading2"/>
      </w:pPr>
      <w:bookmarkStart w:id="27" w:name="_Toc239043166"/>
      <w:bookmarkStart w:id="28" w:name="_Toc232165420"/>
      <w:bookmarkStart w:id="29" w:name="_Toc283107705"/>
      <w:bookmarkEnd w:id="25"/>
      <w:r>
        <w:t>Develop a Propaganda Video to Promote the Board</w:t>
      </w:r>
      <w:bookmarkEnd w:id="29"/>
    </w:p>
    <w:p w14:paraId="3652AF9A" w14:textId="77777777" w:rsidR="0035428B" w:rsidRPr="0035428B" w:rsidRDefault="0035428B" w:rsidP="0035428B"/>
    <w:p w14:paraId="1D276CA2" w14:textId="77777777" w:rsidR="0035428B" w:rsidRDefault="0035428B" w:rsidP="0035428B">
      <w:pPr>
        <w:pStyle w:val="Heading2"/>
      </w:pPr>
      <w:bookmarkStart w:id="30" w:name="_Toc283107706"/>
      <w:bookmarkEnd w:id="27"/>
      <w:bookmarkEnd w:id="28"/>
      <w:r>
        <w:t xml:space="preserve">Develop New </w:t>
      </w:r>
      <w:r w:rsidR="00720251">
        <w:t xml:space="preserve">Board </w:t>
      </w:r>
      <w:r>
        <w:t>Experiments</w:t>
      </w:r>
      <w:bookmarkEnd w:id="30"/>
    </w:p>
    <w:p w14:paraId="0C7F4A7D" w14:textId="77777777" w:rsidR="0035428B" w:rsidRDefault="0035428B" w:rsidP="0035428B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Reflection</w:t>
      </w:r>
    </w:p>
    <w:p w14:paraId="0A594367" w14:textId="77777777" w:rsidR="0035428B" w:rsidRDefault="0035428B" w:rsidP="0035428B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Termination</w:t>
      </w:r>
    </w:p>
    <w:p w14:paraId="1D7B7D6B" w14:textId="77777777" w:rsidR="0035428B" w:rsidRDefault="0035428B" w:rsidP="0035428B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Timing Margins</w:t>
      </w:r>
    </w:p>
    <w:p w14:paraId="258731C9" w14:textId="77777777" w:rsidR="00720251" w:rsidRDefault="00720251" w:rsidP="00720251">
      <w:pPr>
        <w:pStyle w:val="Heading2"/>
      </w:pPr>
      <w:bookmarkStart w:id="31" w:name="_Toc283107707"/>
      <w:r>
        <w:t>Develop Computer Simulation Experiments</w:t>
      </w:r>
      <w:bookmarkEnd w:id="31"/>
    </w:p>
    <w:p w14:paraId="4E8DC389" w14:textId="77777777" w:rsidR="00C90394" w:rsidRDefault="00C90394" w:rsidP="00C90394">
      <w:pPr>
        <w:pStyle w:val="Heading2"/>
      </w:pPr>
      <w:bookmarkStart w:id="32" w:name="_Toc283107708"/>
      <w:r>
        <w:t>Improve the board design</w:t>
      </w:r>
      <w:bookmarkEnd w:id="32"/>
    </w:p>
    <w:p w14:paraId="2F933E9B" w14:textId="77777777" w:rsidR="00C90394" w:rsidRPr="00C90394" w:rsidRDefault="00C90394" w:rsidP="00C90394">
      <w:pPr>
        <w:pStyle w:val="ListParagraph"/>
        <w:numPr>
          <w:ilvl w:val="0"/>
          <w:numId w:val="4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Add more labels to the board so test points are more apparent</w:t>
      </w:r>
    </w:p>
    <w:p w14:paraId="3ED57FFF" w14:textId="77777777" w:rsidR="00C90394" w:rsidRPr="00C90394" w:rsidRDefault="00C90394" w:rsidP="00C90394"/>
    <w:p w14:paraId="1F9C429D" w14:textId="77777777" w:rsidR="005721D1" w:rsidRPr="0035428B" w:rsidRDefault="005721D1" w:rsidP="0035428B">
      <w:pPr>
        <w:spacing w:after="0" w:line="240" w:lineRule="auto"/>
        <w:rPr>
          <w:i/>
          <w:iCs/>
          <w:color w:val="1F497D" w:themeColor="text2"/>
        </w:rPr>
      </w:pPr>
    </w:p>
    <w:sectPr w:rsidR="005721D1" w:rsidRPr="0035428B" w:rsidSect="0039670E">
      <w:headerReference w:type="default" r:id="rId13"/>
      <w:footerReference w:type="default" r:id="rId14"/>
      <w:pgSz w:w="12240" w:h="15840"/>
      <w:pgMar w:top="1440" w:right="16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17EF5" w14:textId="77777777" w:rsidR="003A00C1" w:rsidRDefault="003A00C1" w:rsidP="008F09ED">
      <w:pPr>
        <w:spacing w:after="0" w:line="240" w:lineRule="auto"/>
      </w:pPr>
      <w:r>
        <w:separator/>
      </w:r>
    </w:p>
  </w:endnote>
  <w:endnote w:type="continuationSeparator" w:id="0">
    <w:p w14:paraId="1167A92C" w14:textId="77777777" w:rsidR="003A00C1" w:rsidRDefault="003A00C1" w:rsidP="008F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Neo Sans Intel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4939" w:type="pct"/>
      <w:tblLook w:val="04A0" w:firstRow="1" w:lastRow="0" w:firstColumn="1" w:lastColumn="0" w:noHBand="0" w:noVBand="1"/>
    </w:tblPr>
    <w:tblGrid>
      <w:gridCol w:w="4039"/>
      <w:gridCol w:w="4827"/>
    </w:tblGrid>
    <w:tr w:rsidR="005F2CAD" w:rsidRPr="001E6A0A" w14:paraId="4D4CC6AD" w14:textId="77777777" w:rsidTr="00D61D04">
      <w:trPr>
        <w:trHeight w:val="150"/>
      </w:trPr>
      <w:tc>
        <w:tcPr>
          <w:tcW w:w="2278" w:type="pct"/>
          <w:tcBorders>
            <w:top w:val="single" w:sz="4" w:space="0" w:color="auto"/>
          </w:tcBorders>
        </w:tcPr>
        <w:p w14:paraId="2D42FA6E" w14:textId="77777777" w:rsidR="005F2CAD" w:rsidRPr="00C632A7" w:rsidRDefault="005F2CAD" w:rsidP="00D61D04">
          <w:pPr>
            <w:pStyle w:val="Header"/>
            <w:rPr>
              <w:rFonts w:ascii="Cambria" w:eastAsia="Times New Roman" w:hAnsi="Cambria" w:cs="Times New Roman"/>
              <w:b/>
              <w:bCs/>
              <w:sz w:val="24"/>
              <w:szCs w:val="24"/>
            </w:rPr>
          </w:pPr>
          <w:r w:rsidRPr="00C632A7">
            <w:rPr>
              <w:rFonts w:ascii="Cambria" w:hAnsi="Cambria"/>
              <w:b/>
              <w:sz w:val="24"/>
              <w:szCs w:val="24"/>
            </w:rPr>
            <w:t xml:space="preserve">Page </w:t>
          </w:r>
          <w:r w:rsidR="006F6F8D" w:rsidRPr="00C632A7">
            <w:rPr>
              <w:rFonts w:ascii="Cambria" w:hAnsi="Cambria"/>
              <w:b/>
              <w:sz w:val="24"/>
              <w:szCs w:val="24"/>
            </w:rPr>
            <w:fldChar w:fldCharType="begin"/>
          </w:r>
          <w:r w:rsidRPr="00C632A7">
            <w:rPr>
              <w:rFonts w:ascii="Cambria" w:hAnsi="Cambria"/>
              <w:b/>
              <w:sz w:val="24"/>
              <w:szCs w:val="24"/>
            </w:rPr>
            <w:instrText xml:space="preserve"> PAGE  \* MERGEFORMAT </w:instrText>
          </w:r>
          <w:r w:rsidR="006F6F8D" w:rsidRPr="00C632A7">
            <w:rPr>
              <w:rFonts w:ascii="Cambria" w:hAnsi="Cambria"/>
              <w:b/>
              <w:sz w:val="24"/>
              <w:szCs w:val="24"/>
            </w:rPr>
            <w:fldChar w:fldCharType="separate"/>
          </w:r>
          <w:r w:rsidR="00D44BE5">
            <w:rPr>
              <w:rFonts w:ascii="Cambria" w:hAnsi="Cambria"/>
              <w:b/>
              <w:noProof/>
              <w:sz w:val="24"/>
              <w:szCs w:val="24"/>
            </w:rPr>
            <w:t>2</w:t>
          </w:r>
          <w:r w:rsidR="006F6F8D" w:rsidRPr="00C632A7">
            <w:rPr>
              <w:rFonts w:ascii="Cambria" w:hAnsi="Cambria"/>
              <w:b/>
              <w:sz w:val="24"/>
              <w:szCs w:val="24"/>
            </w:rPr>
            <w:fldChar w:fldCharType="end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722" w:type="pct"/>
          <w:tcBorders>
            <w:top w:val="single" w:sz="4" w:space="0" w:color="auto"/>
          </w:tcBorders>
        </w:tcPr>
        <w:p w14:paraId="7D8E0B19" w14:textId="77777777" w:rsidR="005F2CAD" w:rsidRPr="00C632A7" w:rsidRDefault="006F6F8D" w:rsidP="00D61D04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</w:pP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fldChar w:fldCharType="begin"/>
          </w:r>
          <w:r w:rsidR="005F2CAD"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instrText xml:space="preserve"> STYLEREF  Doc_Security_Class </w:instrText>
          </w:r>
          <w:r w:rsidRPr="00C632A7"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tc>
    </w:tr>
  </w:tbl>
  <w:p w14:paraId="156EB9C9" w14:textId="77777777" w:rsidR="005F2CAD" w:rsidRDefault="005F2C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6D5F1" w14:textId="77777777" w:rsidR="003A00C1" w:rsidRDefault="003A00C1" w:rsidP="008F09ED">
      <w:pPr>
        <w:spacing w:after="0" w:line="240" w:lineRule="auto"/>
      </w:pPr>
      <w:r>
        <w:separator/>
      </w:r>
    </w:p>
  </w:footnote>
  <w:footnote w:type="continuationSeparator" w:id="0">
    <w:p w14:paraId="6E62000C" w14:textId="77777777" w:rsidR="003A00C1" w:rsidRDefault="003A00C1" w:rsidP="008F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51350" w14:textId="77777777" w:rsidR="005F2CAD" w:rsidRDefault="005F2CAD" w:rsidP="008F09ED">
    <w:pPr>
      <w:pStyle w:val="Header"/>
      <w:jc w:val="right"/>
    </w:pPr>
    <w:r>
      <w:rPr>
        <w:noProof/>
        <w:lang w:bidi="ar-SA"/>
      </w:rPr>
      <w:drawing>
        <wp:anchor distT="0" distB="0" distL="114300" distR="114300" simplePos="0" relativeHeight="251658752" behindDoc="0" locked="0" layoutInCell="1" allowOverlap="1" wp14:anchorId="4BD590D3" wp14:editId="5B21D77A">
          <wp:simplePos x="0" y="0"/>
          <wp:positionH relativeFrom="column">
            <wp:posOffset>4953000</wp:posOffset>
          </wp:positionH>
          <wp:positionV relativeFrom="paragraph">
            <wp:posOffset>-161925</wp:posOffset>
          </wp:positionV>
          <wp:extent cx="533400" cy="361950"/>
          <wp:effectExtent l="19050" t="0" r="0" b="0"/>
          <wp:wrapNone/>
          <wp:docPr id="4" name="Picture 16" descr="Intel Logo 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ntel Logo 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9F2B2CF" w14:textId="77777777" w:rsidR="005F2CAD" w:rsidRDefault="00EA6215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C544195" wp14:editId="0764B7F1">
              <wp:simplePos x="0" y="0"/>
              <wp:positionH relativeFrom="page">
                <wp:posOffset>1143000</wp:posOffset>
              </wp:positionH>
              <wp:positionV relativeFrom="page">
                <wp:posOffset>371475</wp:posOffset>
              </wp:positionV>
              <wp:extent cx="5562600" cy="1860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75EF1" w14:textId="77777777" w:rsidR="005F2CAD" w:rsidRPr="00C632A7" w:rsidRDefault="006F6F8D" w:rsidP="00341C01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="005F2CAD" w:rsidRPr="00C632A7">
                            <w:rPr>
                              <w:sz w:val="24"/>
                              <w:szCs w:val="24"/>
                            </w:rPr>
                            <w:instrText xml:space="preserve"> STYLEREF  DocTitle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44BE5">
                            <w:rPr>
                              <w:noProof/>
                              <w:sz w:val="24"/>
                              <w:szCs w:val="24"/>
                            </w:rPr>
                            <w:t>E3VB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5F2CAD"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="005F2CAD" w:rsidRPr="00C632A7">
                            <w:rPr>
                              <w:sz w:val="24"/>
                              <w:szCs w:val="24"/>
                            </w:rPr>
                            <w:instrText xml:space="preserve"> STYLEREF  "DocType TitlePage"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44BE5">
                            <w:rPr>
                              <w:noProof/>
                              <w:sz w:val="24"/>
                              <w:szCs w:val="24"/>
                            </w:rPr>
                            <w:t>Project Proposal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5F2CAD"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="005F2CAD" w:rsidRPr="00C632A7">
                            <w:rPr>
                              <w:sz w:val="24"/>
                              <w:szCs w:val="24"/>
                            </w:rPr>
                            <w:instrText xml:space="preserve"> STYLEREF  Doc_Version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44BE5">
                            <w:rPr>
                              <w:noProof/>
                              <w:sz w:val="24"/>
                              <w:szCs w:val="24"/>
                            </w:rPr>
                            <w:t>Revision 1.1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90pt;margin-top:29.25pt;width:438pt;height:14.65pt;z-index:2516577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" o:allowincell="f" filled="f" stroked="f">
              <v:textbox style="mso-fit-shape-to-text:t" inset=",0,,0">
                <w:txbxContent>
                  <w:p w14:paraId="5E675EF1" w14:textId="77777777" w:rsidR="005F2CAD" w:rsidRPr="00C632A7" w:rsidRDefault="006F6F8D" w:rsidP="00341C01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="005F2CAD" w:rsidRPr="00C632A7">
                      <w:rPr>
                        <w:sz w:val="24"/>
                        <w:szCs w:val="24"/>
                      </w:rPr>
                      <w:instrText xml:space="preserve"> STYLEREF  DocTitle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D44BE5">
                      <w:rPr>
                        <w:noProof/>
                        <w:sz w:val="24"/>
                        <w:szCs w:val="24"/>
                      </w:rPr>
                      <w:t>E3VB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="005F2CAD"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="005F2CAD" w:rsidRPr="00C632A7">
                      <w:rPr>
                        <w:sz w:val="24"/>
                        <w:szCs w:val="24"/>
                      </w:rPr>
                      <w:instrText xml:space="preserve"> STYLEREF  "DocType TitlePage"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D44BE5">
                      <w:rPr>
                        <w:noProof/>
                        <w:sz w:val="24"/>
                        <w:szCs w:val="24"/>
                      </w:rPr>
                      <w:t>Project Proposal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="005F2CAD"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="005F2CAD" w:rsidRPr="00C632A7">
                      <w:rPr>
                        <w:sz w:val="24"/>
                        <w:szCs w:val="24"/>
                      </w:rPr>
                      <w:instrText xml:space="preserve"> STYLEREF  Doc_Version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D44BE5">
                      <w:rPr>
                        <w:noProof/>
                        <w:sz w:val="24"/>
                        <w:szCs w:val="24"/>
                      </w:rPr>
                      <w:t>Revision 1.1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DF13E9D" wp14:editId="6AFBF15D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1143000" cy="170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5A1A" w14:textId="77777777" w:rsidR="005F2CAD" w:rsidRPr="009F006B" w:rsidRDefault="006F6F8D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 w:rsidR="00571D73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44BE5" w:rsidRPr="00D44BE5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0;margin-top:29.25pt;width:90pt;height:13.45pt;z-index:25165670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" o:allowincell="f" fillcolor="#4f81bd" stroked="f">
              <v:textbox style="mso-fit-shape-to-text:t" inset=",0,,0">
                <w:txbxContent>
                  <w:p w:rsidR="005F2CAD" w:rsidRPr="009F006B" w:rsidRDefault="006F6F8D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 w:rsidR="00571D73">
                      <w:instrText xml:space="preserve"> PAGE   \* MERGEFORMAT </w:instrText>
                    </w:r>
                    <w:r>
                      <w:fldChar w:fldCharType="separate"/>
                    </w:r>
                    <w:r w:rsidR="00720251" w:rsidRPr="00720251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CA24D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9"/>
    <w:multiLevelType w:val="singleLevel"/>
    <w:tmpl w:val="BB0C55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D10E6"/>
    <w:multiLevelType w:val="hybridMultilevel"/>
    <w:tmpl w:val="1A2C5598"/>
    <w:lvl w:ilvl="0" w:tplc="A0963D60">
      <w:start w:val="1"/>
      <w:numFmt w:val="decimal"/>
      <w:pStyle w:val="NonFunctionalSystemLevelRequirement"/>
      <w:lvlText w:val="Sys_NF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9245A"/>
    <w:multiLevelType w:val="hybridMultilevel"/>
    <w:tmpl w:val="8A5EBA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954EE4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60E66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8269D"/>
    <w:multiLevelType w:val="hybridMultilevel"/>
    <w:tmpl w:val="2C9EFD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C70B81"/>
    <w:multiLevelType w:val="hybridMultilevel"/>
    <w:tmpl w:val="F17A97B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E280A93"/>
    <w:multiLevelType w:val="hybridMultilevel"/>
    <w:tmpl w:val="940AEF9A"/>
    <w:lvl w:ilvl="0" w:tplc="6D6A17EE">
      <w:start w:val="1"/>
      <w:numFmt w:val="decimal"/>
      <w:lvlText w:val="Ref 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C97FC0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6494B"/>
    <w:multiLevelType w:val="hybridMultilevel"/>
    <w:tmpl w:val="32B83E74"/>
    <w:lvl w:ilvl="0" w:tplc="F2B00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CC7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985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CB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2A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2D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CD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8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6A1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A6164"/>
    <w:multiLevelType w:val="hybridMultilevel"/>
    <w:tmpl w:val="17AA325C"/>
    <w:lvl w:ilvl="0" w:tplc="A3989310">
      <w:start w:val="1"/>
      <w:numFmt w:val="decimal"/>
      <w:pStyle w:val="TestingRequirement"/>
      <w:lvlText w:val="Test_Req 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5562CE"/>
    <w:multiLevelType w:val="hybridMultilevel"/>
    <w:tmpl w:val="4B94EE1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FFFFFFF">
      <w:start w:val="1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FFFFFFF">
      <w:start w:val="18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>
    <w:nsid w:val="32634736"/>
    <w:multiLevelType w:val="hybridMultilevel"/>
    <w:tmpl w:val="6BFAF8B0"/>
    <w:lvl w:ilvl="0" w:tplc="0409000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4E31434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5162E"/>
    <w:multiLevelType w:val="hybridMultilevel"/>
    <w:tmpl w:val="353A6BBC"/>
    <w:lvl w:ilvl="0" w:tplc="ED10419A">
      <w:start w:val="1"/>
      <w:numFmt w:val="decimal"/>
      <w:pStyle w:val="ArchitecturalRequirement"/>
      <w:lvlText w:val="Arch_Req 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A6CAE"/>
    <w:multiLevelType w:val="hybridMultilevel"/>
    <w:tmpl w:val="438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41D09"/>
    <w:multiLevelType w:val="hybridMultilevel"/>
    <w:tmpl w:val="4B6C0724"/>
    <w:lvl w:ilvl="0" w:tplc="47C265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522C09"/>
    <w:multiLevelType w:val="hybridMultilevel"/>
    <w:tmpl w:val="1D8E2B0C"/>
    <w:lvl w:ilvl="0" w:tplc="0409000F">
      <w:start w:val="1"/>
      <w:numFmt w:val="decimal"/>
      <w:lvlText w:val="Requirement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BB2B12"/>
    <w:multiLevelType w:val="hybridMultilevel"/>
    <w:tmpl w:val="3EB2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C2DD5"/>
    <w:multiLevelType w:val="hybridMultilevel"/>
    <w:tmpl w:val="75524FF4"/>
    <w:lvl w:ilvl="0" w:tplc="C428DB06">
      <w:start w:val="1"/>
      <w:numFmt w:val="decimal"/>
      <w:pStyle w:val="DesignRequirement"/>
      <w:lvlText w:val="Design_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A47122"/>
    <w:multiLevelType w:val="hybridMultilevel"/>
    <w:tmpl w:val="D0B8C0E2"/>
    <w:lvl w:ilvl="0" w:tplc="3A1A4E72">
      <w:start w:val="1"/>
      <w:numFmt w:val="decimal"/>
      <w:lvlText w:val="Arch_Req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13CF7"/>
    <w:multiLevelType w:val="hybridMultilevel"/>
    <w:tmpl w:val="6448B2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07D038B"/>
    <w:multiLevelType w:val="hybridMultilevel"/>
    <w:tmpl w:val="74729C4A"/>
    <w:lvl w:ilvl="0" w:tplc="47C265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44C2E1A"/>
    <w:multiLevelType w:val="hybridMultilevel"/>
    <w:tmpl w:val="0DE21944"/>
    <w:lvl w:ilvl="0" w:tplc="FB824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91C5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60E50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4090001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E0A6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BD8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4EED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32C7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54770E34"/>
    <w:multiLevelType w:val="hybridMultilevel"/>
    <w:tmpl w:val="3C528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202939"/>
    <w:multiLevelType w:val="hybridMultilevel"/>
    <w:tmpl w:val="3822CDC6"/>
    <w:lvl w:ilvl="0" w:tplc="0409000F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C4915E4"/>
    <w:multiLevelType w:val="hybridMultilevel"/>
    <w:tmpl w:val="13B4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0056F3"/>
    <w:multiLevelType w:val="hybridMultilevel"/>
    <w:tmpl w:val="DA220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326708"/>
    <w:multiLevelType w:val="hybridMultilevel"/>
    <w:tmpl w:val="C87A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4C43B8"/>
    <w:multiLevelType w:val="hybridMultilevel"/>
    <w:tmpl w:val="E58A855A"/>
    <w:lvl w:ilvl="0" w:tplc="00726554">
      <w:start w:val="1"/>
      <w:numFmt w:val="decimal"/>
      <w:pStyle w:val="FunctionalSystemLevelRequirement"/>
      <w:lvlText w:val="Sys_FReq 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C55BC"/>
    <w:multiLevelType w:val="hybridMultilevel"/>
    <w:tmpl w:val="8FF8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62A22"/>
    <w:multiLevelType w:val="singleLevel"/>
    <w:tmpl w:val="2EEC632A"/>
    <w:lvl w:ilvl="0">
      <w:start w:val="1"/>
      <w:numFmt w:val="none"/>
      <w:pStyle w:val="Warning"/>
      <w:lvlText w:val="WARNING:"/>
      <w:lvlJc w:val="left"/>
      <w:pPr>
        <w:tabs>
          <w:tab w:val="num" w:pos="120"/>
        </w:tabs>
        <w:ind w:left="-600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33">
    <w:nsid w:val="76876643"/>
    <w:multiLevelType w:val="hybridMultilevel"/>
    <w:tmpl w:val="91C2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BF2593"/>
    <w:multiLevelType w:val="multilevel"/>
    <w:tmpl w:val="F8B000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91C796C"/>
    <w:multiLevelType w:val="hybridMultilevel"/>
    <w:tmpl w:val="CBC8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7D0F28"/>
    <w:multiLevelType w:val="hybridMultilevel"/>
    <w:tmpl w:val="63B4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64A7D"/>
    <w:multiLevelType w:val="hybridMultilevel"/>
    <w:tmpl w:val="819EEC16"/>
    <w:lvl w:ilvl="0" w:tplc="04090001">
      <w:start w:val="1"/>
      <w:numFmt w:val="decimal"/>
      <w:pStyle w:val="OPEN"/>
      <w:lvlText w:val="OPEN %1"/>
      <w:lvlJc w:val="left"/>
      <w:pPr>
        <w:ind w:left="720" w:hanging="360"/>
      </w:pPr>
      <w:rPr>
        <w:rFonts w:hint="default"/>
      </w:rPr>
    </w:lvl>
    <w:lvl w:ilvl="1" w:tplc="040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lowerLetter"/>
      <w:lvlText w:val="%5."/>
      <w:lvlJc w:val="left"/>
      <w:pPr>
        <w:ind w:left="3600" w:hanging="360"/>
      </w:pPr>
    </w:lvl>
    <w:lvl w:ilvl="5" w:tplc="04090005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decimal"/>
      <w:lvlText w:val="%7."/>
      <w:lvlJc w:val="left"/>
      <w:pPr>
        <w:ind w:left="5040" w:hanging="360"/>
      </w:pPr>
    </w:lvl>
    <w:lvl w:ilvl="7" w:tplc="04090003">
      <w:start w:val="1"/>
      <w:numFmt w:val="lowerLetter"/>
      <w:lvlText w:val="%8."/>
      <w:lvlJc w:val="left"/>
      <w:pPr>
        <w:ind w:left="5760" w:hanging="360"/>
      </w:pPr>
    </w:lvl>
    <w:lvl w:ilvl="8" w:tplc="04090005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2"/>
  </w:num>
  <w:num w:numId="3">
    <w:abstractNumId w:val="0"/>
  </w:num>
  <w:num w:numId="4">
    <w:abstractNumId w:val="8"/>
  </w:num>
  <w:num w:numId="5">
    <w:abstractNumId w:val="21"/>
  </w:num>
  <w:num w:numId="6">
    <w:abstractNumId w:val="37"/>
  </w:num>
  <w:num w:numId="7">
    <w:abstractNumId w:val="27"/>
  </w:num>
  <w:num w:numId="8">
    <w:abstractNumId w:val="30"/>
  </w:num>
  <w:num w:numId="9">
    <w:abstractNumId w:val="1"/>
  </w:num>
  <w:num w:numId="10">
    <w:abstractNumId w:val="25"/>
  </w:num>
  <w:num w:numId="11">
    <w:abstractNumId w:val="10"/>
  </w:num>
  <w:num w:numId="12">
    <w:abstractNumId w:val="23"/>
  </w:num>
  <w:num w:numId="13">
    <w:abstractNumId w:val="13"/>
  </w:num>
  <w:num w:numId="14">
    <w:abstractNumId w:val="22"/>
  </w:num>
  <w:num w:numId="15">
    <w:abstractNumId w:val="12"/>
  </w:num>
  <w:num w:numId="16">
    <w:abstractNumId w:val="24"/>
  </w:num>
  <w:num w:numId="17">
    <w:abstractNumId w:val="6"/>
  </w:num>
  <w:num w:numId="18">
    <w:abstractNumId w:val="26"/>
  </w:num>
  <w:num w:numId="19">
    <w:abstractNumId w:val="17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"/>
  </w:num>
  <w:num w:numId="23">
    <w:abstractNumId w:val="21"/>
  </w:num>
  <w:num w:numId="24">
    <w:abstractNumId w:val="7"/>
  </w:num>
  <w:num w:numId="25">
    <w:abstractNumId w:val="2"/>
  </w:num>
  <w:num w:numId="26">
    <w:abstractNumId w:val="2"/>
  </w:num>
  <w:num w:numId="27">
    <w:abstractNumId w:val="2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15"/>
  </w:num>
  <w:num w:numId="33">
    <w:abstractNumId w:val="11"/>
  </w:num>
  <w:num w:numId="34">
    <w:abstractNumId w:val="33"/>
  </w:num>
  <w:num w:numId="35">
    <w:abstractNumId w:val="28"/>
  </w:num>
  <w:num w:numId="36">
    <w:abstractNumId w:val="19"/>
  </w:num>
  <w:num w:numId="37">
    <w:abstractNumId w:val="14"/>
  </w:num>
  <w:num w:numId="38">
    <w:abstractNumId w:val="5"/>
  </w:num>
  <w:num w:numId="39">
    <w:abstractNumId w:val="9"/>
  </w:num>
  <w:num w:numId="40">
    <w:abstractNumId w:val="4"/>
  </w:num>
  <w:num w:numId="41">
    <w:abstractNumId w:val="29"/>
  </w:num>
  <w:num w:numId="42">
    <w:abstractNumId w:val="35"/>
  </w:num>
  <w:num w:numId="43">
    <w:abstractNumId w:val="34"/>
  </w:num>
  <w:num w:numId="44">
    <w:abstractNumId w:val="36"/>
  </w:num>
  <w:num w:numId="45">
    <w:abstractNumId w:val="16"/>
  </w:num>
  <w:num w:numId="46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C1"/>
    <w:rsid w:val="0000093D"/>
    <w:rsid w:val="000015D9"/>
    <w:rsid w:val="000027FA"/>
    <w:rsid w:val="000037B2"/>
    <w:rsid w:val="00003D0B"/>
    <w:rsid w:val="00006EA0"/>
    <w:rsid w:val="000070AB"/>
    <w:rsid w:val="00007528"/>
    <w:rsid w:val="00007716"/>
    <w:rsid w:val="00012479"/>
    <w:rsid w:val="000129AB"/>
    <w:rsid w:val="00015CB6"/>
    <w:rsid w:val="00016B33"/>
    <w:rsid w:val="00017877"/>
    <w:rsid w:val="00017B6E"/>
    <w:rsid w:val="000208EB"/>
    <w:rsid w:val="00020CCA"/>
    <w:rsid w:val="00021754"/>
    <w:rsid w:val="000221FA"/>
    <w:rsid w:val="00022278"/>
    <w:rsid w:val="0002230E"/>
    <w:rsid w:val="00023C68"/>
    <w:rsid w:val="00023CA3"/>
    <w:rsid w:val="0002501A"/>
    <w:rsid w:val="00025167"/>
    <w:rsid w:val="00025761"/>
    <w:rsid w:val="0002645A"/>
    <w:rsid w:val="00026B89"/>
    <w:rsid w:val="00027BA3"/>
    <w:rsid w:val="00031130"/>
    <w:rsid w:val="00031360"/>
    <w:rsid w:val="0003186C"/>
    <w:rsid w:val="000347C3"/>
    <w:rsid w:val="00034BC9"/>
    <w:rsid w:val="00037333"/>
    <w:rsid w:val="00037CCA"/>
    <w:rsid w:val="00040B9E"/>
    <w:rsid w:val="0004290D"/>
    <w:rsid w:val="00042E99"/>
    <w:rsid w:val="0004300F"/>
    <w:rsid w:val="0004568B"/>
    <w:rsid w:val="00046695"/>
    <w:rsid w:val="0004717B"/>
    <w:rsid w:val="00047AFC"/>
    <w:rsid w:val="00047C34"/>
    <w:rsid w:val="000502A7"/>
    <w:rsid w:val="00050505"/>
    <w:rsid w:val="000511C7"/>
    <w:rsid w:val="00051617"/>
    <w:rsid w:val="000527D3"/>
    <w:rsid w:val="000537D6"/>
    <w:rsid w:val="0005438F"/>
    <w:rsid w:val="00060121"/>
    <w:rsid w:val="0006039C"/>
    <w:rsid w:val="00060638"/>
    <w:rsid w:val="00060939"/>
    <w:rsid w:val="00060B17"/>
    <w:rsid w:val="000615C5"/>
    <w:rsid w:val="00061D55"/>
    <w:rsid w:val="00062233"/>
    <w:rsid w:val="00062240"/>
    <w:rsid w:val="000625E3"/>
    <w:rsid w:val="000658F9"/>
    <w:rsid w:val="00065A53"/>
    <w:rsid w:val="00066801"/>
    <w:rsid w:val="000671F4"/>
    <w:rsid w:val="000672BC"/>
    <w:rsid w:val="000677E5"/>
    <w:rsid w:val="00067823"/>
    <w:rsid w:val="00070624"/>
    <w:rsid w:val="0007189B"/>
    <w:rsid w:val="00072B1E"/>
    <w:rsid w:val="00072C1F"/>
    <w:rsid w:val="0007303D"/>
    <w:rsid w:val="00073E1E"/>
    <w:rsid w:val="00074329"/>
    <w:rsid w:val="00074EC4"/>
    <w:rsid w:val="00074F50"/>
    <w:rsid w:val="000751DC"/>
    <w:rsid w:val="00075435"/>
    <w:rsid w:val="00075A5B"/>
    <w:rsid w:val="00076DB5"/>
    <w:rsid w:val="00076FD8"/>
    <w:rsid w:val="00077F99"/>
    <w:rsid w:val="00081096"/>
    <w:rsid w:val="00082638"/>
    <w:rsid w:val="0008497D"/>
    <w:rsid w:val="00084B27"/>
    <w:rsid w:val="000863C8"/>
    <w:rsid w:val="00086D38"/>
    <w:rsid w:val="00087457"/>
    <w:rsid w:val="00087712"/>
    <w:rsid w:val="00087B96"/>
    <w:rsid w:val="00087BF4"/>
    <w:rsid w:val="00090182"/>
    <w:rsid w:val="00090193"/>
    <w:rsid w:val="000920E1"/>
    <w:rsid w:val="00092EDD"/>
    <w:rsid w:val="00094ACD"/>
    <w:rsid w:val="000957A9"/>
    <w:rsid w:val="000958BA"/>
    <w:rsid w:val="00095EA2"/>
    <w:rsid w:val="00096839"/>
    <w:rsid w:val="00096B42"/>
    <w:rsid w:val="00097749"/>
    <w:rsid w:val="00097841"/>
    <w:rsid w:val="000A16F7"/>
    <w:rsid w:val="000A238F"/>
    <w:rsid w:val="000A33CD"/>
    <w:rsid w:val="000A37D3"/>
    <w:rsid w:val="000A420C"/>
    <w:rsid w:val="000A4B38"/>
    <w:rsid w:val="000A6C76"/>
    <w:rsid w:val="000B1D77"/>
    <w:rsid w:val="000B2902"/>
    <w:rsid w:val="000B2BB8"/>
    <w:rsid w:val="000B31B7"/>
    <w:rsid w:val="000B3468"/>
    <w:rsid w:val="000B3F02"/>
    <w:rsid w:val="000B3FC5"/>
    <w:rsid w:val="000B41FC"/>
    <w:rsid w:val="000B486C"/>
    <w:rsid w:val="000B5924"/>
    <w:rsid w:val="000B6720"/>
    <w:rsid w:val="000B67C0"/>
    <w:rsid w:val="000B67D8"/>
    <w:rsid w:val="000B7A6F"/>
    <w:rsid w:val="000C0269"/>
    <w:rsid w:val="000C05D6"/>
    <w:rsid w:val="000C0FBF"/>
    <w:rsid w:val="000C185D"/>
    <w:rsid w:val="000C1F2C"/>
    <w:rsid w:val="000C3546"/>
    <w:rsid w:val="000C3B67"/>
    <w:rsid w:val="000C41ED"/>
    <w:rsid w:val="000C4804"/>
    <w:rsid w:val="000C508E"/>
    <w:rsid w:val="000C5B46"/>
    <w:rsid w:val="000C636F"/>
    <w:rsid w:val="000C7CDD"/>
    <w:rsid w:val="000D04BC"/>
    <w:rsid w:val="000D1382"/>
    <w:rsid w:val="000D1580"/>
    <w:rsid w:val="000D1F73"/>
    <w:rsid w:val="000D28F4"/>
    <w:rsid w:val="000D3B0B"/>
    <w:rsid w:val="000D3E1C"/>
    <w:rsid w:val="000D44AC"/>
    <w:rsid w:val="000D4766"/>
    <w:rsid w:val="000D4CB8"/>
    <w:rsid w:val="000D59B5"/>
    <w:rsid w:val="000D6E0B"/>
    <w:rsid w:val="000D74F7"/>
    <w:rsid w:val="000E1771"/>
    <w:rsid w:val="000E2260"/>
    <w:rsid w:val="000E2BAF"/>
    <w:rsid w:val="000E2EBD"/>
    <w:rsid w:val="000E33BA"/>
    <w:rsid w:val="000E3592"/>
    <w:rsid w:val="000E36A6"/>
    <w:rsid w:val="000E5B95"/>
    <w:rsid w:val="000E5D1B"/>
    <w:rsid w:val="000E6B69"/>
    <w:rsid w:val="000E76AA"/>
    <w:rsid w:val="000E7AEC"/>
    <w:rsid w:val="000F0393"/>
    <w:rsid w:val="000F1E81"/>
    <w:rsid w:val="000F2765"/>
    <w:rsid w:val="000F2FCA"/>
    <w:rsid w:val="000F3219"/>
    <w:rsid w:val="000F587B"/>
    <w:rsid w:val="000F6547"/>
    <w:rsid w:val="000F7B56"/>
    <w:rsid w:val="00100D81"/>
    <w:rsid w:val="00101274"/>
    <w:rsid w:val="001024AB"/>
    <w:rsid w:val="00103E5E"/>
    <w:rsid w:val="00105F0B"/>
    <w:rsid w:val="00106232"/>
    <w:rsid w:val="00107920"/>
    <w:rsid w:val="00107C27"/>
    <w:rsid w:val="00112221"/>
    <w:rsid w:val="001126CA"/>
    <w:rsid w:val="0011304E"/>
    <w:rsid w:val="00113F04"/>
    <w:rsid w:val="00113FAC"/>
    <w:rsid w:val="00115B24"/>
    <w:rsid w:val="00115C0E"/>
    <w:rsid w:val="00115C75"/>
    <w:rsid w:val="00116170"/>
    <w:rsid w:val="0011709C"/>
    <w:rsid w:val="00117418"/>
    <w:rsid w:val="001175FA"/>
    <w:rsid w:val="0011760D"/>
    <w:rsid w:val="00120495"/>
    <w:rsid w:val="001212C4"/>
    <w:rsid w:val="0012137A"/>
    <w:rsid w:val="00123DFA"/>
    <w:rsid w:val="0012482E"/>
    <w:rsid w:val="00125057"/>
    <w:rsid w:val="0012529A"/>
    <w:rsid w:val="00125B07"/>
    <w:rsid w:val="0012714A"/>
    <w:rsid w:val="00127985"/>
    <w:rsid w:val="001279FE"/>
    <w:rsid w:val="00127B4C"/>
    <w:rsid w:val="00127F18"/>
    <w:rsid w:val="00130515"/>
    <w:rsid w:val="00130669"/>
    <w:rsid w:val="00131212"/>
    <w:rsid w:val="00131819"/>
    <w:rsid w:val="00131BEA"/>
    <w:rsid w:val="00132709"/>
    <w:rsid w:val="001327AC"/>
    <w:rsid w:val="00132965"/>
    <w:rsid w:val="00132E6F"/>
    <w:rsid w:val="00133D69"/>
    <w:rsid w:val="00134CE7"/>
    <w:rsid w:val="00135EC0"/>
    <w:rsid w:val="001378F4"/>
    <w:rsid w:val="00137ADB"/>
    <w:rsid w:val="001401C9"/>
    <w:rsid w:val="00142133"/>
    <w:rsid w:val="00143492"/>
    <w:rsid w:val="001439D9"/>
    <w:rsid w:val="00143CD8"/>
    <w:rsid w:val="001442F1"/>
    <w:rsid w:val="001448D9"/>
    <w:rsid w:val="00144BA1"/>
    <w:rsid w:val="0014501C"/>
    <w:rsid w:val="00145539"/>
    <w:rsid w:val="00145BDD"/>
    <w:rsid w:val="00145E8C"/>
    <w:rsid w:val="00146049"/>
    <w:rsid w:val="00146F68"/>
    <w:rsid w:val="00147CB3"/>
    <w:rsid w:val="00150110"/>
    <w:rsid w:val="00151E07"/>
    <w:rsid w:val="00151FA1"/>
    <w:rsid w:val="001523A9"/>
    <w:rsid w:val="0015267B"/>
    <w:rsid w:val="00153A36"/>
    <w:rsid w:val="0015461A"/>
    <w:rsid w:val="00154E38"/>
    <w:rsid w:val="0015516A"/>
    <w:rsid w:val="00155E0A"/>
    <w:rsid w:val="0015665E"/>
    <w:rsid w:val="00156CD1"/>
    <w:rsid w:val="0016023D"/>
    <w:rsid w:val="001606DD"/>
    <w:rsid w:val="00160E70"/>
    <w:rsid w:val="001610F6"/>
    <w:rsid w:val="00162E4B"/>
    <w:rsid w:val="00164B2D"/>
    <w:rsid w:val="00166445"/>
    <w:rsid w:val="0017033C"/>
    <w:rsid w:val="00170DF5"/>
    <w:rsid w:val="0017125F"/>
    <w:rsid w:val="00171FCF"/>
    <w:rsid w:val="001724B5"/>
    <w:rsid w:val="00173361"/>
    <w:rsid w:val="00176103"/>
    <w:rsid w:val="001773E0"/>
    <w:rsid w:val="00177B39"/>
    <w:rsid w:val="00177FDF"/>
    <w:rsid w:val="00181311"/>
    <w:rsid w:val="00182B5D"/>
    <w:rsid w:val="001848A2"/>
    <w:rsid w:val="0018502F"/>
    <w:rsid w:val="001870A5"/>
    <w:rsid w:val="00191A0A"/>
    <w:rsid w:val="001921A4"/>
    <w:rsid w:val="00192C8B"/>
    <w:rsid w:val="001931D0"/>
    <w:rsid w:val="0019373D"/>
    <w:rsid w:val="00194381"/>
    <w:rsid w:val="001948DE"/>
    <w:rsid w:val="00194F19"/>
    <w:rsid w:val="0019519A"/>
    <w:rsid w:val="001966BB"/>
    <w:rsid w:val="001A0052"/>
    <w:rsid w:val="001A0C33"/>
    <w:rsid w:val="001A2279"/>
    <w:rsid w:val="001A2B0B"/>
    <w:rsid w:val="001A3EFB"/>
    <w:rsid w:val="001A4846"/>
    <w:rsid w:val="001A54C8"/>
    <w:rsid w:val="001A56F2"/>
    <w:rsid w:val="001A6690"/>
    <w:rsid w:val="001A6BE7"/>
    <w:rsid w:val="001A7289"/>
    <w:rsid w:val="001A7E53"/>
    <w:rsid w:val="001B07BB"/>
    <w:rsid w:val="001B1C7C"/>
    <w:rsid w:val="001B32F1"/>
    <w:rsid w:val="001B3723"/>
    <w:rsid w:val="001B3B26"/>
    <w:rsid w:val="001B48D3"/>
    <w:rsid w:val="001B518C"/>
    <w:rsid w:val="001B5C1F"/>
    <w:rsid w:val="001B7367"/>
    <w:rsid w:val="001B7B35"/>
    <w:rsid w:val="001C08F7"/>
    <w:rsid w:val="001C1C65"/>
    <w:rsid w:val="001C2A89"/>
    <w:rsid w:val="001C32E7"/>
    <w:rsid w:val="001C3DC4"/>
    <w:rsid w:val="001C3F43"/>
    <w:rsid w:val="001C4206"/>
    <w:rsid w:val="001C43E7"/>
    <w:rsid w:val="001C4AC5"/>
    <w:rsid w:val="001C59E6"/>
    <w:rsid w:val="001C5F5F"/>
    <w:rsid w:val="001C6D84"/>
    <w:rsid w:val="001C7D7E"/>
    <w:rsid w:val="001D14DB"/>
    <w:rsid w:val="001D1E05"/>
    <w:rsid w:val="001D209A"/>
    <w:rsid w:val="001D4FCE"/>
    <w:rsid w:val="001D736A"/>
    <w:rsid w:val="001E017B"/>
    <w:rsid w:val="001E09BE"/>
    <w:rsid w:val="001E2BC1"/>
    <w:rsid w:val="001E5FED"/>
    <w:rsid w:val="001E65FE"/>
    <w:rsid w:val="001E6A0A"/>
    <w:rsid w:val="001E7701"/>
    <w:rsid w:val="001F140D"/>
    <w:rsid w:val="001F18C9"/>
    <w:rsid w:val="001F3B34"/>
    <w:rsid w:val="001F4001"/>
    <w:rsid w:val="001F419D"/>
    <w:rsid w:val="001F5160"/>
    <w:rsid w:val="001F685C"/>
    <w:rsid w:val="001F6FEB"/>
    <w:rsid w:val="002003E6"/>
    <w:rsid w:val="00200490"/>
    <w:rsid w:val="00201C35"/>
    <w:rsid w:val="00202900"/>
    <w:rsid w:val="00202FEA"/>
    <w:rsid w:val="002048FC"/>
    <w:rsid w:val="00204E52"/>
    <w:rsid w:val="002053DE"/>
    <w:rsid w:val="00207935"/>
    <w:rsid w:val="00207A26"/>
    <w:rsid w:val="00210349"/>
    <w:rsid w:val="00210854"/>
    <w:rsid w:val="00211E7C"/>
    <w:rsid w:val="00212001"/>
    <w:rsid w:val="00212200"/>
    <w:rsid w:val="00213411"/>
    <w:rsid w:val="002164AA"/>
    <w:rsid w:val="002166ED"/>
    <w:rsid w:val="00217AC4"/>
    <w:rsid w:val="002203A4"/>
    <w:rsid w:val="0022446A"/>
    <w:rsid w:val="0022504B"/>
    <w:rsid w:val="002257F6"/>
    <w:rsid w:val="00226769"/>
    <w:rsid w:val="00226C1F"/>
    <w:rsid w:val="0022714A"/>
    <w:rsid w:val="00227242"/>
    <w:rsid w:val="00227B3C"/>
    <w:rsid w:val="00230755"/>
    <w:rsid w:val="0023245C"/>
    <w:rsid w:val="0023315E"/>
    <w:rsid w:val="002333FB"/>
    <w:rsid w:val="00235611"/>
    <w:rsid w:val="00235CBA"/>
    <w:rsid w:val="00236092"/>
    <w:rsid w:val="002368F7"/>
    <w:rsid w:val="00236B6D"/>
    <w:rsid w:val="00237F89"/>
    <w:rsid w:val="00237FA5"/>
    <w:rsid w:val="002403C4"/>
    <w:rsid w:val="00240D9B"/>
    <w:rsid w:val="00242164"/>
    <w:rsid w:val="002424E2"/>
    <w:rsid w:val="00243E9B"/>
    <w:rsid w:val="00243FDB"/>
    <w:rsid w:val="00244462"/>
    <w:rsid w:val="00245324"/>
    <w:rsid w:val="00245F66"/>
    <w:rsid w:val="002461BA"/>
    <w:rsid w:val="002472A5"/>
    <w:rsid w:val="00250173"/>
    <w:rsid w:val="002501AB"/>
    <w:rsid w:val="002512CF"/>
    <w:rsid w:val="002521A1"/>
    <w:rsid w:val="0025263E"/>
    <w:rsid w:val="00252B52"/>
    <w:rsid w:val="00253D4F"/>
    <w:rsid w:val="00254CD4"/>
    <w:rsid w:val="00256210"/>
    <w:rsid w:val="00256A45"/>
    <w:rsid w:val="00260CBE"/>
    <w:rsid w:val="002639B6"/>
    <w:rsid w:val="00263E1D"/>
    <w:rsid w:val="00263F5D"/>
    <w:rsid w:val="002641ED"/>
    <w:rsid w:val="002649E4"/>
    <w:rsid w:val="00264CA7"/>
    <w:rsid w:val="00265B16"/>
    <w:rsid w:val="00265F4A"/>
    <w:rsid w:val="0026625B"/>
    <w:rsid w:val="0026664D"/>
    <w:rsid w:val="00266FB5"/>
    <w:rsid w:val="00267111"/>
    <w:rsid w:val="00267765"/>
    <w:rsid w:val="00267B7B"/>
    <w:rsid w:val="00267EFA"/>
    <w:rsid w:val="002706F8"/>
    <w:rsid w:val="00271F6A"/>
    <w:rsid w:val="002722D5"/>
    <w:rsid w:val="00272554"/>
    <w:rsid w:val="00272D66"/>
    <w:rsid w:val="0027323B"/>
    <w:rsid w:val="002750C8"/>
    <w:rsid w:val="00280064"/>
    <w:rsid w:val="00280D4D"/>
    <w:rsid w:val="00281C93"/>
    <w:rsid w:val="00282514"/>
    <w:rsid w:val="0028377A"/>
    <w:rsid w:val="00283A01"/>
    <w:rsid w:val="00286051"/>
    <w:rsid w:val="00286549"/>
    <w:rsid w:val="002873C3"/>
    <w:rsid w:val="002878FB"/>
    <w:rsid w:val="0029056B"/>
    <w:rsid w:val="00290596"/>
    <w:rsid w:val="00291BE9"/>
    <w:rsid w:val="00292390"/>
    <w:rsid w:val="0029255F"/>
    <w:rsid w:val="002932BC"/>
    <w:rsid w:val="00293A45"/>
    <w:rsid w:val="00293DC1"/>
    <w:rsid w:val="00293E8A"/>
    <w:rsid w:val="00295310"/>
    <w:rsid w:val="0029629F"/>
    <w:rsid w:val="00297161"/>
    <w:rsid w:val="002A00C2"/>
    <w:rsid w:val="002A2C5A"/>
    <w:rsid w:val="002A3183"/>
    <w:rsid w:val="002A3426"/>
    <w:rsid w:val="002A450C"/>
    <w:rsid w:val="002A55B4"/>
    <w:rsid w:val="002A5BA8"/>
    <w:rsid w:val="002A6343"/>
    <w:rsid w:val="002A70C3"/>
    <w:rsid w:val="002A76A1"/>
    <w:rsid w:val="002B0094"/>
    <w:rsid w:val="002B0107"/>
    <w:rsid w:val="002B09E4"/>
    <w:rsid w:val="002B0F1C"/>
    <w:rsid w:val="002B1166"/>
    <w:rsid w:val="002B1434"/>
    <w:rsid w:val="002B180C"/>
    <w:rsid w:val="002B2780"/>
    <w:rsid w:val="002B2A87"/>
    <w:rsid w:val="002B37C4"/>
    <w:rsid w:val="002B3CA8"/>
    <w:rsid w:val="002B5E6F"/>
    <w:rsid w:val="002B6CDA"/>
    <w:rsid w:val="002B7CF1"/>
    <w:rsid w:val="002C0117"/>
    <w:rsid w:val="002C0B7C"/>
    <w:rsid w:val="002C1F72"/>
    <w:rsid w:val="002C201B"/>
    <w:rsid w:val="002C2F1B"/>
    <w:rsid w:val="002C435B"/>
    <w:rsid w:val="002C4ED4"/>
    <w:rsid w:val="002C6BE3"/>
    <w:rsid w:val="002C7210"/>
    <w:rsid w:val="002C7D0A"/>
    <w:rsid w:val="002D0E11"/>
    <w:rsid w:val="002D20A8"/>
    <w:rsid w:val="002D24DD"/>
    <w:rsid w:val="002D2828"/>
    <w:rsid w:val="002D2F91"/>
    <w:rsid w:val="002D3369"/>
    <w:rsid w:val="002D353A"/>
    <w:rsid w:val="002D46EC"/>
    <w:rsid w:val="002D50C8"/>
    <w:rsid w:val="002D6B40"/>
    <w:rsid w:val="002D6C2B"/>
    <w:rsid w:val="002E0897"/>
    <w:rsid w:val="002E22B5"/>
    <w:rsid w:val="002E2A0F"/>
    <w:rsid w:val="002E2FF4"/>
    <w:rsid w:val="002E3940"/>
    <w:rsid w:val="002E4441"/>
    <w:rsid w:val="002E4A50"/>
    <w:rsid w:val="002E5DBB"/>
    <w:rsid w:val="002E6D2D"/>
    <w:rsid w:val="002E6DB7"/>
    <w:rsid w:val="002E6F37"/>
    <w:rsid w:val="002E700A"/>
    <w:rsid w:val="002F0E8C"/>
    <w:rsid w:val="002F2D01"/>
    <w:rsid w:val="002F3C8A"/>
    <w:rsid w:val="002F60EF"/>
    <w:rsid w:val="002F6147"/>
    <w:rsid w:val="002F6535"/>
    <w:rsid w:val="002F6853"/>
    <w:rsid w:val="002F6DE9"/>
    <w:rsid w:val="002F735C"/>
    <w:rsid w:val="002F7891"/>
    <w:rsid w:val="003000D8"/>
    <w:rsid w:val="003001A3"/>
    <w:rsid w:val="003003DB"/>
    <w:rsid w:val="00300FC4"/>
    <w:rsid w:val="003014CE"/>
    <w:rsid w:val="003025DF"/>
    <w:rsid w:val="00302D5F"/>
    <w:rsid w:val="0030349F"/>
    <w:rsid w:val="0030408D"/>
    <w:rsid w:val="00305C21"/>
    <w:rsid w:val="00305FAA"/>
    <w:rsid w:val="00306055"/>
    <w:rsid w:val="00306220"/>
    <w:rsid w:val="00306336"/>
    <w:rsid w:val="003068B6"/>
    <w:rsid w:val="00306962"/>
    <w:rsid w:val="00306F03"/>
    <w:rsid w:val="003075C5"/>
    <w:rsid w:val="00310313"/>
    <w:rsid w:val="003106E9"/>
    <w:rsid w:val="0031116E"/>
    <w:rsid w:val="0031144E"/>
    <w:rsid w:val="00311A75"/>
    <w:rsid w:val="003123B3"/>
    <w:rsid w:val="003125B6"/>
    <w:rsid w:val="00312EAF"/>
    <w:rsid w:val="00312FFB"/>
    <w:rsid w:val="003134A7"/>
    <w:rsid w:val="00313DB5"/>
    <w:rsid w:val="0031644F"/>
    <w:rsid w:val="00316809"/>
    <w:rsid w:val="00316E58"/>
    <w:rsid w:val="00316F76"/>
    <w:rsid w:val="003178CC"/>
    <w:rsid w:val="00317A44"/>
    <w:rsid w:val="00317B56"/>
    <w:rsid w:val="0032098A"/>
    <w:rsid w:val="003214FA"/>
    <w:rsid w:val="00321624"/>
    <w:rsid w:val="00322333"/>
    <w:rsid w:val="003225B4"/>
    <w:rsid w:val="003227C5"/>
    <w:rsid w:val="0032295A"/>
    <w:rsid w:val="00322FA7"/>
    <w:rsid w:val="003231FF"/>
    <w:rsid w:val="003234CA"/>
    <w:rsid w:val="00324932"/>
    <w:rsid w:val="00324EBB"/>
    <w:rsid w:val="00324FB6"/>
    <w:rsid w:val="00326113"/>
    <w:rsid w:val="00326503"/>
    <w:rsid w:val="00326B73"/>
    <w:rsid w:val="00327423"/>
    <w:rsid w:val="00327BA4"/>
    <w:rsid w:val="003309C0"/>
    <w:rsid w:val="00330E72"/>
    <w:rsid w:val="00331ABD"/>
    <w:rsid w:val="00331CBF"/>
    <w:rsid w:val="003324A5"/>
    <w:rsid w:val="0033280F"/>
    <w:rsid w:val="00332FA3"/>
    <w:rsid w:val="00333AB3"/>
    <w:rsid w:val="00333D83"/>
    <w:rsid w:val="00334B36"/>
    <w:rsid w:val="00335E39"/>
    <w:rsid w:val="00336176"/>
    <w:rsid w:val="0034044D"/>
    <w:rsid w:val="00341131"/>
    <w:rsid w:val="00341C01"/>
    <w:rsid w:val="00342493"/>
    <w:rsid w:val="0034317E"/>
    <w:rsid w:val="00343189"/>
    <w:rsid w:val="00344887"/>
    <w:rsid w:val="0034529A"/>
    <w:rsid w:val="0034714F"/>
    <w:rsid w:val="00350026"/>
    <w:rsid w:val="0035054E"/>
    <w:rsid w:val="00350DCF"/>
    <w:rsid w:val="0035188B"/>
    <w:rsid w:val="0035304A"/>
    <w:rsid w:val="00353A9E"/>
    <w:rsid w:val="0035428B"/>
    <w:rsid w:val="00354D6A"/>
    <w:rsid w:val="00354D71"/>
    <w:rsid w:val="003569BC"/>
    <w:rsid w:val="00356DED"/>
    <w:rsid w:val="0035721F"/>
    <w:rsid w:val="00357DA6"/>
    <w:rsid w:val="0036013D"/>
    <w:rsid w:val="003602DB"/>
    <w:rsid w:val="00360812"/>
    <w:rsid w:val="0036107F"/>
    <w:rsid w:val="003633D6"/>
    <w:rsid w:val="0036342F"/>
    <w:rsid w:val="00363CDC"/>
    <w:rsid w:val="0036412E"/>
    <w:rsid w:val="003662E5"/>
    <w:rsid w:val="00366399"/>
    <w:rsid w:val="003666EB"/>
    <w:rsid w:val="0037038E"/>
    <w:rsid w:val="0037072C"/>
    <w:rsid w:val="0037173B"/>
    <w:rsid w:val="00372399"/>
    <w:rsid w:val="00373505"/>
    <w:rsid w:val="0037450C"/>
    <w:rsid w:val="0037497D"/>
    <w:rsid w:val="00374E67"/>
    <w:rsid w:val="003755B0"/>
    <w:rsid w:val="00375FA7"/>
    <w:rsid w:val="00380DFF"/>
    <w:rsid w:val="00384955"/>
    <w:rsid w:val="00385817"/>
    <w:rsid w:val="003865E3"/>
    <w:rsid w:val="003866BA"/>
    <w:rsid w:val="00386992"/>
    <w:rsid w:val="00386C42"/>
    <w:rsid w:val="003874E9"/>
    <w:rsid w:val="003905F7"/>
    <w:rsid w:val="00391B16"/>
    <w:rsid w:val="00391BFF"/>
    <w:rsid w:val="00391E5C"/>
    <w:rsid w:val="003932E9"/>
    <w:rsid w:val="00393872"/>
    <w:rsid w:val="00393A70"/>
    <w:rsid w:val="00394ABA"/>
    <w:rsid w:val="0039670E"/>
    <w:rsid w:val="003A00C1"/>
    <w:rsid w:val="003A22AD"/>
    <w:rsid w:val="003A42CF"/>
    <w:rsid w:val="003A4BEB"/>
    <w:rsid w:val="003A6EE8"/>
    <w:rsid w:val="003A703A"/>
    <w:rsid w:val="003B199A"/>
    <w:rsid w:val="003B1EE8"/>
    <w:rsid w:val="003B205E"/>
    <w:rsid w:val="003B2B29"/>
    <w:rsid w:val="003B2B43"/>
    <w:rsid w:val="003B3EA7"/>
    <w:rsid w:val="003B5410"/>
    <w:rsid w:val="003B68B1"/>
    <w:rsid w:val="003B6E77"/>
    <w:rsid w:val="003B71F9"/>
    <w:rsid w:val="003B78FF"/>
    <w:rsid w:val="003C0680"/>
    <w:rsid w:val="003C0E53"/>
    <w:rsid w:val="003C1590"/>
    <w:rsid w:val="003C2C3D"/>
    <w:rsid w:val="003C2FDD"/>
    <w:rsid w:val="003C3795"/>
    <w:rsid w:val="003C52FE"/>
    <w:rsid w:val="003C57EB"/>
    <w:rsid w:val="003C72B9"/>
    <w:rsid w:val="003C7E31"/>
    <w:rsid w:val="003D17F5"/>
    <w:rsid w:val="003D1F38"/>
    <w:rsid w:val="003D1F8E"/>
    <w:rsid w:val="003D32C3"/>
    <w:rsid w:val="003D4796"/>
    <w:rsid w:val="003D4BA5"/>
    <w:rsid w:val="003D4DF6"/>
    <w:rsid w:val="003D4F35"/>
    <w:rsid w:val="003D55B6"/>
    <w:rsid w:val="003D5DEA"/>
    <w:rsid w:val="003D69CF"/>
    <w:rsid w:val="003D7B17"/>
    <w:rsid w:val="003D7D58"/>
    <w:rsid w:val="003D7DC6"/>
    <w:rsid w:val="003E02CB"/>
    <w:rsid w:val="003E0C0B"/>
    <w:rsid w:val="003E1485"/>
    <w:rsid w:val="003E15E7"/>
    <w:rsid w:val="003E1DA8"/>
    <w:rsid w:val="003E1EA9"/>
    <w:rsid w:val="003E2B62"/>
    <w:rsid w:val="003E2EB6"/>
    <w:rsid w:val="003E43FA"/>
    <w:rsid w:val="003E4638"/>
    <w:rsid w:val="003E5117"/>
    <w:rsid w:val="003E58BC"/>
    <w:rsid w:val="003E5934"/>
    <w:rsid w:val="003E70BE"/>
    <w:rsid w:val="003E7C53"/>
    <w:rsid w:val="003E7CBB"/>
    <w:rsid w:val="003E7F91"/>
    <w:rsid w:val="003E7FD7"/>
    <w:rsid w:val="003F03C0"/>
    <w:rsid w:val="003F0AAD"/>
    <w:rsid w:val="003F0DD1"/>
    <w:rsid w:val="003F1BCD"/>
    <w:rsid w:val="003F244D"/>
    <w:rsid w:val="003F2DC0"/>
    <w:rsid w:val="003F34FC"/>
    <w:rsid w:val="003F3B78"/>
    <w:rsid w:val="003F3D86"/>
    <w:rsid w:val="003F4951"/>
    <w:rsid w:val="003F4F39"/>
    <w:rsid w:val="003F60D2"/>
    <w:rsid w:val="003F7191"/>
    <w:rsid w:val="004003EC"/>
    <w:rsid w:val="0040163E"/>
    <w:rsid w:val="004024A6"/>
    <w:rsid w:val="00403D1F"/>
    <w:rsid w:val="004045B2"/>
    <w:rsid w:val="00405FF1"/>
    <w:rsid w:val="004103BD"/>
    <w:rsid w:val="00410CFF"/>
    <w:rsid w:val="00410FAE"/>
    <w:rsid w:val="004118B5"/>
    <w:rsid w:val="00412640"/>
    <w:rsid w:val="00413ABF"/>
    <w:rsid w:val="00413C57"/>
    <w:rsid w:val="0041539A"/>
    <w:rsid w:val="004154B6"/>
    <w:rsid w:val="00415EB3"/>
    <w:rsid w:val="004160E2"/>
    <w:rsid w:val="004166B2"/>
    <w:rsid w:val="00420C55"/>
    <w:rsid w:val="00420CB9"/>
    <w:rsid w:val="00422A1D"/>
    <w:rsid w:val="00423B6C"/>
    <w:rsid w:val="00423C92"/>
    <w:rsid w:val="004249C5"/>
    <w:rsid w:val="004255FC"/>
    <w:rsid w:val="00425BB2"/>
    <w:rsid w:val="00425C08"/>
    <w:rsid w:val="00426726"/>
    <w:rsid w:val="00426858"/>
    <w:rsid w:val="00426D76"/>
    <w:rsid w:val="00426FE1"/>
    <w:rsid w:val="00427D4D"/>
    <w:rsid w:val="00430783"/>
    <w:rsid w:val="00430FD6"/>
    <w:rsid w:val="00431844"/>
    <w:rsid w:val="00431D70"/>
    <w:rsid w:val="00431FB7"/>
    <w:rsid w:val="00432375"/>
    <w:rsid w:val="00434730"/>
    <w:rsid w:val="00434FD7"/>
    <w:rsid w:val="0043642E"/>
    <w:rsid w:val="00436433"/>
    <w:rsid w:val="00436531"/>
    <w:rsid w:val="00436BE8"/>
    <w:rsid w:val="00437099"/>
    <w:rsid w:val="00437D0F"/>
    <w:rsid w:val="00440395"/>
    <w:rsid w:val="0044054A"/>
    <w:rsid w:val="00441B64"/>
    <w:rsid w:val="00441EFA"/>
    <w:rsid w:val="0044227B"/>
    <w:rsid w:val="00443194"/>
    <w:rsid w:val="00444260"/>
    <w:rsid w:val="0044553C"/>
    <w:rsid w:val="00445C01"/>
    <w:rsid w:val="00446186"/>
    <w:rsid w:val="004462CF"/>
    <w:rsid w:val="00446752"/>
    <w:rsid w:val="0044695C"/>
    <w:rsid w:val="00446CA1"/>
    <w:rsid w:val="004470FA"/>
    <w:rsid w:val="004479E3"/>
    <w:rsid w:val="00447DFF"/>
    <w:rsid w:val="00447EF7"/>
    <w:rsid w:val="004501D5"/>
    <w:rsid w:val="00450822"/>
    <w:rsid w:val="00450A41"/>
    <w:rsid w:val="00450D28"/>
    <w:rsid w:val="00451A6F"/>
    <w:rsid w:val="00451E04"/>
    <w:rsid w:val="00452EEC"/>
    <w:rsid w:val="00452FE3"/>
    <w:rsid w:val="004537AE"/>
    <w:rsid w:val="004537F3"/>
    <w:rsid w:val="00453C1F"/>
    <w:rsid w:val="00453D6C"/>
    <w:rsid w:val="004546F4"/>
    <w:rsid w:val="00455188"/>
    <w:rsid w:val="00455203"/>
    <w:rsid w:val="00455211"/>
    <w:rsid w:val="00455896"/>
    <w:rsid w:val="0045784E"/>
    <w:rsid w:val="00457DCC"/>
    <w:rsid w:val="00457E41"/>
    <w:rsid w:val="0046206B"/>
    <w:rsid w:val="00462FB8"/>
    <w:rsid w:val="00463A11"/>
    <w:rsid w:val="00464316"/>
    <w:rsid w:val="00464359"/>
    <w:rsid w:val="00464B91"/>
    <w:rsid w:val="0046574E"/>
    <w:rsid w:val="00465B8D"/>
    <w:rsid w:val="00466C3D"/>
    <w:rsid w:val="00467530"/>
    <w:rsid w:val="00467B59"/>
    <w:rsid w:val="0047047E"/>
    <w:rsid w:val="00470C4F"/>
    <w:rsid w:val="00472C25"/>
    <w:rsid w:val="00473318"/>
    <w:rsid w:val="004735F9"/>
    <w:rsid w:val="00474F89"/>
    <w:rsid w:val="004752C1"/>
    <w:rsid w:val="004757DC"/>
    <w:rsid w:val="0047641A"/>
    <w:rsid w:val="00476EDA"/>
    <w:rsid w:val="00477027"/>
    <w:rsid w:val="004806B4"/>
    <w:rsid w:val="00481807"/>
    <w:rsid w:val="00483AE6"/>
    <w:rsid w:val="004850F0"/>
    <w:rsid w:val="00485D3C"/>
    <w:rsid w:val="00486024"/>
    <w:rsid w:val="00486176"/>
    <w:rsid w:val="004908F9"/>
    <w:rsid w:val="00490A10"/>
    <w:rsid w:val="00490C2C"/>
    <w:rsid w:val="00491413"/>
    <w:rsid w:val="00491FA9"/>
    <w:rsid w:val="0049205F"/>
    <w:rsid w:val="00492B3E"/>
    <w:rsid w:val="004937B5"/>
    <w:rsid w:val="00494028"/>
    <w:rsid w:val="004940A3"/>
    <w:rsid w:val="0049492C"/>
    <w:rsid w:val="00494EB8"/>
    <w:rsid w:val="00494F43"/>
    <w:rsid w:val="00495369"/>
    <w:rsid w:val="00495773"/>
    <w:rsid w:val="00495922"/>
    <w:rsid w:val="0049641A"/>
    <w:rsid w:val="00497A83"/>
    <w:rsid w:val="004A02DC"/>
    <w:rsid w:val="004A0C1B"/>
    <w:rsid w:val="004A0C96"/>
    <w:rsid w:val="004A0F25"/>
    <w:rsid w:val="004A0F31"/>
    <w:rsid w:val="004A2CA6"/>
    <w:rsid w:val="004A32AB"/>
    <w:rsid w:val="004A38F7"/>
    <w:rsid w:val="004A3CFB"/>
    <w:rsid w:val="004A4540"/>
    <w:rsid w:val="004A570E"/>
    <w:rsid w:val="004A5717"/>
    <w:rsid w:val="004A57D3"/>
    <w:rsid w:val="004A5E1A"/>
    <w:rsid w:val="004A6D11"/>
    <w:rsid w:val="004A7093"/>
    <w:rsid w:val="004A72DC"/>
    <w:rsid w:val="004B0329"/>
    <w:rsid w:val="004B1A2B"/>
    <w:rsid w:val="004B30D1"/>
    <w:rsid w:val="004B4155"/>
    <w:rsid w:val="004B4644"/>
    <w:rsid w:val="004B55C5"/>
    <w:rsid w:val="004B5C3F"/>
    <w:rsid w:val="004B6390"/>
    <w:rsid w:val="004B641A"/>
    <w:rsid w:val="004B6508"/>
    <w:rsid w:val="004B727A"/>
    <w:rsid w:val="004C14F9"/>
    <w:rsid w:val="004C1632"/>
    <w:rsid w:val="004C1F3D"/>
    <w:rsid w:val="004C20D5"/>
    <w:rsid w:val="004C3A39"/>
    <w:rsid w:val="004C50CB"/>
    <w:rsid w:val="004C5A27"/>
    <w:rsid w:val="004C5E40"/>
    <w:rsid w:val="004D03ED"/>
    <w:rsid w:val="004D1E4E"/>
    <w:rsid w:val="004D2738"/>
    <w:rsid w:val="004D2B43"/>
    <w:rsid w:val="004D2F34"/>
    <w:rsid w:val="004D49AF"/>
    <w:rsid w:val="004D4E52"/>
    <w:rsid w:val="004D6A2E"/>
    <w:rsid w:val="004D7E7E"/>
    <w:rsid w:val="004D7EFF"/>
    <w:rsid w:val="004E0270"/>
    <w:rsid w:val="004E048C"/>
    <w:rsid w:val="004E083C"/>
    <w:rsid w:val="004E13FF"/>
    <w:rsid w:val="004E1701"/>
    <w:rsid w:val="004E3BEA"/>
    <w:rsid w:val="004E4259"/>
    <w:rsid w:val="004E448F"/>
    <w:rsid w:val="004E44C0"/>
    <w:rsid w:val="004E4BB0"/>
    <w:rsid w:val="004E67AC"/>
    <w:rsid w:val="004E6A7E"/>
    <w:rsid w:val="004E79D8"/>
    <w:rsid w:val="004F160F"/>
    <w:rsid w:val="004F2CF5"/>
    <w:rsid w:val="004F3969"/>
    <w:rsid w:val="004F39AC"/>
    <w:rsid w:val="004F47D0"/>
    <w:rsid w:val="004F4ABB"/>
    <w:rsid w:val="004F4B23"/>
    <w:rsid w:val="004F4D8E"/>
    <w:rsid w:val="004F7E3D"/>
    <w:rsid w:val="00501698"/>
    <w:rsid w:val="0050251B"/>
    <w:rsid w:val="0050286E"/>
    <w:rsid w:val="005031BB"/>
    <w:rsid w:val="00504296"/>
    <w:rsid w:val="00507A16"/>
    <w:rsid w:val="00507A4D"/>
    <w:rsid w:val="00510965"/>
    <w:rsid w:val="0051169E"/>
    <w:rsid w:val="00511BB7"/>
    <w:rsid w:val="005123BA"/>
    <w:rsid w:val="0051273B"/>
    <w:rsid w:val="00515F1D"/>
    <w:rsid w:val="005165F0"/>
    <w:rsid w:val="00517D06"/>
    <w:rsid w:val="00517EDB"/>
    <w:rsid w:val="005206FA"/>
    <w:rsid w:val="00521BB8"/>
    <w:rsid w:val="00522EF9"/>
    <w:rsid w:val="00524BEF"/>
    <w:rsid w:val="00524C8B"/>
    <w:rsid w:val="00525082"/>
    <w:rsid w:val="00525E72"/>
    <w:rsid w:val="0052678A"/>
    <w:rsid w:val="00526BCA"/>
    <w:rsid w:val="0052706E"/>
    <w:rsid w:val="00527CE0"/>
    <w:rsid w:val="00527E5C"/>
    <w:rsid w:val="00527EBB"/>
    <w:rsid w:val="00532DCD"/>
    <w:rsid w:val="0053327D"/>
    <w:rsid w:val="00535DCD"/>
    <w:rsid w:val="00537578"/>
    <w:rsid w:val="005376ED"/>
    <w:rsid w:val="00540C51"/>
    <w:rsid w:val="005412CC"/>
    <w:rsid w:val="005415DF"/>
    <w:rsid w:val="00541995"/>
    <w:rsid w:val="005419F6"/>
    <w:rsid w:val="00542240"/>
    <w:rsid w:val="00543495"/>
    <w:rsid w:val="00543B26"/>
    <w:rsid w:val="0054404D"/>
    <w:rsid w:val="00544822"/>
    <w:rsid w:val="00545672"/>
    <w:rsid w:val="005505CD"/>
    <w:rsid w:val="0055086F"/>
    <w:rsid w:val="005517B5"/>
    <w:rsid w:val="00552238"/>
    <w:rsid w:val="00552853"/>
    <w:rsid w:val="0055394C"/>
    <w:rsid w:val="00554A11"/>
    <w:rsid w:val="00556DA4"/>
    <w:rsid w:val="0055775D"/>
    <w:rsid w:val="00560378"/>
    <w:rsid w:val="00561274"/>
    <w:rsid w:val="00561288"/>
    <w:rsid w:val="0056395B"/>
    <w:rsid w:val="005651B1"/>
    <w:rsid w:val="00565893"/>
    <w:rsid w:val="00566406"/>
    <w:rsid w:val="00570C85"/>
    <w:rsid w:val="00571B3F"/>
    <w:rsid w:val="00571D73"/>
    <w:rsid w:val="005721D1"/>
    <w:rsid w:val="005736E5"/>
    <w:rsid w:val="005739FF"/>
    <w:rsid w:val="00573D34"/>
    <w:rsid w:val="00574094"/>
    <w:rsid w:val="00574E99"/>
    <w:rsid w:val="005764AB"/>
    <w:rsid w:val="00576BE6"/>
    <w:rsid w:val="0057705A"/>
    <w:rsid w:val="005775CD"/>
    <w:rsid w:val="0058173B"/>
    <w:rsid w:val="005817D9"/>
    <w:rsid w:val="005831DD"/>
    <w:rsid w:val="005833F2"/>
    <w:rsid w:val="0058345D"/>
    <w:rsid w:val="005834E3"/>
    <w:rsid w:val="00585DA6"/>
    <w:rsid w:val="005868E2"/>
    <w:rsid w:val="005872A6"/>
    <w:rsid w:val="00587900"/>
    <w:rsid w:val="0059080B"/>
    <w:rsid w:val="00590F9A"/>
    <w:rsid w:val="005912A0"/>
    <w:rsid w:val="00594F6F"/>
    <w:rsid w:val="00596811"/>
    <w:rsid w:val="005A052C"/>
    <w:rsid w:val="005A2781"/>
    <w:rsid w:val="005A44F9"/>
    <w:rsid w:val="005A6AE7"/>
    <w:rsid w:val="005A6BD8"/>
    <w:rsid w:val="005A6FA4"/>
    <w:rsid w:val="005B03B1"/>
    <w:rsid w:val="005B1284"/>
    <w:rsid w:val="005B30BA"/>
    <w:rsid w:val="005B344E"/>
    <w:rsid w:val="005B4463"/>
    <w:rsid w:val="005B59A7"/>
    <w:rsid w:val="005B59F0"/>
    <w:rsid w:val="005B60D5"/>
    <w:rsid w:val="005B6840"/>
    <w:rsid w:val="005B6FB9"/>
    <w:rsid w:val="005B72D5"/>
    <w:rsid w:val="005C0F04"/>
    <w:rsid w:val="005C1742"/>
    <w:rsid w:val="005C4195"/>
    <w:rsid w:val="005C582A"/>
    <w:rsid w:val="005C5D89"/>
    <w:rsid w:val="005C5E63"/>
    <w:rsid w:val="005C5F9A"/>
    <w:rsid w:val="005C65F4"/>
    <w:rsid w:val="005C6C98"/>
    <w:rsid w:val="005D00E0"/>
    <w:rsid w:val="005D1A85"/>
    <w:rsid w:val="005D2244"/>
    <w:rsid w:val="005D27F4"/>
    <w:rsid w:val="005D2842"/>
    <w:rsid w:val="005D2DE0"/>
    <w:rsid w:val="005D4F65"/>
    <w:rsid w:val="005D5455"/>
    <w:rsid w:val="005D54D4"/>
    <w:rsid w:val="005D7BD2"/>
    <w:rsid w:val="005E05C1"/>
    <w:rsid w:val="005E1C77"/>
    <w:rsid w:val="005E2128"/>
    <w:rsid w:val="005E3516"/>
    <w:rsid w:val="005E5357"/>
    <w:rsid w:val="005E6618"/>
    <w:rsid w:val="005E6F25"/>
    <w:rsid w:val="005E744C"/>
    <w:rsid w:val="005F00A3"/>
    <w:rsid w:val="005F1D42"/>
    <w:rsid w:val="005F2CAD"/>
    <w:rsid w:val="005F3FF6"/>
    <w:rsid w:val="005F4B5F"/>
    <w:rsid w:val="005F502F"/>
    <w:rsid w:val="005F55DA"/>
    <w:rsid w:val="005F67CF"/>
    <w:rsid w:val="005F6D25"/>
    <w:rsid w:val="005F71AB"/>
    <w:rsid w:val="005F7AFA"/>
    <w:rsid w:val="00601269"/>
    <w:rsid w:val="0060188C"/>
    <w:rsid w:val="0060447E"/>
    <w:rsid w:val="00605DD3"/>
    <w:rsid w:val="00610484"/>
    <w:rsid w:val="0061202C"/>
    <w:rsid w:val="00612AC3"/>
    <w:rsid w:val="006130C1"/>
    <w:rsid w:val="00614C25"/>
    <w:rsid w:val="00614EF7"/>
    <w:rsid w:val="00615AAD"/>
    <w:rsid w:val="00615BB4"/>
    <w:rsid w:val="00615CBB"/>
    <w:rsid w:val="006164A6"/>
    <w:rsid w:val="00616F72"/>
    <w:rsid w:val="00617049"/>
    <w:rsid w:val="0062140B"/>
    <w:rsid w:val="006231E3"/>
    <w:rsid w:val="006244F9"/>
    <w:rsid w:val="00624E6C"/>
    <w:rsid w:val="006263B2"/>
    <w:rsid w:val="0062674C"/>
    <w:rsid w:val="00627003"/>
    <w:rsid w:val="0062703C"/>
    <w:rsid w:val="00627DBA"/>
    <w:rsid w:val="0063017E"/>
    <w:rsid w:val="006301E7"/>
    <w:rsid w:val="006306A1"/>
    <w:rsid w:val="00631B8B"/>
    <w:rsid w:val="00632A42"/>
    <w:rsid w:val="00632EDB"/>
    <w:rsid w:val="00633E7C"/>
    <w:rsid w:val="00634154"/>
    <w:rsid w:val="00634441"/>
    <w:rsid w:val="006344BA"/>
    <w:rsid w:val="0063503E"/>
    <w:rsid w:val="00635DC2"/>
    <w:rsid w:val="006366DD"/>
    <w:rsid w:val="00636C58"/>
    <w:rsid w:val="0063776B"/>
    <w:rsid w:val="00637967"/>
    <w:rsid w:val="00637AFA"/>
    <w:rsid w:val="0064045A"/>
    <w:rsid w:val="0064279C"/>
    <w:rsid w:val="00642A76"/>
    <w:rsid w:val="00643779"/>
    <w:rsid w:val="00643820"/>
    <w:rsid w:val="00643B88"/>
    <w:rsid w:val="00644632"/>
    <w:rsid w:val="00645095"/>
    <w:rsid w:val="00646408"/>
    <w:rsid w:val="00646706"/>
    <w:rsid w:val="00646AF4"/>
    <w:rsid w:val="00646EAF"/>
    <w:rsid w:val="00647413"/>
    <w:rsid w:val="006477AA"/>
    <w:rsid w:val="0064791C"/>
    <w:rsid w:val="00647C4F"/>
    <w:rsid w:val="00652CBE"/>
    <w:rsid w:val="00652CD0"/>
    <w:rsid w:val="0065638C"/>
    <w:rsid w:val="006566CB"/>
    <w:rsid w:val="0066047C"/>
    <w:rsid w:val="00662FD8"/>
    <w:rsid w:val="0066317D"/>
    <w:rsid w:val="006639E0"/>
    <w:rsid w:val="00663F2E"/>
    <w:rsid w:val="0066437B"/>
    <w:rsid w:val="006672DC"/>
    <w:rsid w:val="00670287"/>
    <w:rsid w:val="00671DF7"/>
    <w:rsid w:val="00671FA6"/>
    <w:rsid w:val="006721A3"/>
    <w:rsid w:val="00672CCB"/>
    <w:rsid w:val="006739BD"/>
    <w:rsid w:val="006755F4"/>
    <w:rsid w:val="006759A0"/>
    <w:rsid w:val="00675A80"/>
    <w:rsid w:val="0068055D"/>
    <w:rsid w:val="0068061A"/>
    <w:rsid w:val="006809C9"/>
    <w:rsid w:val="00680EC3"/>
    <w:rsid w:val="00681584"/>
    <w:rsid w:val="00681716"/>
    <w:rsid w:val="006818D4"/>
    <w:rsid w:val="006819CA"/>
    <w:rsid w:val="006825D7"/>
    <w:rsid w:val="00682BAE"/>
    <w:rsid w:val="0068308E"/>
    <w:rsid w:val="00684346"/>
    <w:rsid w:val="00684632"/>
    <w:rsid w:val="00684E57"/>
    <w:rsid w:val="00687A40"/>
    <w:rsid w:val="00691F98"/>
    <w:rsid w:val="0069321A"/>
    <w:rsid w:val="00694EE7"/>
    <w:rsid w:val="00695C6B"/>
    <w:rsid w:val="00695DC9"/>
    <w:rsid w:val="00696F64"/>
    <w:rsid w:val="006A047F"/>
    <w:rsid w:val="006A0ACD"/>
    <w:rsid w:val="006A10C9"/>
    <w:rsid w:val="006A1580"/>
    <w:rsid w:val="006A31A4"/>
    <w:rsid w:val="006A3B3E"/>
    <w:rsid w:val="006B0110"/>
    <w:rsid w:val="006B1457"/>
    <w:rsid w:val="006B189C"/>
    <w:rsid w:val="006B2D11"/>
    <w:rsid w:val="006B3423"/>
    <w:rsid w:val="006B4FBD"/>
    <w:rsid w:val="006B51AD"/>
    <w:rsid w:val="006B5379"/>
    <w:rsid w:val="006B54E5"/>
    <w:rsid w:val="006B5B9F"/>
    <w:rsid w:val="006C010E"/>
    <w:rsid w:val="006C0935"/>
    <w:rsid w:val="006C0BE8"/>
    <w:rsid w:val="006C1026"/>
    <w:rsid w:val="006C4020"/>
    <w:rsid w:val="006C41AC"/>
    <w:rsid w:val="006C4671"/>
    <w:rsid w:val="006C5CFF"/>
    <w:rsid w:val="006C6C7F"/>
    <w:rsid w:val="006D0A0B"/>
    <w:rsid w:val="006D1473"/>
    <w:rsid w:val="006D2B25"/>
    <w:rsid w:val="006D50EE"/>
    <w:rsid w:val="006D7D7F"/>
    <w:rsid w:val="006E0237"/>
    <w:rsid w:val="006E09D0"/>
    <w:rsid w:val="006E0BF9"/>
    <w:rsid w:val="006E1220"/>
    <w:rsid w:val="006E19C9"/>
    <w:rsid w:val="006E3000"/>
    <w:rsid w:val="006E355D"/>
    <w:rsid w:val="006E3A88"/>
    <w:rsid w:val="006E3DC0"/>
    <w:rsid w:val="006E4884"/>
    <w:rsid w:val="006E54DB"/>
    <w:rsid w:val="006E55A0"/>
    <w:rsid w:val="006E5624"/>
    <w:rsid w:val="006E567F"/>
    <w:rsid w:val="006E6411"/>
    <w:rsid w:val="006E6A14"/>
    <w:rsid w:val="006E6C99"/>
    <w:rsid w:val="006E7201"/>
    <w:rsid w:val="006E758A"/>
    <w:rsid w:val="006F00B4"/>
    <w:rsid w:val="006F0146"/>
    <w:rsid w:val="006F0360"/>
    <w:rsid w:val="006F0435"/>
    <w:rsid w:val="006F104F"/>
    <w:rsid w:val="006F1432"/>
    <w:rsid w:val="006F3A7B"/>
    <w:rsid w:val="006F4270"/>
    <w:rsid w:val="006F491B"/>
    <w:rsid w:val="006F49CE"/>
    <w:rsid w:val="006F5206"/>
    <w:rsid w:val="006F65D2"/>
    <w:rsid w:val="006F6F8D"/>
    <w:rsid w:val="006F7076"/>
    <w:rsid w:val="00700768"/>
    <w:rsid w:val="0070116B"/>
    <w:rsid w:val="00701498"/>
    <w:rsid w:val="0070152F"/>
    <w:rsid w:val="007020FA"/>
    <w:rsid w:val="007039DC"/>
    <w:rsid w:val="007046CE"/>
    <w:rsid w:val="00707190"/>
    <w:rsid w:val="00707E47"/>
    <w:rsid w:val="00710B77"/>
    <w:rsid w:val="00710F59"/>
    <w:rsid w:val="00711A73"/>
    <w:rsid w:val="00711BAF"/>
    <w:rsid w:val="00712071"/>
    <w:rsid w:val="00712143"/>
    <w:rsid w:val="00712B88"/>
    <w:rsid w:val="00714295"/>
    <w:rsid w:val="007144E9"/>
    <w:rsid w:val="00715802"/>
    <w:rsid w:val="0071639D"/>
    <w:rsid w:val="00716C3E"/>
    <w:rsid w:val="0071762B"/>
    <w:rsid w:val="007176F4"/>
    <w:rsid w:val="00717E0E"/>
    <w:rsid w:val="00720251"/>
    <w:rsid w:val="007207B2"/>
    <w:rsid w:val="00720822"/>
    <w:rsid w:val="007211D2"/>
    <w:rsid w:val="00721790"/>
    <w:rsid w:val="007225FA"/>
    <w:rsid w:val="00722D99"/>
    <w:rsid w:val="007238E0"/>
    <w:rsid w:val="00723D4D"/>
    <w:rsid w:val="00723F41"/>
    <w:rsid w:val="00725169"/>
    <w:rsid w:val="00725E24"/>
    <w:rsid w:val="007302AA"/>
    <w:rsid w:val="00730758"/>
    <w:rsid w:val="00730DD4"/>
    <w:rsid w:val="00731798"/>
    <w:rsid w:val="00731DA8"/>
    <w:rsid w:val="007321F4"/>
    <w:rsid w:val="00732B9C"/>
    <w:rsid w:val="00733189"/>
    <w:rsid w:val="00733336"/>
    <w:rsid w:val="007337B7"/>
    <w:rsid w:val="00734896"/>
    <w:rsid w:val="007359E0"/>
    <w:rsid w:val="00736B00"/>
    <w:rsid w:val="00737D69"/>
    <w:rsid w:val="00740BD2"/>
    <w:rsid w:val="007415C5"/>
    <w:rsid w:val="00741ACC"/>
    <w:rsid w:val="00741DE4"/>
    <w:rsid w:val="00742CDC"/>
    <w:rsid w:val="00742FBD"/>
    <w:rsid w:val="0074328A"/>
    <w:rsid w:val="00743B10"/>
    <w:rsid w:val="00744BF2"/>
    <w:rsid w:val="00745156"/>
    <w:rsid w:val="00745443"/>
    <w:rsid w:val="00746FEC"/>
    <w:rsid w:val="007471D1"/>
    <w:rsid w:val="00747322"/>
    <w:rsid w:val="00750405"/>
    <w:rsid w:val="007504D8"/>
    <w:rsid w:val="007509CC"/>
    <w:rsid w:val="00750CF5"/>
    <w:rsid w:val="007533EF"/>
    <w:rsid w:val="007538CC"/>
    <w:rsid w:val="00753BFC"/>
    <w:rsid w:val="00753F29"/>
    <w:rsid w:val="00754336"/>
    <w:rsid w:val="00755902"/>
    <w:rsid w:val="007563D2"/>
    <w:rsid w:val="00757A68"/>
    <w:rsid w:val="00760AFD"/>
    <w:rsid w:val="00761CA8"/>
    <w:rsid w:val="00761EA2"/>
    <w:rsid w:val="00762725"/>
    <w:rsid w:val="00762C09"/>
    <w:rsid w:val="00762F07"/>
    <w:rsid w:val="00763BFD"/>
    <w:rsid w:val="0076471B"/>
    <w:rsid w:val="0076520A"/>
    <w:rsid w:val="0076703A"/>
    <w:rsid w:val="007714DF"/>
    <w:rsid w:val="007725F2"/>
    <w:rsid w:val="00773048"/>
    <w:rsid w:val="00773293"/>
    <w:rsid w:val="00774495"/>
    <w:rsid w:val="00774F51"/>
    <w:rsid w:val="00775023"/>
    <w:rsid w:val="007770FD"/>
    <w:rsid w:val="007774DE"/>
    <w:rsid w:val="0078095A"/>
    <w:rsid w:val="007818C7"/>
    <w:rsid w:val="0078230E"/>
    <w:rsid w:val="007825FD"/>
    <w:rsid w:val="00782E30"/>
    <w:rsid w:val="007844C5"/>
    <w:rsid w:val="0078483B"/>
    <w:rsid w:val="00786502"/>
    <w:rsid w:val="00786793"/>
    <w:rsid w:val="00786934"/>
    <w:rsid w:val="00786F93"/>
    <w:rsid w:val="007879DE"/>
    <w:rsid w:val="00790A6F"/>
    <w:rsid w:val="0079240E"/>
    <w:rsid w:val="00794B1A"/>
    <w:rsid w:val="007954AD"/>
    <w:rsid w:val="00797716"/>
    <w:rsid w:val="007A099B"/>
    <w:rsid w:val="007A25D8"/>
    <w:rsid w:val="007A2EFE"/>
    <w:rsid w:val="007A3720"/>
    <w:rsid w:val="007A56F0"/>
    <w:rsid w:val="007A6BC6"/>
    <w:rsid w:val="007A77B6"/>
    <w:rsid w:val="007A7B46"/>
    <w:rsid w:val="007B0470"/>
    <w:rsid w:val="007B05C8"/>
    <w:rsid w:val="007B10F2"/>
    <w:rsid w:val="007B198B"/>
    <w:rsid w:val="007B28F2"/>
    <w:rsid w:val="007B2E80"/>
    <w:rsid w:val="007B4B43"/>
    <w:rsid w:val="007B6C65"/>
    <w:rsid w:val="007B73AF"/>
    <w:rsid w:val="007B7C0F"/>
    <w:rsid w:val="007C126D"/>
    <w:rsid w:val="007C128F"/>
    <w:rsid w:val="007C1FCF"/>
    <w:rsid w:val="007C2437"/>
    <w:rsid w:val="007C2715"/>
    <w:rsid w:val="007C2A57"/>
    <w:rsid w:val="007C2DB2"/>
    <w:rsid w:val="007C35DA"/>
    <w:rsid w:val="007C3905"/>
    <w:rsid w:val="007C3E65"/>
    <w:rsid w:val="007C497A"/>
    <w:rsid w:val="007C4D5D"/>
    <w:rsid w:val="007C7D83"/>
    <w:rsid w:val="007D1068"/>
    <w:rsid w:val="007D15E9"/>
    <w:rsid w:val="007D236C"/>
    <w:rsid w:val="007D239B"/>
    <w:rsid w:val="007D2508"/>
    <w:rsid w:val="007D2A88"/>
    <w:rsid w:val="007D3CFD"/>
    <w:rsid w:val="007D47DC"/>
    <w:rsid w:val="007D4864"/>
    <w:rsid w:val="007D779F"/>
    <w:rsid w:val="007E0502"/>
    <w:rsid w:val="007E0677"/>
    <w:rsid w:val="007E0CF6"/>
    <w:rsid w:val="007E1954"/>
    <w:rsid w:val="007E1BB2"/>
    <w:rsid w:val="007E21CA"/>
    <w:rsid w:val="007E3B66"/>
    <w:rsid w:val="007E46C9"/>
    <w:rsid w:val="007E5567"/>
    <w:rsid w:val="007E60F2"/>
    <w:rsid w:val="007E7534"/>
    <w:rsid w:val="007E780D"/>
    <w:rsid w:val="007E79AF"/>
    <w:rsid w:val="007E7DF1"/>
    <w:rsid w:val="007F0C1C"/>
    <w:rsid w:val="007F11B6"/>
    <w:rsid w:val="007F1D9A"/>
    <w:rsid w:val="007F2144"/>
    <w:rsid w:val="007F3F55"/>
    <w:rsid w:val="007F512F"/>
    <w:rsid w:val="007F526A"/>
    <w:rsid w:val="007F57DC"/>
    <w:rsid w:val="007F5CBD"/>
    <w:rsid w:val="007F698B"/>
    <w:rsid w:val="007F6B86"/>
    <w:rsid w:val="007F6CC2"/>
    <w:rsid w:val="007F6F01"/>
    <w:rsid w:val="007F7179"/>
    <w:rsid w:val="007F79C7"/>
    <w:rsid w:val="007F7CC4"/>
    <w:rsid w:val="007F7D88"/>
    <w:rsid w:val="007F7F1B"/>
    <w:rsid w:val="00800949"/>
    <w:rsid w:val="00800F47"/>
    <w:rsid w:val="00800F78"/>
    <w:rsid w:val="008016AB"/>
    <w:rsid w:val="008019C6"/>
    <w:rsid w:val="008040F8"/>
    <w:rsid w:val="008049A8"/>
    <w:rsid w:val="0080517C"/>
    <w:rsid w:val="00806E6F"/>
    <w:rsid w:val="00806F7B"/>
    <w:rsid w:val="00807110"/>
    <w:rsid w:val="008078E1"/>
    <w:rsid w:val="00807B11"/>
    <w:rsid w:val="008104D1"/>
    <w:rsid w:val="00810920"/>
    <w:rsid w:val="00810B60"/>
    <w:rsid w:val="00810C86"/>
    <w:rsid w:val="00811037"/>
    <w:rsid w:val="00811AB2"/>
    <w:rsid w:val="00812513"/>
    <w:rsid w:val="00813743"/>
    <w:rsid w:val="008141F4"/>
    <w:rsid w:val="00814D07"/>
    <w:rsid w:val="00814DDC"/>
    <w:rsid w:val="00815531"/>
    <w:rsid w:val="00816309"/>
    <w:rsid w:val="008164C8"/>
    <w:rsid w:val="00816A08"/>
    <w:rsid w:val="00816A8B"/>
    <w:rsid w:val="0081712D"/>
    <w:rsid w:val="00821827"/>
    <w:rsid w:val="00821F1D"/>
    <w:rsid w:val="00822572"/>
    <w:rsid w:val="00824FCF"/>
    <w:rsid w:val="0082682E"/>
    <w:rsid w:val="00826BC1"/>
    <w:rsid w:val="00826C86"/>
    <w:rsid w:val="008271B5"/>
    <w:rsid w:val="00827C4A"/>
    <w:rsid w:val="008315F1"/>
    <w:rsid w:val="00831F6E"/>
    <w:rsid w:val="00832CBE"/>
    <w:rsid w:val="00832DD3"/>
    <w:rsid w:val="00833663"/>
    <w:rsid w:val="00834BA8"/>
    <w:rsid w:val="00834E0B"/>
    <w:rsid w:val="00834E9C"/>
    <w:rsid w:val="00835664"/>
    <w:rsid w:val="008357D2"/>
    <w:rsid w:val="0083797D"/>
    <w:rsid w:val="00842CE8"/>
    <w:rsid w:val="008444A6"/>
    <w:rsid w:val="00844824"/>
    <w:rsid w:val="00845B02"/>
    <w:rsid w:val="00846492"/>
    <w:rsid w:val="00846930"/>
    <w:rsid w:val="00847375"/>
    <w:rsid w:val="00847826"/>
    <w:rsid w:val="008507D5"/>
    <w:rsid w:val="00850B8F"/>
    <w:rsid w:val="0085230C"/>
    <w:rsid w:val="00852AD5"/>
    <w:rsid w:val="00852C68"/>
    <w:rsid w:val="00857FC2"/>
    <w:rsid w:val="00860D97"/>
    <w:rsid w:val="00861518"/>
    <w:rsid w:val="008628E1"/>
    <w:rsid w:val="00862A60"/>
    <w:rsid w:val="0086324D"/>
    <w:rsid w:val="00866803"/>
    <w:rsid w:val="00870438"/>
    <w:rsid w:val="00870BAB"/>
    <w:rsid w:val="008711A4"/>
    <w:rsid w:val="00872CE3"/>
    <w:rsid w:val="00874819"/>
    <w:rsid w:val="00875692"/>
    <w:rsid w:val="00875D0D"/>
    <w:rsid w:val="00876ED6"/>
    <w:rsid w:val="00880674"/>
    <w:rsid w:val="008808FE"/>
    <w:rsid w:val="00880B7F"/>
    <w:rsid w:val="00880D23"/>
    <w:rsid w:val="00880FA2"/>
    <w:rsid w:val="00881898"/>
    <w:rsid w:val="00884A04"/>
    <w:rsid w:val="0088535A"/>
    <w:rsid w:val="00885CF3"/>
    <w:rsid w:val="0088605B"/>
    <w:rsid w:val="00887BF0"/>
    <w:rsid w:val="008907BC"/>
    <w:rsid w:val="00890D10"/>
    <w:rsid w:val="00893A34"/>
    <w:rsid w:val="00895CB8"/>
    <w:rsid w:val="0089677B"/>
    <w:rsid w:val="0089764F"/>
    <w:rsid w:val="008A08F7"/>
    <w:rsid w:val="008A1274"/>
    <w:rsid w:val="008A16E7"/>
    <w:rsid w:val="008A1FCF"/>
    <w:rsid w:val="008A2257"/>
    <w:rsid w:val="008A22B1"/>
    <w:rsid w:val="008A2F15"/>
    <w:rsid w:val="008A3BDA"/>
    <w:rsid w:val="008A51E5"/>
    <w:rsid w:val="008A5850"/>
    <w:rsid w:val="008B180A"/>
    <w:rsid w:val="008B2147"/>
    <w:rsid w:val="008B2511"/>
    <w:rsid w:val="008B2551"/>
    <w:rsid w:val="008B25F9"/>
    <w:rsid w:val="008B27E2"/>
    <w:rsid w:val="008B47B9"/>
    <w:rsid w:val="008B4D27"/>
    <w:rsid w:val="008B618F"/>
    <w:rsid w:val="008B6895"/>
    <w:rsid w:val="008B7A8B"/>
    <w:rsid w:val="008C06F7"/>
    <w:rsid w:val="008C0984"/>
    <w:rsid w:val="008C09CB"/>
    <w:rsid w:val="008C1224"/>
    <w:rsid w:val="008C1B32"/>
    <w:rsid w:val="008C247F"/>
    <w:rsid w:val="008C2776"/>
    <w:rsid w:val="008C2975"/>
    <w:rsid w:val="008C3713"/>
    <w:rsid w:val="008C3DE0"/>
    <w:rsid w:val="008C452C"/>
    <w:rsid w:val="008C481F"/>
    <w:rsid w:val="008C5F2C"/>
    <w:rsid w:val="008D1028"/>
    <w:rsid w:val="008D1BD5"/>
    <w:rsid w:val="008D441B"/>
    <w:rsid w:val="008D4931"/>
    <w:rsid w:val="008D575A"/>
    <w:rsid w:val="008D5A7C"/>
    <w:rsid w:val="008D5C11"/>
    <w:rsid w:val="008D61DA"/>
    <w:rsid w:val="008D7470"/>
    <w:rsid w:val="008D75B3"/>
    <w:rsid w:val="008E04F6"/>
    <w:rsid w:val="008E06D8"/>
    <w:rsid w:val="008E0C76"/>
    <w:rsid w:val="008E1D50"/>
    <w:rsid w:val="008E3328"/>
    <w:rsid w:val="008E3A95"/>
    <w:rsid w:val="008E44E2"/>
    <w:rsid w:val="008E5CFF"/>
    <w:rsid w:val="008E6569"/>
    <w:rsid w:val="008E6707"/>
    <w:rsid w:val="008E7BDC"/>
    <w:rsid w:val="008F02FC"/>
    <w:rsid w:val="008F09ED"/>
    <w:rsid w:val="008F1CC4"/>
    <w:rsid w:val="008F1D2B"/>
    <w:rsid w:val="008F2A26"/>
    <w:rsid w:val="008F2FB3"/>
    <w:rsid w:val="008F32D1"/>
    <w:rsid w:val="008F387E"/>
    <w:rsid w:val="008F5096"/>
    <w:rsid w:val="008F6571"/>
    <w:rsid w:val="00900213"/>
    <w:rsid w:val="009016D1"/>
    <w:rsid w:val="009017CA"/>
    <w:rsid w:val="00901971"/>
    <w:rsid w:val="009047D3"/>
    <w:rsid w:val="00904B23"/>
    <w:rsid w:val="0090517D"/>
    <w:rsid w:val="009054E9"/>
    <w:rsid w:val="00905C72"/>
    <w:rsid w:val="009062CB"/>
    <w:rsid w:val="009063D1"/>
    <w:rsid w:val="00907296"/>
    <w:rsid w:val="0090798D"/>
    <w:rsid w:val="009079E2"/>
    <w:rsid w:val="00910210"/>
    <w:rsid w:val="00910FAD"/>
    <w:rsid w:val="00913AD4"/>
    <w:rsid w:val="0091420E"/>
    <w:rsid w:val="00915C00"/>
    <w:rsid w:val="009163F5"/>
    <w:rsid w:val="00916BAF"/>
    <w:rsid w:val="009209E6"/>
    <w:rsid w:val="00921C56"/>
    <w:rsid w:val="009220E3"/>
    <w:rsid w:val="009223E4"/>
    <w:rsid w:val="009228E6"/>
    <w:rsid w:val="00923AA1"/>
    <w:rsid w:val="0092424F"/>
    <w:rsid w:val="00924268"/>
    <w:rsid w:val="009243D1"/>
    <w:rsid w:val="00924F61"/>
    <w:rsid w:val="00925E65"/>
    <w:rsid w:val="00927AFF"/>
    <w:rsid w:val="00930406"/>
    <w:rsid w:val="009313DB"/>
    <w:rsid w:val="009320C3"/>
    <w:rsid w:val="00933210"/>
    <w:rsid w:val="00933EDF"/>
    <w:rsid w:val="00934D1B"/>
    <w:rsid w:val="0093546D"/>
    <w:rsid w:val="00935A95"/>
    <w:rsid w:val="009404ED"/>
    <w:rsid w:val="009410E2"/>
    <w:rsid w:val="009420E9"/>
    <w:rsid w:val="00942689"/>
    <w:rsid w:val="00942B8A"/>
    <w:rsid w:val="00944043"/>
    <w:rsid w:val="00944395"/>
    <w:rsid w:val="0094447C"/>
    <w:rsid w:val="009452C3"/>
    <w:rsid w:val="009464A1"/>
    <w:rsid w:val="00946BFC"/>
    <w:rsid w:val="00947550"/>
    <w:rsid w:val="009501CF"/>
    <w:rsid w:val="00950D28"/>
    <w:rsid w:val="00951EFF"/>
    <w:rsid w:val="00952973"/>
    <w:rsid w:val="00953A90"/>
    <w:rsid w:val="00954674"/>
    <w:rsid w:val="00954782"/>
    <w:rsid w:val="00955326"/>
    <w:rsid w:val="009578F5"/>
    <w:rsid w:val="00957CC4"/>
    <w:rsid w:val="009607F9"/>
    <w:rsid w:val="0096216C"/>
    <w:rsid w:val="0096586F"/>
    <w:rsid w:val="009671BE"/>
    <w:rsid w:val="0097101D"/>
    <w:rsid w:val="009715BD"/>
    <w:rsid w:val="00971C9C"/>
    <w:rsid w:val="00973446"/>
    <w:rsid w:val="00974BBA"/>
    <w:rsid w:val="00974CAC"/>
    <w:rsid w:val="00974DE0"/>
    <w:rsid w:val="009752CD"/>
    <w:rsid w:val="00976295"/>
    <w:rsid w:val="0097659E"/>
    <w:rsid w:val="00976A13"/>
    <w:rsid w:val="00976F44"/>
    <w:rsid w:val="00977AA9"/>
    <w:rsid w:val="00977F3C"/>
    <w:rsid w:val="00980C7F"/>
    <w:rsid w:val="0098127D"/>
    <w:rsid w:val="00981AD6"/>
    <w:rsid w:val="00981BF1"/>
    <w:rsid w:val="00982ACD"/>
    <w:rsid w:val="0098452A"/>
    <w:rsid w:val="00985349"/>
    <w:rsid w:val="0098586E"/>
    <w:rsid w:val="00985BB2"/>
    <w:rsid w:val="00986CB6"/>
    <w:rsid w:val="00987C99"/>
    <w:rsid w:val="00987DAF"/>
    <w:rsid w:val="00990E0B"/>
    <w:rsid w:val="00991D5B"/>
    <w:rsid w:val="00992D76"/>
    <w:rsid w:val="00993C74"/>
    <w:rsid w:val="009941D5"/>
    <w:rsid w:val="00994892"/>
    <w:rsid w:val="00994BAD"/>
    <w:rsid w:val="009958AA"/>
    <w:rsid w:val="00995AA8"/>
    <w:rsid w:val="00995C36"/>
    <w:rsid w:val="009979FB"/>
    <w:rsid w:val="009A070C"/>
    <w:rsid w:val="009A0DE4"/>
    <w:rsid w:val="009A159B"/>
    <w:rsid w:val="009A15A0"/>
    <w:rsid w:val="009A1878"/>
    <w:rsid w:val="009A1B74"/>
    <w:rsid w:val="009A1DEE"/>
    <w:rsid w:val="009A4041"/>
    <w:rsid w:val="009A5562"/>
    <w:rsid w:val="009A698C"/>
    <w:rsid w:val="009A70E1"/>
    <w:rsid w:val="009A7841"/>
    <w:rsid w:val="009B0FCE"/>
    <w:rsid w:val="009B1E26"/>
    <w:rsid w:val="009B1EA3"/>
    <w:rsid w:val="009B2358"/>
    <w:rsid w:val="009B2EFD"/>
    <w:rsid w:val="009B4D5D"/>
    <w:rsid w:val="009B554B"/>
    <w:rsid w:val="009C0128"/>
    <w:rsid w:val="009C0A75"/>
    <w:rsid w:val="009C14EC"/>
    <w:rsid w:val="009C1A8E"/>
    <w:rsid w:val="009C2EBF"/>
    <w:rsid w:val="009C3A61"/>
    <w:rsid w:val="009C4545"/>
    <w:rsid w:val="009C4DEA"/>
    <w:rsid w:val="009C502E"/>
    <w:rsid w:val="009C514E"/>
    <w:rsid w:val="009C623C"/>
    <w:rsid w:val="009C6C20"/>
    <w:rsid w:val="009C6EF9"/>
    <w:rsid w:val="009C7CB8"/>
    <w:rsid w:val="009D11A5"/>
    <w:rsid w:val="009D1824"/>
    <w:rsid w:val="009D3234"/>
    <w:rsid w:val="009D34EA"/>
    <w:rsid w:val="009D41FC"/>
    <w:rsid w:val="009D65A1"/>
    <w:rsid w:val="009D72B4"/>
    <w:rsid w:val="009D7F9D"/>
    <w:rsid w:val="009E1DED"/>
    <w:rsid w:val="009E396E"/>
    <w:rsid w:val="009E4402"/>
    <w:rsid w:val="009E4AF6"/>
    <w:rsid w:val="009E4D45"/>
    <w:rsid w:val="009E5730"/>
    <w:rsid w:val="009E65DD"/>
    <w:rsid w:val="009F006B"/>
    <w:rsid w:val="009F0A51"/>
    <w:rsid w:val="009F0C6A"/>
    <w:rsid w:val="009F2100"/>
    <w:rsid w:val="009F3250"/>
    <w:rsid w:val="009F37FF"/>
    <w:rsid w:val="009F4CBE"/>
    <w:rsid w:val="009F52A3"/>
    <w:rsid w:val="009F5D8C"/>
    <w:rsid w:val="009F618B"/>
    <w:rsid w:val="009F6877"/>
    <w:rsid w:val="009F77CC"/>
    <w:rsid w:val="009F7D4B"/>
    <w:rsid w:val="00A012A1"/>
    <w:rsid w:val="00A01708"/>
    <w:rsid w:val="00A02766"/>
    <w:rsid w:val="00A02B09"/>
    <w:rsid w:val="00A03935"/>
    <w:rsid w:val="00A03A54"/>
    <w:rsid w:val="00A03BCC"/>
    <w:rsid w:val="00A05C59"/>
    <w:rsid w:val="00A104A5"/>
    <w:rsid w:val="00A11CEF"/>
    <w:rsid w:val="00A120EE"/>
    <w:rsid w:val="00A12272"/>
    <w:rsid w:val="00A15924"/>
    <w:rsid w:val="00A16938"/>
    <w:rsid w:val="00A17D01"/>
    <w:rsid w:val="00A21205"/>
    <w:rsid w:val="00A21F78"/>
    <w:rsid w:val="00A2792A"/>
    <w:rsid w:val="00A30603"/>
    <w:rsid w:val="00A336A9"/>
    <w:rsid w:val="00A343EE"/>
    <w:rsid w:val="00A356A4"/>
    <w:rsid w:val="00A35AAE"/>
    <w:rsid w:val="00A3607A"/>
    <w:rsid w:val="00A4036C"/>
    <w:rsid w:val="00A40F47"/>
    <w:rsid w:val="00A40FE8"/>
    <w:rsid w:val="00A4189B"/>
    <w:rsid w:val="00A4300A"/>
    <w:rsid w:val="00A43281"/>
    <w:rsid w:val="00A43EA5"/>
    <w:rsid w:val="00A45393"/>
    <w:rsid w:val="00A4588D"/>
    <w:rsid w:val="00A45BA8"/>
    <w:rsid w:val="00A45F28"/>
    <w:rsid w:val="00A46962"/>
    <w:rsid w:val="00A5130F"/>
    <w:rsid w:val="00A51A54"/>
    <w:rsid w:val="00A52340"/>
    <w:rsid w:val="00A524AE"/>
    <w:rsid w:val="00A526FA"/>
    <w:rsid w:val="00A531BE"/>
    <w:rsid w:val="00A5379F"/>
    <w:rsid w:val="00A5394B"/>
    <w:rsid w:val="00A54078"/>
    <w:rsid w:val="00A554D5"/>
    <w:rsid w:val="00A56726"/>
    <w:rsid w:val="00A5697C"/>
    <w:rsid w:val="00A569BA"/>
    <w:rsid w:val="00A57D29"/>
    <w:rsid w:val="00A6018C"/>
    <w:rsid w:val="00A60F8D"/>
    <w:rsid w:val="00A627BC"/>
    <w:rsid w:val="00A63886"/>
    <w:rsid w:val="00A646E9"/>
    <w:rsid w:val="00A64804"/>
    <w:rsid w:val="00A64D5F"/>
    <w:rsid w:val="00A650D8"/>
    <w:rsid w:val="00A65930"/>
    <w:rsid w:val="00A65D06"/>
    <w:rsid w:val="00A665EF"/>
    <w:rsid w:val="00A6685A"/>
    <w:rsid w:val="00A67181"/>
    <w:rsid w:val="00A67216"/>
    <w:rsid w:val="00A67979"/>
    <w:rsid w:val="00A679EC"/>
    <w:rsid w:val="00A707D4"/>
    <w:rsid w:val="00A71C2A"/>
    <w:rsid w:val="00A72462"/>
    <w:rsid w:val="00A7355D"/>
    <w:rsid w:val="00A7366C"/>
    <w:rsid w:val="00A73C6D"/>
    <w:rsid w:val="00A742B5"/>
    <w:rsid w:val="00A74D1A"/>
    <w:rsid w:val="00A75949"/>
    <w:rsid w:val="00A766B5"/>
    <w:rsid w:val="00A76719"/>
    <w:rsid w:val="00A77AF8"/>
    <w:rsid w:val="00A8069C"/>
    <w:rsid w:val="00A81765"/>
    <w:rsid w:val="00A81A05"/>
    <w:rsid w:val="00A81DFA"/>
    <w:rsid w:val="00A827EB"/>
    <w:rsid w:val="00A83AEC"/>
    <w:rsid w:val="00A83B32"/>
    <w:rsid w:val="00A8513A"/>
    <w:rsid w:val="00A864CC"/>
    <w:rsid w:val="00A87800"/>
    <w:rsid w:val="00A87A62"/>
    <w:rsid w:val="00A87DF0"/>
    <w:rsid w:val="00A90F7C"/>
    <w:rsid w:val="00A92556"/>
    <w:rsid w:val="00A92926"/>
    <w:rsid w:val="00A9379D"/>
    <w:rsid w:val="00A937CC"/>
    <w:rsid w:val="00A94C13"/>
    <w:rsid w:val="00A94FD6"/>
    <w:rsid w:val="00A95F40"/>
    <w:rsid w:val="00A966A5"/>
    <w:rsid w:val="00A96C39"/>
    <w:rsid w:val="00A97668"/>
    <w:rsid w:val="00AA0682"/>
    <w:rsid w:val="00AA2351"/>
    <w:rsid w:val="00AA3CF6"/>
    <w:rsid w:val="00AA5CBC"/>
    <w:rsid w:val="00AA66EF"/>
    <w:rsid w:val="00AA67C6"/>
    <w:rsid w:val="00AB0313"/>
    <w:rsid w:val="00AB0A2F"/>
    <w:rsid w:val="00AB1623"/>
    <w:rsid w:val="00AB2A4F"/>
    <w:rsid w:val="00AB31E1"/>
    <w:rsid w:val="00AB3EB8"/>
    <w:rsid w:val="00AB4191"/>
    <w:rsid w:val="00AB4A00"/>
    <w:rsid w:val="00AB4A98"/>
    <w:rsid w:val="00AB4F04"/>
    <w:rsid w:val="00AB53C6"/>
    <w:rsid w:val="00AB59B6"/>
    <w:rsid w:val="00AB5DDE"/>
    <w:rsid w:val="00AB5FE0"/>
    <w:rsid w:val="00AB6752"/>
    <w:rsid w:val="00AB6DFD"/>
    <w:rsid w:val="00AB72AD"/>
    <w:rsid w:val="00AB78F3"/>
    <w:rsid w:val="00AB7F80"/>
    <w:rsid w:val="00AC0054"/>
    <w:rsid w:val="00AC0A07"/>
    <w:rsid w:val="00AC0F3E"/>
    <w:rsid w:val="00AC0FDF"/>
    <w:rsid w:val="00AC186F"/>
    <w:rsid w:val="00AC2699"/>
    <w:rsid w:val="00AC291C"/>
    <w:rsid w:val="00AC29CB"/>
    <w:rsid w:val="00AC2E8A"/>
    <w:rsid w:val="00AC322C"/>
    <w:rsid w:val="00AC37F0"/>
    <w:rsid w:val="00AC3F13"/>
    <w:rsid w:val="00AC4C0D"/>
    <w:rsid w:val="00AC56B4"/>
    <w:rsid w:val="00AC6123"/>
    <w:rsid w:val="00AC6C59"/>
    <w:rsid w:val="00AC6C8E"/>
    <w:rsid w:val="00AD0F70"/>
    <w:rsid w:val="00AD4109"/>
    <w:rsid w:val="00AD49B2"/>
    <w:rsid w:val="00AD4C4C"/>
    <w:rsid w:val="00AD598E"/>
    <w:rsid w:val="00AD613A"/>
    <w:rsid w:val="00AD619C"/>
    <w:rsid w:val="00AD6FAB"/>
    <w:rsid w:val="00AD7394"/>
    <w:rsid w:val="00AE0F15"/>
    <w:rsid w:val="00AE2287"/>
    <w:rsid w:val="00AE270C"/>
    <w:rsid w:val="00AE3A0B"/>
    <w:rsid w:val="00AE3AF4"/>
    <w:rsid w:val="00AE3E78"/>
    <w:rsid w:val="00AE40D2"/>
    <w:rsid w:val="00AE4945"/>
    <w:rsid w:val="00AE51A2"/>
    <w:rsid w:val="00AE726B"/>
    <w:rsid w:val="00AE72B4"/>
    <w:rsid w:val="00AE78D2"/>
    <w:rsid w:val="00AF03DD"/>
    <w:rsid w:val="00AF2BA8"/>
    <w:rsid w:val="00AF4722"/>
    <w:rsid w:val="00AF49ED"/>
    <w:rsid w:val="00AF5BA2"/>
    <w:rsid w:val="00AF6A83"/>
    <w:rsid w:val="00B00E31"/>
    <w:rsid w:val="00B01081"/>
    <w:rsid w:val="00B016CC"/>
    <w:rsid w:val="00B01F36"/>
    <w:rsid w:val="00B04DB1"/>
    <w:rsid w:val="00B07576"/>
    <w:rsid w:val="00B07E8E"/>
    <w:rsid w:val="00B10B6C"/>
    <w:rsid w:val="00B131C0"/>
    <w:rsid w:val="00B1393D"/>
    <w:rsid w:val="00B13B49"/>
    <w:rsid w:val="00B15F04"/>
    <w:rsid w:val="00B171A1"/>
    <w:rsid w:val="00B202B1"/>
    <w:rsid w:val="00B20464"/>
    <w:rsid w:val="00B20F33"/>
    <w:rsid w:val="00B2428A"/>
    <w:rsid w:val="00B249AF"/>
    <w:rsid w:val="00B26F3E"/>
    <w:rsid w:val="00B27390"/>
    <w:rsid w:val="00B27D2F"/>
    <w:rsid w:val="00B300B7"/>
    <w:rsid w:val="00B3095D"/>
    <w:rsid w:val="00B30D62"/>
    <w:rsid w:val="00B31001"/>
    <w:rsid w:val="00B31D77"/>
    <w:rsid w:val="00B32FB1"/>
    <w:rsid w:val="00B339A8"/>
    <w:rsid w:val="00B35799"/>
    <w:rsid w:val="00B35E3E"/>
    <w:rsid w:val="00B36458"/>
    <w:rsid w:val="00B375DD"/>
    <w:rsid w:val="00B40861"/>
    <w:rsid w:val="00B4332E"/>
    <w:rsid w:val="00B439AB"/>
    <w:rsid w:val="00B44508"/>
    <w:rsid w:val="00B450A9"/>
    <w:rsid w:val="00B47130"/>
    <w:rsid w:val="00B473AE"/>
    <w:rsid w:val="00B50002"/>
    <w:rsid w:val="00B50082"/>
    <w:rsid w:val="00B5162E"/>
    <w:rsid w:val="00B51ACE"/>
    <w:rsid w:val="00B51E12"/>
    <w:rsid w:val="00B53182"/>
    <w:rsid w:val="00B5335F"/>
    <w:rsid w:val="00B53DC1"/>
    <w:rsid w:val="00B5435E"/>
    <w:rsid w:val="00B5448C"/>
    <w:rsid w:val="00B56650"/>
    <w:rsid w:val="00B56760"/>
    <w:rsid w:val="00B56D20"/>
    <w:rsid w:val="00B56E68"/>
    <w:rsid w:val="00B603CF"/>
    <w:rsid w:val="00B61D6A"/>
    <w:rsid w:val="00B6207D"/>
    <w:rsid w:val="00B62209"/>
    <w:rsid w:val="00B62F2B"/>
    <w:rsid w:val="00B632D7"/>
    <w:rsid w:val="00B63E4A"/>
    <w:rsid w:val="00B6530E"/>
    <w:rsid w:val="00B65427"/>
    <w:rsid w:val="00B65514"/>
    <w:rsid w:val="00B6557F"/>
    <w:rsid w:val="00B65A31"/>
    <w:rsid w:val="00B667FE"/>
    <w:rsid w:val="00B67157"/>
    <w:rsid w:val="00B678AC"/>
    <w:rsid w:val="00B707DD"/>
    <w:rsid w:val="00B71026"/>
    <w:rsid w:val="00B71711"/>
    <w:rsid w:val="00B717BE"/>
    <w:rsid w:val="00B71976"/>
    <w:rsid w:val="00B71BA3"/>
    <w:rsid w:val="00B72009"/>
    <w:rsid w:val="00B72353"/>
    <w:rsid w:val="00B72867"/>
    <w:rsid w:val="00B72C08"/>
    <w:rsid w:val="00B72E34"/>
    <w:rsid w:val="00B734E8"/>
    <w:rsid w:val="00B745BE"/>
    <w:rsid w:val="00B747BC"/>
    <w:rsid w:val="00B7620E"/>
    <w:rsid w:val="00B778C7"/>
    <w:rsid w:val="00B77C55"/>
    <w:rsid w:val="00B80849"/>
    <w:rsid w:val="00B80B4F"/>
    <w:rsid w:val="00B81A91"/>
    <w:rsid w:val="00B81C84"/>
    <w:rsid w:val="00B81F3C"/>
    <w:rsid w:val="00B82C94"/>
    <w:rsid w:val="00B83B4B"/>
    <w:rsid w:val="00B8474C"/>
    <w:rsid w:val="00B85B79"/>
    <w:rsid w:val="00B85F14"/>
    <w:rsid w:val="00B8635A"/>
    <w:rsid w:val="00B87671"/>
    <w:rsid w:val="00B878B3"/>
    <w:rsid w:val="00B90DB1"/>
    <w:rsid w:val="00B91C6E"/>
    <w:rsid w:val="00B92039"/>
    <w:rsid w:val="00B9276C"/>
    <w:rsid w:val="00B9279E"/>
    <w:rsid w:val="00B93169"/>
    <w:rsid w:val="00B93291"/>
    <w:rsid w:val="00B933FF"/>
    <w:rsid w:val="00B93A7A"/>
    <w:rsid w:val="00B9557F"/>
    <w:rsid w:val="00B958A5"/>
    <w:rsid w:val="00B966D5"/>
    <w:rsid w:val="00B97CF2"/>
    <w:rsid w:val="00BA06CD"/>
    <w:rsid w:val="00BA1248"/>
    <w:rsid w:val="00BA2526"/>
    <w:rsid w:val="00BA2C2A"/>
    <w:rsid w:val="00BA451A"/>
    <w:rsid w:val="00BA4F26"/>
    <w:rsid w:val="00BA721C"/>
    <w:rsid w:val="00BA753E"/>
    <w:rsid w:val="00BB053D"/>
    <w:rsid w:val="00BB0B9B"/>
    <w:rsid w:val="00BB0CA7"/>
    <w:rsid w:val="00BB1239"/>
    <w:rsid w:val="00BB1628"/>
    <w:rsid w:val="00BB2F3B"/>
    <w:rsid w:val="00BB33D4"/>
    <w:rsid w:val="00BB515D"/>
    <w:rsid w:val="00BB5825"/>
    <w:rsid w:val="00BB5D26"/>
    <w:rsid w:val="00BB7523"/>
    <w:rsid w:val="00BB7D7F"/>
    <w:rsid w:val="00BB7E05"/>
    <w:rsid w:val="00BC008F"/>
    <w:rsid w:val="00BC0883"/>
    <w:rsid w:val="00BC0DDB"/>
    <w:rsid w:val="00BC296F"/>
    <w:rsid w:val="00BC3FBC"/>
    <w:rsid w:val="00BC40A3"/>
    <w:rsid w:val="00BC52B4"/>
    <w:rsid w:val="00BC548F"/>
    <w:rsid w:val="00BC6A87"/>
    <w:rsid w:val="00BC6C79"/>
    <w:rsid w:val="00BC7419"/>
    <w:rsid w:val="00BC79A7"/>
    <w:rsid w:val="00BC79DE"/>
    <w:rsid w:val="00BD08E6"/>
    <w:rsid w:val="00BD0A1C"/>
    <w:rsid w:val="00BD1ECE"/>
    <w:rsid w:val="00BD2F13"/>
    <w:rsid w:val="00BD31D7"/>
    <w:rsid w:val="00BD47CD"/>
    <w:rsid w:val="00BD4C91"/>
    <w:rsid w:val="00BD4C9B"/>
    <w:rsid w:val="00BD4D29"/>
    <w:rsid w:val="00BD4D3B"/>
    <w:rsid w:val="00BD509C"/>
    <w:rsid w:val="00BD706C"/>
    <w:rsid w:val="00BD7276"/>
    <w:rsid w:val="00BD7C9C"/>
    <w:rsid w:val="00BE0371"/>
    <w:rsid w:val="00BE09C6"/>
    <w:rsid w:val="00BE170B"/>
    <w:rsid w:val="00BE201B"/>
    <w:rsid w:val="00BE3B29"/>
    <w:rsid w:val="00BE6312"/>
    <w:rsid w:val="00BF0AB0"/>
    <w:rsid w:val="00BF1E6B"/>
    <w:rsid w:val="00BF287A"/>
    <w:rsid w:val="00BF3AA0"/>
    <w:rsid w:val="00BF55E1"/>
    <w:rsid w:val="00BF5693"/>
    <w:rsid w:val="00BF5F7B"/>
    <w:rsid w:val="00BF6518"/>
    <w:rsid w:val="00BF6C1F"/>
    <w:rsid w:val="00BF7135"/>
    <w:rsid w:val="00BF7D4A"/>
    <w:rsid w:val="00C00774"/>
    <w:rsid w:val="00C00E2A"/>
    <w:rsid w:val="00C0129D"/>
    <w:rsid w:val="00C01A43"/>
    <w:rsid w:val="00C04016"/>
    <w:rsid w:val="00C0452F"/>
    <w:rsid w:val="00C0572B"/>
    <w:rsid w:val="00C0609E"/>
    <w:rsid w:val="00C0613B"/>
    <w:rsid w:val="00C06447"/>
    <w:rsid w:val="00C074C2"/>
    <w:rsid w:val="00C1026A"/>
    <w:rsid w:val="00C105AF"/>
    <w:rsid w:val="00C10E10"/>
    <w:rsid w:val="00C115CE"/>
    <w:rsid w:val="00C129DD"/>
    <w:rsid w:val="00C12EE9"/>
    <w:rsid w:val="00C13368"/>
    <w:rsid w:val="00C13551"/>
    <w:rsid w:val="00C13628"/>
    <w:rsid w:val="00C13E59"/>
    <w:rsid w:val="00C1439F"/>
    <w:rsid w:val="00C15209"/>
    <w:rsid w:val="00C15715"/>
    <w:rsid w:val="00C175ED"/>
    <w:rsid w:val="00C177FA"/>
    <w:rsid w:val="00C21F3F"/>
    <w:rsid w:val="00C23087"/>
    <w:rsid w:val="00C238D9"/>
    <w:rsid w:val="00C25209"/>
    <w:rsid w:val="00C25403"/>
    <w:rsid w:val="00C25986"/>
    <w:rsid w:val="00C25B64"/>
    <w:rsid w:val="00C25D33"/>
    <w:rsid w:val="00C25FD8"/>
    <w:rsid w:val="00C2605D"/>
    <w:rsid w:val="00C27123"/>
    <w:rsid w:val="00C30F2E"/>
    <w:rsid w:val="00C3321D"/>
    <w:rsid w:val="00C33E3E"/>
    <w:rsid w:val="00C34A67"/>
    <w:rsid w:val="00C35A31"/>
    <w:rsid w:val="00C3718C"/>
    <w:rsid w:val="00C41DFC"/>
    <w:rsid w:val="00C43EDA"/>
    <w:rsid w:val="00C47218"/>
    <w:rsid w:val="00C505EB"/>
    <w:rsid w:val="00C50A68"/>
    <w:rsid w:val="00C50B01"/>
    <w:rsid w:val="00C52791"/>
    <w:rsid w:val="00C52D02"/>
    <w:rsid w:val="00C53356"/>
    <w:rsid w:val="00C53D0F"/>
    <w:rsid w:val="00C569BB"/>
    <w:rsid w:val="00C5775B"/>
    <w:rsid w:val="00C57F32"/>
    <w:rsid w:val="00C607F7"/>
    <w:rsid w:val="00C60F26"/>
    <w:rsid w:val="00C612D5"/>
    <w:rsid w:val="00C62D28"/>
    <w:rsid w:val="00C632A7"/>
    <w:rsid w:val="00C6405B"/>
    <w:rsid w:val="00C640B2"/>
    <w:rsid w:val="00C65368"/>
    <w:rsid w:val="00C654EB"/>
    <w:rsid w:val="00C6648A"/>
    <w:rsid w:val="00C67C67"/>
    <w:rsid w:val="00C67F6C"/>
    <w:rsid w:val="00C71AE5"/>
    <w:rsid w:val="00C72419"/>
    <w:rsid w:val="00C74373"/>
    <w:rsid w:val="00C744B3"/>
    <w:rsid w:val="00C74B71"/>
    <w:rsid w:val="00C75AC8"/>
    <w:rsid w:val="00C77D6F"/>
    <w:rsid w:val="00C80070"/>
    <w:rsid w:val="00C806BD"/>
    <w:rsid w:val="00C836EA"/>
    <w:rsid w:val="00C86110"/>
    <w:rsid w:val="00C865FD"/>
    <w:rsid w:val="00C86ABA"/>
    <w:rsid w:val="00C876DB"/>
    <w:rsid w:val="00C90394"/>
    <w:rsid w:val="00C90A07"/>
    <w:rsid w:val="00C9114D"/>
    <w:rsid w:val="00C91F11"/>
    <w:rsid w:val="00C92130"/>
    <w:rsid w:val="00C923DC"/>
    <w:rsid w:val="00C942E1"/>
    <w:rsid w:val="00C9488C"/>
    <w:rsid w:val="00C961BB"/>
    <w:rsid w:val="00C96A72"/>
    <w:rsid w:val="00C979B7"/>
    <w:rsid w:val="00CA03EC"/>
    <w:rsid w:val="00CA051F"/>
    <w:rsid w:val="00CA0542"/>
    <w:rsid w:val="00CA0842"/>
    <w:rsid w:val="00CA089B"/>
    <w:rsid w:val="00CA2138"/>
    <w:rsid w:val="00CA418A"/>
    <w:rsid w:val="00CA6649"/>
    <w:rsid w:val="00CB27B6"/>
    <w:rsid w:val="00CB3844"/>
    <w:rsid w:val="00CB59C1"/>
    <w:rsid w:val="00CB68E3"/>
    <w:rsid w:val="00CB7F2F"/>
    <w:rsid w:val="00CC0E0F"/>
    <w:rsid w:val="00CC2AD8"/>
    <w:rsid w:val="00CC31A2"/>
    <w:rsid w:val="00CC4322"/>
    <w:rsid w:val="00CC5033"/>
    <w:rsid w:val="00CC51C3"/>
    <w:rsid w:val="00CC59A1"/>
    <w:rsid w:val="00CC61BB"/>
    <w:rsid w:val="00CC7474"/>
    <w:rsid w:val="00CC7987"/>
    <w:rsid w:val="00CD2560"/>
    <w:rsid w:val="00CD27F5"/>
    <w:rsid w:val="00CD2F2D"/>
    <w:rsid w:val="00CD34C3"/>
    <w:rsid w:val="00CD3937"/>
    <w:rsid w:val="00CD3E78"/>
    <w:rsid w:val="00CD5BD7"/>
    <w:rsid w:val="00CD5F28"/>
    <w:rsid w:val="00CD5F3A"/>
    <w:rsid w:val="00CD70DA"/>
    <w:rsid w:val="00CE0BA3"/>
    <w:rsid w:val="00CE0D69"/>
    <w:rsid w:val="00CE10E0"/>
    <w:rsid w:val="00CE2D77"/>
    <w:rsid w:val="00CE2F03"/>
    <w:rsid w:val="00CE3360"/>
    <w:rsid w:val="00CE3624"/>
    <w:rsid w:val="00CE3A6E"/>
    <w:rsid w:val="00CE6350"/>
    <w:rsid w:val="00CE676D"/>
    <w:rsid w:val="00CE6BB5"/>
    <w:rsid w:val="00CE74B8"/>
    <w:rsid w:val="00CE7EC3"/>
    <w:rsid w:val="00CF2ADA"/>
    <w:rsid w:val="00CF43D8"/>
    <w:rsid w:val="00CF4AED"/>
    <w:rsid w:val="00CF4B1A"/>
    <w:rsid w:val="00CF6B6F"/>
    <w:rsid w:val="00CF720D"/>
    <w:rsid w:val="00CF724F"/>
    <w:rsid w:val="00CF7727"/>
    <w:rsid w:val="00CF7B58"/>
    <w:rsid w:val="00D00EC3"/>
    <w:rsid w:val="00D02AE1"/>
    <w:rsid w:val="00D03316"/>
    <w:rsid w:val="00D03A4A"/>
    <w:rsid w:val="00D03D2A"/>
    <w:rsid w:val="00D04C60"/>
    <w:rsid w:val="00D04C69"/>
    <w:rsid w:val="00D05EA9"/>
    <w:rsid w:val="00D060E8"/>
    <w:rsid w:val="00D06265"/>
    <w:rsid w:val="00D0632C"/>
    <w:rsid w:val="00D06514"/>
    <w:rsid w:val="00D06558"/>
    <w:rsid w:val="00D10F99"/>
    <w:rsid w:val="00D10FBE"/>
    <w:rsid w:val="00D11382"/>
    <w:rsid w:val="00D118FC"/>
    <w:rsid w:val="00D11EB0"/>
    <w:rsid w:val="00D12701"/>
    <w:rsid w:val="00D12D7E"/>
    <w:rsid w:val="00D12F26"/>
    <w:rsid w:val="00D139FD"/>
    <w:rsid w:val="00D142C8"/>
    <w:rsid w:val="00D142D9"/>
    <w:rsid w:val="00D16900"/>
    <w:rsid w:val="00D16B3F"/>
    <w:rsid w:val="00D16C35"/>
    <w:rsid w:val="00D16CC1"/>
    <w:rsid w:val="00D177AB"/>
    <w:rsid w:val="00D17DF8"/>
    <w:rsid w:val="00D17F3A"/>
    <w:rsid w:val="00D20FE7"/>
    <w:rsid w:val="00D213C7"/>
    <w:rsid w:val="00D245AF"/>
    <w:rsid w:val="00D25BD0"/>
    <w:rsid w:val="00D26EBA"/>
    <w:rsid w:val="00D2737E"/>
    <w:rsid w:val="00D27967"/>
    <w:rsid w:val="00D309C1"/>
    <w:rsid w:val="00D3241D"/>
    <w:rsid w:val="00D34368"/>
    <w:rsid w:val="00D34896"/>
    <w:rsid w:val="00D34C95"/>
    <w:rsid w:val="00D4078C"/>
    <w:rsid w:val="00D408EF"/>
    <w:rsid w:val="00D41940"/>
    <w:rsid w:val="00D433F6"/>
    <w:rsid w:val="00D447FD"/>
    <w:rsid w:val="00D44B89"/>
    <w:rsid w:val="00D44BE5"/>
    <w:rsid w:val="00D44FAE"/>
    <w:rsid w:val="00D45CD4"/>
    <w:rsid w:val="00D461D1"/>
    <w:rsid w:val="00D462F8"/>
    <w:rsid w:val="00D46679"/>
    <w:rsid w:val="00D47BBB"/>
    <w:rsid w:val="00D550DD"/>
    <w:rsid w:val="00D55239"/>
    <w:rsid w:val="00D55472"/>
    <w:rsid w:val="00D55931"/>
    <w:rsid w:val="00D56027"/>
    <w:rsid w:val="00D56950"/>
    <w:rsid w:val="00D56D3D"/>
    <w:rsid w:val="00D572B6"/>
    <w:rsid w:val="00D572D3"/>
    <w:rsid w:val="00D610CB"/>
    <w:rsid w:val="00D61D04"/>
    <w:rsid w:val="00D6383A"/>
    <w:rsid w:val="00D63C9E"/>
    <w:rsid w:val="00D64082"/>
    <w:rsid w:val="00D6552D"/>
    <w:rsid w:val="00D677C3"/>
    <w:rsid w:val="00D70F12"/>
    <w:rsid w:val="00D71C38"/>
    <w:rsid w:val="00D72F29"/>
    <w:rsid w:val="00D7300A"/>
    <w:rsid w:val="00D738EA"/>
    <w:rsid w:val="00D73A11"/>
    <w:rsid w:val="00D748B5"/>
    <w:rsid w:val="00D759B8"/>
    <w:rsid w:val="00D769C7"/>
    <w:rsid w:val="00D76E0A"/>
    <w:rsid w:val="00D77332"/>
    <w:rsid w:val="00D800C7"/>
    <w:rsid w:val="00D80B3E"/>
    <w:rsid w:val="00D811A6"/>
    <w:rsid w:val="00D820B5"/>
    <w:rsid w:val="00D8286A"/>
    <w:rsid w:val="00D83157"/>
    <w:rsid w:val="00D83765"/>
    <w:rsid w:val="00D83AFD"/>
    <w:rsid w:val="00D84B68"/>
    <w:rsid w:val="00D84F47"/>
    <w:rsid w:val="00D85B79"/>
    <w:rsid w:val="00D866DE"/>
    <w:rsid w:val="00D87761"/>
    <w:rsid w:val="00D91B75"/>
    <w:rsid w:val="00D9249A"/>
    <w:rsid w:val="00D928C1"/>
    <w:rsid w:val="00D930D0"/>
    <w:rsid w:val="00D939FF"/>
    <w:rsid w:val="00D959B7"/>
    <w:rsid w:val="00D96005"/>
    <w:rsid w:val="00DA09C8"/>
    <w:rsid w:val="00DA1627"/>
    <w:rsid w:val="00DA16E6"/>
    <w:rsid w:val="00DA27D2"/>
    <w:rsid w:val="00DA2EB9"/>
    <w:rsid w:val="00DA359D"/>
    <w:rsid w:val="00DA61B4"/>
    <w:rsid w:val="00DA7185"/>
    <w:rsid w:val="00DA783A"/>
    <w:rsid w:val="00DA7848"/>
    <w:rsid w:val="00DB029B"/>
    <w:rsid w:val="00DB160D"/>
    <w:rsid w:val="00DB26CC"/>
    <w:rsid w:val="00DB5362"/>
    <w:rsid w:val="00DB63E7"/>
    <w:rsid w:val="00DB6560"/>
    <w:rsid w:val="00DC1312"/>
    <w:rsid w:val="00DC173C"/>
    <w:rsid w:val="00DC19F3"/>
    <w:rsid w:val="00DC27F3"/>
    <w:rsid w:val="00DC2D9B"/>
    <w:rsid w:val="00DC2E8C"/>
    <w:rsid w:val="00DC38E0"/>
    <w:rsid w:val="00DC4E3B"/>
    <w:rsid w:val="00DC5DCB"/>
    <w:rsid w:val="00DC7124"/>
    <w:rsid w:val="00DC7250"/>
    <w:rsid w:val="00DC7B34"/>
    <w:rsid w:val="00DD09FB"/>
    <w:rsid w:val="00DD10B1"/>
    <w:rsid w:val="00DD1FD0"/>
    <w:rsid w:val="00DD4598"/>
    <w:rsid w:val="00DD46A8"/>
    <w:rsid w:val="00DD481D"/>
    <w:rsid w:val="00DD5E1B"/>
    <w:rsid w:val="00DD6049"/>
    <w:rsid w:val="00DD6D26"/>
    <w:rsid w:val="00DD6D55"/>
    <w:rsid w:val="00DD7D10"/>
    <w:rsid w:val="00DE0E9E"/>
    <w:rsid w:val="00DE1269"/>
    <w:rsid w:val="00DE347B"/>
    <w:rsid w:val="00DE3957"/>
    <w:rsid w:val="00DE4C04"/>
    <w:rsid w:val="00DE4DB1"/>
    <w:rsid w:val="00DE4E1D"/>
    <w:rsid w:val="00DE5BDA"/>
    <w:rsid w:val="00DE5C49"/>
    <w:rsid w:val="00DE629F"/>
    <w:rsid w:val="00DE6D8B"/>
    <w:rsid w:val="00DE7157"/>
    <w:rsid w:val="00DF0311"/>
    <w:rsid w:val="00DF225C"/>
    <w:rsid w:val="00DF2984"/>
    <w:rsid w:val="00DF2BF4"/>
    <w:rsid w:val="00DF50E6"/>
    <w:rsid w:val="00DF6DE0"/>
    <w:rsid w:val="00DF6EF4"/>
    <w:rsid w:val="00DF7608"/>
    <w:rsid w:val="00DF78EA"/>
    <w:rsid w:val="00E00758"/>
    <w:rsid w:val="00E00CA6"/>
    <w:rsid w:val="00E00E11"/>
    <w:rsid w:val="00E00EE0"/>
    <w:rsid w:val="00E017D7"/>
    <w:rsid w:val="00E01C0D"/>
    <w:rsid w:val="00E02939"/>
    <w:rsid w:val="00E032DE"/>
    <w:rsid w:val="00E03561"/>
    <w:rsid w:val="00E04815"/>
    <w:rsid w:val="00E04A28"/>
    <w:rsid w:val="00E054B1"/>
    <w:rsid w:val="00E05F09"/>
    <w:rsid w:val="00E07FAA"/>
    <w:rsid w:val="00E100CD"/>
    <w:rsid w:val="00E10AE2"/>
    <w:rsid w:val="00E1123A"/>
    <w:rsid w:val="00E11967"/>
    <w:rsid w:val="00E11DF3"/>
    <w:rsid w:val="00E11F7C"/>
    <w:rsid w:val="00E1388D"/>
    <w:rsid w:val="00E139C8"/>
    <w:rsid w:val="00E13E0E"/>
    <w:rsid w:val="00E141C7"/>
    <w:rsid w:val="00E1477C"/>
    <w:rsid w:val="00E152C9"/>
    <w:rsid w:val="00E155A2"/>
    <w:rsid w:val="00E15F1C"/>
    <w:rsid w:val="00E165B5"/>
    <w:rsid w:val="00E166DC"/>
    <w:rsid w:val="00E17B6A"/>
    <w:rsid w:val="00E20BAE"/>
    <w:rsid w:val="00E2102C"/>
    <w:rsid w:val="00E2194C"/>
    <w:rsid w:val="00E2377B"/>
    <w:rsid w:val="00E24AAD"/>
    <w:rsid w:val="00E2660D"/>
    <w:rsid w:val="00E26722"/>
    <w:rsid w:val="00E268EA"/>
    <w:rsid w:val="00E30287"/>
    <w:rsid w:val="00E30395"/>
    <w:rsid w:val="00E314D6"/>
    <w:rsid w:val="00E32DD8"/>
    <w:rsid w:val="00E33EE3"/>
    <w:rsid w:val="00E3405D"/>
    <w:rsid w:val="00E341AC"/>
    <w:rsid w:val="00E348C3"/>
    <w:rsid w:val="00E35E71"/>
    <w:rsid w:val="00E37BEC"/>
    <w:rsid w:val="00E41BC6"/>
    <w:rsid w:val="00E42556"/>
    <w:rsid w:val="00E47F5E"/>
    <w:rsid w:val="00E50506"/>
    <w:rsid w:val="00E50509"/>
    <w:rsid w:val="00E5088F"/>
    <w:rsid w:val="00E50A27"/>
    <w:rsid w:val="00E51C0F"/>
    <w:rsid w:val="00E53436"/>
    <w:rsid w:val="00E5477E"/>
    <w:rsid w:val="00E54E52"/>
    <w:rsid w:val="00E54E70"/>
    <w:rsid w:val="00E56072"/>
    <w:rsid w:val="00E5637F"/>
    <w:rsid w:val="00E569A2"/>
    <w:rsid w:val="00E572E3"/>
    <w:rsid w:val="00E601B7"/>
    <w:rsid w:val="00E60327"/>
    <w:rsid w:val="00E61A61"/>
    <w:rsid w:val="00E62C11"/>
    <w:rsid w:val="00E63109"/>
    <w:rsid w:val="00E63E9B"/>
    <w:rsid w:val="00E6535C"/>
    <w:rsid w:val="00E658E8"/>
    <w:rsid w:val="00E65B96"/>
    <w:rsid w:val="00E67724"/>
    <w:rsid w:val="00E67928"/>
    <w:rsid w:val="00E71434"/>
    <w:rsid w:val="00E72013"/>
    <w:rsid w:val="00E72903"/>
    <w:rsid w:val="00E73231"/>
    <w:rsid w:val="00E75359"/>
    <w:rsid w:val="00E75AA8"/>
    <w:rsid w:val="00E80F4A"/>
    <w:rsid w:val="00E8196E"/>
    <w:rsid w:val="00E81EA6"/>
    <w:rsid w:val="00E82601"/>
    <w:rsid w:val="00E833A9"/>
    <w:rsid w:val="00E835B9"/>
    <w:rsid w:val="00E83C08"/>
    <w:rsid w:val="00E85EA6"/>
    <w:rsid w:val="00E867C7"/>
    <w:rsid w:val="00E9283D"/>
    <w:rsid w:val="00E93140"/>
    <w:rsid w:val="00E93689"/>
    <w:rsid w:val="00E93A44"/>
    <w:rsid w:val="00E940B0"/>
    <w:rsid w:val="00E9421C"/>
    <w:rsid w:val="00E95300"/>
    <w:rsid w:val="00E961D4"/>
    <w:rsid w:val="00EA0588"/>
    <w:rsid w:val="00EA125E"/>
    <w:rsid w:val="00EA1C1E"/>
    <w:rsid w:val="00EA2829"/>
    <w:rsid w:val="00EA50C1"/>
    <w:rsid w:val="00EA558D"/>
    <w:rsid w:val="00EA5A86"/>
    <w:rsid w:val="00EA6215"/>
    <w:rsid w:val="00EA6352"/>
    <w:rsid w:val="00EA6714"/>
    <w:rsid w:val="00EA75EA"/>
    <w:rsid w:val="00EA76B3"/>
    <w:rsid w:val="00EB0F3B"/>
    <w:rsid w:val="00EB3F2D"/>
    <w:rsid w:val="00EB479D"/>
    <w:rsid w:val="00EB59EC"/>
    <w:rsid w:val="00EC0E55"/>
    <w:rsid w:val="00EC1260"/>
    <w:rsid w:val="00EC226B"/>
    <w:rsid w:val="00EC3922"/>
    <w:rsid w:val="00EC3D69"/>
    <w:rsid w:val="00EC410C"/>
    <w:rsid w:val="00EC50D8"/>
    <w:rsid w:val="00EC539A"/>
    <w:rsid w:val="00EC54AA"/>
    <w:rsid w:val="00EC7598"/>
    <w:rsid w:val="00EC7AE8"/>
    <w:rsid w:val="00EC7BDB"/>
    <w:rsid w:val="00ED08C5"/>
    <w:rsid w:val="00ED1910"/>
    <w:rsid w:val="00ED1C87"/>
    <w:rsid w:val="00ED2D83"/>
    <w:rsid w:val="00ED4668"/>
    <w:rsid w:val="00ED4E32"/>
    <w:rsid w:val="00ED56FE"/>
    <w:rsid w:val="00EE0FAD"/>
    <w:rsid w:val="00EE29A2"/>
    <w:rsid w:val="00EE2FC1"/>
    <w:rsid w:val="00EE3091"/>
    <w:rsid w:val="00EE40E9"/>
    <w:rsid w:val="00EE40F6"/>
    <w:rsid w:val="00EE5069"/>
    <w:rsid w:val="00EE5231"/>
    <w:rsid w:val="00EE5E99"/>
    <w:rsid w:val="00EE6EE4"/>
    <w:rsid w:val="00EF0AFB"/>
    <w:rsid w:val="00EF146B"/>
    <w:rsid w:val="00EF175C"/>
    <w:rsid w:val="00EF1837"/>
    <w:rsid w:val="00EF1B8B"/>
    <w:rsid w:val="00EF22E8"/>
    <w:rsid w:val="00EF2F75"/>
    <w:rsid w:val="00EF3D3A"/>
    <w:rsid w:val="00EF415D"/>
    <w:rsid w:val="00EF42FB"/>
    <w:rsid w:val="00EF6E57"/>
    <w:rsid w:val="00EF7672"/>
    <w:rsid w:val="00F0132C"/>
    <w:rsid w:val="00F01960"/>
    <w:rsid w:val="00F01DB5"/>
    <w:rsid w:val="00F03FAB"/>
    <w:rsid w:val="00F04A1C"/>
    <w:rsid w:val="00F07147"/>
    <w:rsid w:val="00F101B6"/>
    <w:rsid w:val="00F101DD"/>
    <w:rsid w:val="00F10343"/>
    <w:rsid w:val="00F109C8"/>
    <w:rsid w:val="00F109ED"/>
    <w:rsid w:val="00F112A4"/>
    <w:rsid w:val="00F11328"/>
    <w:rsid w:val="00F12B6A"/>
    <w:rsid w:val="00F14F67"/>
    <w:rsid w:val="00F154E8"/>
    <w:rsid w:val="00F155ED"/>
    <w:rsid w:val="00F15829"/>
    <w:rsid w:val="00F15B16"/>
    <w:rsid w:val="00F16B99"/>
    <w:rsid w:val="00F17996"/>
    <w:rsid w:val="00F20495"/>
    <w:rsid w:val="00F20DFB"/>
    <w:rsid w:val="00F22603"/>
    <w:rsid w:val="00F23B7D"/>
    <w:rsid w:val="00F2490D"/>
    <w:rsid w:val="00F25653"/>
    <w:rsid w:val="00F2677D"/>
    <w:rsid w:val="00F27CA6"/>
    <w:rsid w:val="00F30001"/>
    <w:rsid w:val="00F30D5E"/>
    <w:rsid w:val="00F32595"/>
    <w:rsid w:val="00F33253"/>
    <w:rsid w:val="00F33BD1"/>
    <w:rsid w:val="00F34600"/>
    <w:rsid w:val="00F349E1"/>
    <w:rsid w:val="00F3530C"/>
    <w:rsid w:val="00F37198"/>
    <w:rsid w:val="00F374FB"/>
    <w:rsid w:val="00F40FE0"/>
    <w:rsid w:val="00F42067"/>
    <w:rsid w:val="00F42109"/>
    <w:rsid w:val="00F43B06"/>
    <w:rsid w:val="00F43E95"/>
    <w:rsid w:val="00F43FB0"/>
    <w:rsid w:val="00F45D1E"/>
    <w:rsid w:val="00F5217D"/>
    <w:rsid w:val="00F561DB"/>
    <w:rsid w:val="00F566F1"/>
    <w:rsid w:val="00F57030"/>
    <w:rsid w:val="00F60417"/>
    <w:rsid w:val="00F6078D"/>
    <w:rsid w:val="00F61960"/>
    <w:rsid w:val="00F64CEC"/>
    <w:rsid w:val="00F65942"/>
    <w:rsid w:val="00F65D43"/>
    <w:rsid w:val="00F6602A"/>
    <w:rsid w:val="00F6677C"/>
    <w:rsid w:val="00F66A35"/>
    <w:rsid w:val="00F6787D"/>
    <w:rsid w:val="00F70F73"/>
    <w:rsid w:val="00F710F6"/>
    <w:rsid w:val="00F7144C"/>
    <w:rsid w:val="00F71546"/>
    <w:rsid w:val="00F734E7"/>
    <w:rsid w:val="00F735D9"/>
    <w:rsid w:val="00F737BF"/>
    <w:rsid w:val="00F740C5"/>
    <w:rsid w:val="00F7440D"/>
    <w:rsid w:val="00F744F0"/>
    <w:rsid w:val="00F747DA"/>
    <w:rsid w:val="00F750A2"/>
    <w:rsid w:val="00F75CA8"/>
    <w:rsid w:val="00F763B8"/>
    <w:rsid w:val="00F77D3D"/>
    <w:rsid w:val="00F8016D"/>
    <w:rsid w:val="00F804CE"/>
    <w:rsid w:val="00F80EF2"/>
    <w:rsid w:val="00F81289"/>
    <w:rsid w:val="00F82F12"/>
    <w:rsid w:val="00F82F45"/>
    <w:rsid w:val="00F849EB"/>
    <w:rsid w:val="00F85F0D"/>
    <w:rsid w:val="00F86450"/>
    <w:rsid w:val="00F865AF"/>
    <w:rsid w:val="00F90252"/>
    <w:rsid w:val="00F902D4"/>
    <w:rsid w:val="00F90636"/>
    <w:rsid w:val="00F9134D"/>
    <w:rsid w:val="00F92E0A"/>
    <w:rsid w:val="00F943A8"/>
    <w:rsid w:val="00F95085"/>
    <w:rsid w:val="00F959E4"/>
    <w:rsid w:val="00F96058"/>
    <w:rsid w:val="00F96210"/>
    <w:rsid w:val="00F96245"/>
    <w:rsid w:val="00F977E5"/>
    <w:rsid w:val="00FA0CC5"/>
    <w:rsid w:val="00FA0ED2"/>
    <w:rsid w:val="00FA0F68"/>
    <w:rsid w:val="00FA193F"/>
    <w:rsid w:val="00FA2452"/>
    <w:rsid w:val="00FA508D"/>
    <w:rsid w:val="00FB1755"/>
    <w:rsid w:val="00FB1DAA"/>
    <w:rsid w:val="00FB3846"/>
    <w:rsid w:val="00FB577F"/>
    <w:rsid w:val="00FB6951"/>
    <w:rsid w:val="00FB6BAF"/>
    <w:rsid w:val="00FB795E"/>
    <w:rsid w:val="00FB7C1D"/>
    <w:rsid w:val="00FB7FB9"/>
    <w:rsid w:val="00FC0B1D"/>
    <w:rsid w:val="00FC24D7"/>
    <w:rsid w:val="00FC4BBC"/>
    <w:rsid w:val="00FC55E2"/>
    <w:rsid w:val="00FD0153"/>
    <w:rsid w:val="00FD19A9"/>
    <w:rsid w:val="00FD2C31"/>
    <w:rsid w:val="00FD31FA"/>
    <w:rsid w:val="00FD421A"/>
    <w:rsid w:val="00FD427C"/>
    <w:rsid w:val="00FD6AC1"/>
    <w:rsid w:val="00FD72E2"/>
    <w:rsid w:val="00FE0C18"/>
    <w:rsid w:val="00FE156D"/>
    <w:rsid w:val="00FE1D11"/>
    <w:rsid w:val="00FE3533"/>
    <w:rsid w:val="00FE39FF"/>
    <w:rsid w:val="00FE3AAD"/>
    <w:rsid w:val="00FE41DC"/>
    <w:rsid w:val="00FF0D22"/>
    <w:rsid w:val="00FF3626"/>
    <w:rsid w:val="00FF4250"/>
    <w:rsid w:val="00FF4307"/>
    <w:rsid w:val="00FF4A7D"/>
    <w:rsid w:val="00FF5317"/>
    <w:rsid w:val="00FF59E6"/>
    <w:rsid w:val="00FF63D6"/>
    <w:rsid w:val="00FF6A41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385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numPr>
        <w:numId w:val="1"/>
      </w:numPr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numPr>
        <w:ilvl w:val="1"/>
        <w:numId w:val="1"/>
      </w:numPr>
      <w:spacing w:before="24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numPr>
        <w:numId w:val="0"/>
      </w:num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2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32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numPr>
        <w:numId w:val="6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8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numPr>
        <w:numId w:val="9"/>
      </w:numPr>
      <w:spacing w:before="20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25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33"/>
      </w:numPr>
      <w:shd w:val="clear" w:color="auto" w:fill="95B3D7" w:themeFill="accent1" w:themeFillTint="99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28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numPr>
        <w:numId w:val="1"/>
      </w:numPr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numPr>
        <w:ilvl w:val="1"/>
        <w:numId w:val="1"/>
      </w:numPr>
      <w:spacing w:before="24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numPr>
        <w:numId w:val="0"/>
      </w:num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2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32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numPr>
        <w:numId w:val="6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8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numPr>
        <w:numId w:val="9"/>
      </w:numPr>
      <w:spacing w:before="20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25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33"/>
      </w:numPr>
      <w:shd w:val="clear" w:color="auto" w:fill="95B3D7" w:themeFill="accent1" w:themeFillTint="99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28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41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260">
          <w:marLeft w:val="38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4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1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48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w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gibbs\AppData\Local\Microsoft\Windows\Temporary%20Internet%20Files\Content.Outlook\KF0MOE0P\RFST%20Tools%20Spec%20Template%20rev0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F15C8D2625C43BDD5221E1F25E9E3" ma:contentTypeVersion="0" ma:contentTypeDescription="Create a new document." ma:contentTypeScope="" ma:versionID="57b02efb1103cc5f7d177b262671bc5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5635A-5F92-4D39-9F1F-D0B6391B6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28A042-7AEF-4683-B1EF-8023EB058B7B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EB39153-B844-4267-AAE6-B596B8876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36F27AD-F84A-A441-9917-47535F72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\Users\klgibbs\AppData\Local\Microsoft\Windows\Temporary Internet Files\Content.Outlook\KF0MOE0P\RFST Tools Spec Template rev0 3.dotx</Template>
  <TotalTime>27</TotalTime>
  <Pages>5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template</vt:lpstr>
    </vt:vector>
  </TitlesOfParts>
  <Company>Intel Corporation</Company>
  <LinksUpToDate>false</LinksUpToDate>
  <CharactersWithSpaces>2389</CharactersWithSpaces>
  <SharedDoc>false</SharedDoc>
  <HLinks>
    <vt:vector size="2502" baseType="variant">
      <vt:variant>
        <vt:i4>1900599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_Toc254359458</vt:lpwstr>
      </vt:variant>
      <vt:variant>
        <vt:i4>1900599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_Toc254359457</vt:lpwstr>
      </vt:variant>
      <vt:variant>
        <vt:i4>1900599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_Toc254359456</vt:lpwstr>
      </vt:variant>
      <vt:variant>
        <vt:i4>1900599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_Toc254359455</vt:lpwstr>
      </vt:variant>
      <vt:variant>
        <vt:i4>1900599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_Toc254359454</vt:lpwstr>
      </vt:variant>
      <vt:variant>
        <vt:i4>1900599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_Toc254359453</vt:lpwstr>
      </vt:variant>
      <vt:variant>
        <vt:i4>1900599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_Toc254359452</vt:lpwstr>
      </vt:variant>
      <vt:variant>
        <vt:i4>1900599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_Toc254359451</vt:lpwstr>
      </vt:variant>
      <vt:variant>
        <vt:i4>1900599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_Toc254359450</vt:lpwstr>
      </vt:variant>
      <vt:variant>
        <vt:i4>1835063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_Toc254359449</vt:lpwstr>
      </vt:variant>
      <vt:variant>
        <vt:i4>1835063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_Toc254359448</vt:lpwstr>
      </vt:variant>
      <vt:variant>
        <vt:i4>1835063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_Toc254359447</vt:lpwstr>
      </vt:variant>
      <vt:variant>
        <vt:i4>1835063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_Toc254359446</vt:lpwstr>
      </vt:variant>
      <vt:variant>
        <vt:i4>1835063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_Toc254359445</vt:lpwstr>
      </vt:variant>
      <vt:variant>
        <vt:i4>1835063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_Toc254359444</vt:lpwstr>
      </vt:variant>
      <vt:variant>
        <vt:i4>1835063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_Toc254359443</vt:lpwstr>
      </vt:variant>
      <vt:variant>
        <vt:i4>1835063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_Toc254359442</vt:lpwstr>
      </vt:variant>
      <vt:variant>
        <vt:i4>1835063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_Toc254359441</vt:lpwstr>
      </vt:variant>
      <vt:variant>
        <vt:i4>1835063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_Toc254359440</vt:lpwstr>
      </vt:variant>
      <vt:variant>
        <vt:i4>1769527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_Toc254359439</vt:lpwstr>
      </vt:variant>
      <vt:variant>
        <vt:i4>1769527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_Toc254359438</vt:lpwstr>
      </vt:variant>
      <vt:variant>
        <vt:i4>1769527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_Toc254359437</vt:lpwstr>
      </vt:variant>
      <vt:variant>
        <vt:i4>1769527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_Toc254359435</vt:lpwstr>
      </vt:variant>
      <vt:variant>
        <vt:i4>1769527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_Toc254359434</vt:lpwstr>
      </vt:variant>
      <vt:variant>
        <vt:i4>1769527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_Toc254359433</vt:lpwstr>
      </vt:variant>
      <vt:variant>
        <vt:i4>1769527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_Toc254359432</vt:lpwstr>
      </vt:variant>
      <vt:variant>
        <vt:i4>1769527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_Toc254359431</vt:lpwstr>
      </vt:variant>
      <vt:variant>
        <vt:i4>1769527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_Toc254359430</vt:lpwstr>
      </vt:variant>
      <vt:variant>
        <vt:i4>1703991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_Toc254359429</vt:lpwstr>
      </vt:variant>
      <vt:variant>
        <vt:i4>1703991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_Toc254359428</vt:lpwstr>
      </vt:variant>
      <vt:variant>
        <vt:i4>1703991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_Toc254359427</vt:lpwstr>
      </vt:variant>
      <vt:variant>
        <vt:i4>1703991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_Toc254359426</vt:lpwstr>
      </vt:variant>
      <vt:variant>
        <vt:i4>1703991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_Toc254359422</vt:lpwstr>
      </vt:variant>
      <vt:variant>
        <vt:i4>1703991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_Toc254359421</vt:lpwstr>
      </vt:variant>
      <vt:variant>
        <vt:i4>1638455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_Toc254359419</vt:lpwstr>
      </vt:variant>
      <vt:variant>
        <vt:i4>1638455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_Toc254359418</vt:lpwstr>
      </vt:variant>
      <vt:variant>
        <vt:i4>1638455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_Toc254359417</vt:lpwstr>
      </vt:variant>
      <vt:variant>
        <vt:i4>1245237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_Toc256083924</vt:lpwstr>
      </vt:variant>
      <vt:variant>
        <vt:i4>1245237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_Toc256083923</vt:lpwstr>
      </vt:variant>
      <vt:variant>
        <vt:i4>1245237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_Toc256083922</vt:lpwstr>
      </vt:variant>
      <vt:variant>
        <vt:i4>1245237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_Toc256083921</vt:lpwstr>
      </vt:variant>
      <vt:variant>
        <vt:i4>1245237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_Toc256083920</vt:lpwstr>
      </vt:variant>
      <vt:variant>
        <vt:i4>1048629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_Toc256083919</vt:lpwstr>
      </vt:variant>
      <vt:variant>
        <vt:i4>1048629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_Toc256083918</vt:lpwstr>
      </vt:variant>
      <vt:variant>
        <vt:i4>1048629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_Toc256083917</vt:lpwstr>
      </vt:variant>
      <vt:variant>
        <vt:i4>1048629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_Toc256083916</vt:lpwstr>
      </vt:variant>
      <vt:variant>
        <vt:i4>1048629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_Toc256083915</vt:lpwstr>
      </vt:variant>
      <vt:variant>
        <vt:i4>1048629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_Toc256083914</vt:lpwstr>
      </vt:variant>
      <vt:variant>
        <vt:i4>1048629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_Toc256083913</vt:lpwstr>
      </vt:variant>
      <vt:variant>
        <vt:i4>1048629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_Toc256083912</vt:lpwstr>
      </vt:variant>
      <vt:variant>
        <vt:i4>1048629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_Toc256083911</vt:lpwstr>
      </vt:variant>
      <vt:variant>
        <vt:i4>1048629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_Toc256083910</vt:lpwstr>
      </vt:variant>
      <vt:variant>
        <vt:i4>1114165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_Toc256083909</vt:lpwstr>
      </vt:variant>
      <vt:variant>
        <vt:i4>1114165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_Toc256083908</vt:lpwstr>
      </vt:variant>
      <vt:variant>
        <vt:i4>1114165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_Toc256083907</vt:lpwstr>
      </vt:variant>
      <vt:variant>
        <vt:i4>1114165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_Toc256083906</vt:lpwstr>
      </vt:variant>
      <vt:variant>
        <vt:i4>1114165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_Toc256083905</vt:lpwstr>
      </vt:variant>
      <vt:variant>
        <vt:i4>1114165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_Toc256083904</vt:lpwstr>
      </vt:variant>
      <vt:variant>
        <vt:i4>1114165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_Toc256083903</vt:lpwstr>
      </vt:variant>
      <vt:variant>
        <vt:i4>1114165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_Toc256083902</vt:lpwstr>
      </vt:variant>
      <vt:variant>
        <vt:i4>1114165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_Toc256083901</vt:lpwstr>
      </vt:variant>
      <vt:variant>
        <vt:i4>1114165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_Toc256083900</vt:lpwstr>
      </vt:variant>
      <vt:variant>
        <vt:i4>1572916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_Toc256083899</vt:lpwstr>
      </vt:variant>
      <vt:variant>
        <vt:i4>1572916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_Toc256083898</vt:lpwstr>
      </vt:variant>
      <vt:variant>
        <vt:i4>1572916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_Toc256083897</vt:lpwstr>
      </vt:variant>
      <vt:variant>
        <vt:i4>1572916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_Toc256083896</vt:lpwstr>
      </vt:variant>
      <vt:variant>
        <vt:i4>1572916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_Toc256083895</vt:lpwstr>
      </vt:variant>
      <vt:variant>
        <vt:i4>1572916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_Toc256083894</vt:lpwstr>
      </vt:variant>
      <vt:variant>
        <vt:i4>1572916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_Toc256083893</vt:lpwstr>
      </vt:variant>
      <vt:variant>
        <vt:i4>1572916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_Toc256083892</vt:lpwstr>
      </vt:variant>
      <vt:variant>
        <vt:i4>1572916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_Toc256083891</vt:lpwstr>
      </vt:variant>
      <vt:variant>
        <vt:i4>1572916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_Toc256083890</vt:lpwstr>
      </vt:variant>
      <vt:variant>
        <vt:i4>1638452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_Toc256083889</vt:lpwstr>
      </vt:variant>
      <vt:variant>
        <vt:i4>1638452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_Toc256083888</vt:lpwstr>
      </vt:variant>
      <vt:variant>
        <vt:i4>1638452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_Toc256083887</vt:lpwstr>
      </vt:variant>
      <vt:variant>
        <vt:i4>1638452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_Toc256083886</vt:lpwstr>
      </vt:variant>
      <vt:variant>
        <vt:i4>1638452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_Toc256083885</vt:lpwstr>
      </vt:variant>
      <vt:variant>
        <vt:i4>1638452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_Toc256083884</vt:lpwstr>
      </vt:variant>
      <vt:variant>
        <vt:i4>1638452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_Toc256083883</vt:lpwstr>
      </vt:variant>
      <vt:variant>
        <vt:i4>1638452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_Toc256083882</vt:lpwstr>
      </vt:variant>
      <vt:variant>
        <vt:i4>1638452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_Toc256083881</vt:lpwstr>
      </vt:variant>
      <vt:variant>
        <vt:i4>1638452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_Toc256083880</vt:lpwstr>
      </vt:variant>
      <vt:variant>
        <vt:i4>1441844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_Toc256083879</vt:lpwstr>
      </vt:variant>
      <vt:variant>
        <vt:i4>1441844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_Toc256083878</vt:lpwstr>
      </vt:variant>
      <vt:variant>
        <vt:i4>1441844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_Toc256083877</vt:lpwstr>
      </vt:variant>
      <vt:variant>
        <vt:i4>1441844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_Toc256083876</vt:lpwstr>
      </vt:variant>
      <vt:variant>
        <vt:i4>1441844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_Toc256083875</vt:lpwstr>
      </vt:variant>
      <vt:variant>
        <vt:i4>1441844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_Toc256083874</vt:lpwstr>
      </vt:variant>
      <vt:variant>
        <vt:i4>1441844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_Toc256083873</vt:lpwstr>
      </vt:variant>
      <vt:variant>
        <vt:i4>1441844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_Toc256083872</vt:lpwstr>
      </vt:variant>
      <vt:variant>
        <vt:i4>1441844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_Toc256083871</vt:lpwstr>
      </vt:variant>
      <vt:variant>
        <vt:i4>1441844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_Toc256083870</vt:lpwstr>
      </vt:variant>
      <vt:variant>
        <vt:i4>1507380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_Toc256083869</vt:lpwstr>
      </vt:variant>
      <vt:variant>
        <vt:i4>1507380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_Toc256083868</vt:lpwstr>
      </vt:variant>
      <vt:variant>
        <vt:i4>1507380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_Toc256083867</vt:lpwstr>
      </vt:variant>
      <vt:variant>
        <vt:i4>1507380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_Toc256083866</vt:lpwstr>
      </vt:variant>
      <vt:variant>
        <vt:i4>1507380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_Toc256083865</vt:lpwstr>
      </vt:variant>
      <vt:variant>
        <vt:i4>1507380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_Toc256083864</vt:lpwstr>
      </vt:variant>
      <vt:variant>
        <vt:i4>1507380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_Toc256083863</vt:lpwstr>
      </vt:variant>
      <vt:variant>
        <vt:i4>1507380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_Toc256083862</vt:lpwstr>
      </vt:variant>
      <vt:variant>
        <vt:i4>1507380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_Toc256083861</vt:lpwstr>
      </vt:variant>
      <vt:variant>
        <vt:i4>1507380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_Toc256083860</vt:lpwstr>
      </vt:variant>
      <vt:variant>
        <vt:i4>1310772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_Toc256083859</vt:lpwstr>
      </vt:variant>
      <vt:variant>
        <vt:i4>1310772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_Toc256083858</vt:lpwstr>
      </vt:variant>
      <vt:variant>
        <vt:i4>1310772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_Toc256083857</vt:lpwstr>
      </vt:variant>
      <vt:variant>
        <vt:i4>1310772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_Toc256083856</vt:lpwstr>
      </vt:variant>
      <vt:variant>
        <vt:i4>1310772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_Toc256083855</vt:lpwstr>
      </vt:variant>
      <vt:variant>
        <vt:i4>1310772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_Toc256083854</vt:lpwstr>
      </vt:variant>
      <vt:variant>
        <vt:i4>1310772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_Toc256083853</vt:lpwstr>
      </vt:variant>
      <vt:variant>
        <vt:i4>1310772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_Toc256083852</vt:lpwstr>
      </vt:variant>
      <vt:variant>
        <vt:i4>1310772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_Toc256083851</vt:lpwstr>
      </vt:variant>
      <vt:variant>
        <vt:i4>1310772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_Toc256083850</vt:lpwstr>
      </vt:variant>
      <vt:variant>
        <vt:i4>1376308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_Toc256083849</vt:lpwstr>
      </vt:variant>
      <vt:variant>
        <vt:i4>1376308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_Toc256083848</vt:lpwstr>
      </vt:variant>
      <vt:variant>
        <vt:i4>1376308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_Toc256083847</vt:lpwstr>
      </vt:variant>
      <vt:variant>
        <vt:i4>1376308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_Toc256083846</vt:lpwstr>
      </vt:variant>
      <vt:variant>
        <vt:i4>1376308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_Toc256083845</vt:lpwstr>
      </vt:variant>
      <vt:variant>
        <vt:i4>1376308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_Toc256083844</vt:lpwstr>
      </vt:variant>
      <vt:variant>
        <vt:i4>1376308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_Toc256083843</vt:lpwstr>
      </vt:variant>
      <vt:variant>
        <vt:i4>1376308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_Toc256083842</vt:lpwstr>
      </vt:variant>
      <vt:variant>
        <vt:i4>1376308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_Toc256083841</vt:lpwstr>
      </vt:variant>
      <vt:variant>
        <vt:i4>1376308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_Toc256083840</vt:lpwstr>
      </vt:variant>
      <vt:variant>
        <vt:i4>1179700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_Toc256083839</vt:lpwstr>
      </vt:variant>
      <vt:variant>
        <vt:i4>1179700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_Toc256083838</vt:lpwstr>
      </vt:variant>
      <vt:variant>
        <vt:i4>1179700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_Toc256083837</vt:lpwstr>
      </vt:variant>
      <vt:variant>
        <vt:i4>1179700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_Toc256083836</vt:lpwstr>
      </vt:variant>
      <vt:variant>
        <vt:i4>1179700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_Toc256083835</vt:lpwstr>
      </vt:variant>
      <vt:variant>
        <vt:i4>1179700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_Toc256083834</vt:lpwstr>
      </vt:variant>
      <vt:variant>
        <vt:i4>1179700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_Toc256083833</vt:lpwstr>
      </vt:variant>
      <vt:variant>
        <vt:i4>1179700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_Toc256083832</vt:lpwstr>
      </vt:variant>
      <vt:variant>
        <vt:i4>1179700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_Toc256083831</vt:lpwstr>
      </vt:variant>
      <vt:variant>
        <vt:i4>1179700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_Toc256083830</vt:lpwstr>
      </vt:variant>
      <vt:variant>
        <vt:i4>1245236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_Toc256083829</vt:lpwstr>
      </vt:variant>
      <vt:variant>
        <vt:i4>1245236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_Toc256083828</vt:lpwstr>
      </vt:variant>
      <vt:variant>
        <vt:i4>1245236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_Toc256083827</vt:lpwstr>
      </vt:variant>
      <vt:variant>
        <vt:i4>1245236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_Toc256083826</vt:lpwstr>
      </vt:variant>
      <vt:variant>
        <vt:i4>1245236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_Toc256083825</vt:lpwstr>
      </vt:variant>
      <vt:variant>
        <vt:i4>1245236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_Toc256083824</vt:lpwstr>
      </vt:variant>
      <vt:variant>
        <vt:i4>1245236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_Toc256083823</vt:lpwstr>
      </vt:variant>
      <vt:variant>
        <vt:i4>1245236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_Toc256083822</vt:lpwstr>
      </vt:variant>
      <vt:variant>
        <vt:i4>1245236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_Toc256083821</vt:lpwstr>
      </vt:variant>
      <vt:variant>
        <vt:i4>1245236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_Toc256083820</vt:lpwstr>
      </vt:variant>
      <vt:variant>
        <vt:i4>1048628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_Toc256083819</vt:lpwstr>
      </vt:variant>
      <vt:variant>
        <vt:i4>1048628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_Toc256083818</vt:lpwstr>
      </vt:variant>
      <vt:variant>
        <vt:i4>1048628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_Toc256083817</vt:lpwstr>
      </vt:variant>
      <vt:variant>
        <vt:i4>1048628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_Toc256083816</vt:lpwstr>
      </vt:variant>
      <vt:variant>
        <vt:i4>1048628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_Toc256083815</vt:lpwstr>
      </vt:variant>
      <vt:variant>
        <vt:i4>1048628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_Toc256083814</vt:lpwstr>
      </vt:variant>
      <vt:variant>
        <vt:i4>1048628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_Toc256083813</vt:lpwstr>
      </vt:variant>
      <vt:variant>
        <vt:i4>1048628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_Toc256083812</vt:lpwstr>
      </vt:variant>
      <vt:variant>
        <vt:i4>1048628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_Toc256083811</vt:lpwstr>
      </vt:variant>
      <vt:variant>
        <vt:i4>1048628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_Toc256083810</vt:lpwstr>
      </vt:variant>
      <vt:variant>
        <vt:i4>1114164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_Toc256083809</vt:lpwstr>
      </vt:variant>
      <vt:variant>
        <vt:i4>1114164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_Toc256083808</vt:lpwstr>
      </vt:variant>
      <vt:variant>
        <vt:i4>1114164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_Toc256083807</vt:lpwstr>
      </vt:variant>
      <vt:variant>
        <vt:i4>1114164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_Toc256083806</vt:lpwstr>
      </vt:variant>
      <vt:variant>
        <vt:i4>1114164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_Toc256083805</vt:lpwstr>
      </vt:variant>
      <vt:variant>
        <vt:i4>1114164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_Toc256083804</vt:lpwstr>
      </vt:variant>
      <vt:variant>
        <vt:i4>1114164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_Toc256083803</vt:lpwstr>
      </vt:variant>
      <vt:variant>
        <vt:i4>1114164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_Toc256083802</vt:lpwstr>
      </vt:variant>
      <vt:variant>
        <vt:i4>1114164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_Toc256083801</vt:lpwstr>
      </vt:variant>
      <vt:variant>
        <vt:i4>1114164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_Toc256083800</vt:lpwstr>
      </vt:variant>
      <vt:variant>
        <vt:i4>1572923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_Toc256083799</vt:lpwstr>
      </vt:variant>
      <vt:variant>
        <vt:i4>1572923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_Toc256083798</vt:lpwstr>
      </vt:variant>
      <vt:variant>
        <vt:i4>1572923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_Toc256083797</vt:lpwstr>
      </vt:variant>
      <vt:variant>
        <vt:i4>1572923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_Toc256083796</vt:lpwstr>
      </vt:variant>
      <vt:variant>
        <vt:i4>1572923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_Toc256083795</vt:lpwstr>
      </vt:variant>
      <vt:variant>
        <vt:i4>1572923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_Toc256083794</vt:lpwstr>
      </vt:variant>
      <vt:variant>
        <vt:i4>1572923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_Toc256083793</vt:lpwstr>
      </vt:variant>
      <vt:variant>
        <vt:i4>1572923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_Toc256083792</vt:lpwstr>
      </vt:variant>
      <vt:variant>
        <vt:i4>1572923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_Toc256083791</vt:lpwstr>
      </vt:variant>
      <vt:variant>
        <vt:i4>1572923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_Toc256083790</vt:lpwstr>
      </vt:variant>
      <vt:variant>
        <vt:i4>1638459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_Toc256083789</vt:lpwstr>
      </vt:variant>
      <vt:variant>
        <vt:i4>1638459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_Toc256083788</vt:lpwstr>
      </vt:variant>
      <vt:variant>
        <vt:i4>1638459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_Toc256083787</vt:lpwstr>
      </vt:variant>
      <vt:variant>
        <vt:i4>1638459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_Toc256083786</vt:lpwstr>
      </vt:variant>
      <vt:variant>
        <vt:i4>1638459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_Toc256083785</vt:lpwstr>
      </vt:variant>
      <vt:variant>
        <vt:i4>1638459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_Toc256083784</vt:lpwstr>
      </vt:variant>
      <vt:variant>
        <vt:i4>1638459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_Toc256083783</vt:lpwstr>
      </vt:variant>
      <vt:variant>
        <vt:i4>1638459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_Toc256083782</vt:lpwstr>
      </vt:variant>
      <vt:variant>
        <vt:i4>1638459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_Toc256083781</vt:lpwstr>
      </vt:variant>
      <vt:variant>
        <vt:i4>1638459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_Toc256083780</vt:lpwstr>
      </vt:variant>
      <vt:variant>
        <vt:i4>1441851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_Toc256083779</vt:lpwstr>
      </vt:variant>
      <vt:variant>
        <vt:i4>1441851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_Toc256083778</vt:lpwstr>
      </vt:variant>
      <vt:variant>
        <vt:i4>1441851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_Toc256083777</vt:lpwstr>
      </vt:variant>
      <vt:variant>
        <vt:i4>1441851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_Toc256083776</vt:lpwstr>
      </vt:variant>
      <vt:variant>
        <vt:i4>1441851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_Toc256083775</vt:lpwstr>
      </vt:variant>
      <vt:variant>
        <vt:i4>1441851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_Toc256083774</vt:lpwstr>
      </vt:variant>
      <vt:variant>
        <vt:i4>1441851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_Toc256083773</vt:lpwstr>
      </vt:variant>
      <vt:variant>
        <vt:i4>1441851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_Toc256083772</vt:lpwstr>
      </vt:variant>
      <vt:variant>
        <vt:i4>1441851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_Toc256083771</vt:lpwstr>
      </vt:variant>
      <vt:variant>
        <vt:i4>1441851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_Toc256083770</vt:lpwstr>
      </vt:variant>
      <vt:variant>
        <vt:i4>1507387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_Toc256083769</vt:lpwstr>
      </vt:variant>
      <vt:variant>
        <vt:i4>1507387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_Toc256083768</vt:lpwstr>
      </vt:variant>
      <vt:variant>
        <vt:i4>1507387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_Toc256083767</vt:lpwstr>
      </vt:variant>
      <vt:variant>
        <vt:i4>1507387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_Toc256083766</vt:lpwstr>
      </vt:variant>
      <vt:variant>
        <vt:i4>1507387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_Toc256083765</vt:lpwstr>
      </vt:variant>
      <vt:variant>
        <vt:i4>1507387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_Toc256083764</vt:lpwstr>
      </vt:variant>
      <vt:variant>
        <vt:i4>1507387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_Toc256083763</vt:lpwstr>
      </vt:variant>
      <vt:variant>
        <vt:i4>1507387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_Toc256083762</vt:lpwstr>
      </vt:variant>
      <vt:variant>
        <vt:i4>1507387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_Toc256083761</vt:lpwstr>
      </vt:variant>
      <vt:variant>
        <vt:i4>1507387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_Toc256083760</vt:lpwstr>
      </vt:variant>
      <vt:variant>
        <vt:i4>1310779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_Toc256083759</vt:lpwstr>
      </vt:variant>
      <vt:variant>
        <vt:i4>1310779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_Toc256083758</vt:lpwstr>
      </vt:variant>
      <vt:variant>
        <vt:i4>1310779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_Toc256083757</vt:lpwstr>
      </vt:variant>
      <vt:variant>
        <vt:i4>1310779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_Toc256083756</vt:lpwstr>
      </vt:variant>
      <vt:variant>
        <vt:i4>1310779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_Toc256083755</vt:lpwstr>
      </vt:variant>
      <vt:variant>
        <vt:i4>1310779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_Toc256083754</vt:lpwstr>
      </vt:variant>
      <vt:variant>
        <vt:i4>1310779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_Toc256083753</vt:lpwstr>
      </vt:variant>
      <vt:variant>
        <vt:i4>1310779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_Toc256083752</vt:lpwstr>
      </vt:variant>
      <vt:variant>
        <vt:i4>1310779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_Toc256083751</vt:lpwstr>
      </vt:variant>
      <vt:variant>
        <vt:i4>1310779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_Toc256083750</vt:lpwstr>
      </vt:variant>
      <vt:variant>
        <vt:i4>1376315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_Toc256083749</vt:lpwstr>
      </vt:variant>
      <vt:variant>
        <vt:i4>1376315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_Toc256083748</vt:lpwstr>
      </vt:variant>
      <vt:variant>
        <vt:i4>1376315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_Toc256083747</vt:lpwstr>
      </vt:variant>
      <vt:variant>
        <vt:i4>1376315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_Toc256083746</vt:lpwstr>
      </vt:variant>
      <vt:variant>
        <vt:i4>1376315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_Toc256083745</vt:lpwstr>
      </vt:variant>
      <vt:variant>
        <vt:i4>1376315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_Toc256083744</vt:lpwstr>
      </vt:variant>
      <vt:variant>
        <vt:i4>1376315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_Toc256083743</vt:lpwstr>
      </vt:variant>
      <vt:variant>
        <vt:i4>1376315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_Toc256083742</vt:lpwstr>
      </vt:variant>
      <vt:variant>
        <vt:i4>1376315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_Toc256083741</vt:lpwstr>
      </vt:variant>
      <vt:variant>
        <vt:i4>1376315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_Toc256083740</vt:lpwstr>
      </vt:variant>
      <vt:variant>
        <vt:i4>1179707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_Toc256083739</vt:lpwstr>
      </vt:variant>
      <vt:variant>
        <vt:i4>1179707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_Toc256083738</vt:lpwstr>
      </vt:variant>
      <vt:variant>
        <vt:i4>1179707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_Toc256083737</vt:lpwstr>
      </vt:variant>
      <vt:variant>
        <vt:i4>1179707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_Toc256083736</vt:lpwstr>
      </vt:variant>
      <vt:variant>
        <vt:i4>1179707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_Toc256083735</vt:lpwstr>
      </vt:variant>
      <vt:variant>
        <vt:i4>1179707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_Toc256083734</vt:lpwstr>
      </vt:variant>
      <vt:variant>
        <vt:i4>1179707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_Toc256083733</vt:lpwstr>
      </vt:variant>
      <vt:variant>
        <vt:i4>1179707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_Toc256083732</vt:lpwstr>
      </vt:variant>
      <vt:variant>
        <vt:i4>1179707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_Toc256083731</vt:lpwstr>
      </vt:variant>
      <vt:variant>
        <vt:i4>1179707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_Toc256083730</vt:lpwstr>
      </vt:variant>
      <vt:variant>
        <vt:i4>1245243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_Toc256083729</vt:lpwstr>
      </vt:variant>
      <vt:variant>
        <vt:i4>1245243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_Toc256083728</vt:lpwstr>
      </vt:variant>
      <vt:variant>
        <vt:i4>1245243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_Toc256083727</vt:lpwstr>
      </vt:variant>
      <vt:variant>
        <vt:i4>1245243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_Toc256083726</vt:lpwstr>
      </vt:variant>
      <vt:variant>
        <vt:i4>1245243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_Toc256083725</vt:lpwstr>
      </vt:variant>
      <vt:variant>
        <vt:i4>1245243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_Toc256083724</vt:lpwstr>
      </vt:variant>
      <vt:variant>
        <vt:i4>1245243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_Toc256083723</vt:lpwstr>
      </vt:variant>
      <vt:variant>
        <vt:i4>1245243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_Toc256083722</vt:lpwstr>
      </vt:variant>
      <vt:variant>
        <vt:i4>1245243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_Toc256083721</vt:lpwstr>
      </vt:variant>
      <vt:variant>
        <vt:i4>1245243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_Toc256083720</vt:lpwstr>
      </vt:variant>
      <vt:variant>
        <vt:i4>1048635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_Toc256083719</vt:lpwstr>
      </vt:variant>
      <vt:variant>
        <vt:i4>1048635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_Toc256083718</vt:lpwstr>
      </vt:variant>
      <vt:variant>
        <vt:i4>1048635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_Toc256083717</vt:lpwstr>
      </vt:variant>
      <vt:variant>
        <vt:i4>1048635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_Toc256083716</vt:lpwstr>
      </vt:variant>
      <vt:variant>
        <vt:i4>1048635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_Toc256083715</vt:lpwstr>
      </vt:variant>
      <vt:variant>
        <vt:i4>1048635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_Toc256083714</vt:lpwstr>
      </vt:variant>
      <vt:variant>
        <vt:i4>1048635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_Toc256083713</vt:lpwstr>
      </vt:variant>
      <vt:variant>
        <vt:i4>1048635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_Toc256083712</vt:lpwstr>
      </vt:variant>
      <vt:variant>
        <vt:i4>1048635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_Toc256083711</vt:lpwstr>
      </vt:variant>
      <vt:variant>
        <vt:i4>1048635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_Toc256083710</vt:lpwstr>
      </vt:variant>
      <vt:variant>
        <vt:i4>1114171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_Toc256083709</vt:lpwstr>
      </vt:variant>
      <vt:variant>
        <vt:i4>1114171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_Toc256083708</vt:lpwstr>
      </vt:variant>
      <vt:variant>
        <vt:i4>1114171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_Toc256083707</vt:lpwstr>
      </vt:variant>
      <vt:variant>
        <vt:i4>1114171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_Toc256083706</vt:lpwstr>
      </vt:variant>
      <vt:variant>
        <vt:i4>1114171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_Toc256083705</vt:lpwstr>
      </vt:variant>
      <vt:variant>
        <vt:i4>1114171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_Toc256083704</vt:lpwstr>
      </vt:variant>
      <vt:variant>
        <vt:i4>1114171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_Toc256083703</vt:lpwstr>
      </vt:variant>
      <vt:variant>
        <vt:i4>1114171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_Toc256083702</vt:lpwstr>
      </vt:variant>
      <vt:variant>
        <vt:i4>1114171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_Toc256083701</vt:lpwstr>
      </vt:variant>
      <vt:variant>
        <vt:i4>1114171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_Toc256083700</vt:lpwstr>
      </vt:variant>
      <vt:variant>
        <vt:i4>1572922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_Toc256083699</vt:lpwstr>
      </vt:variant>
      <vt:variant>
        <vt:i4>1572922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_Toc256083698</vt:lpwstr>
      </vt:variant>
      <vt:variant>
        <vt:i4>1572922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_Toc256083697</vt:lpwstr>
      </vt:variant>
      <vt:variant>
        <vt:i4>1572922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_Toc256083696</vt:lpwstr>
      </vt:variant>
      <vt:variant>
        <vt:i4>1572922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_Toc256083695</vt:lpwstr>
      </vt:variant>
      <vt:variant>
        <vt:i4>6488080</vt:i4>
      </vt:variant>
      <vt:variant>
        <vt:i4>1029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933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5177406</vt:i4>
      </vt:variant>
      <vt:variant>
        <vt:i4>921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5177406</vt:i4>
      </vt:variant>
      <vt:variant>
        <vt:i4>876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6488080</vt:i4>
      </vt:variant>
      <vt:variant>
        <vt:i4>861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858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855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852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849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7667790</vt:i4>
      </vt:variant>
      <vt:variant>
        <vt:i4>846</vt:i4>
      </vt:variant>
      <vt:variant>
        <vt:i4>0</vt:i4>
      </vt:variant>
      <vt:variant>
        <vt:i4>5</vt:i4>
      </vt:variant>
      <vt:variant>
        <vt:lpwstr>http://moss.ger.ith.intel.com/sites/Rainbow_Peak/Architecture/System/Forms/AllItems.aspx?RootFolder=%2fsites%2fRainbow%5fPeak%2fArchitecture%2fSystem%2fSASs&amp;FolderCTID=&amp;View=%7b9A4BD0BB%2d507B%2d4593%2dAED5%2d0A943042BC88%7d</vt:lpwstr>
      </vt:variant>
      <vt:variant>
        <vt:lpwstr/>
      </vt:variant>
      <vt:variant>
        <vt:i4>6488080</vt:i4>
      </vt:variant>
      <vt:variant>
        <vt:i4>843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840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1769529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_Toc252888194</vt:lpwstr>
      </vt:variant>
      <vt:variant>
        <vt:i4>1769529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_Toc252888193</vt:lpwstr>
      </vt:variant>
      <vt:variant>
        <vt:i4>1769529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_Toc252888192</vt:lpwstr>
      </vt:variant>
      <vt:variant>
        <vt:i4>1769529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_Toc252888191</vt:lpwstr>
      </vt:variant>
      <vt:variant>
        <vt:i4>1769529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_Toc252888190</vt:lpwstr>
      </vt:variant>
      <vt:variant>
        <vt:i4>1703993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_Toc252888189</vt:lpwstr>
      </vt:variant>
      <vt:variant>
        <vt:i4>1703993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_Toc252888188</vt:lpwstr>
      </vt:variant>
      <vt:variant>
        <vt:i4>1703993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_Toc252888187</vt:lpwstr>
      </vt:variant>
      <vt:variant>
        <vt:i4>1703993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_Toc252888186</vt:lpwstr>
      </vt:variant>
      <vt:variant>
        <vt:i4>1703993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_Toc252888185</vt:lpwstr>
      </vt:variant>
      <vt:variant>
        <vt:i4>1703993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_Toc252888184</vt:lpwstr>
      </vt:variant>
      <vt:variant>
        <vt:i4>1703993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_Toc252888183</vt:lpwstr>
      </vt:variant>
      <vt:variant>
        <vt:i4>1703993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_Toc252888182</vt:lpwstr>
      </vt:variant>
      <vt:variant>
        <vt:i4>1703993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_Toc252888181</vt:lpwstr>
      </vt:variant>
      <vt:variant>
        <vt:i4>1703993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_Toc252888180</vt:lpwstr>
      </vt:variant>
      <vt:variant>
        <vt:i4>1376313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_Toc252888179</vt:lpwstr>
      </vt:variant>
      <vt:variant>
        <vt:i4>1179705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_Toc252888100</vt:lpwstr>
      </vt:variant>
      <vt:variant>
        <vt:i4>1769528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_Toc252888099</vt:lpwstr>
      </vt:variant>
      <vt:variant>
        <vt:i4>1769528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_Toc252888098</vt:lpwstr>
      </vt:variant>
      <vt:variant>
        <vt:i4>1769528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_Toc252888097</vt:lpwstr>
      </vt:variant>
      <vt:variant>
        <vt:i4>1769528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_Toc252888096</vt:lpwstr>
      </vt:variant>
      <vt:variant>
        <vt:i4>1769528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_Toc252888095</vt:lpwstr>
      </vt:variant>
      <vt:variant>
        <vt:i4>1769528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_Toc252888094</vt:lpwstr>
      </vt:variant>
      <vt:variant>
        <vt:i4>1769528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_Toc252888093</vt:lpwstr>
      </vt:variant>
      <vt:variant>
        <vt:i4>1769528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_Toc252888092</vt:lpwstr>
      </vt:variant>
      <vt:variant>
        <vt:i4>1769528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_Toc252888091</vt:lpwstr>
      </vt:variant>
      <vt:variant>
        <vt:i4>1769528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_Toc252888090</vt:lpwstr>
      </vt:variant>
      <vt:variant>
        <vt:i4>1703992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_Toc252888089</vt:lpwstr>
      </vt:variant>
      <vt:variant>
        <vt:i4>1703992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_Toc252888088</vt:lpwstr>
      </vt:variant>
      <vt:variant>
        <vt:i4>1703992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_Toc252888087</vt:lpwstr>
      </vt:variant>
      <vt:variant>
        <vt:i4>1703992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_Toc252888086</vt:lpwstr>
      </vt:variant>
      <vt:variant>
        <vt:i4>1703992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_Toc252888085</vt:lpwstr>
      </vt:variant>
      <vt:variant>
        <vt:i4>1703992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_Toc252888084</vt:lpwstr>
      </vt:variant>
      <vt:variant>
        <vt:i4>1703992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_Toc252888083</vt:lpwstr>
      </vt:variant>
      <vt:variant>
        <vt:i4>1703992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_Toc252888082</vt:lpwstr>
      </vt:variant>
      <vt:variant>
        <vt:i4>1048627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_Toc258492048</vt:lpwstr>
      </vt:variant>
      <vt:variant>
        <vt:i4>1048627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_Toc258492047</vt:lpwstr>
      </vt:variant>
      <vt:variant>
        <vt:i4>1048627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_Toc258492046</vt:lpwstr>
      </vt:variant>
      <vt:variant>
        <vt:i4>1048627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_Toc258492045</vt:lpwstr>
      </vt:variant>
      <vt:variant>
        <vt:i4>1048627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_Toc258492044</vt:lpwstr>
      </vt:variant>
      <vt:variant>
        <vt:i4>1048627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_Toc258492043</vt:lpwstr>
      </vt:variant>
      <vt:variant>
        <vt:i4>1048627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_Toc258492042</vt:lpwstr>
      </vt:variant>
      <vt:variant>
        <vt:i4>1048627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_Toc258492041</vt:lpwstr>
      </vt:variant>
      <vt:variant>
        <vt:i4>1048627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_Toc258492040</vt:lpwstr>
      </vt:variant>
      <vt:variant>
        <vt:i4>1507379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_Toc258492039</vt:lpwstr>
      </vt:variant>
      <vt:variant>
        <vt:i4>1507379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_Toc258492038</vt:lpwstr>
      </vt:variant>
      <vt:variant>
        <vt:i4>1507379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_Toc258492037</vt:lpwstr>
      </vt:variant>
      <vt:variant>
        <vt:i4>1507379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_Toc258492036</vt:lpwstr>
      </vt:variant>
      <vt:variant>
        <vt:i4>1507379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_Toc258492035</vt:lpwstr>
      </vt:variant>
      <vt:variant>
        <vt:i4>1507379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_Toc258492034</vt:lpwstr>
      </vt:variant>
      <vt:variant>
        <vt:i4>1507379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_Toc258492033</vt:lpwstr>
      </vt:variant>
      <vt:variant>
        <vt:i4>1507379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_Toc258492032</vt:lpwstr>
      </vt:variant>
      <vt:variant>
        <vt:i4>1507379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_Toc258492031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_Toc258492030</vt:lpwstr>
      </vt:variant>
      <vt:variant>
        <vt:i4>1441843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_Toc258492029</vt:lpwstr>
      </vt:variant>
      <vt:variant>
        <vt:i4>1441843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_Toc258492028</vt:lpwstr>
      </vt:variant>
      <vt:variant>
        <vt:i4>1441843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_Toc258492027</vt:lpwstr>
      </vt:variant>
      <vt:variant>
        <vt:i4>1441843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_Toc258492026</vt:lpwstr>
      </vt:variant>
      <vt:variant>
        <vt:i4>1441843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_Toc258492025</vt:lpwstr>
      </vt:variant>
      <vt:variant>
        <vt:i4>1441843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_Toc258492024</vt:lpwstr>
      </vt:variant>
      <vt:variant>
        <vt:i4>1441843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_Toc258492023</vt:lpwstr>
      </vt:variant>
      <vt:variant>
        <vt:i4>1441843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_Toc258492022</vt:lpwstr>
      </vt:variant>
      <vt:variant>
        <vt:i4>1441843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_Toc258492021</vt:lpwstr>
      </vt:variant>
      <vt:variant>
        <vt:i4>1441843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_Toc258492020</vt:lpwstr>
      </vt:variant>
      <vt:variant>
        <vt:i4>1376307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_Toc258492019</vt:lpwstr>
      </vt:variant>
      <vt:variant>
        <vt:i4>1376307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_Toc258492018</vt:lpwstr>
      </vt:variant>
      <vt:variant>
        <vt:i4>1376307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_Toc258492017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_Toc258492000</vt:lpwstr>
      </vt:variant>
      <vt:variant>
        <vt:i4>1966138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_Toc258491999</vt:lpwstr>
      </vt:variant>
      <vt:variant>
        <vt:i4>1966138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_Toc258491998</vt:lpwstr>
      </vt:variant>
      <vt:variant>
        <vt:i4>1966138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_Toc258491997</vt:lpwstr>
      </vt:variant>
      <vt:variant>
        <vt:i4>1966138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_Toc258491996</vt:lpwstr>
      </vt:variant>
      <vt:variant>
        <vt:i4>1966138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_Toc258491995</vt:lpwstr>
      </vt:variant>
      <vt:variant>
        <vt:i4>1966138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_Toc258491994</vt:lpwstr>
      </vt:variant>
      <vt:variant>
        <vt:i4>1966138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_Toc258491993</vt:lpwstr>
      </vt:variant>
      <vt:variant>
        <vt:i4>1966138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_Toc258491992</vt:lpwstr>
      </vt:variant>
      <vt:variant>
        <vt:i4>1966138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_Toc258491991</vt:lpwstr>
      </vt:variant>
      <vt:variant>
        <vt:i4>1966138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_Toc258491990</vt:lpwstr>
      </vt:variant>
      <vt:variant>
        <vt:i4>2031674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_Toc258491989</vt:lpwstr>
      </vt:variant>
      <vt:variant>
        <vt:i4>2031674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_Toc258491988</vt:lpwstr>
      </vt:variant>
      <vt:variant>
        <vt:i4>2031674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_Toc258491987</vt:lpwstr>
      </vt:variant>
      <vt:variant>
        <vt:i4>2031674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_Toc258491985</vt:lpwstr>
      </vt:variant>
      <vt:variant>
        <vt:i4>2031674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_Toc258491984</vt:lpwstr>
      </vt:variant>
      <vt:variant>
        <vt:i4>2031674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_Toc258491983</vt:lpwstr>
      </vt:variant>
      <vt:variant>
        <vt:i4>2031674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_Toc258491982</vt:lpwstr>
      </vt:variant>
      <vt:variant>
        <vt:i4>2031674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_Toc258491981</vt:lpwstr>
      </vt:variant>
      <vt:variant>
        <vt:i4>2031674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_Toc258491980</vt:lpwstr>
      </vt:variant>
      <vt:variant>
        <vt:i4>1048634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_Toc258491979</vt:lpwstr>
      </vt:variant>
      <vt:variant>
        <vt:i4>1048634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_Toc258491977</vt:lpwstr>
      </vt:variant>
      <vt:variant>
        <vt:i4>1048634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_Toc258491976</vt:lpwstr>
      </vt:variant>
      <vt:variant>
        <vt:i4>1048634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_Toc258491975</vt:lpwstr>
      </vt:variant>
      <vt:variant>
        <vt:i4>1048634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_Toc258491974</vt:lpwstr>
      </vt:variant>
      <vt:variant>
        <vt:i4>1048634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_Toc258491973</vt:lpwstr>
      </vt:variant>
      <vt:variant>
        <vt:i4>1048634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_Toc258491972</vt:lpwstr>
      </vt:variant>
      <vt:variant>
        <vt:i4>1048634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_Toc258491971</vt:lpwstr>
      </vt:variant>
      <vt:variant>
        <vt:i4>1048634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_Toc258491970</vt:lpwstr>
      </vt:variant>
      <vt:variant>
        <vt:i4>1114170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_Toc258491969</vt:lpwstr>
      </vt:variant>
      <vt:variant>
        <vt:i4>1114170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_Toc258491968</vt:lpwstr>
      </vt:variant>
      <vt:variant>
        <vt:i4>1114170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_Toc258491967</vt:lpwstr>
      </vt:variant>
      <vt:variant>
        <vt:i4>1114170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_Toc258491966</vt:lpwstr>
      </vt:variant>
      <vt:variant>
        <vt:i4>1114170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_Toc258491965</vt:lpwstr>
      </vt:variant>
      <vt:variant>
        <vt:i4>1114170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_Toc258491964</vt:lpwstr>
      </vt:variant>
      <vt:variant>
        <vt:i4>1114170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_Toc258491963</vt:lpwstr>
      </vt:variant>
      <vt:variant>
        <vt:i4>1114170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_Toc258491962</vt:lpwstr>
      </vt:variant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_Toc258491961</vt:lpwstr>
      </vt:variant>
      <vt:variant>
        <vt:i4>1114170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_Toc258491960</vt:lpwstr>
      </vt:variant>
      <vt:variant>
        <vt:i4>1179706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_Toc258491959</vt:lpwstr>
      </vt:variant>
      <vt:variant>
        <vt:i4>1179706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_Toc258491958</vt:lpwstr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_Toc258491957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_Toc258491956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_Toc258491955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_Toc258491954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_Toc258491953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_Toc258491952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_Toc258491951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_Toc258491950</vt:lpwstr>
      </vt:variant>
      <vt:variant>
        <vt:i4>1245242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_Toc258491949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_Toc258491948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_Toc258491947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_Toc258491946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_Toc258491945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_Toc258491944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_Toc258491943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_Toc258491942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_Toc258491941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_Toc258491940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_Toc258491939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_Toc258491938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_Toc258491937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_Toc258491936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_Toc258491935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_Toc258491934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_Toc258491933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_Toc258491932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_Toc258491931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_Toc258491930</vt:lpwstr>
      </vt:variant>
      <vt:variant>
        <vt:i4>6488080</vt:i4>
      </vt:variant>
      <vt:variant>
        <vt:i4>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7864404</vt:i4>
      </vt:variant>
      <vt:variant>
        <vt:i4>-1</vt:i4>
      </vt:variant>
      <vt:variant>
        <vt:i4>1320</vt:i4>
      </vt:variant>
      <vt:variant>
        <vt:i4>1</vt:i4>
      </vt:variant>
      <vt:variant>
        <vt:lpwstr>cid:image002.gif@01C9EE6E.60C905D0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template</dc:title>
  <dc:creator>klgibbs</dc:creator>
  <cp:lastModifiedBy>Kris L Gibbs</cp:lastModifiedBy>
  <cp:revision>5</cp:revision>
  <cp:lastPrinted>2012-01-17T18:47:00Z</cp:lastPrinted>
  <dcterms:created xsi:type="dcterms:W3CDTF">2015-01-13T17:29:00Z</dcterms:created>
  <dcterms:modified xsi:type="dcterms:W3CDTF">2015-01-17T17:55:00Z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0x0101006A9F15C8D2625C43BDD5221E1F25E9E3</vt:lpwstr>
  </property>
</Properties>
</file>