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EE70D" w14:textId="77777777" w:rsidR="008F09ED" w:rsidRDefault="008F09ED" w:rsidP="00C5775B"/>
    <w:p w14:paraId="0BB2D4B6" w14:textId="77777777" w:rsidR="008F09ED" w:rsidRDefault="005F3FF6" w:rsidP="008F09ED">
      <w:pPr>
        <w:jc w:val="center"/>
      </w:pPr>
      <w:r>
        <w:rPr>
          <w:noProof/>
          <w:lang w:bidi="ar-SA"/>
        </w:rPr>
        <w:drawing>
          <wp:inline distT="0" distB="0" distL="0" distR="0" wp14:anchorId="48B446DE" wp14:editId="470F9794">
            <wp:extent cx="3317240" cy="1414145"/>
            <wp:effectExtent l="19050" t="0" r="0" b="0"/>
            <wp:docPr id="1" name="Picture 14" descr="Intel Leap Ahe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l Leap Ahead Logo"/>
                    <pic:cNvPicPr>
                      <a:picLocks noChangeAspect="1" noChangeArrowheads="1"/>
                    </pic:cNvPicPr>
                  </pic:nvPicPr>
                  <pic:blipFill>
                    <a:blip r:embed="rId11" cstate="print"/>
                    <a:srcRect/>
                    <a:stretch>
                      <a:fillRect/>
                    </a:stretch>
                  </pic:blipFill>
                  <pic:spPr bwMode="auto">
                    <a:xfrm>
                      <a:off x="0" y="0"/>
                      <a:ext cx="3317240" cy="1414145"/>
                    </a:xfrm>
                    <a:prstGeom prst="rect">
                      <a:avLst/>
                    </a:prstGeom>
                    <a:noFill/>
                    <a:ln w="9525">
                      <a:noFill/>
                      <a:miter lim="800000"/>
                      <a:headEnd/>
                      <a:tailEnd/>
                    </a:ln>
                  </pic:spPr>
                </pic:pic>
              </a:graphicData>
            </a:graphic>
          </wp:inline>
        </w:drawing>
      </w:r>
    </w:p>
    <w:p w14:paraId="66970EAD" w14:textId="77777777" w:rsidR="005F3FF6" w:rsidRDefault="005F3FF6" w:rsidP="00F95085">
      <w:pPr>
        <w:pStyle w:val="DocTitle"/>
        <w:spacing w:before="900"/>
        <w:ind w:left="0"/>
      </w:pPr>
    </w:p>
    <w:p w14:paraId="4C1AE467" w14:textId="77777777" w:rsidR="008F09ED" w:rsidRPr="005C44D2" w:rsidRDefault="00CE7EC3" w:rsidP="00616F72">
      <w:pPr>
        <w:pStyle w:val="DocTitle"/>
        <w:spacing w:before="900"/>
        <w:ind w:left="0"/>
      </w:pPr>
      <w:r>
        <w:t>E3VB</w:t>
      </w:r>
    </w:p>
    <w:p w14:paraId="3EB9304A" w14:textId="77777777" w:rsidR="008F09ED" w:rsidRDefault="00CE7EC3" w:rsidP="00CD5F3A">
      <w:pPr>
        <w:pStyle w:val="DocTypeTitlePage"/>
        <w:ind w:left="0"/>
        <w:rPr>
          <w:rFonts w:ascii="Neo Sans Intel" w:hAnsi="Neo Sans Intel"/>
          <w:b/>
          <w:bCs/>
        </w:rPr>
      </w:pPr>
      <w:r>
        <w:rPr>
          <w:rFonts w:ascii="Neo Sans Intel" w:hAnsi="Neo Sans Intel"/>
          <w:b/>
          <w:bCs/>
        </w:rPr>
        <w:t>Engineering Engagement Electrical Validation Board</w:t>
      </w:r>
    </w:p>
    <w:p w14:paraId="617E5DCC" w14:textId="77777777" w:rsidR="00CE7EC3" w:rsidRPr="00880D23" w:rsidRDefault="00CE7EC3" w:rsidP="00CD5F3A">
      <w:pPr>
        <w:pStyle w:val="DocTypeTitlePage"/>
        <w:ind w:left="0"/>
        <w:rPr>
          <w:rFonts w:ascii="Neo Sans Intel" w:hAnsi="Neo Sans Intel"/>
          <w:b/>
          <w:bCs/>
        </w:rPr>
      </w:pPr>
      <w:r>
        <w:rPr>
          <w:rFonts w:ascii="Neo Sans Intel" w:hAnsi="Neo Sans Intel"/>
          <w:b/>
          <w:bCs/>
        </w:rPr>
        <w:t>Project Proposal</w:t>
      </w:r>
    </w:p>
    <w:p w14:paraId="47E14FEC" w14:textId="482E23BF" w:rsidR="00095EA2" w:rsidRPr="00E51C0F" w:rsidRDefault="00095EA2" w:rsidP="001C7D7E">
      <w:pPr>
        <w:pStyle w:val="DocVersion"/>
      </w:pPr>
      <w:r w:rsidRPr="00E51C0F">
        <w:t>Revision</w:t>
      </w:r>
      <w:r w:rsidR="00C167C0">
        <w:t xml:space="preserve"> 1.5</w:t>
      </w:r>
    </w:p>
    <w:p w14:paraId="29C3F165" w14:textId="77777777" w:rsidR="008F09ED" w:rsidRDefault="00CE7EC3" w:rsidP="00DC38E0">
      <w:pPr>
        <w:pStyle w:val="DateTitlePage"/>
        <w:ind w:left="0"/>
        <w:rPr>
          <w:sz w:val="26"/>
        </w:rPr>
      </w:pPr>
      <w:r>
        <w:rPr>
          <w:sz w:val="26"/>
        </w:rPr>
        <w:t>January 2015</w:t>
      </w:r>
    </w:p>
    <w:p w14:paraId="450812D7" w14:textId="61C7AB14" w:rsidR="00903EED" w:rsidRPr="00AE422E" w:rsidRDefault="00903EED" w:rsidP="00DC38E0">
      <w:pPr>
        <w:pStyle w:val="DateTitlePage"/>
        <w:ind w:left="0"/>
        <w:rPr>
          <w:sz w:val="26"/>
        </w:rPr>
      </w:pPr>
      <w:r>
        <w:rPr>
          <w:sz w:val="26"/>
        </w:rPr>
        <w:t>Team 12</w:t>
      </w:r>
    </w:p>
    <w:p w14:paraId="5D106F4E" w14:textId="17E23F1C" w:rsidR="0052678A" w:rsidRPr="00CE7EC3" w:rsidRDefault="0052678A" w:rsidP="00CE7EC3">
      <w:pPr>
        <w:pStyle w:val="Authorinpreliminarydocs"/>
      </w:pPr>
      <w:r>
        <w:t>Owner</w:t>
      </w:r>
      <w:r w:rsidR="00CE7EC3">
        <w:t>s</w:t>
      </w:r>
      <w:r w:rsidR="008E0C76" w:rsidRPr="005C44D2">
        <w:t>:</w:t>
      </w:r>
      <w:r w:rsidR="00154C2C">
        <w:t xml:space="preserve"> Kris Gibbs, Brandon </w:t>
      </w:r>
      <w:r w:rsidR="00CE7EC3">
        <w:t xml:space="preserve">Towell, Luis Santiago, </w:t>
      </w:r>
      <w:r w:rsidR="00C23087">
        <w:t>Travis Berger</w:t>
      </w:r>
      <w:r w:rsidR="00EA558D" w:rsidRPr="00EA558D">
        <w:rPr>
          <w:rFonts w:ascii="Neo Sans Intel" w:hAnsi="Neo Sans Intel"/>
          <w:b/>
          <w:bCs/>
        </w:rPr>
        <w:tab/>
      </w:r>
    </w:p>
    <w:p w14:paraId="5A8AE557" w14:textId="77777777" w:rsidR="005F3FF6" w:rsidRPr="00EA558D" w:rsidRDefault="005F3FF6" w:rsidP="005F3FF6">
      <w:pPr>
        <w:pStyle w:val="Authorinpreliminarydocs"/>
        <w:ind w:left="2160" w:hanging="2160"/>
        <w:rPr>
          <w:rFonts w:ascii="Neo Sans Intel" w:hAnsi="Neo Sans Intel"/>
          <w:b/>
          <w:bCs/>
        </w:rPr>
      </w:pPr>
    </w:p>
    <w:p w14:paraId="1D8D2AED" w14:textId="77777777" w:rsidR="00AC6C59" w:rsidRDefault="00AC6C59" w:rsidP="00E054B1">
      <w:pPr>
        <w:pStyle w:val="Authorinpreliminarydocs"/>
        <w:ind w:left="2160" w:hanging="2160"/>
        <w:rPr>
          <w:rFonts w:ascii="Neo Sans Intel" w:hAnsi="Neo Sans Intel"/>
        </w:rPr>
      </w:pPr>
    </w:p>
    <w:p w14:paraId="4BB4844A" w14:textId="77777777" w:rsidR="00616F72" w:rsidRDefault="00616F72" w:rsidP="00E054B1">
      <w:pPr>
        <w:pStyle w:val="Authorinpreliminarydocs"/>
        <w:ind w:left="2160" w:hanging="2160"/>
        <w:rPr>
          <w:rFonts w:ascii="Neo Sans Intel" w:hAnsi="Neo Sans Intel"/>
        </w:rPr>
      </w:pPr>
    </w:p>
    <w:p w14:paraId="6743DB94" w14:textId="77777777" w:rsidR="00095EA2" w:rsidRDefault="00095EA2" w:rsidP="00E054B1">
      <w:pPr>
        <w:pStyle w:val="Authorinpreliminarydocs"/>
        <w:ind w:left="2160" w:hanging="2160"/>
        <w:rPr>
          <w:rFonts w:ascii="Neo Sans Intel" w:hAnsi="Neo Sans Intel"/>
        </w:rPr>
      </w:pPr>
    </w:p>
    <w:p w14:paraId="314BAEA8" w14:textId="77777777" w:rsidR="0052678A" w:rsidRDefault="0052678A" w:rsidP="00E054B1">
      <w:pPr>
        <w:pStyle w:val="Authorinpreliminarydocs"/>
        <w:ind w:left="2160" w:hanging="2160"/>
        <w:rPr>
          <w:rFonts w:ascii="Neo Sans Intel" w:hAnsi="Neo Sans Intel"/>
        </w:rPr>
      </w:pPr>
    </w:p>
    <w:p w14:paraId="3F784078" w14:textId="77777777" w:rsidR="0052678A" w:rsidRDefault="0052678A" w:rsidP="00E054B1">
      <w:pPr>
        <w:pStyle w:val="Authorinpreliminarydocs"/>
        <w:ind w:left="2160" w:hanging="2160"/>
        <w:rPr>
          <w:rFonts w:ascii="Neo Sans Intel" w:hAnsi="Neo Sans Intel"/>
        </w:rPr>
      </w:pPr>
    </w:p>
    <w:p w14:paraId="034E027B" w14:textId="77777777" w:rsidR="00E30395" w:rsidRDefault="00E30395" w:rsidP="00204E52">
      <w:pPr>
        <w:pStyle w:val="DocSecurityClass"/>
        <w:rPr>
          <w:b/>
          <w:bCs/>
        </w:rPr>
      </w:pPr>
    </w:p>
    <w:p w14:paraId="62C1D5B7" w14:textId="77777777" w:rsidR="003F03C0" w:rsidRDefault="003F03C0" w:rsidP="003F03C0"/>
    <w:p w14:paraId="4130ADB1" w14:textId="77777777" w:rsidR="0052678A" w:rsidRDefault="0052678A" w:rsidP="00E139C8">
      <w:pPr>
        <w:spacing w:after="0" w:line="240" w:lineRule="auto"/>
      </w:pPr>
    </w:p>
    <w:p w14:paraId="0384327A" w14:textId="77777777" w:rsidR="00457E41" w:rsidRDefault="00E139C8" w:rsidP="00E3405D">
      <w:pPr>
        <w:pStyle w:val="TOCHeading"/>
        <w:outlineLvl w:val="0"/>
      </w:pPr>
      <w:r>
        <w:br w:type="page"/>
      </w:r>
      <w:bookmarkStart w:id="0" w:name="_Toc413495847"/>
      <w:r w:rsidR="00457E41">
        <w:lastRenderedPageBreak/>
        <w:t>Table of Contents</w:t>
      </w:r>
      <w:bookmarkEnd w:id="0"/>
    </w:p>
    <w:p w14:paraId="7BD67C70" w14:textId="77777777" w:rsidR="00D8074A" w:rsidRDefault="006F6F8D">
      <w:pPr>
        <w:pStyle w:val="TOC1"/>
        <w:tabs>
          <w:tab w:val="right" w:leader="dot" w:pos="8750"/>
        </w:tabs>
        <w:rPr>
          <w:rFonts w:asciiTheme="minorHAnsi" w:eastAsiaTheme="minorEastAsia" w:hAnsiTheme="minorHAnsi" w:cstheme="minorBidi"/>
          <w:noProof/>
          <w:lang w:bidi="ar-SA"/>
        </w:rPr>
      </w:pPr>
      <w:r>
        <w:fldChar w:fldCharType="begin"/>
      </w:r>
      <w:r w:rsidR="00457E41">
        <w:instrText xml:space="preserve"> TOC \o "1-3" \h \z \u </w:instrText>
      </w:r>
      <w:r>
        <w:fldChar w:fldCharType="separate"/>
      </w:r>
      <w:hyperlink w:anchor="_Toc413495847" w:history="1">
        <w:r w:rsidR="00D8074A" w:rsidRPr="00204948">
          <w:rPr>
            <w:rStyle w:val="Hyperlink"/>
            <w:noProof/>
          </w:rPr>
          <w:t>Table of Contents</w:t>
        </w:r>
        <w:r w:rsidR="00D8074A">
          <w:rPr>
            <w:noProof/>
            <w:webHidden/>
          </w:rPr>
          <w:tab/>
        </w:r>
        <w:r w:rsidR="00D8074A">
          <w:rPr>
            <w:noProof/>
            <w:webHidden/>
          </w:rPr>
          <w:fldChar w:fldCharType="begin"/>
        </w:r>
        <w:r w:rsidR="00D8074A">
          <w:rPr>
            <w:noProof/>
            <w:webHidden/>
          </w:rPr>
          <w:instrText xml:space="preserve"> PAGEREF _Toc413495847 \h </w:instrText>
        </w:r>
        <w:r w:rsidR="00D8074A">
          <w:rPr>
            <w:noProof/>
            <w:webHidden/>
          </w:rPr>
        </w:r>
        <w:r w:rsidR="00D8074A">
          <w:rPr>
            <w:noProof/>
            <w:webHidden/>
          </w:rPr>
          <w:fldChar w:fldCharType="separate"/>
        </w:r>
        <w:r w:rsidR="00D8074A">
          <w:rPr>
            <w:noProof/>
            <w:webHidden/>
          </w:rPr>
          <w:t>2</w:t>
        </w:r>
        <w:r w:rsidR="00D8074A">
          <w:rPr>
            <w:noProof/>
            <w:webHidden/>
          </w:rPr>
          <w:fldChar w:fldCharType="end"/>
        </w:r>
      </w:hyperlink>
    </w:p>
    <w:p w14:paraId="6E70DA22" w14:textId="77777777" w:rsidR="00D8074A" w:rsidRDefault="00F30D0B">
      <w:pPr>
        <w:pStyle w:val="TOC1"/>
        <w:tabs>
          <w:tab w:val="right" w:leader="dot" w:pos="8750"/>
        </w:tabs>
        <w:rPr>
          <w:rFonts w:asciiTheme="minorHAnsi" w:eastAsiaTheme="minorEastAsia" w:hAnsiTheme="minorHAnsi" w:cstheme="minorBidi"/>
          <w:noProof/>
          <w:lang w:bidi="ar-SA"/>
        </w:rPr>
      </w:pPr>
      <w:hyperlink w:anchor="_Toc413495848" w:history="1">
        <w:r w:rsidR="00D8074A" w:rsidRPr="00204948">
          <w:rPr>
            <w:rStyle w:val="Hyperlink"/>
            <w:noProof/>
          </w:rPr>
          <w:t>About this Document</w:t>
        </w:r>
        <w:r w:rsidR="00D8074A">
          <w:rPr>
            <w:noProof/>
            <w:webHidden/>
          </w:rPr>
          <w:tab/>
        </w:r>
        <w:r w:rsidR="00D8074A">
          <w:rPr>
            <w:noProof/>
            <w:webHidden/>
          </w:rPr>
          <w:fldChar w:fldCharType="begin"/>
        </w:r>
        <w:r w:rsidR="00D8074A">
          <w:rPr>
            <w:noProof/>
            <w:webHidden/>
          </w:rPr>
          <w:instrText xml:space="preserve"> PAGEREF _Toc413495848 \h </w:instrText>
        </w:r>
        <w:r w:rsidR="00D8074A">
          <w:rPr>
            <w:noProof/>
            <w:webHidden/>
          </w:rPr>
        </w:r>
        <w:r w:rsidR="00D8074A">
          <w:rPr>
            <w:noProof/>
            <w:webHidden/>
          </w:rPr>
          <w:fldChar w:fldCharType="separate"/>
        </w:r>
        <w:r w:rsidR="00D8074A">
          <w:rPr>
            <w:noProof/>
            <w:webHidden/>
          </w:rPr>
          <w:t>3</w:t>
        </w:r>
        <w:r w:rsidR="00D8074A">
          <w:rPr>
            <w:noProof/>
            <w:webHidden/>
          </w:rPr>
          <w:fldChar w:fldCharType="end"/>
        </w:r>
      </w:hyperlink>
    </w:p>
    <w:p w14:paraId="7A6D3785" w14:textId="77777777" w:rsidR="00D8074A" w:rsidRDefault="00F30D0B">
      <w:pPr>
        <w:pStyle w:val="TOC2"/>
        <w:tabs>
          <w:tab w:val="right" w:leader="dot" w:pos="8750"/>
        </w:tabs>
        <w:rPr>
          <w:rFonts w:asciiTheme="minorHAnsi" w:eastAsiaTheme="minorEastAsia" w:hAnsiTheme="minorHAnsi" w:cstheme="minorBidi"/>
          <w:noProof/>
          <w:lang w:bidi="ar-SA"/>
        </w:rPr>
      </w:pPr>
      <w:hyperlink w:anchor="_Toc413495849" w:history="1">
        <w:r w:rsidR="00D8074A" w:rsidRPr="00204948">
          <w:rPr>
            <w:rStyle w:val="Hyperlink"/>
            <w:noProof/>
          </w:rPr>
          <w:t>Introduction, Purpose and Scope</w:t>
        </w:r>
        <w:r w:rsidR="00D8074A">
          <w:rPr>
            <w:noProof/>
            <w:webHidden/>
          </w:rPr>
          <w:tab/>
        </w:r>
        <w:r w:rsidR="00D8074A">
          <w:rPr>
            <w:noProof/>
            <w:webHidden/>
          </w:rPr>
          <w:fldChar w:fldCharType="begin"/>
        </w:r>
        <w:r w:rsidR="00D8074A">
          <w:rPr>
            <w:noProof/>
            <w:webHidden/>
          </w:rPr>
          <w:instrText xml:space="preserve"> PAGEREF _Toc413495849 \h </w:instrText>
        </w:r>
        <w:r w:rsidR="00D8074A">
          <w:rPr>
            <w:noProof/>
            <w:webHidden/>
          </w:rPr>
        </w:r>
        <w:r w:rsidR="00D8074A">
          <w:rPr>
            <w:noProof/>
            <w:webHidden/>
          </w:rPr>
          <w:fldChar w:fldCharType="separate"/>
        </w:r>
        <w:r w:rsidR="00D8074A">
          <w:rPr>
            <w:noProof/>
            <w:webHidden/>
          </w:rPr>
          <w:t>3</w:t>
        </w:r>
        <w:r w:rsidR="00D8074A">
          <w:rPr>
            <w:noProof/>
            <w:webHidden/>
          </w:rPr>
          <w:fldChar w:fldCharType="end"/>
        </w:r>
      </w:hyperlink>
    </w:p>
    <w:p w14:paraId="4AF7DC2E" w14:textId="77777777" w:rsidR="00D8074A" w:rsidRDefault="00F30D0B">
      <w:pPr>
        <w:pStyle w:val="TOC2"/>
        <w:tabs>
          <w:tab w:val="right" w:leader="dot" w:pos="8750"/>
        </w:tabs>
        <w:rPr>
          <w:rFonts w:asciiTheme="minorHAnsi" w:eastAsiaTheme="minorEastAsia" w:hAnsiTheme="minorHAnsi" w:cstheme="minorBidi"/>
          <w:noProof/>
          <w:lang w:bidi="ar-SA"/>
        </w:rPr>
      </w:pPr>
      <w:hyperlink w:anchor="_Toc413495850" w:history="1">
        <w:r w:rsidR="00D8074A" w:rsidRPr="00204948">
          <w:rPr>
            <w:rStyle w:val="Hyperlink"/>
            <w:noProof/>
          </w:rPr>
          <w:t>Document Revisions</w:t>
        </w:r>
        <w:r w:rsidR="00D8074A">
          <w:rPr>
            <w:noProof/>
            <w:webHidden/>
          </w:rPr>
          <w:tab/>
        </w:r>
        <w:r w:rsidR="00D8074A">
          <w:rPr>
            <w:noProof/>
            <w:webHidden/>
          </w:rPr>
          <w:fldChar w:fldCharType="begin"/>
        </w:r>
        <w:r w:rsidR="00D8074A">
          <w:rPr>
            <w:noProof/>
            <w:webHidden/>
          </w:rPr>
          <w:instrText xml:space="preserve"> PAGEREF _Toc413495850 \h </w:instrText>
        </w:r>
        <w:r w:rsidR="00D8074A">
          <w:rPr>
            <w:noProof/>
            <w:webHidden/>
          </w:rPr>
        </w:r>
        <w:r w:rsidR="00D8074A">
          <w:rPr>
            <w:noProof/>
            <w:webHidden/>
          </w:rPr>
          <w:fldChar w:fldCharType="separate"/>
        </w:r>
        <w:r w:rsidR="00D8074A">
          <w:rPr>
            <w:noProof/>
            <w:webHidden/>
          </w:rPr>
          <w:t>3</w:t>
        </w:r>
        <w:r w:rsidR="00D8074A">
          <w:rPr>
            <w:noProof/>
            <w:webHidden/>
          </w:rPr>
          <w:fldChar w:fldCharType="end"/>
        </w:r>
      </w:hyperlink>
    </w:p>
    <w:p w14:paraId="21C6BC16" w14:textId="77777777" w:rsidR="00D8074A" w:rsidRDefault="00F30D0B">
      <w:pPr>
        <w:pStyle w:val="TOC2"/>
        <w:tabs>
          <w:tab w:val="right" w:leader="dot" w:pos="8750"/>
        </w:tabs>
        <w:rPr>
          <w:rFonts w:asciiTheme="minorHAnsi" w:eastAsiaTheme="minorEastAsia" w:hAnsiTheme="minorHAnsi" w:cstheme="minorBidi"/>
          <w:noProof/>
          <w:lang w:bidi="ar-SA"/>
        </w:rPr>
      </w:pPr>
      <w:hyperlink w:anchor="_Toc413495851" w:history="1">
        <w:r w:rsidR="00D8074A" w:rsidRPr="00204948">
          <w:rPr>
            <w:rStyle w:val="Hyperlink"/>
            <w:noProof/>
          </w:rPr>
          <w:t>Abbreviations, Acronyms and Terminology</w:t>
        </w:r>
        <w:r w:rsidR="00D8074A">
          <w:rPr>
            <w:noProof/>
            <w:webHidden/>
          </w:rPr>
          <w:tab/>
        </w:r>
        <w:r w:rsidR="00D8074A">
          <w:rPr>
            <w:noProof/>
            <w:webHidden/>
          </w:rPr>
          <w:fldChar w:fldCharType="begin"/>
        </w:r>
        <w:r w:rsidR="00D8074A">
          <w:rPr>
            <w:noProof/>
            <w:webHidden/>
          </w:rPr>
          <w:instrText xml:space="preserve"> PAGEREF _Toc413495851 \h </w:instrText>
        </w:r>
        <w:r w:rsidR="00D8074A">
          <w:rPr>
            <w:noProof/>
            <w:webHidden/>
          </w:rPr>
        </w:r>
        <w:r w:rsidR="00D8074A">
          <w:rPr>
            <w:noProof/>
            <w:webHidden/>
          </w:rPr>
          <w:fldChar w:fldCharType="separate"/>
        </w:r>
        <w:r w:rsidR="00D8074A">
          <w:rPr>
            <w:noProof/>
            <w:webHidden/>
          </w:rPr>
          <w:t>3</w:t>
        </w:r>
        <w:r w:rsidR="00D8074A">
          <w:rPr>
            <w:noProof/>
            <w:webHidden/>
          </w:rPr>
          <w:fldChar w:fldCharType="end"/>
        </w:r>
      </w:hyperlink>
    </w:p>
    <w:p w14:paraId="602A56A1" w14:textId="77777777" w:rsidR="00D8074A" w:rsidRDefault="00F30D0B">
      <w:pPr>
        <w:pStyle w:val="TOC2"/>
        <w:tabs>
          <w:tab w:val="right" w:leader="dot" w:pos="8750"/>
        </w:tabs>
        <w:rPr>
          <w:rFonts w:asciiTheme="minorHAnsi" w:eastAsiaTheme="minorEastAsia" w:hAnsiTheme="minorHAnsi" w:cstheme="minorBidi"/>
          <w:noProof/>
          <w:lang w:bidi="ar-SA"/>
        </w:rPr>
      </w:pPr>
      <w:hyperlink w:anchor="_Toc413495852" w:history="1">
        <w:r w:rsidR="00D8074A" w:rsidRPr="00204948">
          <w:rPr>
            <w:rStyle w:val="Hyperlink"/>
            <w:noProof/>
          </w:rPr>
          <w:t>Reference Documents</w:t>
        </w:r>
        <w:r w:rsidR="00D8074A">
          <w:rPr>
            <w:noProof/>
            <w:webHidden/>
          </w:rPr>
          <w:tab/>
        </w:r>
        <w:r w:rsidR="00D8074A">
          <w:rPr>
            <w:noProof/>
            <w:webHidden/>
          </w:rPr>
          <w:fldChar w:fldCharType="begin"/>
        </w:r>
        <w:r w:rsidR="00D8074A">
          <w:rPr>
            <w:noProof/>
            <w:webHidden/>
          </w:rPr>
          <w:instrText xml:space="preserve"> PAGEREF _Toc413495852 \h </w:instrText>
        </w:r>
        <w:r w:rsidR="00D8074A">
          <w:rPr>
            <w:noProof/>
            <w:webHidden/>
          </w:rPr>
        </w:r>
        <w:r w:rsidR="00D8074A">
          <w:rPr>
            <w:noProof/>
            <w:webHidden/>
          </w:rPr>
          <w:fldChar w:fldCharType="separate"/>
        </w:r>
        <w:r w:rsidR="00D8074A">
          <w:rPr>
            <w:noProof/>
            <w:webHidden/>
          </w:rPr>
          <w:t>4</w:t>
        </w:r>
        <w:r w:rsidR="00D8074A">
          <w:rPr>
            <w:noProof/>
            <w:webHidden/>
          </w:rPr>
          <w:fldChar w:fldCharType="end"/>
        </w:r>
      </w:hyperlink>
    </w:p>
    <w:p w14:paraId="534A58FF" w14:textId="77777777" w:rsidR="00D8074A" w:rsidRDefault="00F30D0B">
      <w:pPr>
        <w:pStyle w:val="TOC1"/>
        <w:tabs>
          <w:tab w:val="right" w:leader="dot" w:pos="8750"/>
        </w:tabs>
        <w:rPr>
          <w:rFonts w:asciiTheme="minorHAnsi" w:eastAsiaTheme="minorEastAsia" w:hAnsiTheme="minorHAnsi" w:cstheme="minorBidi"/>
          <w:noProof/>
          <w:lang w:bidi="ar-SA"/>
        </w:rPr>
      </w:pPr>
      <w:hyperlink w:anchor="_Toc413495853" w:history="1">
        <w:r w:rsidR="00D8074A" w:rsidRPr="00204948">
          <w:rPr>
            <w:rStyle w:val="Hyperlink"/>
            <w:noProof/>
          </w:rPr>
          <w:t>Project Proposal</w:t>
        </w:r>
        <w:r w:rsidR="00D8074A">
          <w:rPr>
            <w:noProof/>
            <w:webHidden/>
          </w:rPr>
          <w:tab/>
        </w:r>
        <w:r w:rsidR="00D8074A">
          <w:rPr>
            <w:noProof/>
            <w:webHidden/>
          </w:rPr>
          <w:fldChar w:fldCharType="begin"/>
        </w:r>
        <w:r w:rsidR="00D8074A">
          <w:rPr>
            <w:noProof/>
            <w:webHidden/>
          </w:rPr>
          <w:instrText xml:space="preserve"> PAGEREF _Toc413495853 \h </w:instrText>
        </w:r>
        <w:r w:rsidR="00D8074A">
          <w:rPr>
            <w:noProof/>
            <w:webHidden/>
          </w:rPr>
        </w:r>
        <w:r w:rsidR="00D8074A">
          <w:rPr>
            <w:noProof/>
            <w:webHidden/>
          </w:rPr>
          <w:fldChar w:fldCharType="separate"/>
        </w:r>
        <w:r w:rsidR="00D8074A">
          <w:rPr>
            <w:noProof/>
            <w:webHidden/>
          </w:rPr>
          <w:t>5</w:t>
        </w:r>
        <w:r w:rsidR="00D8074A">
          <w:rPr>
            <w:noProof/>
            <w:webHidden/>
          </w:rPr>
          <w:fldChar w:fldCharType="end"/>
        </w:r>
      </w:hyperlink>
    </w:p>
    <w:p w14:paraId="664507CD" w14:textId="77777777" w:rsidR="00D8074A" w:rsidRDefault="00F30D0B">
      <w:pPr>
        <w:pStyle w:val="TOC2"/>
        <w:tabs>
          <w:tab w:val="right" w:leader="dot" w:pos="8750"/>
        </w:tabs>
        <w:rPr>
          <w:rFonts w:asciiTheme="minorHAnsi" w:eastAsiaTheme="minorEastAsia" w:hAnsiTheme="minorHAnsi" w:cstheme="minorBidi"/>
          <w:noProof/>
          <w:lang w:bidi="ar-SA"/>
        </w:rPr>
      </w:pPr>
      <w:hyperlink w:anchor="_Toc413495854" w:history="1">
        <w:r w:rsidR="00D8074A" w:rsidRPr="00204948">
          <w:rPr>
            <w:rStyle w:val="Hyperlink"/>
            <w:noProof/>
          </w:rPr>
          <w:t>Background</w:t>
        </w:r>
        <w:r w:rsidR="00D8074A">
          <w:rPr>
            <w:noProof/>
            <w:webHidden/>
          </w:rPr>
          <w:tab/>
        </w:r>
        <w:r w:rsidR="00D8074A">
          <w:rPr>
            <w:noProof/>
            <w:webHidden/>
          </w:rPr>
          <w:fldChar w:fldCharType="begin"/>
        </w:r>
        <w:r w:rsidR="00D8074A">
          <w:rPr>
            <w:noProof/>
            <w:webHidden/>
          </w:rPr>
          <w:instrText xml:space="preserve"> PAGEREF _Toc413495854 \h </w:instrText>
        </w:r>
        <w:r w:rsidR="00D8074A">
          <w:rPr>
            <w:noProof/>
            <w:webHidden/>
          </w:rPr>
        </w:r>
        <w:r w:rsidR="00D8074A">
          <w:rPr>
            <w:noProof/>
            <w:webHidden/>
          </w:rPr>
          <w:fldChar w:fldCharType="separate"/>
        </w:r>
        <w:r w:rsidR="00D8074A">
          <w:rPr>
            <w:noProof/>
            <w:webHidden/>
          </w:rPr>
          <w:t>5</w:t>
        </w:r>
        <w:r w:rsidR="00D8074A">
          <w:rPr>
            <w:noProof/>
            <w:webHidden/>
          </w:rPr>
          <w:fldChar w:fldCharType="end"/>
        </w:r>
      </w:hyperlink>
    </w:p>
    <w:p w14:paraId="01492329" w14:textId="77777777" w:rsidR="00D8074A" w:rsidRDefault="00F30D0B">
      <w:pPr>
        <w:pStyle w:val="TOC2"/>
        <w:tabs>
          <w:tab w:val="right" w:leader="dot" w:pos="8750"/>
        </w:tabs>
        <w:rPr>
          <w:rFonts w:asciiTheme="minorHAnsi" w:eastAsiaTheme="minorEastAsia" w:hAnsiTheme="minorHAnsi" w:cstheme="minorBidi"/>
          <w:noProof/>
          <w:lang w:bidi="ar-SA"/>
        </w:rPr>
      </w:pPr>
      <w:hyperlink w:anchor="_Toc413495855" w:history="1">
        <w:r w:rsidR="00D8074A" w:rsidRPr="00204948">
          <w:rPr>
            <w:rStyle w:val="Hyperlink"/>
            <w:noProof/>
          </w:rPr>
          <w:t>Problem Statement</w:t>
        </w:r>
        <w:r w:rsidR="00D8074A">
          <w:rPr>
            <w:noProof/>
            <w:webHidden/>
          </w:rPr>
          <w:tab/>
        </w:r>
        <w:r w:rsidR="00D8074A">
          <w:rPr>
            <w:noProof/>
            <w:webHidden/>
          </w:rPr>
          <w:fldChar w:fldCharType="begin"/>
        </w:r>
        <w:r w:rsidR="00D8074A">
          <w:rPr>
            <w:noProof/>
            <w:webHidden/>
          </w:rPr>
          <w:instrText xml:space="preserve"> PAGEREF _Toc413495855 \h </w:instrText>
        </w:r>
        <w:r w:rsidR="00D8074A">
          <w:rPr>
            <w:noProof/>
            <w:webHidden/>
          </w:rPr>
        </w:r>
        <w:r w:rsidR="00D8074A">
          <w:rPr>
            <w:noProof/>
            <w:webHidden/>
          </w:rPr>
          <w:fldChar w:fldCharType="separate"/>
        </w:r>
        <w:r w:rsidR="00D8074A">
          <w:rPr>
            <w:noProof/>
            <w:webHidden/>
          </w:rPr>
          <w:t>5</w:t>
        </w:r>
        <w:r w:rsidR="00D8074A">
          <w:rPr>
            <w:noProof/>
            <w:webHidden/>
          </w:rPr>
          <w:fldChar w:fldCharType="end"/>
        </w:r>
      </w:hyperlink>
    </w:p>
    <w:p w14:paraId="5B04E428" w14:textId="77777777" w:rsidR="00D8074A" w:rsidRDefault="00F30D0B">
      <w:pPr>
        <w:pStyle w:val="TOC2"/>
        <w:tabs>
          <w:tab w:val="right" w:leader="dot" w:pos="8750"/>
        </w:tabs>
        <w:rPr>
          <w:rFonts w:asciiTheme="minorHAnsi" w:eastAsiaTheme="minorEastAsia" w:hAnsiTheme="minorHAnsi" w:cstheme="minorBidi"/>
          <w:noProof/>
          <w:lang w:bidi="ar-SA"/>
        </w:rPr>
      </w:pPr>
      <w:hyperlink w:anchor="_Toc413495857" w:history="1">
        <w:r w:rsidR="00D8074A" w:rsidRPr="00204948">
          <w:rPr>
            <w:rStyle w:val="Hyperlink"/>
            <w:noProof/>
          </w:rPr>
          <w:t>Project Tasks</w:t>
        </w:r>
        <w:r w:rsidR="00D8074A">
          <w:rPr>
            <w:noProof/>
            <w:webHidden/>
          </w:rPr>
          <w:tab/>
        </w:r>
        <w:r w:rsidR="00D8074A">
          <w:rPr>
            <w:noProof/>
            <w:webHidden/>
          </w:rPr>
          <w:fldChar w:fldCharType="begin"/>
        </w:r>
        <w:r w:rsidR="00D8074A">
          <w:rPr>
            <w:noProof/>
            <w:webHidden/>
          </w:rPr>
          <w:instrText xml:space="preserve"> PAGEREF _Toc413495857 \h </w:instrText>
        </w:r>
        <w:r w:rsidR="00D8074A">
          <w:rPr>
            <w:noProof/>
            <w:webHidden/>
          </w:rPr>
        </w:r>
        <w:r w:rsidR="00D8074A">
          <w:rPr>
            <w:noProof/>
            <w:webHidden/>
          </w:rPr>
          <w:fldChar w:fldCharType="separate"/>
        </w:r>
        <w:r w:rsidR="00D8074A">
          <w:rPr>
            <w:noProof/>
            <w:webHidden/>
          </w:rPr>
          <w:t>5</w:t>
        </w:r>
        <w:r w:rsidR="00D8074A">
          <w:rPr>
            <w:noProof/>
            <w:webHidden/>
          </w:rPr>
          <w:fldChar w:fldCharType="end"/>
        </w:r>
      </w:hyperlink>
    </w:p>
    <w:p w14:paraId="65B1C997" w14:textId="77777777" w:rsidR="00D8074A" w:rsidRDefault="00F30D0B">
      <w:pPr>
        <w:pStyle w:val="TOC3"/>
        <w:tabs>
          <w:tab w:val="right" w:leader="dot" w:pos="8750"/>
        </w:tabs>
        <w:rPr>
          <w:rFonts w:asciiTheme="minorHAnsi" w:eastAsiaTheme="minorEastAsia" w:hAnsiTheme="minorHAnsi" w:cstheme="minorBidi"/>
          <w:noProof/>
          <w:lang w:bidi="ar-SA"/>
        </w:rPr>
      </w:pPr>
      <w:hyperlink w:anchor="_Toc413495858" w:history="1">
        <w:r w:rsidR="00D8074A" w:rsidRPr="00204948">
          <w:rPr>
            <w:rStyle w:val="Hyperlink"/>
            <w:noProof/>
          </w:rPr>
          <w:t>Improve Project Documentation</w:t>
        </w:r>
        <w:r w:rsidR="00D8074A">
          <w:rPr>
            <w:noProof/>
            <w:webHidden/>
          </w:rPr>
          <w:tab/>
        </w:r>
        <w:r w:rsidR="00D8074A">
          <w:rPr>
            <w:noProof/>
            <w:webHidden/>
          </w:rPr>
          <w:fldChar w:fldCharType="begin"/>
        </w:r>
        <w:r w:rsidR="00D8074A">
          <w:rPr>
            <w:noProof/>
            <w:webHidden/>
          </w:rPr>
          <w:instrText xml:space="preserve"> PAGEREF _Toc413495858 \h </w:instrText>
        </w:r>
        <w:r w:rsidR="00D8074A">
          <w:rPr>
            <w:noProof/>
            <w:webHidden/>
          </w:rPr>
        </w:r>
        <w:r w:rsidR="00D8074A">
          <w:rPr>
            <w:noProof/>
            <w:webHidden/>
          </w:rPr>
          <w:fldChar w:fldCharType="separate"/>
        </w:r>
        <w:r w:rsidR="00D8074A">
          <w:rPr>
            <w:noProof/>
            <w:webHidden/>
          </w:rPr>
          <w:t>5</w:t>
        </w:r>
        <w:r w:rsidR="00D8074A">
          <w:rPr>
            <w:noProof/>
            <w:webHidden/>
          </w:rPr>
          <w:fldChar w:fldCharType="end"/>
        </w:r>
      </w:hyperlink>
    </w:p>
    <w:p w14:paraId="708F97BE" w14:textId="77777777" w:rsidR="00D8074A" w:rsidRDefault="00F30D0B">
      <w:pPr>
        <w:pStyle w:val="TOC3"/>
        <w:tabs>
          <w:tab w:val="right" w:leader="dot" w:pos="8750"/>
        </w:tabs>
        <w:rPr>
          <w:rFonts w:asciiTheme="minorHAnsi" w:eastAsiaTheme="minorEastAsia" w:hAnsiTheme="minorHAnsi" w:cstheme="minorBidi"/>
          <w:noProof/>
          <w:lang w:bidi="ar-SA"/>
        </w:rPr>
      </w:pPr>
      <w:hyperlink w:anchor="_Toc413495859" w:history="1">
        <w:r w:rsidR="00D8074A" w:rsidRPr="00204948">
          <w:rPr>
            <w:rStyle w:val="Hyperlink"/>
            <w:noProof/>
          </w:rPr>
          <w:t>Create Peripheral Boards</w:t>
        </w:r>
        <w:r w:rsidR="00D8074A">
          <w:rPr>
            <w:noProof/>
            <w:webHidden/>
          </w:rPr>
          <w:tab/>
        </w:r>
        <w:r w:rsidR="00D8074A">
          <w:rPr>
            <w:noProof/>
            <w:webHidden/>
          </w:rPr>
          <w:fldChar w:fldCharType="begin"/>
        </w:r>
        <w:r w:rsidR="00D8074A">
          <w:rPr>
            <w:noProof/>
            <w:webHidden/>
          </w:rPr>
          <w:instrText xml:space="preserve"> PAGEREF _Toc413495859 \h </w:instrText>
        </w:r>
        <w:r w:rsidR="00D8074A">
          <w:rPr>
            <w:noProof/>
            <w:webHidden/>
          </w:rPr>
        </w:r>
        <w:r w:rsidR="00D8074A">
          <w:rPr>
            <w:noProof/>
            <w:webHidden/>
          </w:rPr>
          <w:fldChar w:fldCharType="separate"/>
        </w:r>
        <w:r w:rsidR="00D8074A">
          <w:rPr>
            <w:noProof/>
            <w:webHidden/>
          </w:rPr>
          <w:t>5</w:t>
        </w:r>
        <w:r w:rsidR="00D8074A">
          <w:rPr>
            <w:noProof/>
            <w:webHidden/>
          </w:rPr>
          <w:fldChar w:fldCharType="end"/>
        </w:r>
      </w:hyperlink>
    </w:p>
    <w:p w14:paraId="4FBD57D2" w14:textId="77777777" w:rsidR="00D8074A" w:rsidRDefault="00F30D0B">
      <w:pPr>
        <w:pStyle w:val="TOC2"/>
        <w:tabs>
          <w:tab w:val="right" w:leader="dot" w:pos="8750"/>
        </w:tabs>
        <w:rPr>
          <w:rFonts w:asciiTheme="minorHAnsi" w:eastAsiaTheme="minorEastAsia" w:hAnsiTheme="minorHAnsi" w:cstheme="minorBidi"/>
          <w:noProof/>
          <w:lang w:bidi="ar-SA"/>
        </w:rPr>
      </w:pPr>
      <w:hyperlink w:anchor="_Toc413495860" w:history="1">
        <w:r w:rsidR="00D8074A" w:rsidRPr="00204948">
          <w:rPr>
            <w:rStyle w:val="Hyperlink"/>
            <w:noProof/>
          </w:rPr>
          <w:t>Task Breakdown</w:t>
        </w:r>
        <w:r w:rsidR="00D8074A">
          <w:rPr>
            <w:noProof/>
            <w:webHidden/>
          </w:rPr>
          <w:tab/>
        </w:r>
        <w:r w:rsidR="00D8074A">
          <w:rPr>
            <w:noProof/>
            <w:webHidden/>
          </w:rPr>
          <w:fldChar w:fldCharType="begin"/>
        </w:r>
        <w:r w:rsidR="00D8074A">
          <w:rPr>
            <w:noProof/>
            <w:webHidden/>
          </w:rPr>
          <w:instrText xml:space="preserve"> PAGEREF _Toc413495860 \h </w:instrText>
        </w:r>
        <w:r w:rsidR="00D8074A">
          <w:rPr>
            <w:noProof/>
            <w:webHidden/>
          </w:rPr>
        </w:r>
        <w:r w:rsidR="00D8074A">
          <w:rPr>
            <w:noProof/>
            <w:webHidden/>
          </w:rPr>
          <w:fldChar w:fldCharType="separate"/>
        </w:r>
        <w:r w:rsidR="00D8074A">
          <w:rPr>
            <w:noProof/>
            <w:webHidden/>
          </w:rPr>
          <w:t>6</w:t>
        </w:r>
        <w:r w:rsidR="00D8074A">
          <w:rPr>
            <w:noProof/>
            <w:webHidden/>
          </w:rPr>
          <w:fldChar w:fldCharType="end"/>
        </w:r>
      </w:hyperlink>
    </w:p>
    <w:p w14:paraId="2DDF009C" w14:textId="77777777" w:rsidR="00D8074A" w:rsidRDefault="00F30D0B">
      <w:pPr>
        <w:pStyle w:val="TOC3"/>
        <w:tabs>
          <w:tab w:val="right" w:leader="dot" w:pos="8750"/>
        </w:tabs>
        <w:rPr>
          <w:rFonts w:asciiTheme="minorHAnsi" w:eastAsiaTheme="minorEastAsia" w:hAnsiTheme="minorHAnsi" w:cstheme="minorBidi"/>
          <w:noProof/>
          <w:lang w:bidi="ar-SA"/>
        </w:rPr>
      </w:pPr>
      <w:hyperlink w:anchor="_Toc413495861" w:history="1">
        <w:r w:rsidR="00D8074A" w:rsidRPr="00204948">
          <w:rPr>
            <w:rStyle w:val="Hyperlink"/>
            <w:noProof/>
          </w:rPr>
          <w:t>Kris</w:t>
        </w:r>
        <w:r w:rsidR="00D8074A">
          <w:rPr>
            <w:noProof/>
            <w:webHidden/>
          </w:rPr>
          <w:tab/>
        </w:r>
        <w:r w:rsidR="00D8074A">
          <w:rPr>
            <w:noProof/>
            <w:webHidden/>
          </w:rPr>
          <w:fldChar w:fldCharType="begin"/>
        </w:r>
        <w:r w:rsidR="00D8074A">
          <w:rPr>
            <w:noProof/>
            <w:webHidden/>
          </w:rPr>
          <w:instrText xml:space="preserve"> PAGEREF _Toc413495861 \h </w:instrText>
        </w:r>
        <w:r w:rsidR="00D8074A">
          <w:rPr>
            <w:noProof/>
            <w:webHidden/>
          </w:rPr>
        </w:r>
        <w:r w:rsidR="00D8074A">
          <w:rPr>
            <w:noProof/>
            <w:webHidden/>
          </w:rPr>
          <w:fldChar w:fldCharType="separate"/>
        </w:r>
        <w:r w:rsidR="00D8074A">
          <w:rPr>
            <w:noProof/>
            <w:webHidden/>
          </w:rPr>
          <w:t>6</w:t>
        </w:r>
        <w:r w:rsidR="00D8074A">
          <w:rPr>
            <w:noProof/>
            <w:webHidden/>
          </w:rPr>
          <w:fldChar w:fldCharType="end"/>
        </w:r>
      </w:hyperlink>
    </w:p>
    <w:p w14:paraId="5F273B09" w14:textId="77777777" w:rsidR="00D8074A" w:rsidRDefault="00F30D0B">
      <w:pPr>
        <w:pStyle w:val="TOC3"/>
        <w:tabs>
          <w:tab w:val="right" w:leader="dot" w:pos="8750"/>
        </w:tabs>
        <w:rPr>
          <w:rFonts w:asciiTheme="minorHAnsi" w:eastAsiaTheme="minorEastAsia" w:hAnsiTheme="minorHAnsi" w:cstheme="minorBidi"/>
          <w:noProof/>
          <w:lang w:bidi="ar-SA"/>
        </w:rPr>
      </w:pPr>
      <w:hyperlink w:anchor="_Toc413495862" w:history="1">
        <w:r w:rsidR="00D8074A" w:rsidRPr="00204948">
          <w:rPr>
            <w:rStyle w:val="Hyperlink"/>
            <w:noProof/>
          </w:rPr>
          <w:t>Luis</w:t>
        </w:r>
        <w:r w:rsidR="00D8074A">
          <w:rPr>
            <w:noProof/>
            <w:webHidden/>
          </w:rPr>
          <w:tab/>
        </w:r>
        <w:r w:rsidR="00D8074A">
          <w:rPr>
            <w:noProof/>
            <w:webHidden/>
          </w:rPr>
          <w:fldChar w:fldCharType="begin"/>
        </w:r>
        <w:r w:rsidR="00D8074A">
          <w:rPr>
            <w:noProof/>
            <w:webHidden/>
          </w:rPr>
          <w:instrText xml:space="preserve"> PAGEREF _Toc413495862 \h </w:instrText>
        </w:r>
        <w:r w:rsidR="00D8074A">
          <w:rPr>
            <w:noProof/>
            <w:webHidden/>
          </w:rPr>
        </w:r>
        <w:r w:rsidR="00D8074A">
          <w:rPr>
            <w:noProof/>
            <w:webHidden/>
          </w:rPr>
          <w:fldChar w:fldCharType="separate"/>
        </w:r>
        <w:r w:rsidR="00D8074A">
          <w:rPr>
            <w:noProof/>
            <w:webHidden/>
          </w:rPr>
          <w:t>6</w:t>
        </w:r>
        <w:r w:rsidR="00D8074A">
          <w:rPr>
            <w:noProof/>
            <w:webHidden/>
          </w:rPr>
          <w:fldChar w:fldCharType="end"/>
        </w:r>
      </w:hyperlink>
    </w:p>
    <w:p w14:paraId="7F10A45A" w14:textId="77777777" w:rsidR="00D8074A" w:rsidRDefault="00F30D0B">
      <w:pPr>
        <w:pStyle w:val="TOC3"/>
        <w:tabs>
          <w:tab w:val="right" w:leader="dot" w:pos="8750"/>
        </w:tabs>
        <w:rPr>
          <w:rFonts w:asciiTheme="minorHAnsi" w:eastAsiaTheme="minorEastAsia" w:hAnsiTheme="minorHAnsi" w:cstheme="minorBidi"/>
          <w:noProof/>
          <w:lang w:bidi="ar-SA"/>
        </w:rPr>
      </w:pPr>
      <w:hyperlink w:anchor="_Toc413495863" w:history="1">
        <w:r w:rsidR="00D8074A" w:rsidRPr="00204948">
          <w:rPr>
            <w:rStyle w:val="Hyperlink"/>
            <w:noProof/>
          </w:rPr>
          <w:t>Travis</w:t>
        </w:r>
        <w:r w:rsidR="00D8074A">
          <w:rPr>
            <w:noProof/>
            <w:webHidden/>
          </w:rPr>
          <w:tab/>
        </w:r>
        <w:r w:rsidR="00D8074A">
          <w:rPr>
            <w:noProof/>
            <w:webHidden/>
          </w:rPr>
          <w:fldChar w:fldCharType="begin"/>
        </w:r>
        <w:r w:rsidR="00D8074A">
          <w:rPr>
            <w:noProof/>
            <w:webHidden/>
          </w:rPr>
          <w:instrText xml:space="preserve"> PAGEREF _Toc413495863 \h </w:instrText>
        </w:r>
        <w:r w:rsidR="00D8074A">
          <w:rPr>
            <w:noProof/>
            <w:webHidden/>
          </w:rPr>
        </w:r>
        <w:r w:rsidR="00D8074A">
          <w:rPr>
            <w:noProof/>
            <w:webHidden/>
          </w:rPr>
          <w:fldChar w:fldCharType="separate"/>
        </w:r>
        <w:r w:rsidR="00D8074A">
          <w:rPr>
            <w:noProof/>
            <w:webHidden/>
          </w:rPr>
          <w:t>6</w:t>
        </w:r>
        <w:r w:rsidR="00D8074A">
          <w:rPr>
            <w:noProof/>
            <w:webHidden/>
          </w:rPr>
          <w:fldChar w:fldCharType="end"/>
        </w:r>
      </w:hyperlink>
    </w:p>
    <w:p w14:paraId="3C7E19F7" w14:textId="77777777" w:rsidR="00D8074A" w:rsidRDefault="00F30D0B">
      <w:pPr>
        <w:pStyle w:val="TOC3"/>
        <w:tabs>
          <w:tab w:val="right" w:leader="dot" w:pos="8750"/>
        </w:tabs>
        <w:rPr>
          <w:rFonts w:asciiTheme="minorHAnsi" w:eastAsiaTheme="minorEastAsia" w:hAnsiTheme="minorHAnsi" w:cstheme="minorBidi"/>
          <w:noProof/>
          <w:lang w:bidi="ar-SA"/>
        </w:rPr>
      </w:pPr>
      <w:hyperlink w:anchor="_Toc413495864" w:history="1">
        <w:r w:rsidR="00D8074A" w:rsidRPr="00204948">
          <w:rPr>
            <w:rStyle w:val="Hyperlink"/>
            <w:noProof/>
          </w:rPr>
          <w:t>Brandon</w:t>
        </w:r>
        <w:r w:rsidR="00D8074A">
          <w:rPr>
            <w:noProof/>
            <w:webHidden/>
          </w:rPr>
          <w:tab/>
        </w:r>
        <w:r w:rsidR="00D8074A">
          <w:rPr>
            <w:noProof/>
            <w:webHidden/>
          </w:rPr>
          <w:fldChar w:fldCharType="begin"/>
        </w:r>
        <w:r w:rsidR="00D8074A">
          <w:rPr>
            <w:noProof/>
            <w:webHidden/>
          </w:rPr>
          <w:instrText xml:space="preserve"> PAGEREF _Toc413495864 \h </w:instrText>
        </w:r>
        <w:r w:rsidR="00D8074A">
          <w:rPr>
            <w:noProof/>
            <w:webHidden/>
          </w:rPr>
        </w:r>
        <w:r w:rsidR="00D8074A">
          <w:rPr>
            <w:noProof/>
            <w:webHidden/>
          </w:rPr>
          <w:fldChar w:fldCharType="separate"/>
        </w:r>
        <w:r w:rsidR="00D8074A">
          <w:rPr>
            <w:noProof/>
            <w:webHidden/>
          </w:rPr>
          <w:t>6</w:t>
        </w:r>
        <w:r w:rsidR="00D8074A">
          <w:rPr>
            <w:noProof/>
            <w:webHidden/>
          </w:rPr>
          <w:fldChar w:fldCharType="end"/>
        </w:r>
      </w:hyperlink>
    </w:p>
    <w:p w14:paraId="4CB6E994" w14:textId="77777777" w:rsidR="00D8074A" w:rsidRDefault="00F30D0B">
      <w:pPr>
        <w:pStyle w:val="TOC2"/>
        <w:tabs>
          <w:tab w:val="right" w:leader="dot" w:pos="8750"/>
        </w:tabs>
        <w:rPr>
          <w:rFonts w:asciiTheme="minorHAnsi" w:eastAsiaTheme="minorEastAsia" w:hAnsiTheme="minorHAnsi" w:cstheme="minorBidi"/>
          <w:noProof/>
          <w:lang w:bidi="ar-SA"/>
        </w:rPr>
      </w:pPr>
      <w:hyperlink w:anchor="_Toc413495865" w:history="1">
        <w:r w:rsidR="00D8074A" w:rsidRPr="00204948">
          <w:rPr>
            <w:rStyle w:val="Hyperlink"/>
            <w:noProof/>
          </w:rPr>
          <w:t>Project Timeline</w:t>
        </w:r>
        <w:r w:rsidR="00D8074A">
          <w:rPr>
            <w:noProof/>
            <w:webHidden/>
          </w:rPr>
          <w:tab/>
        </w:r>
        <w:r w:rsidR="00D8074A">
          <w:rPr>
            <w:noProof/>
            <w:webHidden/>
          </w:rPr>
          <w:fldChar w:fldCharType="begin"/>
        </w:r>
        <w:r w:rsidR="00D8074A">
          <w:rPr>
            <w:noProof/>
            <w:webHidden/>
          </w:rPr>
          <w:instrText xml:space="preserve"> PAGEREF _Toc413495865 \h </w:instrText>
        </w:r>
        <w:r w:rsidR="00D8074A">
          <w:rPr>
            <w:noProof/>
            <w:webHidden/>
          </w:rPr>
        </w:r>
        <w:r w:rsidR="00D8074A">
          <w:rPr>
            <w:noProof/>
            <w:webHidden/>
          </w:rPr>
          <w:fldChar w:fldCharType="separate"/>
        </w:r>
        <w:r w:rsidR="00D8074A">
          <w:rPr>
            <w:noProof/>
            <w:webHidden/>
          </w:rPr>
          <w:t>7</w:t>
        </w:r>
        <w:r w:rsidR="00D8074A">
          <w:rPr>
            <w:noProof/>
            <w:webHidden/>
          </w:rPr>
          <w:fldChar w:fldCharType="end"/>
        </w:r>
      </w:hyperlink>
    </w:p>
    <w:p w14:paraId="202BAC3B" w14:textId="77777777" w:rsidR="00D8074A" w:rsidRDefault="00F30D0B">
      <w:pPr>
        <w:pStyle w:val="TOC3"/>
        <w:tabs>
          <w:tab w:val="right" w:leader="dot" w:pos="8750"/>
        </w:tabs>
        <w:rPr>
          <w:rFonts w:asciiTheme="minorHAnsi" w:eastAsiaTheme="minorEastAsia" w:hAnsiTheme="minorHAnsi" w:cstheme="minorBidi"/>
          <w:noProof/>
          <w:lang w:bidi="ar-SA"/>
        </w:rPr>
      </w:pPr>
      <w:hyperlink w:anchor="_Toc413495866" w:history="1">
        <w:r w:rsidR="00D8074A" w:rsidRPr="00204948">
          <w:rPr>
            <w:rStyle w:val="Hyperlink"/>
            <w:noProof/>
          </w:rPr>
          <w:t>Experiments Expected Completion:</w:t>
        </w:r>
        <w:r w:rsidR="00D8074A">
          <w:rPr>
            <w:noProof/>
            <w:webHidden/>
          </w:rPr>
          <w:tab/>
        </w:r>
        <w:r w:rsidR="00D8074A">
          <w:rPr>
            <w:noProof/>
            <w:webHidden/>
          </w:rPr>
          <w:fldChar w:fldCharType="begin"/>
        </w:r>
        <w:r w:rsidR="00D8074A">
          <w:rPr>
            <w:noProof/>
            <w:webHidden/>
          </w:rPr>
          <w:instrText xml:space="preserve"> PAGEREF _Toc413495866 \h </w:instrText>
        </w:r>
        <w:r w:rsidR="00D8074A">
          <w:rPr>
            <w:noProof/>
            <w:webHidden/>
          </w:rPr>
        </w:r>
        <w:r w:rsidR="00D8074A">
          <w:rPr>
            <w:noProof/>
            <w:webHidden/>
          </w:rPr>
          <w:fldChar w:fldCharType="separate"/>
        </w:r>
        <w:r w:rsidR="00D8074A">
          <w:rPr>
            <w:noProof/>
            <w:webHidden/>
          </w:rPr>
          <w:t>7</w:t>
        </w:r>
        <w:r w:rsidR="00D8074A">
          <w:rPr>
            <w:noProof/>
            <w:webHidden/>
          </w:rPr>
          <w:fldChar w:fldCharType="end"/>
        </w:r>
      </w:hyperlink>
    </w:p>
    <w:p w14:paraId="467B28A1" w14:textId="77777777" w:rsidR="00D8074A" w:rsidRDefault="00F30D0B">
      <w:pPr>
        <w:pStyle w:val="TOC3"/>
        <w:tabs>
          <w:tab w:val="right" w:leader="dot" w:pos="8750"/>
        </w:tabs>
        <w:rPr>
          <w:rFonts w:asciiTheme="minorHAnsi" w:eastAsiaTheme="minorEastAsia" w:hAnsiTheme="minorHAnsi" w:cstheme="minorBidi"/>
          <w:noProof/>
          <w:lang w:bidi="ar-SA"/>
        </w:rPr>
      </w:pPr>
      <w:hyperlink w:anchor="_Toc413495867" w:history="1">
        <w:r w:rsidR="00D8074A" w:rsidRPr="00204948">
          <w:rPr>
            <w:rStyle w:val="Hyperlink"/>
            <w:noProof/>
          </w:rPr>
          <w:t>Website Expected Completion: Mid May – End of May</w:t>
        </w:r>
        <w:r w:rsidR="00D8074A">
          <w:rPr>
            <w:noProof/>
            <w:webHidden/>
          </w:rPr>
          <w:tab/>
        </w:r>
        <w:r w:rsidR="00D8074A">
          <w:rPr>
            <w:noProof/>
            <w:webHidden/>
          </w:rPr>
          <w:fldChar w:fldCharType="begin"/>
        </w:r>
        <w:r w:rsidR="00D8074A">
          <w:rPr>
            <w:noProof/>
            <w:webHidden/>
          </w:rPr>
          <w:instrText xml:space="preserve"> PAGEREF _Toc413495867 \h </w:instrText>
        </w:r>
        <w:r w:rsidR="00D8074A">
          <w:rPr>
            <w:noProof/>
            <w:webHidden/>
          </w:rPr>
        </w:r>
        <w:r w:rsidR="00D8074A">
          <w:rPr>
            <w:noProof/>
            <w:webHidden/>
          </w:rPr>
          <w:fldChar w:fldCharType="separate"/>
        </w:r>
        <w:r w:rsidR="00D8074A">
          <w:rPr>
            <w:noProof/>
            <w:webHidden/>
          </w:rPr>
          <w:t>7</w:t>
        </w:r>
        <w:r w:rsidR="00D8074A">
          <w:rPr>
            <w:noProof/>
            <w:webHidden/>
          </w:rPr>
          <w:fldChar w:fldCharType="end"/>
        </w:r>
      </w:hyperlink>
    </w:p>
    <w:p w14:paraId="7DD2701E" w14:textId="77777777" w:rsidR="00D8074A" w:rsidRDefault="00F30D0B">
      <w:pPr>
        <w:pStyle w:val="TOC3"/>
        <w:tabs>
          <w:tab w:val="right" w:leader="dot" w:pos="8750"/>
        </w:tabs>
        <w:rPr>
          <w:rFonts w:asciiTheme="minorHAnsi" w:eastAsiaTheme="minorEastAsia" w:hAnsiTheme="minorHAnsi" w:cstheme="minorBidi"/>
          <w:noProof/>
          <w:lang w:bidi="ar-SA"/>
        </w:rPr>
      </w:pPr>
      <w:hyperlink w:anchor="_Toc413495868" w:history="1">
        <w:r w:rsidR="00D8074A" w:rsidRPr="00204948">
          <w:rPr>
            <w:rStyle w:val="Hyperlink"/>
            <w:noProof/>
          </w:rPr>
          <w:t>Promotion Expected Completion: Mid May</w:t>
        </w:r>
        <w:r w:rsidR="00D8074A">
          <w:rPr>
            <w:noProof/>
            <w:webHidden/>
          </w:rPr>
          <w:tab/>
        </w:r>
        <w:r w:rsidR="00D8074A">
          <w:rPr>
            <w:noProof/>
            <w:webHidden/>
          </w:rPr>
          <w:fldChar w:fldCharType="begin"/>
        </w:r>
        <w:r w:rsidR="00D8074A">
          <w:rPr>
            <w:noProof/>
            <w:webHidden/>
          </w:rPr>
          <w:instrText xml:space="preserve"> PAGEREF _Toc413495868 \h </w:instrText>
        </w:r>
        <w:r w:rsidR="00D8074A">
          <w:rPr>
            <w:noProof/>
            <w:webHidden/>
          </w:rPr>
        </w:r>
        <w:r w:rsidR="00D8074A">
          <w:rPr>
            <w:noProof/>
            <w:webHidden/>
          </w:rPr>
          <w:fldChar w:fldCharType="separate"/>
        </w:r>
        <w:r w:rsidR="00D8074A">
          <w:rPr>
            <w:noProof/>
            <w:webHidden/>
          </w:rPr>
          <w:t>8</w:t>
        </w:r>
        <w:r w:rsidR="00D8074A">
          <w:rPr>
            <w:noProof/>
            <w:webHidden/>
          </w:rPr>
          <w:fldChar w:fldCharType="end"/>
        </w:r>
      </w:hyperlink>
    </w:p>
    <w:p w14:paraId="0366731C" w14:textId="77777777" w:rsidR="008F09ED" w:rsidRDefault="006F6F8D" w:rsidP="00D85B79">
      <w:pPr>
        <w:pStyle w:val="TOCHeading"/>
        <w:spacing w:line="240" w:lineRule="auto"/>
        <w:outlineLvl w:val="0"/>
      </w:pPr>
      <w:r>
        <w:fldChar w:fldCharType="end"/>
      </w:r>
    </w:p>
    <w:p w14:paraId="0C5ABBC9" w14:textId="77777777" w:rsidR="00420CB9" w:rsidRDefault="001F4001" w:rsidP="00E3405D">
      <w:pPr>
        <w:pStyle w:val="Heading1"/>
      </w:pPr>
      <w:bookmarkStart w:id="1" w:name="_Toc199684163"/>
      <w:bookmarkStart w:id="2" w:name="_Ref219444802"/>
      <w:bookmarkStart w:id="3" w:name="_Ref219444935"/>
      <w:bookmarkStart w:id="4" w:name="_Ref219444936"/>
      <w:bookmarkStart w:id="5" w:name="_Ref219444977"/>
      <w:bookmarkStart w:id="6" w:name="_Ref219445037"/>
      <w:bookmarkStart w:id="7" w:name="_Ref228618053"/>
      <w:bookmarkStart w:id="8" w:name="_Toc413495848"/>
      <w:r>
        <w:lastRenderedPageBreak/>
        <w:t xml:space="preserve">About this </w:t>
      </w:r>
      <w:r w:rsidRPr="001F4001">
        <w:t>Document</w:t>
      </w:r>
      <w:bookmarkEnd w:id="1"/>
      <w:bookmarkEnd w:id="2"/>
      <w:bookmarkEnd w:id="3"/>
      <w:bookmarkEnd w:id="4"/>
      <w:bookmarkEnd w:id="5"/>
      <w:bookmarkEnd w:id="6"/>
      <w:bookmarkEnd w:id="7"/>
      <w:bookmarkEnd w:id="8"/>
    </w:p>
    <w:p w14:paraId="0FE2D3DB" w14:textId="77777777" w:rsidR="001F4001" w:rsidRDefault="00C52D02" w:rsidP="00E3405D">
      <w:pPr>
        <w:pStyle w:val="Heading2"/>
      </w:pPr>
      <w:bookmarkStart w:id="9" w:name="_Toc199684164"/>
      <w:bookmarkStart w:id="10" w:name="_Toc413495849"/>
      <w:r>
        <w:t xml:space="preserve">Introduction, </w:t>
      </w:r>
      <w:r w:rsidR="001F4001">
        <w:t>Purpose and Scope</w:t>
      </w:r>
      <w:bookmarkEnd w:id="9"/>
      <w:bookmarkEnd w:id="10"/>
    </w:p>
    <w:p w14:paraId="0BE63721" w14:textId="77777777" w:rsidR="00422A1D" w:rsidRDefault="006F00B4" w:rsidP="00422A1D">
      <w:bookmarkStart w:id="11" w:name="_Ref204875111"/>
      <w:r>
        <w:t>This document covers</w:t>
      </w:r>
      <w:r w:rsidR="004F39AC">
        <w:t xml:space="preserve"> the project proposal.</w:t>
      </w:r>
      <w:r>
        <w:t xml:space="preserve"> </w:t>
      </w:r>
    </w:p>
    <w:p w14:paraId="19DD93CE" w14:textId="77777777" w:rsidR="00451E04" w:rsidRDefault="00451E04" w:rsidP="00422A1D"/>
    <w:p w14:paraId="647BFCC2" w14:textId="77777777" w:rsidR="001F4001" w:rsidRDefault="00C52D02" w:rsidP="00422A1D">
      <w:pPr>
        <w:pStyle w:val="Heading2"/>
      </w:pPr>
      <w:bookmarkStart w:id="12" w:name="_Toc413495850"/>
      <w:r>
        <w:t>Document Revisions</w:t>
      </w:r>
      <w:bookmarkEnd w:id="11"/>
      <w:bookmarkEnd w:id="12"/>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40"/>
        <w:gridCol w:w="1528"/>
        <w:gridCol w:w="1980"/>
        <w:gridCol w:w="4608"/>
      </w:tblGrid>
      <w:tr w:rsidR="00C52D02" w14:paraId="35F889D7" w14:textId="77777777" w:rsidTr="008F6571">
        <w:trPr>
          <w:cantSplit/>
          <w:jc w:val="center"/>
        </w:trPr>
        <w:tc>
          <w:tcPr>
            <w:tcW w:w="740" w:type="dxa"/>
            <w:shd w:val="clear" w:color="auto" w:fill="4F81BD"/>
            <w:vAlign w:val="center"/>
          </w:tcPr>
          <w:p w14:paraId="039C7DCA" w14:textId="77777777" w:rsidR="00C52D02" w:rsidRPr="002E5DBB" w:rsidRDefault="00C52D02" w:rsidP="002E5DBB">
            <w:pPr>
              <w:spacing w:after="0" w:line="240" w:lineRule="auto"/>
              <w:jc w:val="center"/>
              <w:rPr>
                <w:b/>
                <w:bCs/>
                <w:color w:val="FFFFFF"/>
              </w:rPr>
            </w:pPr>
            <w:r w:rsidRPr="002E5DBB">
              <w:rPr>
                <w:b/>
                <w:bCs/>
                <w:color w:val="FFFFFF"/>
              </w:rPr>
              <w:t>Rev.</w:t>
            </w:r>
          </w:p>
        </w:tc>
        <w:tc>
          <w:tcPr>
            <w:tcW w:w="1528" w:type="dxa"/>
            <w:shd w:val="clear" w:color="auto" w:fill="4F81BD"/>
            <w:vAlign w:val="center"/>
          </w:tcPr>
          <w:p w14:paraId="259263A9" w14:textId="77777777" w:rsidR="00C52D02" w:rsidRPr="002E5DBB" w:rsidRDefault="00C52D02" w:rsidP="002E5DBB">
            <w:pPr>
              <w:spacing w:after="0" w:line="240" w:lineRule="auto"/>
              <w:jc w:val="center"/>
              <w:rPr>
                <w:b/>
                <w:bCs/>
                <w:color w:val="FFFFFF"/>
              </w:rPr>
            </w:pPr>
            <w:r w:rsidRPr="002E5DBB">
              <w:rPr>
                <w:b/>
                <w:bCs/>
                <w:color w:val="FFFFFF"/>
              </w:rPr>
              <w:t>Date</w:t>
            </w:r>
          </w:p>
        </w:tc>
        <w:tc>
          <w:tcPr>
            <w:tcW w:w="1980" w:type="dxa"/>
            <w:shd w:val="clear" w:color="auto" w:fill="4F81BD"/>
            <w:vAlign w:val="center"/>
          </w:tcPr>
          <w:p w14:paraId="7C06037D" w14:textId="77777777" w:rsidR="00C52D02" w:rsidRPr="002E5DBB" w:rsidRDefault="00C52D02" w:rsidP="002E5DBB">
            <w:pPr>
              <w:spacing w:after="0" w:line="240" w:lineRule="auto"/>
              <w:rPr>
                <w:b/>
                <w:bCs/>
                <w:color w:val="FFFFFF"/>
              </w:rPr>
            </w:pPr>
            <w:r w:rsidRPr="002E5DBB">
              <w:rPr>
                <w:b/>
                <w:bCs/>
                <w:color w:val="FFFFFF"/>
              </w:rPr>
              <w:t>Owner</w:t>
            </w:r>
          </w:p>
        </w:tc>
        <w:tc>
          <w:tcPr>
            <w:tcW w:w="4608" w:type="dxa"/>
            <w:shd w:val="clear" w:color="auto" w:fill="4F81BD"/>
            <w:vAlign w:val="center"/>
          </w:tcPr>
          <w:p w14:paraId="0DC0BBFD" w14:textId="77777777" w:rsidR="00C52D02" w:rsidRPr="002E5DBB" w:rsidRDefault="00C52D02" w:rsidP="002E5DBB">
            <w:pPr>
              <w:spacing w:after="0" w:line="240" w:lineRule="auto"/>
              <w:rPr>
                <w:b/>
                <w:bCs/>
                <w:color w:val="FFFFFF"/>
              </w:rPr>
            </w:pPr>
            <w:r w:rsidRPr="002E5DBB">
              <w:rPr>
                <w:b/>
                <w:bCs/>
                <w:color w:val="FFFFFF"/>
              </w:rPr>
              <w:t>Details</w:t>
            </w:r>
          </w:p>
        </w:tc>
      </w:tr>
      <w:tr w:rsidR="00C52D02" w14:paraId="4C43BDEA" w14:textId="77777777" w:rsidTr="008F6571">
        <w:trPr>
          <w:cantSplit/>
          <w:jc w:val="center"/>
        </w:trPr>
        <w:tc>
          <w:tcPr>
            <w:tcW w:w="740" w:type="dxa"/>
          </w:tcPr>
          <w:p w14:paraId="1ACCC809" w14:textId="5DA445B2" w:rsidR="00C52D02" w:rsidRPr="00286549" w:rsidRDefault="004F39AC" w:rsidP="002E5DBB">
            <w:pPr>
              <w:spacing w:after="0" w:line="240" w:lineRule="auto"/>
              <w:jc w:val="center"/>
              <w:rPr>
                <w:b/>
                <w:bCs/>
              </w:rPr>
            </w:pPr>
            <w:r>
              <w:rPr>
                <w:b/>
                <w:bCs/>
              </w:rPr>
              <w:t>1</w:t>
            </w:r>
            <w:r w:rsidR="00D44BE5">
              <w:rPr>
                <w:b/>
                <w:bCs/>
              </w:rPr>
              <w:t>.0</w:t>
            </w:r>
          </w:p>
        </w:tc>
        <w:tc>
          <w:tcPr>
            <w:tcW w:w="1528" w:type="dxa"/>
          </w:tcPr>
          <w:p w14:paraId="3D22CD52" w14:textId="77777777" w:rsidR="00C52D02" w:rsidRPr="00286549" w:rsidRDefault="004F39AC" w:rsidP="002E5DBB">
            <w:pPr>
              <w:spacing w:after="0" w:line="240" w:lineRule="auto"/>
              <w:jc w:val="center"/>
            </w:pPr>
            <w:r>
              <w:t>1/13/15</w:t>
            </w:r>
          </w:p>
        </w:tc>
        <w:tc>
          <w:tcPr>
            <w:tcW w:w="1980" w:type="dxa"/>
          </w:tcPr>
          <w:p w14:paraId="7B2BAAA3" w14:textId="77777777" w:rsidR="00C52D02" w:rsidRPr="00286549" w:rsidRDefault="004F39AC" w:rsidP="002E5DBB">
            <w:pPr>
              <w:spacing w:after="0" w:line="240" w:lineRule="auto"/>
            </w:pPr>
            <w:r>
              <w:t>Kris Gibbs</w:t>
            </w:r>
          </w:p>
        </w:tc>
        <w:tc>
          <w:tcPr>
            <w:tcW w:w="4608" w:type="dxa"/>
          </w:tcPr>
          <w:p w14:paraId="553E25FA" w14:textId="77777777" w:rsidR="00C52D02" w:rsidRPr="00286549" w:rsidRDefault="004F39AC" w:rsidP="002E5DBB">
            <w:pPr>
              <w:spacing w:after="0" w:line="240" w:lineRule="auto"/>
            </w:pPr>
            <w:r>
              <w:t>Initial doc with initial outline of project</w:t>
            </w:r>
          </w:p>
        </w:tc>
      </w:tr>
      <w:tr w:rsidR="00C52D02" w14:paraId="203908E2" w14:textId="77777777" w:rsidTr="008F6571">
        <w:trPr>
          <w:cantSplit/>
          <w:jc w:val="center"/>
        </w:trPr>
        <w:tc>
          <w:tcPr>
            <w:tcW w:w="740" w:type="dxa"/>
          </w:tcPr>
          <w:p w14:paraId="5DD98888" w14:textId="28A1AE31" w:rsidR="00C52D02" w:rsidRPr="002E5DBB" w:rsidRDefault="00D44BE5" w:rsidP="002E5DBB">
            <w:pPr>
              <w:spacing w:after="0" w:line="240" w:lineRule="auto"/>
              <w:jc w:val="center"/>
              <w:rPr>
                <w:b/>
                <w:bCs/>
              </w:rPr>
            </w:pPr>
            <w:r>
              <w:rPr>
                <w:b/>
                <w:bCs/>
              </w:rPr>
              <w:t>1.1</w:t>
            </w:r>
          </w:p>
        </w:tc>
        <w:tc>
          <w:tcPr>
            <w:tcW w:w="1528" w:type="dxa"/>
          </w:tcPr>
          <w:p w14:paraId="7D57B107" w14:textId="77777777" w:rsidR="00C52D02" w:rsidRDefault="00C90394" w:rsidP="002E5DBB">
            <w:pPr>
              <w:spacing w:after="0" w:line="240" w:lineRule="auto"/>
              <w:jc w:val="center"/>
            </w:pPr>
            <w:r>
              <w:t>1/17/15</w:t>
            </w:r>
          </w:p>
        </w:tc>
        <w:tc>
          <w:tcPr>
            <w:tcW w:w="1980" w:type="dxa"/>
          </w:tcPr>
          <w:p w14:paraId="282F61C4" w14:textId="77777777" w:rsidR="00C52D02" w:rsidRDefault="00C90394" w:rsidP="002E5DBB">
            <w:pPr>
              <w:spacing w:after="0" w:line="240" w:lineRule="auto"/>
            </w:pPr>
            <w:r>
              <w:t>Kris Gibbs</w:t>
            </w:r>
          </w:p>
        </w:tc>
        <w:tc>
          <w:tcPr>
            <w:tcW w:w="4608" w:type="dxa"/>
          </w:tcPr>
          <w:p w14:paraId="3CC6585F" w14:textId="77777777" w:rsidR="00C52D02" w:rsidRDefault="00C90394" w:rsidP="002E5DBB">
            <w:pPr>
              <w:spacing w:after="0" w:line="240" w:lineRule="auto"/>
            </w:pPr>
            <w:r>
              <w:t>Added more detail to the documentation and added a new section for board improvements</w:t>
            </w:r>
          </w:p>
        </w:tc>
      </w:tr>
      <w:tr w:rsidR="00C52D02" w14:paraId="0EBB4228" w14:textId="77777777" w:rsidTr="008F6571">
        <w:trPr>
          <w:cantSplit/>
          <w:jc w:val="center"/>
        </w:trPr>
        <w:tc>
          <w:tcPr>
            <w:tcW w:w="740" w:type="dxa"/>
          </w:tcPr>
          <w:p w14:paraId="47168DCF" w14:textId="20F5D617" w:rsidR="00C52D02" w:rsidRPr="002E5DBB" w:rsidRDefault="008E1D92" w:rsidP="002E5DBB">
            <w:pPr>
              <w:spacing w:after="0" w:line="240" w:lineRule="auto"/>
              <w:jc w:val="center"/>
              <w:rPr>
                <w:b/>
                <w:bCs/>
              </w:rPr>
            </w:pPr>
            <w:r>
              <w:rPr>
                <w:b/>
                <w:bCs/>
              </w:rPr>
              <w:t>1.2</w:t>
            </w:r>
          </w:p>
        </w:tc>
        <w:tc>
          <w:tcPr>
            <w:tcW w:w="1528" w:type="dxa"/>
          </w:tcPr>
          <w:p w14:paraId="474B1185" w14:textId="1222EE53" w:rsidR="00C52D02" w:rsidRDefault="008E1D92" w:rsidP="002E5DBB">
            <w:pPr>
              <w:spacing w:after="0" w:line="240" w:lineRule="auto"/>
              <w:jc w:val="center"/>
            </w:pPr>
            <w:r>
              <w:t>1/17/15</w:t>
            </w:r>
          </w:p>
        </w:tc>
        <w:tc>
          <w:tcPr>
            <w:tcW w:w="1980" w:type="dxa"/>
          </w:tcPr>
          <w:p w14:paraId="25EBF48F" w14:textId="768F043E" w:rsidR="00C52D02" w:rsidRDefault="008E1D92" w:rsidP="008E1D92">
            <w:pPr>
              <w:spacing w:after="0" w:line="240" w:lineRule="auto"/>
            </w:pPr>
            <w:r>
              <w:t>Brandon Towell, Travis Berger, Luis S</w:t>
            </w:r>
            <w:r w:rsidRPr="008E1D92">
              <w:t>antiago</w:t>
            </w:r>
          </w:p>
        </w:tc>
        <w:tc>
          <w:tcPr>
            <w:tcW w:w="4608" w:type="dxa"/>
          </w:tcPr>
          <w:p w14:paraId="6811D23C" w14:textId="7AFD3D15" w:rsidR="00C52D02" w:rsidRDefault="008E1D92" w:rsidP="008E1D92">
            <w:pPr>
              <w:spacing w:after="0" w:line="240" w:lineRule="auto"/>
            </w:pPr>
            <w:r>
              <w:t>Group revisions and expansion to proposal points</w:t>
            </w:r>
            <w:r w:rsidR="00FA0EB8">
              <w:t>. Added team number to Title Page.</w:t>
            </w:r>
          </w:p>
        </w:tc>
      </w:tr>
      <w:tr w:rsidR="00C52D02" w14:paraId="6A753A4D" w14:textId="77777777" w:rsidTr="008F6571">
        <w:trPr>
          <w:cantSplit/>
          <w:jc w:val="center"/>
        </w:trPr>
        <w:tc>
          <w:tcPr>
            <w:tcW w:w="740" w:type="dxa"/>
          </w:tcPr>
          <w:p w14:paraId="40E5C3C2" w14:textId="1AC2EE83" w:rsidR="00C52D02" w:rsidRPr="002E5DBB" w:rsidRDefault="00035586" w:rsidP="002E5DBB">
            <w:pPr>
              <w:spacing w:after="0" w:line="240" w:lineRule="auto"/>
              <w:jc w:val="center"/>
              <w:rPr>
                <w:b/>
                <w:bCs/>
              </w:rPr>
            </w:pPr>
            <w:r>
              <w:rPr>
                <w:b/>
                <w:bCs/>
              </w:rPr>
              <w:t>1.3</w:t>
            </w:r>
          </w:p>
        </w:tc>
        <w:tc>
          <w:tcPr>
            <w:tcW w:w="1528" w:type="dxa"/>
          </w:tcPr>
          <w:p w14:paraId="4993D167" w14:textId="4344DD6C" w:rsidR="00C52D02" w:rsidRDefault="00035586" w:rsidP="002E5DBB">
            <w:pPr>
              <w:spacing w:after="0" w:line="240" w:lineRule="auto"/>
              <w:jc w:val="center"/>
            </w:pPr>
            <w:r>
              <w:t>1/24/15</w:t>
            </w:r>
          </w:p>
        </w:tc>
        <w:tc>
          <w:tcPr>
            <w:tcW w:w="1980" w:type="dxa"/>
          </w:tcPr>
          <w:p w14:paraId="46D533C9" w14:textId="43EF5D2A" w:rsidR="00C52D02" w:rsidRDefault="00035586" w:rsidP="002E5DBB">
            <w:pPr>
              <w:spacing w:after="0" w:line="240" w:lineRule="auto"/>
            </w:pPr>
            <w:r>
              <w:t>Travis Berger, Luis Santiago, Kris Gibbs</w:t>
            </w:r>
          </w:p>
        </w:tc>
        <w:tc>
          <w:tcPr>
            <w:tcW w:w="4608" w:type="dxa"/>
          </w:tcPr>
          <w:p w14:paraId="7C3077EA" w14:textId="1863D643" w:rsidR="00C52D02" w:rsidRDefault="00336445" w:rsidP="002E5DBB">
            <w:pPr>
              <w:spacing w:after="0" w:line="240" w:lineRule="auto"/>
            </w:pPr>
            <w:r>
              <w:t>Added task breakdown and task timeline.</w:t>
            </w:r>
          </w:p>
        </w:tc>
      </w:tr>
      <w:tr w:rsidR="00C52D02" w14:paraId="7B29943A" w14:textId="77777777" w:rsidTr="008F6571">
        <w:trPr>
          <w:cantSplit/>
          <w:jc w:val="center"/>
        </w:trPr>
        <w:tc>
          <w:tcPr>
            <w:tcW w:w="740" w:type="dxa"/>
          </w:tcPr>
          <w:p w14:paraId="2E4A8433" w14:textId="1EE1089E" w:rsidR="00C52D02" w:rsidRPr="002E5DBB" w:rsidRDefault="00B90843" w:rsidP="002E5DBB">
            <w:pPr>
              <w:spacing w:after="0" w:line="240" w:lineRule="auto"/>
              <w:jc w:val="center"/>
              <w:rPr>
                <w:b/>
                <w:bCs/>
              </w:rPr>
            </w:pPr>
            <w:r>
              <w:rPr>
                <w:b/>
                <w:bCs/>
              </w:rPr>
              <w:t>1.4</w:t>
            </w:r>
          </w:p>
        </w:tc>
        <w:tc>
          <w:tcPr>
            <w:tcW w:w="1528" w:type="dxa"/>
          </w:tcPr>
          <w:p w14:paraId="7BBE6567" w14:textId="7FC37154" w:rsidR="00C52D02" w:rsidRDefault="001A6898" w:rsidP="00B70931">
            <w:pPr>
              <w:spacing w:after="0" w:line="240" w:lineRule="auto"/>
              <w:jc w:val="center"/>
            </w:pPr>
            <w:r>
              <w:t>1</w:t>
            </w:r>
            <w:r w:rsidR="00B70931">
              <w:t>/</w:t>
            </w:r>
            <w:r>
              <w:t>26</w:t>
            </w:r>
            <w:r w:rsidR="00B70931">
              <w:t>/</w:t>
            </w:r>
            <w:r w:rsidR="00B90843">
              <w:t>15</w:t>
            </w:r>
          </w:p>
        </w:tc>
        <w:tc>
          <w:tcPr>
            <w:tcW w:w="1980" w:type="dxa"/>
          </w:tcPr>
          <w:p w14:paraId="52450831" w14:textId="173C5533" w:rsidR="00C52D02" w:rsidRDefault="001A6898" w:rsidP="002E5DBB">
            <w:pPr>
              <w:spacing w:after="0" w:line="240" w:lineRule="auto"/>
            </w:pPr>
            <w:r>
              <w:t>Dr. Morris</w:t>
            </w:r>
          </w:p>
        </w:tc>
        <w:tc>
          <w:tcPr>
            <w:tcW w:w="4608" w:type="dxa"/>
          </w:tcPr>
          <w:p w14:paraId="3D582FAB" w14:textId="189E2EFD" w:rsidR="00C52D02" w:rsidRDefault="001A6898" w:rsidP="002E5DBB">
            <w:pPr>
              <w:spacing w:after="0" w:line="240" w:lineRule="auto"/>
            </w:pPr>
            <w:r>
              <w:t>Edited experiments in timeline.</w:t>
            </w:r>
          </w:p>
        </w:tc>
      </w:tr>
      <w:tr w:rsidR="00C52D02" w14:paraId="1D9D869E" w14:textId="77777777" w:rsidTr="008F6571">
        <w:trPr>
          <w:cantSplit/>
          <w:jc w:val="center"/>
        </w:trPr>
        <w:tc>
          <w:tcPr>
            <w:tcW w:w="740" w:type="dxa"/>
          </w:tcPr>
          <w:p w14:paraId="05285E80" w14:textId="1CD7C714" w:rsidR="00C52D02" w:rsidRPr="002E5DBB" w:rsidRDefault="001A6898" w:rsidP="002E5DBB">
            <w:pPr>
              <w:spacing w:after="0" w:line="240" w:lineRule="auto"/>
              <w:jc w:val="center"/>
              <w:rPr>
                <w:b/>
                <w:bCs/>
              </w:rPr>
            </w:pPr>
            <w:r>
              <w:rPr>
                <w:b/>
                <w:bCs/>
              </w:rPr>
              <w:t>1.5</w:t>
            </w:r>
          </w:p>
        </w:tc>
        <w:tc>
          <w:tcPr>
            <w:tcW w:w="1528" w:type="dxa"/>
          </w:tcPr>
          <w:p w14:paraId="78BDF77D" w14:textId="3B21066F" w:rsidR="00C52D02" w:rsidRDefault="001A6898" w:rsidP="002E5DBB">
            <w:pPr>
              <w:spacing w:after="0" w:line="240" w:lineRule="auto"/>
              <w:jc w:val="center"/>
            </w:pPr>
            <w:r>
              <w:t>3/7/15</w:t>
            </w:r>
          </w:p>
        </w:tc>
        <w:tc>
          <w:tcPr>
            <w:tcW w:w="1980" w:type="dxa"/>
          </w:tcPr>
          <w:p w14:paraId="2ACC6FF2" w14:textId="7CB1B82A" w:rsidR="00C52D02" w:rsidRDefault="001A6898" w:rsidP="002E5DBB">
            <w:pPr>
              <w:spacing w:after="0" w:line="240" w:lineRule="auto"/>
            </w:pPr>
            <w:r>
              <w:t>Travis Berger</w:t>
            </w:r>
          </w:p>
        </w:tc>
        <w:tc>
          <w:tcPr>
            <w:tcW w:w="4608" w:type="dxa"/>
          </w:tcPr>
          <w:p w14:paraId="7FEF625D" w14:textId="48F3179F" w:rsidR="00C52D02" w:rsidRDefault="001A6898" w:rsidP="002E5DBB">
            <w:pPr>
              <w:spacing w:after="0" w:line="240" w:lineRule="auto"/>
            </w:pPr>
            <w:r>
              <w:t>Changed Project Proposal to reflect change in scope.</w:t>
            </w:r>
          </w:p>
        </w:tc>
      </w:tr>
      <w:tr w:rsidR="00C52D02" w14:paraId="53C86C2D" w14:textId="77777777" w:rsidTr="00D44BE5">
        <w:trPr>
          <w:cantSplit/>
          <w:trHeight w:val="73"/>
          <w:jc w:val="center"/>
        </w:trPr>
        <w:tc>
          <w:tcPr>
            <w:tcW w:w="740" w:type="dxa"/>
          </w:tcPr>
          <w:p w14:paraId="3F42268D" w14:textId="77777777" w:rsidR="00C52D02" w:rsidRPr="002E5DBB" w:rsidRDefault="00C52D02" w:rsidP="002E5DBB">
            <w:pPr>
              <w:spacing w:after="0" w:line="240" w:lineRule="auto"/>
              <w:jc w:val="center"/>
              <w:rPr>
                <w:b/>
                <w:bCs/>
              </w:rPr>
            </w:pPr>
          </w:p>
        </w:tc>
        <w:tc>
          <w:tcPr>
            <w:tcW w:w="1528" w:type="dxa"/>
          </w:tcPr>
          <w:p w14:paraId="67CDD02E" w14:textId="77777777" w:rsidR="00C52D02" w:rsidRDefault="00C52D02" w:rsidP="002E5DBB">
            <w:pPr>
              <w:spacing w:after="0" w:line="240" w:lineRule="auto"/>
              <w:jc w:val="center"/>
            </w:pPr>
          </w:p>
        </w:tc>
        <w:tc>
          <w:tcPr>
            <w:tcW w:w="1980" w:type="dxa"/>
          </w:tcPr>
          <w:p w14:paraId="5DB85032" w14:textId="77777777" w:rsidR="00C52D02" w:rsidRDefault="00C52D02" w:rsidP="002E5DBB">
            <w:pPr>
              <w:spacing w:after="0" w:line="240" w:lineRule="auto"/>
            </w:pPr>
          </w:p>
        </w:tc>
        <w:tc>
          <w:tcPr>
            <w:tcW w:w="4608" w:type="dxa"/>
          </w:tcPr>
          <w:p w14:paraId="02E9860E" w14:textId="77777777" w:rsidR="00C52D02" w:rsidRDefault="00C52D02" w:rsidP="002E5DBB">
            <w:pPr>
              <w:spacing w:after="0" w:line="240" w:lineRule="auto"/>
            </w:pPr>
          </w:p>
        </w:tc>
      </w:tr>
    </w:tbl>
    <w:p w14:paraId="4AEAD0D1" w14:textId="77777777" w:rsidR="00C52D02" w:rsidRDefault="00C52D02" w:rsidP="00C52D02">
      <w:pPr>
        <w:pStyle w:val="Caption"/>
      </w:pPr>
      <w:bookmarkStart w:id="13" w:name="_Ref223766446"/>
      <w:bookmarkStart w:id="14" w:name="_Toc312605192"/>
      <w:r>
        <w:t xml:space="preserve">Table </w:t>
      </w:r>
      <w:r w:rsidR="006F6F8D">
        <w:fldChar w:fldCharType="begin"/>
      </w:r>
      <w:r>
        <w:instrText xml:space="preserve"> SEQ Table \* ARABIC </w:instrText>
      </w:r>
      <w:r w:rsidR="006F6F8D">
        <w:fldChar w:fldCharType="separate"/>
      </w:r>
      <w:r w:rsidR="00AC0054">
        <w:rPr>
          <w:noProof/>
        </w:rPr>
        <w:t>1</w:t>
      </w:r>
      <w:r w:rsidR="006F6F8D">
        <w:fldChar w:fldCharType="end"/>
      </w:r>
      <w:bookmarkEnd w:id="13"/>
      <w:r>
        <w:t xml:space="preserve"> – Document Revisions</w:t>
      </w:r>
      <w:bookmarkEnd w:id="14"/>
    </w:p>
    <w:p w14:paraId="2D59C3EF" w14:textId="77777777" w:rsidR="00B878B3" w:rsidRPr="00B878B3" w:rsidRDefault="00B878B3" w:rsidP="00B878B3">
      <w:bookmarkStart w:id="15" w:name="_Toc199684166"/>
    </w:p>
    <w:p w14:paraId="67BE71C7" w14:textId="77777777" w:rsidR="001F4001" w:rsidRDefault="002D24DD" w:rsidP="00E3405D">
      <w:pPr>
        <w:pStyle w:val="Heading2"/>
      </w:pPr>
      <w:bookmarkStart w:id="16" w:name="_Abbreviations,_Acronyms_and"/>
      <w:bookmarkStart w:id="17" w:name="_Toc413495851"/>
      <w:bookmarkEnd w:id="16"/>
      <w:r>
        <w:t xml:space="preserve">Abbreviations, </w:t>
      </w:r>
      <w:r w:rsidR="001F4001">
        <w:t>Acronyms</w:t>
      </w:r>
      <w:r>
        <w:t xml:space="preserve"> and </w:t>
      </w:r>
      <w:r w:rsidR="00AE270C">
        <w:t>Terminology</w:t>
      </w:r>
      <w:bookmarkEnd w:id="15"/>
      <w:bookmarkEnd w:id="17"/>
    </w:p>
    <w:tbl>
      <w:tblPr>
        <w:tblW w:w="10244"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firstRow="1" w:lastRow="0" w:firstColumn="1" w:lastColumn="0" w:noHBand="0" w:noVBand="0"/>
      </w:tblPr>
      <w:tblGrid>
        <w:gridCol w:w="3298"/>
        <w:gridCol w:w="990"/>
        <w:gridCol w:w="5956"/>
      </w:tblGrid>
      <w:tr w:rsidR="008507D5" w:rsidRPr="00BA4F26" w14:paraId="76153642" w14:textId="77777777" w:rsidTr="008F6571">
        <w:trPr>
          <w:jc w:val="center"/>
        </w:trPr>
        <w:tc>
          <w:tcPr>
            <w:tcW w:w="3298" w:type="dxa"/>
            <w:shd w:val="clear" w:color="auto" w:fill="4F81BD"/>
          </w:tcPr>
          <w:p w14:paraId="101FC3DA" w14:textId="77777777" w:rsidR="008507D5" w:rsidRPr="00CA0BA9" w:rsidRDefault="008507D5" w:rsidP="008507D5">
            <w:pPr>
              <w:spacing w:after="0"/>
              <w:rPr>
                <w:b/>
                <w:bCs/>
                <w:color w:val="FFFFFF"/>
                <w:sz w:val="20"/>
                <w:szCs w:val="20"/>
              </w:rPr>
            </w:pPr>
            <w:r w:rsidRPr="00CA0BA9">
              <w:rPr>
                <w:b/>
                <w:bCs/>
                <w:color w:val="FFFFFF"/>
                <w:sz w:val="20"/>
                <w:szCs w:val="20"/>
              </w:rPr>
              <w:t>Term</w:t>
            </w:r>
          </w:p>
        </w:tc>
        <w:tc>
          <w:tcPr>
            <w:tcW w:w="990" w:type="dxa"/>
            <w:shd w:val="clear" w:color="auto" w:fill="4F81BD"/>
          </w:tcPr>
          <w:p w14:paraId="2DA92C88" w14:textId="77777777" w:rsidR="008507D5" w:rsidRPr="00CA0BA9" w:rsidRDefault="008507D5" w:rsidP="008507D5">
            <w:pPr>
              <w:spacing w:after="0"/>
              <w:rPr>
                <w:b/>
                <w:bCs/>
                <w:color w:val="FFFFFF"/>
                <w:sz w:val="20"/>
                <w:szCs w:val="20"/>
              </w:rPr>
            </w:pPr>
            <w:r w:rsidRPr="00CA0BA9">
              <w:rPr>
                <w:b/>
                <w:bCs/>
                <w:color w:val="FFFFFF"/>
                <w:sz w:val="20"/>
                <w:szCs w:val="20"/>
              </w:rPr>
              <w:t>Acronym</w:t>
            </w:r>
          </w:p>
        </w:tc>
        <w:tc>
          <w:tcPr>
            <w:tcW w:w="5956" w:type="dxa"/>
            <w:shd w:val="clear" w:color="auto" w:fill="4F81BD"/>
          </w:tcPr>
          <w:p w14:paraId="4E1E28EF" w14:textId="77777777" w:rsidR="008507D5" w:rsidRPr="00CA0BA9" w:rsidRDefault="008507D5" w:rsidP="008507D5">
            <w:pPr>
              <w:spacing w:after="0"/>
              <w:rPr>
                <w:b/>
                <w:bCs/>
                <w:color w:val="FFFFFF"/>
                <w:sz w:val="20"/>
                <w:szCs w:val="20"/>
              </w:rPr>
            </w:pPr>
            <w:r w:rsidRPr="00CA0BA9">
              <w:rPr>
                <w:b/>
                <w:bCs/>
                <w:color w:val="FFFFFF"/>
                <w:sz w:val="20"/>
                <w:szCs w:val="20"/>
              </w:rPr>
              <w:t>Description</w:t>
            </w:r>
          </w:p>
        </w:tc>
      </w:tr>
      <w:tr w:rsidR="00451E04" w:rsidRPr="00451E04" w14:paraId="43FA4721" w14:textId="77777777" w:rsidTr="008F6571">
        <w:trPr>
          <w:jc w:val="center"/>
        </w:trPr>
        <w:tc>
          <w:tcPr>
            <w:tcW w:w="3298" w:type="dxa"/>
            <w:shd w:val="clear" w:color="auto" w:fill="D3DFEE"/>
          </w:tcPr>
          <w:p w14:paraId="26CF6F39" w14:textId="77777777" w:rsidR="00451E04" w:rsidRPr="00451E04" w:rsidRDefault="00451E04" w:rsidP="008507D5">
            <w:pPr>
              <w:spacing w:after="0"/>
              <w:rPr>
                <w:sz w:val="16"/>
                <w:szCs w:val="16"/>
              </w:rPr>
            </w:pPr>
          </w:p>
        </w:tc>
        <w:tc>
          <w:tcPr>
            <w:tcW w:w="990" w:type="dxa"/>
            <w:shd w:val="clear" w:color="auto" w:fill="D3DFEE"/>
          </w:tcPr>
          <w:p w14:paraId="7EEAB140" w14:textId="77777777" w:rsidR="00451E04" w:rsidRPr="00451E04" w:rsidRDefault="00451E04" w:rsidP="00451E04">
            <w:pPr>
              <w:spacing w:after="0"/>
              <w:rPr>
                <w:sz w:val="16"/>
                <w:szCs w:val="16"/>
              </w:rPr>
            </w:pPr>
          </w:p>
        </w:tc>
        <w:tc>
          <w:tcPr>
            <w:tcW w:w="5956" w:type="dxa"/>
            <w:shd w:val="clear" w:color="auto" w:fill="D3DFEE"/>
          </w:tcPr>
          <w:p w14:paraId="0C9ED266" w14:textId="77777777" w:rsidR="00451E04" w:rsidRPr="00451E04" w:rsidRDefault="00451E04" w:rsidP="004E0270">
            <w:pPr>
              <w:spacing w:after="0"/>
              <w:rPr>
                <w:sz w:val="16"/>
                <w:szCs w:val="16"/>
              </w:rPr>
            </w:pPr>
          </w:p>
        </w:tc>
      </w:tr>
      <w:tr w:rsidR="008507D5" w:rsidRPr="00522EF9" w14:paraId="5C12368D" w14:textId="77777777" w:rsidTr="008F6571">
        <w:trPr>
          <w:jc w:val="center"/>
        </w:trPr>
        <w:tc>
          <w:tcPr>
            <w:tcW w:w="3298" w:type="dxa"/>
            <w:shd w:val="clear" w:color="auto" w:fill="D3DFEE"/>
          </w:tcPr>
          <w:p w14:paraId="7387A0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3513A4C8"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4DA55DF4" w14:textId="77777777" w:rsidR="008507D5" w:rsidRPr="00522EF9" w:rsidRDefault="008507D5" w:rsidP="004E0270">
            <w:pPr>
              <w:spacing w:after="0"/>
              <w:rPr>
                <w:b/>
                <w:bCs/>
                <w:i/>
                <w:iCs/>
                <w:color w:val="1F497D" w:themeColor="text2"/>
                <w:sz w:val="16"/>
                <w:szCs w:val="16"/>
              </w:rPr>
            </w:pPr>
          </w:p>
        </w:tc>
      </w:tr>
      <w:tr w:rsidR="008507D5" w:rsidRPr="00522EF9" w14:paraId="6289513E" w14:textId="77777777" w:rsidTr="008F6571">
        <w:trPr>
          <w:jc w:val="center"/>
        </w:trPr>
        <w:tc>
          <w:tcPr>
            <w:tcW w:w="3298" w:type="dxa"/>
          </w:tcPr>
          <w:p w14:paraId="41C3A20E" w14:textId="77777777" w:rsidR="008507D5" w:rsidRPr="00522EF9" w:rsidRDefault="008507D5" w:rsidP="008507D5">
            <w:pPr>
              <w:spacing w:after="0"/>
              <w:rPr>
                <w:b/>
                <w:bCs/>
                <w:i/>
                <w:iCs/>
                <w:color w:val="1F497D" w:themeColor="text2"/>
                <w:sz w:val="16"/>
                <w:szCs w:val="16"/>
              </w:rPr>
            </w:pPr>
          </w:p>
        </w:tc>
        <w:tc>
          <w:tcPr>
            <w:tcW w:w="990" w:type="dxa"/>
          </w:tcPr>
          <w:p w14:paraId="092CBCF8" w14:textId="77777777" w:rsidR="008507D5" w:rsidRPr="00522EF9" w:rsidRDefault="008507D5" w:rsidP="008507D5">
            <w:pPr>
              <w:spacing w:after="0"/>
              <w:jc w:val="center"/>
              <w:rPr>
                <w:i/>
                <w:iCs/>
                <w:color w:val="1F497D" w:themeColor="text2"/>
                <w:sz w:val="16"/>
                <w:szCs w:val="16"/>
              </w:rPr>
            </w:pPr>
          </w:p>
        </w:tc>
        <w:tc>
          <w:tcPr>
            <w:tcW w:w="5956" w:type="dxa"/>
          </w:tcPr>
          <w:p w14:paraId="145A2D52" w14:textId="77777777" w:rsidR="008507D5" w:rsidRPr="00522EF9" w:rsidRDefault="008507D5" w:rsidP="004E0270">
            <w:pPr>
              <w:spacing w:after="0"/>
              <w:rPr>
                <w:b/>
                <w:bCs/>
                <w:i/>
                <w:iCs/>
                <w:color w:val="1F497D" w:themeColor="text2"/>
                <w:sz w:val="16"/>
                <w:szCs w:val="16"/>
              </w:rPr>
            </w:pPr>
          </w:p>
        </w:tc>
      </w:tr>
      <w:tr w:rsidR="008507D5" w:rsidRPr="00522EF9" w14:paraId="6290BA90" w14:textId="77777777" w:rsidTr="008F6571">
        <w:trPr>
          <w:jc w:val="center"/>
        </w:trPr>
        <w:tc>
          <w:tcPr>
            <w:tcW w:w="3298" w:type="dxa"/>
            <w:shd w:val="clear" w:color="auto" w:fill="D3DFEE"/>
          </w:tcPr>
          <w:p w14:paraId="48FEA9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6CA7C596"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7B540D57" w14:textId="77777777" w:rsidR="008507D5" w:rsidRPr="00522EF9" w:rsidRDefault="008507D5" w:rsidP="005736E5">
            <w:pPr>
              <w:spacing w:after="0"/>
              <w:rPr>
                <w:b/>
                <w:bCs/>
                <w:i/>
                <w:iCs/>
                <w:color w:val="1F497D" w:themeColor="text2"/>
                <w:sz w:val="16"/>
                <w:szCs w:val="16"/>
              </w:rPr>
            </w:pPr>
          </w:p>
        </w:tc>
      </w:tr>
      <w:tr w:rsidR="008507D5" w:rsidRPr="00522EF9" w14:paraId="2A74684F" w14:textId="77777777" w:rsidTr="008F6571">
        <w:trPr>
          <w:jc w:val="center"/>
        </w:trPr>
        <w:tc>
          <w:tcPr>
            <w:tcW w:w="3298" w:type="dxa"/>
          </w:tcPr>
          <w:p w14:paraId="65521F2B" w14:textId="77777777" w:rsidR="008507D5" w:rsidRPr="00522EF9" w:rsidRDefault="008507D5" w:rsidP="008507D5">
            <w:pPr>
              <w:spacing w:after="0"/>
              <w:rPr>
                <w:b/>
                <w:bCs/>
                <w:i/>
                <w:iCs/>
                <w:color w:val="1F497D" w:themeColor="text2"/>
                <w:sz w:val="16"/>
                <w:szCs w:val="16"/>
              </w:rPr>
            </w:pPr>
          </w:p>
        </w:tc>
        <w:tc>
          <w:tcPr>
            <w:tcW w:w="990" w:type="dxa"/>
          </w:tcPr>
          <w:p w14:paraId="1A82B44D" w14:textId="77777777" w:rsidR="008507D5" w:rsidRPr="00522EF9" w:rsidRDefault="008507D5" w:rsidP="008507D5">
            <w:pPr>
              <w:spacing w:after="0"/>
              <w:jc w:val="center"/>
              <w:rPr>
                <w:i/>
                <w:iCs/>
                <w:color w:val="1F497D" w:themeColor="text2"/>
                <w:sz w:val="16"/>
                <w:szCs w:val="16"/>
              </w:rPr>
            </w:pPr>
          </w:p>
        </w:tc>
        <w:tc>
          <w:tcPr>
            <w:tcW w:w="5956" w:type="dxa"/>
          </w:tcPr>
          <w:p w14:paraId="234BB53B" w14:textId="77777777" w:rsidR="008507D5" w:rsidRPr="00522EF9" w:rsidRDefault="008507D5" w:rsidP="005736E5">
            <w:pPr>
              <w:spacing w:after="0"/>
              <w:rPr>
                <w:b/>
                <w:bCs/>
                <w:i/>
                <w:iCs/>
                <w:color w:val="1F497D" w:themeColor="text2"/>
                <w:sz w:val="16"/>
                <w:szCs w:val="16"/>
              </w:rPr>
            </w:pPr>
          </w:p>
        </w:tc>
      </w:tr>
      <w:tr w:rsidR="008507D5" w:rsidRPr="001E6A0A" w14:paraId="2D8FDFD9" w14:textId="77777777" w:rsidTr="008F6571">
        <w:trPr>
          <w:jc w:val="center"/>
        </w:trPr>
        <w:tc>
          <w:tcPr>
            <w:tcW w:w="3298" w:type="dxa"/>
            <w:shd w:val="clear" w:color="auto" w:fill="D3DFEE"/>
          </w:tcPr>
          <w:p w14:paraId="4ED26A4D" w14:textId="77777777" w:rsidR="008507D5" w:rsidRPr="00CA0BA9" w:rsidRDefault="008507D5" w:rsidP="008507D5">
            <w:pPr>
              <w:spacing w:after="0"/>
              <w:rPr>
                <w:sz w:val="16"/>
                <w:szCs w:val="16"/>
              </w:rPr>
            </w:pPr>
          </w:p>
        </w:tc>
        <w:tc>
          <w:tcPr>
            <w:tcW w:w="990" w:type="dxa"/>
            <w:shd w:val="clear" w:color="auto" w:fill="D3DFEE"/>
          </w:tcPr>
          <w:p w14:paraId="7944F060" w14:textId="77777777" w:rsidR="008507D5" w:rsidRPr="00CA0BA9" w:rsidRDefault="008507D5" w:rsidP="008507D5">
            <w:pPr>
              <w:spacing w:after="0"/>
              <w:jc w:val="center"/>
              <w:rPr>
                <w:sz w:val="16"/>
                <w:szCs w:val="16"/>
                <w:highlight w:val="cyan"/>
              </w:rPr>
            </w:pPr>
          </w:p>
        </w:tc>
        <w:tc>
          <w:tcPr>
            <w:tcW w:w="5956" w:type="dxa"/>
            <w:shd w:val="clear" w:color="auto" w:fill="D3DFEE"/>
          </w:tcPr>
          <w:p w14:paraId="64C67BFF" w14:textId="77777777" w:rsidR="008507D5" w:rsidRPr="00CA0BA9" w:rsidRDefault="008507D5" w:rsidP="008507D5">
            <w:pPr>
              <w:spacing w:after="0"/>
              <w:rPr>
                <w:sz w:val="16"/>
                <w:szCs w:val="16"/>
              </w:rPr>
            </w:pPr>
          </w:p>
        </w:tc>
      </w:tr>
      <w:tr w:rsidR="008507D5" w:rsidRPr="001E6A0A" w14:paraId="746526B4" w14:textId="77777777" w:rsidTr="008F6571">
        <w:trPr>
          <w:jc w:val="center"/>
        </w:trPr>
        <w:tc>
          <w:tcPr>
            <w:tcW w:w="3298" w:type="dxa"/>
          </w:tcPr>
          <w:p w14:paraId="038B4521" w14:textId="77777777" w:rsidR="008507D5" w:rsidRPr="00CA0BA9" w:rsidRDefault="008507D5" w:rsidP="008507D5">
            <w:pPr>
              <w:spacing w:after="0"/>
              <w:rPr>
                <w:sz w:val="16"/>
                <w:szCs w:val="16"/>
              </w:rPr>
            </w:pPr>
          </w:p>
        </w:tc>
        <w:tc>
          <w:tcPr>
            <w:tcW w:w="990" w:type="dxa"/>
          </w:tcPr>
          <w:p w14:paraId="10E7A66F" w14:textId="77777777" w:rsidR="008507D5" w:rsidRPr="00CA0BA9" w:rsidRDefault="008507D5" w:rsidP="008507D5">
            <w:pPr>
              <w:spacing w:after="0"/>
              <w:jc w:val="center"/>
              <w:rPr>
                <w:sz w:val="16"/>
                <w:szCs w:val="16"/>
              </w:rPr>
            </w:pPr>
          </w:p>
        </w:tc>
        <w:tc>
          <w:tcPr>
            <w:tcW w:w="5956" w:type="dxa"/>
          </w:tcPr>
          <w:p w14:paraId="21E8A095" w14:textId="77777777" w:rsidR="008507D5" w:rsidRPr="00CA0BA9" w:rsidRDefault="008507D5" w:rsidP="008507D5">
            <w:pPr>
              <w:spacing w:after="0"/>
              <w:rPr>
                <w:sz w:val="16"/>
                <w:szCs w:val="16"/>
              </w:rPr>
            </w:pPr>
          </w:p>
        </w:tc>
      </w:tr>
    </w:tbl>
    <w:p w14:paraId="678AB888" w14:textId="77777777" w:rsidR="00AE270C" w:rsidRPr="00AE270C" w:rsidRDefault="00C25209" w:rsidP="00C62D28">
      <w:pPr>
        <w:pStyle w:val="Caption"/>
      </w:pPr>
      <w:r>
        <w:t xml:space="preserve">Table </w:t>
      </w:r>
      <w:r w:rsidR="00C62D28">
        <w:t>2</w:t>
      </w:r>
      <w:r>
        <w:t xml:space="preserve"> - </w:t>
      </w:r>
      <w:r w:rsidRPr="00C25209">
        <w:t>Abbreviations, Acronyms and Terminology</w:t>
      </w:r>
    </w:p>
    <w:p w14:paraId="4FD61E09" w14:textId="77777777" w:rsidR="00C62D28" w:rsidRDefault="00C62D28">
      <w:pPr>
        <w:spacing w:after="0" w:line="240" w:lineRule="auto"/>
        <w:rPr>
          <w:rFonts w:ascii="Cambria" w:eastAsia="Times New Roman" w:hAnsi="Cambria" w:cs="Times New Roman"/>
          <w:b/>
          <w:bCs/>
          <w:color w:val="4F81BD"/>
          <w:sz w:val="26"/>
          <w:szCs w:val="26"/>
        </w:rPr>
      </w:pPr>
      <w:r>
        <w:br w:type="page"/>
      </w:r>
    </w:p>
    <w:p w14:paraId="644B16EF" w14:textId="77777777" w:rsidR="00E5088F" w:rsidRPr="00C52D02" w:rsidRDefault="00E5088F" w:rsidP="00C52D02">
      <w:pPr>
        <w:pStyle w:val="Heading2"/>
      </w:pPr>
      <w:bookmarkStart w:id="18" w:name="_Toc413495852"/>
      <w:r>
        <w:lastRenderedPageBreak/>
        <w:t>Reference Documents</w:t>
      </w:r>
      <w:bookmarkEnd w:id="18"/>
    </w:p>
    <w:tbl>
      <w:tblPr>
        <w:tblW w:w="9909"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67"/>
        <w:gridCol w:w="2877"/>
        <w:gridCol w:w="1103"/>
        <w:gridCol w:w="5162"/>
      </w:tblGrid>
      <w:tr w:rsidR="007A6BC6" w14:paraId="56C52FA3" w14:textId="77777777" w:rsidTr="008F6571">
        <w:trPr>
          <w:cantSplit/>
          <w:jc w:val="center"/>
        </w:trPr>
        <w:tc>
          <w:tcPr>
            <w:tcW w:w="767" w:type="dxa"/>
            <w:shd w:val="clear" w:color="auto" w:fill="4F81BD"/>
          </w:tcPr>
          <w:p w14:paraId="2FBBBC98" w14:textId="77777777" w:rsidR="007A6BC6" w:rsidRPr="002E5DBB" w:rsidRDefault="007A6BC6" w:rsidP="002E5DBB">
            <w:pPr>
              <w:spacing w:after="0"/>
              <w:rPr>
                <w:b/>
                <w:bCs/>
                <w:color w:val="FFFFFF"/>
              </w:rPr>
            </w:pPr>
            <w:r w:rsidRPr="002E5DBB">
              <w:rPr>
                <w:b/>
                <w:bCs/>
                <w:color w:val="FFFFFF"/>
              </w:rPr>
              <w:t>Ref #</w:t>
            </w:r>
          </w:p>
        </w:tc>
        <w:tc>
          <w:tcPr>
            <w:tcW w:w="2877" w:type="dxa"/>
            <w:shd w:val="clear" w:color="auto" w:fill="4F81BD"/>
          </w:tcPr>
          <w:p w14:paraId="503EF107" w14:textId="77777777" w:rsidR="007A6BC6" w:rsidRPr="002E5DBB" w:rsidRDefault="007A6BC6" w:rsidP="002E5DBB">
            <w:pPr>
              <w:spacing w:after="0"/>
              <w:rPr>
                <w:b/>
                <w:bCs/>
                <w:color w:val="FFFFFF"/>
              </w:rPr>
            </w:pPr>
            <w:r w:rsidRPr="002E5DBB">
              <w:rPr>
                <w:b/>
                <w:bCs/>
                <w:color w:val="FFFFFF"/>
              </w:rPr>
              <w:t>Document Name</w:t>
            </w:r>
          </w:p>
        </w:tc>
        <w:tc>
          <w:tcPr>
            <w:tcW w:w="1103" w:type="dxa"/>
            <w:shd w:val="clear" w:color="auto" w:fill="4F81BD"/>
          </w:tcPr>
          <w:p w14:paraId="19B18345" w14:textId="77777777" w:rsidR="007A6BC6" w:rsidRPr="002E5DBB" w:rsidRDefault="007A6BC6" w:rsidP="002E5DBB">
            <w:pPr>
              <w:spacing w:after="0"/>
              <w:rPr>
                <w:b/>
                <w:bCs/>
                <w:color w:val="FFFFFF"/>
              </w:rPr>
            </w:pPr>
            <w:r w:rsidRPr="002E5DBB">
              <w:rPr>
                <w:b/>
                <w:bCs/>
                <w:color w:val="FFFFFF"/>
              </w:rPr>
              <w:t>Doc Ver.</w:t>
            </w:r>
          </w:p>
        </w:tc>
        <w:tc>
          <w:tcPr>
            <w:tcW w:w="5162" w:type="dxa"/>
            <w:shd w:val="clear" w:color="auto" w:fill="4F81BD"/>
          </w:tcPr>
          <w:p w14:paraId="4A05ACDB" w14:textId="77777777" w:rsidR="007A6BC6" w:rsidRPr="002E5DBB" w:rsidRDefault="007A6BC6" w:rsidP="002E5DBB">
            <w:pPr>
              <w:spacing w:after="0"/>
              <w:rPr>
                <w:b/>
                <w:bCs/>
                <w:color w:val="FFFFFF"/>
              </w:rPr>
            </w:pPr>
            <w:r w:rsidRPr="002E5DBB">
              <w:rPr>
                <w:b/>
                <w:bCs/>
                <w:color w:val="FFFFFF"/>
              </w:rPr>
              <w:t>Relevance</w:t>
            </w:r>
          </w:p>
        </w:tc>
      </w:tr>
      <w:tr w:rsidR="007A6BC6" w14:paraId="44151625" w14:textId="77777777" w:rsidTr="008F6571">
        <w:trPr>
          <w:cantSplit/>
          <w:jc w:val="center"/>
        </w:trPr>
        <w:tc>
          <w:tcPr>
            <w:tcW w:w="767" w:type="dxa"/>
          </w:tcPr>
          <w:p w14:paraId="65C17780" w14:textId="77777777" w:rsidR="007A6BC6" w:rsidRPr="002E5DBB" w:rsidRDefault="007A6BC6" w:rsidP="00AB56D0">
            <w:pPr>
              <w:pStyle w:val="ListParagraph"/>
              <w:numPr>
                <w:ilvl w:val="0"/>
                <w:numId w:val="3"/>
              </w:numPr>
              <w:spacing w:after="0"/>
              <w:rPr>
                <w:b/>
                <w:bCs/>
              </w:rPr>
            </w:pPr>
          </w:p>
        </w:tc>
        <w:tc>
          <w:tcPr>
            <w:tcW w:w="2877" w:type="dxa"/>
          </w:tcPr>
          <w:p w14:paraId="4A1249EF" w14:textId="77777777" w:rsidR="007A6BC6" w:rsidRPr="008507D5" w:rsidRDefault="007A6BC6" w:rsidP="002E5DBB">
            <w:pPr>
              <w:spacing w:after="0"/>
            </w:pPr>
          </w:p>
        </w:tc>
        <w:tc>
          <w:tcPr>
            <w:tcW w:w="1103" w:type="dxa"/>
          </w:tcPr>
          <w:p w14:paraId="3AAB26E6" w14:textId="77777777" w:rsidR="007A6BC6" w:rsidRPr="008507D5" w:rsidRDefault="007A6BC6" w:rsidP="002E5DBB">
            <w:pPr>
              <w:spacing w:after="0"/>
            </w:pPr>
          </w:p>
        </w:tc>
        <w:tc>
          <w:tcPr>
            <w:tcW w:w="5162" w:type="dxa"/>
          </w:tcPr>
          <w:p w14:paraId="53000D8F" w14:textId="77777777" w:rsidR="007A6BC6" w:rsidRPr="008507D5" w:rsidRDefault="007A6BC6" w:rsidP="002E5DBB">
            <w:pPr>
              <w:spacing w:after="0"/>
            </w:pPr>
          </w:p>
        </w:tc>
      </w:tr>
      <w:tr w:rsidR="007A6BC6" w14:paraId="1B135822" w14:textId="77777777" w:rsidTr="008F6571">
        <w:trPr>
          <w:cantSplit/>
          <w:jc w:val="center"/>
        </w:trPr>
        <w:tc>
          <w:tcPr>
            <w:tcW w:w="767" w:type="dxa"/>
          </w:tcPr>
          <w:p w14:paraId="77FF5232" w14:textId="77777777" w:rsidR="007A6BC6" w:rsidRPr="002E5DBB" w:rsidRDefault="007A6BC6" w:rsidP="00AB56D0">
            <w:pPr>
              <w:pStyle w:val="ListParagraph"/>
              <w:numPr>
                <w:ilvl w:val="0"/>
                <w:numId w:val="3"/>
              </w:numPr>
              <w:spacing w:after="0"/>
              <w:rPr>
                <w:b/>
                <w:bCs/>
              </w:rPr>
            </w:pPr>
            <w:bookmarkStart w:id="19" w:name="_Ref206248820"/>
          </w:p>
        </w:tc>
        <w:bookmarkEnd w:id="19"/>
        <w:tc>
          <w:tcPr>
            <w:tcW w:w="2877" w:type="dxa"/>
          </w:tcPr>
          <w:p w14:paraId="19013051" w14:textId="77777777" w:rsidR="007A6BC6" w:rsidRDefault="007A6BC6" w:rsidP="002E5DBB">
            <w:pPr>
              <w:spacing w:after="0"/>
            </w:pPr>
          </w:p>
        </w:tc>
        <w:tc>
          <w:tcPr>
            <w:tcW w:w="1103" w:type="dxa"/>
          </w:tcPr>
          <w:p w14:paraId="5DA7597B" w14:textId="77777777" w:rsidR="007A6BC6" w:rsidRDefault="007A6BC6" w:rsidP="002E5DBB">
            <w:pPr>
              <w:spacing w:after="0"/>
            </w:pPr>
          </w:p>
        </w:tc>
        <w:tc>
          <w:tcPr>
            <w:tcW w:w="5162" w:type="dxa"/>
          </w:tcPr>
          <w:p w14:paraId="7820BD84" w14:textId="77777777" w:rsidR="007A6BC6" w:rsidRDefault="007A6BC6" w:rsidP="002E5DBB">
            <w:pPr>
              <w:spacing w:after="0"/>
            </w:pPr>
          </w:p>
        </w:tc>
      </w:tr>
      <w:tr w:rsidR="007A6BC6" w14:paraId="57DAA3A7" w14:textId="77777777" w:rsidTr="008F6571">
        <w:trPr>
          <w:cantSplit/>
          <w:jc w:val="center"/>
        </w:trPr>
        <w:tc>
          <w:tcPr>
            <w:tcW w:w="767" w:type="dxa"/>
          </w:tcPr>
          <w:p w14:paraId="5028C879" w14:textId="77777777" w:rsidR="007A6BC6" w:rsidRPr="002E5DBB" w:rsidRDefault="007A6BC6" w:rsidP="00AB56D0">
            <w:pPr>
              <w:pStyle w:val="ListParagraph"/>
              <w:numPr>
                <w:ilvl w:val="0"/>
                <w:numId w:val="3"/>
              </w:numPr>
              <w:spacing w:after="0"/>
              <w:rPr>
                <w:b/>
                <w:bCs/>
              </w:rPr>
            </w:pPr>
          </w:p>
        </w:tc>
        <w:tc>
          <w:tcPr>
            <w:tcW w:w="2877" w:type="dxa"/>
          </w:tcPr>
          <w:p w14:paraId="479FA5AB" w14:textId="77777777" w:rsidR="007A6BC6" w:rsidRDefault="007A6BC6" w:rsidP="002E5DBB">
            <w:pPr>
              <w:spacing w:after="0"/>
            </w:pPr>
          </w:p>
        </w:tc>
        <w:tc>
          <w:tcPr>
            <w:tcW w:w="1103" w:type="dxa"/>
          </w:tcPr>
          <w:p w14:paraId="52A3778C" w14:textId="77777777" w:rsidR="007A6BC6" w:rsidRDefault="007A6BC6" w:rsidP="002E5DBB">
            <w:pPr>
              <w:spacing w:after="0"/>
            </w:pPr>
          </w:p>
        </w:tc>
        <w:tc>
          <w:tcPr>
            <w:tcW w:w="5162" w:type="dxa"/>
          </w:tcPr>
          <w:p w14:paraId="642E1B4F" w14:textId="77777777" w:rsidR="007A6BC6" w:rsidRDefault="007A6BC6" w:rsidP="002E5DBB">
            <w:pPr>
              <w:spacing w:after="0"/>
            </w:pPr>
          </w:p>
        </w:tc>
      </w:tr>
      <w:tr w:rsidR="00BD2F13" w14:paraId="20E9C28F" w14:textId="77777777" w:rsidTr="008F6571">
        <w:trPr>
          <w:cantSplit/>
          <w:jc w:val="center"/>
        </w:trPr>
        <w:tc>
          <w:tcPr>
            <w:tcW w:w="767" w:type="dxa"/>
          </w:tcPr>
          <w:p w14:paraId="79C52477" w14:textId="77777777" w:rsidR="00BD2F13" w:rsidRPr="002E5DBB" w:rsidRDefault="00BD2F13" w:rsidP="00AB56D0">
            <w:pPr>
              <w:pStyle w:val="ListParagraph"/>
              <w:numPr>
                <w:ilvl w:val="0"/>
                <w:numId w:val="3"/>
              </w:numPr>
              <w:spacing w:after="0"/>
              <w:rPr>
                <w:b/>
                <w:bCs/>
              </w:rPr>
            </w:pPr>
          </w:p>
        </w:tc>
        <w:tc>
          <w:tcPr>
            <w:tcW w:w="2877" w:type="dxa"/>
          </w:tcPr>
          <w:p w14:paraId="1B14F187" w14:textId="77777777" w:rsidR="00BD2F13" w:rsidRDefault="00BD2F13" w:rsidP="0057705A">
            <w:pPr>
              <w:spacing w:after="0"/>
            </w:pPr>
          </w:p>
        </w:tc>
        <w:tc>
          <w:tcPr>
            <w:tcW w:w="1103" w:type="dxa"/>
          </w:tcPr>
          <w:p w14:paraId="0D828B1B" w14:textId="77777777" w:rsidR="00BD2F13" w:rsidRDefault="00BD2F13" w:rsidP="0057705A">
            <w:pPr>
              <w:spacing w:after="0"/>
            </w:pPr>
          </w:p>
        </w:tc>
        <w:tc>
          <w:tcPr>
            <w:tcW w:w="5162" w:type="dxa"/>
          </w:tcPr>
          <w:p w14:paraId="641F5416" w14:textId="77777777" w:rsidR="00BD2F13" w:rsidRDefault="00BD2F13" w:rsidP="0057705A">
            <w:pPr>
              <w:spacing w:after="0"/>
            </w:pPr>
          </w:p>
        </w:tc>
      </w:tr>
      <w:tr w:rsidR="00C942E1" w14:paraId="45FEDA52" w14:textId="77777777" w:rsidTr="008F6571">
        <w:trPr>
          <w:cantSplit/>
          <w:jc w:val="center"/>
        </w:trPr>
        <w:tc>
          <w:tcPr>
            <w:tcW w:w="767" w:type="dxa"/>
          </w:tcPr>
          <w:p w14:paraId="42D9B760" w14:textId="77777777" w:rsidR="00C942E1" w:rsidRPr="002E5DBB" w:rsidRDefault="00C942E1" w:rsidP="00AB56D0">
            <w:pPr>
              <w:pStyle w:val="ListParagraph"/>
              <w:numPr>
                <w:ilvl w:val="0"/>
                <w:numId w:val="3"/>
              </w:numPr>
              <w:spacing w:after="0"/>
              <w:rPr>
                <w:b/>
                <w:bCs/>
              </w:rPr>
            </w:pPr>
          </w:p>
        </w:tc>
        <w:tc>
          <w:tcPr>
            <w:tcW w:w="2877" w:type="dxa"/>
          </w:tcPr>
          <w:p w14:paraId="355CA608" w14:textId="77777777" w:rsidR="00C942E1" w:rsidRDefault="00C942E1" w:rsidP="002E5DBB">
            <w:pPr>
              <w:spacing w:after="0"/>
            </w:pPr>
          </w:p>
        </w:tc>
        <w:tc>
          <w:tcPr>
            <w:tcW w:w="1103" w:type="dxa"/>
          </w:tcPr>
          <w:p w14:paraId="3E5A57AC" w14:textId="77777777" w:rsidR="00C942E1" w:rsidRDefault="00C942E1" w:rsidP="002E5DBB">
            <w:pPr>
              <w:spacing w:after="0"/>
            </w:pPr>
          </w:p>
        </w:tc>
        <w:tc>
          <w:tcPr>
            <w:tcW w:w="5162" w:type="dxa"/>
          </w:tcPr>
          <w:p w14:paraId="2AE2485D" w14:textId="77777777" w:rsidR="00C942E1" w:rsidRDefault="00C942E1" w:rsidP="002E5DBB">
            <w:pPr>
              <w:spacing w:after="0"/>
            </w:pPr>
          </w:p>
        </w:tc>
      </w:tr>
      <w:tr w:rsidR="00FD31FA" w14:paraId="4A5ABE19" w14:textId="77777777" w:rsidTr="008F6571">
        <w:trPr>
          <w:cantSplit/>
          <w:jc w:val="center"/>
        </w:trPr>
        <w:tc>
          <w:tcPr>
            <w:tcW w:w="767" w:type="dxa"/>
          </w:tcPr>
          <w:p w14:paraId="5D0A6104" w14:textId="77777777" w:rsidR="00FD31FA" w:rsidRPr="002E5DBB" w:rsidRDefault="00FD31FA" w:rsidP="00AB56D0">
            <w:pPr>
              <w:pStyle w:val="ListParagraph"/>
              <w:numPr>
                <w:ilvl w:val="0"/>
                <w:numId w:val="3"/>
              </w:numPr>
              <w:spacing w:after="0"/>
              <w:rPr>
                <w:b/>
                <w:bCs/>
              </w:rPr>
            </w:pPr>
          </w:p>
        </w:tc>
        <w:tc>
          <w:tcPr>
            <w:tcW w:w="2877" w:type="dxa"/>
          </w:tcPr>
          <w:p w14:paraId="7238BF80" w14:textId="77777777" w:rsidR="00FD31FA" w:rsidRDefault="00FD31FA" w:rsidP="002E5DBB">
            <w:pPr>
              <w:spacing w:after="0"/>
            </w:pPr>
          </w:p>
        </w:tc>
        <w:tc>
          <w:tcPr>
            <w:tcW w:w="1103" w:type="dxa"/>
          </w:tcPr>
          <w:p w14:paraId="061784AB" w14:textId="77777777" w:rsidR="00FD31FA" w:rsidRDefault="00FD31FA" w:rsidP="002E5DBB">
            <w:pPr>
              <w:spacing w:after="0"/>
            </w:pPr>
          </w:p>
        </w:tc>
        <w:tc>
          <w:tcPr>
            <w:tcW w:w="5162" w:type="dxa"/>
          </w:tcPr>
          <w:p w14:paraId="4F494EA4" w14:textId="77777777" w:rsidR="00FD31FA" w:rsidRDefault="00FD31FA" w:rsidP="002E5DBB">
            <w:pPr>
              <w:spacing w:after="0"/>
            </w:pPr>
          </w:p>
        </w:tc>
      </w:tr>
      <w:tr w:rsidR="001B3B26" w14:paraId="4442E4B5" w14:textId="77777777" w:rsidTr="008F6571">
        <w:trPr>
          <w:cantSplit/>
          <w:jc w:val="center"/>
        </w:trPr>
        <w:tc>
          <w:tcPr>
            <w:tcW w:w="767" w:type="dxa"/>
          </w:tcPr>
          <w:p w14:paraId="163B9ABA" w14:textId="77777777" w:rsidR="001B3B26" w:rsidRPr="002E5DBB" w:rsidRDefault="001B3B26" w:rsidP="00AB56D0">
            <w:pPr>
              <w:pStyle w:val="ListParagraph"/>
              <w:numPr>
                <w:ilvl w:val="0"/>
                <w:numId w:val="3"/>
              </w:numPr>
              <w:spacing w:after="0"/>
              <w:rPr>
                <w:b/>
                <w:bCs/>
              </w:rPr>
            </w:pPr>
          </w:p>
        </w:tc>
        <w:tc>
          <w:tcPr>
            <w:tcW w:w="2877" w:type="dxa"/>
          </w:tcPr>
          <w:p w14:paraId="07AB9CA7" w14:textId="77777777" w:rsidR="001B3B26" w:rsidRDefault="001B3B26" w:rsidP="002E5DBB">
            <w:pPr>
              <w:spacing w:after="0"/>
            </w:pPr>
          </w:p>
        </w:tc>
        <w:tc>
          <w:tcPr>
            <w:tcW w:w="1103" w:type="dxa"/>
          </w:tcPr>
          <w:p w14:paraId="5DA5664B" w14:textId="77777777" w:rsidR="001B3B26" w:rsidRDefault="001B3B26" w:rsidP="002E5DBB">
            <w:pPr>
              <w:spacing w:after="0"/>
            </w:pPr>
          </w:p>
        </w:tc>
        <w:tc>
          <w:tcPr>
            <w:tcW w:w="5162" w:type="dxa"/>
          </w:tcPr>
          <w:p w14:paraId="2D522ADB" w14:textId="77777777" w:rsidR="001B3B26" w:rsidRDefault="001B3B26" w:rsidP="002E5DBB">
            <w:pPr>
              <w:spacing w:after="0"/>
            </w:pPr>
          </w:p>
        </w:tc>
      </w:tr>
    </w:tbl>
    <w:p w14:paraId="554CC2BA" w14:textId="77777777" w:rsidR="00E5088F" w:rsidRDefault="00E5088F" w:rsidP="00494EB8">
      <w:pPr>
        <w:pStyle w:val="Caption"/>
      </w:pPr>
      <w:bookmarkStart w:id="20" w:name="_Toc312605193"/>
      <w:r>
        <w:t xml:space="preserve">Table </w:t>
      </w:r>
      <w:r w:rsidR="006F6F8D">
        <w:fldChar w:fldCharType="begin"/>
      </w:r>
      <w:r>
        <w:instrText xml:space="preserve"> SEQ Table \* ARABIC </w:instrText>
      </w:r>
      <w:r w:rsidR="006F6F8D">
        <w:fldChar w:fldCharType="separate"/>
      </w:r>
      <w:r w:rsidR="00AC0054">
        <w:rPr>
          <w:noProof/>
        </w:rPr>
        <w:t>2</w:t>
      </w:r>
      <w:r w:rsidR="006F6F8D">
        <w:fldChar w:fldCharType="end"/>
      </w:r>
      <w:r>
        <w:t xml:space="preserve"> – </w:t>
      </w:r>
      <w:r w:rsidRPr="00494EB8">
        <w:t>Reference</w:t>
      </w:r>
      <w:r>
        <w:t xml:space="preserve"> Documents</w:t>
      </w:r>
      <w:bookmarkEnd w:id="20"/>
    </w:p>
    <w:p w14:paraId="7CD744A4" w14:textId="77777777" w:rsidR="00AB5DDE" w:rsidRDefault="004F39AC" w:rsidP="00226C1F">
      <w:pPr>
        <w:pStyle w:val="Heading1"/>
      </w:pPr>
      <w:bookmarkStart w:id="21" w:name="_Toc252829656"/>
      <w:bookmarkStart w:id="22" w:name="_Toc252829657"/>
      <w:bookmarkStart w:id="23" w:name="_Toc413495853"/>
      <w:bookmarkEnd w:id="21"/>
      <w:bookmarkEnd w:id="22"/>
      <w:r>
        <w:lastRenderedPageBreak/>
        <w:t>Project Proposal</w:t>
      </w:r>
      <w:bookmarkEnd w:id="23"/>
      <w:r>
        <w:t xml:space="preserve"> </w:t>
      </w:r>
    </w:p>
    <w:p w14:paraId="02BC62C9" w14:textId="36BD8126" w:rsidR="00B90843" w:rsidRDefault="00B90843" w:rsidP="00B90843">
      <w:pPr>
        <w:pStyle w:val="Heading2"/>
      </w:pPr>
      <w:bookmarkStart w:id="24" w:name="_Toc413495854"/>
      <w:r>
        <w:t>Background</w:t>
      </w:r>
      <w:bookmarkEnd w:id="24"/>
    </w:p>
    <w:p w14:paraId="2CA450D3" w14:textId="39830D10" w:rsidR="00B90843" w:rsidRDefault="00B90843" w:rsidP="00B90843">
      <w:pPr>
        <w:rPr>
          <w:color w:val="1F497D" w:themeColor="text2"/>
        </w:rPr>
      </w:pPr>
      <w:r>
        <w:rPr>
          <w:color w:val="1F497D" w:themeColor="text2"/>
        </w:rPr>
        <w:t>The E3VB board is a learning tool developed by Intel as part of a program called Intel Learning Company 2.</w:t>
      </w:r>
      <w:r w:rsidR="0007125A">
        <w:rPr>
          <w:color w:val="1F497D" w:themeColor="text2"/>
        </w:rPr>
        <w:t>0. The E3VB board is made up of various circuits that coincide with experiments that teach students and industry members validation techniques. These experiments highlight common problems t</w:t>
      </w:r>
      <w:bookmarkStart w:id="25" w:name="_GoBack"/>
      <w:bookmarkEnd w:id="25"/>
      <w:r w:rsidR="0007125A">
        <w:rPr>
          <w:color w:val="1F497D" w:themeColor="text2"/>
        </w:rPr>
        <w:t xml:space="preserve">hat occur when creating PCB layouts. </w:t>
      </w:r>
    </w:p>
    <w:p w14:paraId="2511EE65" w14:textId="415A40F7" w:rsidR="00783E27" w:rsidRDefault="00783E27" w:rsidP="00B90843">
      <w:pPr>
        <w:rPr>
          <w:color w:val="1F497D" w:themeColor="text2"/>
        </w:rPr>
      </w:pPr>
    </w:p>
    <w:p w14:paraId="11A419C6" w14:textId="77777777" w:rsidR="00783E27" w:rsidRDefault="00783E27" w:rsidP="00783E27">
      <w:pPr>
        <w:pStyle w:val="Heading2"/>
        <w:ind w:left="0" w:firstLine="0"/>
      </w:pPr>
      <w:bookmarkStart w:id="26" w:name="_Toc413495855"/>
      <w:r>
        <w:t>Problem Statement</w:t>
      </w:r>
      <w:bookmarkEnd w:id="26"/>
    </w:p>
    <w:p w14:paraId="4C8D85CE" w14:textId="3CA691C5" w:rsidR="00783E27" w:rsidRPr="00D75CD6" w:rsidRDefault="00783E27" w:rsidP="00D75CD6">
      <w:pPr>
        <w:pStyle w:val="Heading2"/>
        <w:ind w:firstLine="0"/>
        <w:jc w:val="both"/>
        <w:rPr>
          <w:rFonts w:asciiTheme="minorHAnsi" w:hAnsiTheme="minorHAnsi"/>
          <w:b w:val="0"/>
          <w:sz w:val="22"/>
        </w:rPr>
      </w:pPr>
      <w:bookmarkStart w:id="27" w:name="_Toc413495856"/>
      <w:r w:rsidRPr="00D75CD6">
        <w:rPr>
          <w:rFonts w:asciiTheme="minorHAnsi" w:hAnsiTheme="minorHAnsi"/>
          <w:b w:val="0"/>
          <w:color w:val="1F497D" w:themeColor="text2"/>
          <w:sz w:val="22"/>
        </w:rPr>
        <w:t xml:space="preserve">As part of Portland State University’s ECE Capstone Project the E3VB board will be improved </w:t>
      </w:r>
      <w:r w:rsidR="00D75CD6">
        <w:rPr>
          <w:rFonts w:asciiTheme="minorHAnsi" w:hAnsiTheme="minorHAnsi"/>
          <w:b w:val="0"/>
          <w:color w:val="1F497D" w:themeColor="text2"/>
          <w:sz w:val="22"/>
        </w:rPr>
        <w:t xml:space="preserve">upon </w:t>
      </w:r>
      <w:r w:rsidRPr="00D75CD6">
        <w:rPr>
          <w:rFonts w:asciiTheme="minorHAnsi" w:hAnsiTheme="minorHAnsi"/>
          <w:b w:val="0"/>
          <w:color w:val="1F497D" w:themeColor="text2"/>
          <w:sz w:val="22"/>
        </w:rPr>
        <w:t>and peripheral experiments will be added. Some of the documentation for the E3VB is incorrect and vague. Correcting these errors will lead to better understanding and better reception of the E3VB. Due to the tools available, project scope, and finances modifying the existing board is not possible, but adding experiments through peripheral board(s) is possible and will possibly be added to a new board revision in the future.</w:t>
      </w:r>
      <w:bookmarkEnd w:id="27"/>
      <w:r w:rsidRPr="00D75CD6">
        <w:rPr>
          <w:rFonts w:asciiTheme="minorHAnsi" w:hAnsiTheme="minorHAnsi"/>
          <w:b w:val="0"/>
          <w:color w:val="1F497D" w:themeColor="text2"/>
          <w:sz w:val="22"/>
        </w:rPr>
        <w:t xml:space="preserve">   </w:t>
      </w:r>
    </w:p>
    <w:p w14:paraId="499877D2" w14:textId="47E28099" w:rsidR="00035586" w:rsidRPr="00035586" w:rsidRDefault="00035586" w:rsidP="00035586">
      <w:pPr>
        <w:pStyle w:val="Heading2"/>
      </w:pPr>
      <w:bookmarkStart w:id="28" w:name="_Toc413495857"/>
      <w:r>
        <w:t>Project Tasks</w:t>
      </w:r>
      <w:bookmarkEnd w:id="28"/>
    </w:p>
    <w:p w14:paraId="375A922B" w14:textId="77777777" w:rsidR="00880D23" w:rsidRDefault="00DD6049" w:rsidP="00035586">
      <w:pPr>
        <w:pStyle w:val="Heading3"/>
      </w:pPr>
      <w:bookmarkStart w:id="29" w:name="_Toc413495858"/>
      <w:r>
        <w:t>Improve Project Documentation</w:t>
      </w:r>
      <w:bookmarkEnd w:id="29"/>
    </w:p>
    <w:p w14:paraId="2B7FE648" w14:textId="77777777" w:rsidR="00783E27" w:rsidRDefault="00DD6049" w:rsidP="00AB56D0">
      <w:pPr>
        <w:pStyle w:val="ListParagraph"/>
        <w:numPr>
          <w:ilvl w:val="0"/>
          <w:numId w:val="8"/>
        </w:numPr>
        <w:spacing w:after="0" w:line="240" w:lineRule="auto"/>
        <w:rPr>
          <w:color w:val="1F497D" w:themeColor="text2"/>
        </w:rPr>
      </w:pPr>
      <w:r w:rsidRPr="00783E27">
        <w:rPr>
          <w:bCs/>
          <w:iCs/>
          <w:color w:val="1F497D" w:themeColor="text2"/>
        </w:rPr>
        <w:t>Give all D</w:t>
      </w:r>
      <w:r w:rsidR="00783E27" w:rsidRPr="00783E27">
        <w:rPr>
          <w:bCs/>
          <w:iCs/>
          <w:color w:val="1F497D" w:themeColor="text2"/>
        </w:rPr>
        <w:t>ocuments the same look and feel</w:t>
      </w:r>
      <w:r w:rsidR="56784E50" w:rsidRPr="00783E27">
        <w:rPr>
          <w:color w:val="1F497D" w:themeColor="text2"/>
        </w:rPr>
        <w:t>.</w:t>
      </w:r>
    </w:p>
    <w:p w14:paraId="2D9BD552" w14:textId="64B21765" w:rsidR="00EA558D" w:rsidRPr="00783E27" w:rsidRDefault="56784E50" w:rsidP="00AB56D0">
      <w:pPr>
        <w:pStyle w:val="ListParagraph"/>
        <w:numPr>
          <w:ilvl w:val="0"/>
          <w:numId w:val="8"/>
        </w:numPr>
        <w:spacing w:after="0" w:line="240" w:lineRule="auto"/>
        <w:rPr>
          <w:color w:val="1F497D" w:themeColor="text2"/>
        </w:rPr>
      </w:pPr>
      <w:r w:rsidRPr="00783E27">
        <w:rPr>
          <w:color w:val="1F497D" w:themeColor="text2"/>
        </w:rPr>
        <w:t>Provide background theory before each experiment.</w:t>
      </w:r>
    </w:p>
    <w:p w14:paraId="2430E343" w14:textId="1C95E644" w:rsidR="00E867C7" w:rsidRPr="00783E27" w:rsidRDefault="56784E50" w:rsidP="00783E27">
      <w:pPr>
        <w:numPr>
          <w:ilvl w:val="0"/>
          <w:numId w:val="8"/>
        </w:numPr>
        <w:spacing w:after="0" w:line="240" w:lineRule="auto"/>
        <w:rPr>
          <w:color w:val="1F497D" w:themeColor="text2"/>
        </w:rPr>
      </w:pPr>
      <w:r w:rsidRPr="56784E50">
        <w:rPr>
          <w:color w:val="1F497D" w:themeColor="text2"/>
        </w:rPr>
        <w:t>Make experiments as clear as possible by improving setup procedure.</w:t>
      </w:r>
      <w:bookmarkStart w:id="30" w:name="_Toc245453070"/>
    </w:p>
    <w:p w14:paraId="4A7205D0" w14:textId="77777777" w:rsidR="00903EED" w:rsidRPr="00B96320" w:rsidRDefault="00903EED" w:rsidP="00903EED">
      <w:pPr>
        <w:pStyle w:val="ListParagraph"/>
        <w:rPr>
          <w:bCs/>
          <w:iCs/>
          <w:color w:val="1F497D" w:themeColor="text2"/>
        </w:rPr>
      </w:pPr>
    </w:p>
    <w:p w14:paraId="028B5543" w14:textId="5CA8856A" w:rsidR="00800F47" w:rsidRDefault="00B118BC" w:rsidP="00035586">
      <w:pPr>
        <w:pStyle w:val="Heading3"/>
      </w:pPr>
      <w:bookmarkStart w:id="31" w:name="_Toc413495859"/>
      <w:bookmarkStart w:id="32" w:name="_Toc239043166"/>
      <w:bookmarkStart w:id="33" w:name="_Toc232165420"/>
      <w:bookmarkEnd w:id="30"/>
      <w:r>
        <w:t>Create Peripheral Boards</w:t>
      </w:r>
      <w:bookmarkEnd w:id="31"/>
    </w:p>
    <w:p w14:paraId="219A4306" w14:textId="77777777" w:rsidR="00B118BC" w:rsidRPr="00B118BC" w:rsidRDefault="00B118BC" w:rsidP="00783E27">
      <w:pPr>
        <w:pStyle w:val="ListParagraph"/>
        <w:numPr>
          <w:ilvl w:val="0"/>
          <w:numId w:val="8"/>
        </w:numPr>
        <w:rPr>
          <w:rFonts w:cs="Calibri"/>
          <w:color w:val="1F497D" w:themeColor="text2"/>
        </w:rPr>
      </w:pPr>
      <w:r>
        <w:rPr>
          <w:color w:val="1F497D" w:themeColor="text2"/>
        </w:rPr>
        <w:t>Create peripheral PCB’s that demonstrate additional experiments.</w:t>
      </w:r>
    </w:p>
    <w:p w14:paraId="3C22704D" w14:textId="103B2127" w:rsidR="00B118BC" w:rsidRPr="00B118BC" w:rsidRDefault="00B118BC" w:rsidP="00783E27">
      <w:pPr>
        <w:pStyle w:val="ListParagraph"/>
        <w:numPr>
          <w:ilvl w:val="0"/>
          <w:numId w:val="8"/>
        </w:numPr>
        <w:rPr>
          <w:rFonts w:cs="Calibri"/>
          <w:color w:val="1F497D" w:themeColor="text2"/>
        </w:rPr>
      </w:pPr>
      <w:r>
        <w:rPr>
          <w:color w:val="1F497D" w:themeColor="text2"/>
        </w:rPr>
        <w:t>Additional experiments:</w:t>
      </w:r>
    </w:p>
    <w:p w14:paraId="237EADDD" w14:textId="77777777" w:rsidR="00B118BC" w:rsidRPr="00B118BC" w:rsidRDefault="00B118BC" w:rsidP="00B118BC">
      <w:pPr>
        <w:pStyle w:val="ListParagraph"/>
        <w:numPr>
          <w:ilvl w:val="1"/>
          <w:numId w:val="8"/>
        </w:numPr>
        <w:rPr>
          <w:rFonts w:cs="Calibri"/>
          <w:color w:val="1F497D" w:themeColor="text2"/>
        </w:rPr>
      </w:pPr>
      <w:r>
        <w:rPr>
          <w:color w:val="1F497D" w:themeColor="text2"/>
        </w:rPr>
        <w:t>ISI Add-On</w:t>
      </w:r>
    </w:p>
    <w:p w14:paraId="41EF2AE3" w14:textId="77777777" w:rsidR="00B118BC" w:rsidRPr="00B118BC" w:rsidRDefault="00B118BC" w:rsidP="00B118BC">
      <w:pPr>
        <w:pStyle w:val="ListParagraph"/>
        <w:numPr>
          <w:ilvl w:val="1"/>
          <w:numId w:val="8"/>
        </w:numPr>
        <w:rPr>
          <w:rFonts w:cs="Calibri"/>
          <w:color w:val="1F497D" w:themeColor="text2"/>
        </w:rPr>
      </w:pPr>
      <w:r>
        <w:rPr>
          <w:color w:val="1F497D" w:themeColor="text2"/>
        </w:rPr>
        <w:t>Mixed Signal Ground Techniques</w:t>
      </w:r>
    </w:p>
    <w:p w14:paraId="5E45EBC2" w14:textId="1D335E21" w:rsidR="00903EED" w:rsidRPr="00783E27" w:rsidRDefault="00B118BC" w:rsidP="00B118BC">
      <w:pPr>
        <w:pStyle w:val="ListParagraph"/>
        <w:numPr>
          <w:ilvl w:val="1"/>
          <w:numId w:val="8"/>
        </w:numPr>
        <w:rPr>
          <w:rFonts w:cs="Calibri"/>
          <w:color w:val="1F497D" w:themeColor="text2"/>
        </w:rPr>
      </w:pPr>
      <w:r>
        <w:rPr>
          <w:color w:val="1F497D" w:themeColor="text2"/>
        </w:rPr>
        <w:t xml:space="preserve">Connector Experiment </w:t>
      </w:r>
    </w:p>
    <w:bookmarkEnd w:id="32"/>
    <w:bookmarkEnd w:id="33"/>
    <w:p w14:paraId="2DC44BA2" w14:textId="77777777" w:rsidR="00903EED" w:rsidRPr="00B118BC" w:rsidRDefault="00903EED" w:rsidP="00B118BC">
      <w:pPr>
        <w:rPr>
          <w:color w:val="1F497D" w:themeColor="text2"/>
        </w:rPr>
      </w:pPr>
    </w:p>
    <w:p w14:paraId="7B324C3A" w14:textId="19599671" w:rsidR="00B96320" w:rsidRDefault="00B96320" w:rsidP="00B96320">
      <w:pPr>
        <w:pStyle w:val="ListParagraph"/>
        <w:rPr>
          <w:bCs/>
          <w:iCs/>
          <w:color w:val="1F497D" w:themeColor="text2"/>
        </w:rPr>
      </w:pPr>
    </w:p>
    <w:p w14:paraId="6D00BFEA" w14:textId="77777777" w:rsidR="00035586" w:rsidRDefault="00035586" w:rsidP="00B96320">
      <w:pPr>
        <w:pStyle w:val="ListParagraph"/>
        <w:rPr>
          <w:bCs/>
          <w:iCs/>
          <w:color w:val="1F497D" w:themeColor="text2"/>
        </w:rPr>
      </w:pPr>
    </w:p>
    <w:p w14:paraId="7F32BE26" w14:textId="77777777" w:rsidR="00B118BC" w:rsidRDefault="00B118BC" w:rsidP="00B118BC">
      <w:pPr>
        <w:pStyle w:val="Heading2"/>
        <w:ind w:left="0" w:firstLine="0"/>
      </w:pPr>
    </w:p>
    <w:p w14:paraId="40B8983A" w14:textId="25465C7B" w:rsidR="00035586" w:rsidRDefault="00035586" w:rsidP="00B118BC">
      <w:pPr>
        <w:pStyle w:val="Heading2"/>
        <w:ind w:left="0" w:firstLine="0"/>
      </w:pPr>
      <w:bookmarkStart w:id="34" w:name="_Toc413495860"/>
      <w:r>
        <w:t>Task Breakdown</w:t>
      </w:r>
      <w:bookmarkEnd w:id="34"/>
      <w:r>
        <w:t xml:space="preserve"> </w:t>
      </w:r>
    </w:p>
    <w:p w14:paraId="7294FEA7" w14:textId="01554CF3" w:rsidR="00035586" w:rsidRDefault="00035586" w:rsidP="00035586">
      <w:pPr>
        <w:pStyle w:val="Heading3"/>
      </w:pPr>
      <w:bookmarkStart w:id="35" w:name="_Toc413495861"/>
      <w:r>
        <w:t>Kris</w:t>
      </w:r>
      <w:bookmarkEnd w:id="35"/>
    </w:p>
    <w:p w14:paraId="7DC81EDF" w14:textId="770724AC" w:rsidR="00035586" w:rsidRDefault="00035586" w:rsidP="00035586">
      <w:pPr>
        <w:pStyle w:val="Heading5"/>
      </w:pPr>
      <w:r>
        <w:t>Experiments</w:t>
      </w:r>
    </w:p>
    <w:p w14:paraId="7F2C9996" w14:textId="2F513C0A" w:rsidR="00035586" w:rsidRDefault="004A38F8" w:rsidP="00AB56D0">
      <w:pPr>
        <w:pStyle w:val="ListParagraph"/>
        <w:numPr>
          <w:ilvl w:val="0"/>
          <w:numId w:val="9"/>
        </w:numPr>
      </w:pPr>
      <w:r>
        <w:t>Package Differences</w:t>
      </w:r>
    </w:p>
    <w:p w14:paraId="7954CB8C" w14:textId="47B0C50C" w:rsidR="00035586" w:rsidRDefault="00035586" w:rsidP="00AB56D0">
      <w:pPr>
        <w:pStyle w:val="ListParagraph"/>
        <w:numPr>
          <w:ilvl w:val="0"/>
          <w:numId w:val="9"/>
        </w:numPr>
      </w:pPr>
      <w:r>
        <w:t>Simalutaneous Switching Outputs</w:t>
      </w:r>
    </w:p>
    <w:p w14:paraId="63843300" w14:textId="240A610B" w:rsidR="00035586" w:rsidRDefault="00035586" w:rsidP="00AB56D0">
      <w:pPr>
        <w:pStyle w:val="ListParagraph"/>
        <w:numPr>
          <w:ilvl w:val="0"/>
          <w:numId w:val="9"/>
        </w:numPr>
      </w:pPr>
      <w:r>
        <w:t>Crosstalk I &amp; II</w:t>
      </w:r>
    </w:p>
    <w:p w14:paraId="662BC7AB" w14:textId="4CD2BE64" w:rsidR="00035586" w:rsidRDefault="00BE27C0" w:rsidP="00035586">
      <w:pPr>
        <w:pStyle w:val="Heading5"/>
      </w:pPr>
      <w:r>
        <w:t>Peripheral Boards</w:t>
      </w:r>
    </w:p>
    <w:p w14:paraId="3E32CC18" w14:textId="5D498392" w:rsidR="00035586" w:rsidRDefault="00BE27C0" w:rsidP="00BE27C0">
      <w:pPr>
        <w:pStyle w:val="ListParagraph"/>
        <w:numPr>
          <w:ilvl w:val="0"/>
          <w:numId w:val="10"/>
        </w:numPr>
      </w:pPr>
      <w:r>
        <w:t xml:space="preserve">Main Experiment: ISI Add-On </w:t>
      </w:r>
    </w:p>
    <w:p w14:paraId="07AEA0A6" w14:textId="161530C4" w:rsidR="00EA694A" w:rsidRDefault="00EA694A" w:rsidP="00EA694A">
      <w:pPr>
        <w:pStyle w:val="Heading3"/>
      </w:pPr>
      <w:bookmarkStart w:id="36" w:name="_Toc413495862"/>
      <w:r>
        <w:t>Luis</w:t>
      </w:r>
      <w:bookmarkEnd w:id="36"/>
    </w:p>
    <w:p w14:paraId="5155B594" w14:textId="77777777" w:rsidR="00EA694A" w:rsidRDefault="00EA694A" w:rsidP="00EA694A">
      <w:pPr>
        <w:pStyle w:val="Heading5"/>
      </w:pPr>
      <w:r>
        <w:t>Experiments</w:t>
      </w:r>
    </w:p>
    <w:p w14:paraId="6023CE39" w14:textId="530A952A" w:rsidR="00EA694A" w:rsidRDefault="00EA694A" w:rsidP="00AB56D0">
      <w:pPr>
        <w:pStyle w:val="ListParagraph"/>
        <w:numPr>
          <w:ilvl w:val="0"/>
          <w:numId w:val="9"/>
        </w:numPr>
      </w:pPr>
      <w:r>
        <w:t>Intersymbol Interference</w:t>
      </w:r>
    </w:p>
    <w:p w14:paraId="58AB4A48" w14:textId="1137EAEA" w:rsidR="00EA694A" w:rsidRDefault="00EA694A" w:rsidP="00AB56D0">
      <w:pPr>
        <w:pStyle w:val="ListParagraph"/>
        <w:numPr>
          <w:ilvl w:val="0"/>
          <w:numId w:val="9"/>
        </w:numPr>
      </w:pPr>
      <w:r>
        <w:t>Driver Circuit</w:t>
      </w:r>
    </w:p>
    <w:p w14:paraId="3E4D8360" w14:textId="77777777" w:rsidR="00EA694A" w:rsidRDefault="00EA694A" w:rsidP="00AB56D0">
      <w:pPr>
        <w:pStyle w:val="ListParagraph"/>
        <w:numPr>
          <w:ilvl w:val="0"/>
          <w:numId w:val="9"/>
        </w:numPr>
      </w:pPr>
      <w:r>
        <w:t>Crosstalk I &amp; II</w:t>
      </w:r>
    </w:p>
    <w:p w14:paraId="46ADD492" w14:textId="3BA4E9AA" w:rsidR="00EA694A" w:rsidRDefault="00BE27C0" w:rsidP="00EA694A">
      <w:pPr>
        <w:pStyle w:val="Heading5"/>
      </w:pPr>
      <w:r>
        <w:t>Peripheral Boards</w:t>
      </w:r>
    </w:p>
    <w:p w14:paraId="7E7D88CC" w14:textId="776C36CB" w:rsidR="00EA694A" w:rsidRDefault="00BE27C0" w:rsidP="00EA694A">
      <w:pPr>
        <w:pStyle w:val="ListParagraph"/>
        <w:numPr>
          <w:ilvl w:val="0"/>
          <w:numId w:val="11"/>
        </w:numPr>
      </w:pPr>
      <w:r>
        <w:t>Main Experiment: ISI Add-On</w:t>
      </w:r>
    </w:p>
    <w:p w14:paraId="1A96BB50" w14:textId="358C3D3F" w:rsidR="00EA694A" w:rsidRDefault="00EA694A" w:rsidP="00EA694A">
      <w:pPr>
        <w:pStyle w:val="Heading3"/>
        <w:ind w:left="0" w:firstLine="0"/>
      </w:pPr>
      <w:bookmarkStart w:id="37" w:name="_Toc413495863"/>
      <w:r>
        <w:t>Travis</w:t>
      </w:r>
      <w:bookmarkEnd w:id="37"/>
    </w:p>
    <w:p w14:paraId="239CA78F" w14:textId="77777777" w:rsidR="00EA694A" w:rsidRDefault="00EA694A" w:rsidP="00EA694A">
      <w:pPr>
        <w:pStyle w:val="Heading5"/>
      </w:pPr>
      <w:r>
        <w:t>Experiments</w:t>
      </w:r>
    </w:p>
    <w:p w14:paraId="4BD4D4F7" w14:textId="3841197B" w:rsidR="00EA694A" w:rsidRDefault="00EA694A" w:rsidP="00AB56D0">
      <w:pPr>
        <w:pStyle w:val="ListParagraph"/>
        <w:numPr>
          <w:ilvl w:val="0"/>
          <w:numId w:val="9"/>
        </w:numPr>
      </w:pPr>
      <w:r>
        <w:t>LCR Transmission Line</w:t>
      </w:r>
    </w:p>
    <w:p w14:paraId="3EFAF487" w14:textId="43945F28" w:rsidR="00EA694A" w:rsidRDefault="00EA694A" w:rsidP="00AB56D0">
      <w:pPr>
        <w:pStyle w:val="ListParagraph"/>
        <w:numPr>
          <w:ilvl w:val="0"/>
          <w:numId w:val="9"/>
        </w:numPr>
      </w:pPr>
      <w:r>
        <w:t>Corners and Vias</w:t>
      </w:r>
    </w:p>
    <w:p w14:paraId="3C83AEFE" w14:textId="77777777" w:rsidR="00EA694A" w:rsidRDefault="00EA694A" w:rsidP="00AB56D0">
      <w:pPr>
        <w:pStyle w:val="ListParagraph"/>
        <w:numPr>
          <w:ilvl w:val="0"/>
          <w:numId w:val="9"/>
        </w:numPr>
      </w:pPr>
      <w:r>
        <w:t>Crosstalk I &amp; II</w:t>
      </w:r>
    </w:p>
    <w:p w14:paraId="5474A97B" w14:textId="652ECA99" w:rsidR="00EA694A" w:rsidRDefault="00BE27C0" w:rsidP="00EA694A">
      <w:pPr>
        <w:pStyle w:val="Heading5"/>
      </w:pPr>
      <w:r>
        <w:t>Peripheral Boards</w:t>
      </w:r>
    </w:p>
    <w:p w14:paraId="0E199AF9" w14:textId="216AC5EF" w:rsidR="00EA694A" w:rsidRDefault="00BE27C0" w:rsidP="00AB56D0">
      <w:pPr>
        <w:pStyle w:val="ListParagraph"/>
        <w:numPr>
          <w:ilvl w:val="0"/>
          <w:numId w:val="12"/>
        </w:numPr>
      </w:pPr>
      <w:r>
        <w:t>Main Experiment: Mixed Signal Ground Techniques</w:t>
      </w:r>
    </w:p>
    <w:p w14:paraId="6DA7C2BE" w14:textId="2CAF847B" w:rsidR="00EA694A" w:rsidRPr="00EA694A" w:rsidRDefault="00784FFF" w:rsidP="00BE27C0">
      <w:pPr>
        <w:pStyle w:val="ListParagraph"/>
      </w:pPr>
      <w:r>
        <w:t xml:space="preserve"> </w:t>
      </w:r>
    </w:p>
    <w:p w14:paraId="1C6E3DD6" w14:textId="40F90F40" w:rsidR="00EA694A" w:rsidRDefault="00EA694A" w:rsidP="00EA694A">
      <w:pPr>
        <w:pStyle w:val="Heading3"/>
        <w:ind w:left="0" w:firstLine="0"/>
      </w:pPr>
      <w:bookmarkStart w:id="38" w:name="_Toc413495864"/>
      <w:r>
        <w:t>Brandon</w:t>
      </w:r>
      <w:bookmarkEnd w:id="38"/>
    </w:p>
    <w:p w14:paraId="4C46F303" w14:textId="77777777" w:rsidR="00EA694A" w:rsidRDefault="00EA694A" w:rsidP="00EA694A">
      <w:pPr>
        <w:pStyle w:val="Heading5"/>
      </w:pPr>
      <w:r>
        <w:t>Experiments</w:t>
      </w:r>
    </w:p>
    <w:p w14:paraId="58E5A3BD" w14:textId="429BC623" w:rsidR="00EA694A" w:rsidRDefault="00EA694A" w:rsidP="00AB56D0">
      <w:pPr>
        <w:pStyle w:val="ListParagraph"/>
        <w:numPr>
          <w:ilvl w:val="0"/>
          <w:numId w:val="9"/>
        </w:numPr>
      </w:pPr>
      <w:r>
        <w:t>Mystery Traces</w:t>
      </w:r>
    </w:p>
    <w:p w14:paraId="7CC767D7" w14:textId="1BCEC3FB" w:rsidR="00EA694A" w:rsidRDefault="00EA694A" w:rsidP="00AB56D0">
      <w:pPr>
        <w:pStyle w:val="ListParagraph"/>
        <w:numPr>
          <w:ilvl w:val="0"/>
          <w:numId w:val="9"/>
        </w:numPr>
      </w:pPr>
      <w:r>
        <w:t>Decoupling</w:t>
      </w:r>
    </w:p>
    <w:p w14:paraId="08E7AFAD" w14:textId="77777777" w:rsidR="00EA694A" w:rsidRDefault="00EA694A" w:rsidP="00AB56D0">
      <w:pPr>
        <w:pStyle w:val="ListParagraph"/>
        <w:numPr>
          <w:ilvl w:val="0"/>
          <w:numId w:val="9"/>
        </w:numPr>
      </w:pPr>
      <w:r>
        <w:t>Crosstalk I &amp; II</w:t>
      </w:r>
    </w:p>
    <w:p w14:paraId="3B4B2A08" w14:textId="6870BDFC" w:rsidR="00EA694A" w:rsidRDefault="00BE27C0" w:rsidP="00EA694A">
      <w:pPr>
        <w:pStyle w:val="Heading5"/>
      </w:pPr>
      <w:r>
        <w:t>Peripheral Boards</w:t>
      </w:r>
    </w:p>
    <w:p w14:paraId="4D9858DC" w14:textId="22DC587D" w:rsidR="00EA694A" w:rsidRDefault="00BE27C0" w:rsidP="00AB56D0">
      <w:pPr>
        <w:pStyle w:val="ListParagraph"/>
        <w:numPr>
          <w:ilvl w:val="0"/>
          <w:numId w:val="12"/>
        </w:numPr>
      </w:pPr>
      <w:r>
        <w:t>Main Experiment: Connector Experiment</w:t>
      </w:r>
    </w:p>
    <w:p w14:paraId="6893552B" w14:textId="6CD599CD" w:rsidR="00CA6490" w:rsidRDefault="00CA6490" w:rsidP="00BE27C0">
      <w:pPr>
        <w:ind w:left="360"/>
      </w:pPr>
    </w:p>
    <w:p w14:paraId="0041C7F1" w14:textId="77777777" w:rsidR="00EA694A" w:rsidRDefault="00EA694A" w:rsidP="00BE27C0">
      <w:pPr>
        <w:pStyle w:val="Heading2"/>
        <w:ind w:left="0" w:firstLine="0"/>
      </w:pPr>
      <w:bookmarkStart w:id="39" w:name="_Toc413495865"/>
      <w:r>
        <w:lastRenderedPageBreak/>
        <w:t>Project Timeline</w:t>
      </w:r>
      <w:bookmarkEnd w:id="39"/>
    </w:p>
    <w:p w14:paraId="04C7CFBE" w14:textId="644B84F1" w:rsidR="00EA694A" w:rsidRPr="00EA694A" w:rsidRDefault="00EA694A" w:rsidP="00336445">
      <w:pPr>
        <w:pStyle w:val="Heading5"/>
      </w:pPr>
      <w:r>
        <w:t>Experiments</w:t>
      </w:r>
    </w:p>
    <w:p w14:paraId="73EAA0E2" w14:textId="77777777" w:rsidR="00EA694A" w:rsidRDefault="00EA694A" w:rsidP="00AB56D0">
      <w:pPr>
        <w:pStyle w:val="ListParagraph"/>
        <w:numPr>
          <w:ilvl w:val="0"/>
          <w:numId w:val="13"/>
        </w:numPr>
      </w:pPr>
      <w:r>
        <w:t>Crosstalk I &amp; II</w:t>
      </w:r>
    </w:p>
    <w:p w14:paraId="605EABCF" w14:textId="67320ACC" w:rsidR="00EA694A" w:rsidRDefault="00231367" w:rsidP="00AB56D0">
      <w:pPr>
        <w:pStyle w:val="ListParagraph"/>
        <w:numPr>
          <w:ilvl w:val="1"/>
          <w:numId w:val="13"/>
        </w:numPr>
      </w:pPr>
      <w:r>
        <w:t>Tw</w:t>
      </w:r>
    </w:p>
    <w:p w14:paraId="43505348" w14:textId="630D3C3E" w:rsidR="00EA694A" w:rsidRDefault="00EA694A" w:rsidP="00AB56D0">
      <w:pPr>
        <w:pStyle w:val="ListParagraph"/>
        <w:numPr>
          <w:ilvl w:val="0"/>
          <w:numId w:val="13"/>
        </w:numPr>
      </w:pPr>
      <w:r>
        <w:t>Intersymbol Interference</w:t>
      </w:r>
    </w:p>
    <w:p w14:paraId="24B668C0" w14:textId="04DD4D5E" w:rsidR="00EA694A" w:rsidRDefault="00EA694A" w:rsidP="00AB56D0">
      <w:pPr>
        <w:pStyle w:val="ListParagraph"/>
        <w:numPr>
          <w:ilvl w:val="1"/>
          <w:numId w:val="13"/>
        </w:numPr>
      </w:pPr>
      <w:r>
        <w:t>Three Weeks</w:t>
      </w:r>
    </w:p>
    <w:p w14:paraId="0A505EEE" w14:textId="1DF2CB7E" w:rsidR="00EA694A" w:rsidRDefault="00EA694A" w:rsidP="00AB56D0">
      <w:pPr>
        <w:pStyle w:val="ListParagraph"/>
        <w:numPr>
          <w:ilvl w:val="0"/>
          <w:numId w:val="13"/>
        </w:numPr>
      </w:pPr>
      <w:r>
        <w:t>Simalutaneous Switching Outputs</w:t>
      </w:r>
    </w:p>
    <w:p w14:paraId="38EDCACB" w14:textId="158997B4" w:rsidR="00EA694A" w:rsidRDefault="00EA694A" w:rsidP="00AB56D0">
      <w:pPr>
        <w:pStyle w:val="ListParagraph"/>
        <w:numPr>
          <w:ilvl w:val="1"/>
          <w:numId w:val="13"/>
        </w:numPr>
      </w:pPr>
      <w:r>
        <w:t>Three Weeks</w:t>
      </w:r>
    </w:p>
    <w:p w14:paraId="6407C740" w14:textId="77777777" w:rsidR="00EA694A" w:rsidRDefault="00EA694A" w:rsidP="00AB56D0">
      <w:pPr>
        <w:pStyle w:val="ListParagraph"/>
        <w:numPr>
          <w:ilvl w:val="0"/>
          <w:numId w:val="13"/>
        </w:numPr>
      </w:pPr>
      <w:r>
        <w:t>Intersymbol Interference</w:t>
      </w:r>
    </w:p>
    <w:p w14:paraId="043D2ED5" w14:textId="3A3A468B" w:rsidR="00EA694A" w:rsidRDefault="00EA694A" w:rsidP="00AB56D0">
      <w:pPr>
        <w:pStyle w:val="ListParagraph"/>
        <w:numPr>
          <w:ilvl w:val="1"/>
          <w:numId w:val="13"/>
        </w:numPr>
      </w:pPr>
      <w:r>
        <w:t>Three Weeks</w:t>
      </w:r>
    </w:p>
    <w:p w14:paraId="1973C77B" w14:textId="77777777" w:rsidR="00EA694A" w:rsidRDefault="00EA694A" w:rsidP="00AB56D0">
      <w:pPr>
        <w:pStyle w:val="ListParagraph"/>
        <w:numPr>
          <w:ilvl w:val="0"/>
          <w:numId w:val="13"/>
        </w:numPr>
      </w:pPr>
      <w:r>
        <w:t>Driver Circuit</w:t>
      </w:r>
    </w:p>
    <w:p w14:paraId="68B11FEE" w14:textId="6E22DAB4" w:rsidR="00EA694A" w:rsidRDefault="00EA694A" w:rsidP="00AB56D0">
      <w:pPr>
        <w:pStyle w:val="ListParagraph"/>
        <w:numPr>
          <w:ilvl w:val="1"/>
          <w:numId w:val="13"/>
        </w:numPr>
      </w:pPr>
      <w:r>
        <w:t>Three Weeks</w:t>
      </w:r>
    </w:p>
    <w:p w14:paraId="50A67EDF" w14:textId="77777777" w:rsidR="00EA694A" w:rsidRDefault="00EA694A" w:rsidP="00AB56D0">
      <w:pPr>
        <w:pStyle w:val="ListParagraph"/>
        <w:numPr>
          <w:ilvl w:val="0"/>
          <w:numId w:val="13"/>
        </w:numPr>
      </w:pPr>
      <w:r>
        <w:t>LCR Transmission Line</w:t>
      </w:r>
    </w:p>
    <w:p w14:paraId="4A2D2526" w14:textId="40F70316" w:rsidR="00EA694A" w:rsidRDefault="00EA694A" w:rsidP="00AB56D0">
      <w:pPr>
        <w:pStyle w:val="ListParagraph"/>
        <w:numPr>
          <w:ilvl w:val="1"/>
          <w:numId w:val="13"/>
        </w:numPr>
      </w:pPr>
      <w:r>
        <w:t>Three Weeks</w:t>
      </w:r>
    </w:p>
    <w:p w14:paraId="1E5DFE91" w14:textId="77777777" w:rsidR="00EA694A" w:rsidRDefault="00EA694A" w:rsidP="00AB56D0">
      <w:pPr>
        <w:pStyle w:val="ListParagraph"/>
        <w:numPr>
          <w:ilvl w:val="0"/>
          <w:numId w:val="13"/>
        </w:numPr>
      </w:pPr>
      <w:r>
        <w:t>Corners and Vias</w:t>
      </w:r>
    </w:p>
    <w:p w14:paraId="5F3E4C7D" w14:textId="74094E05" w:rsidR="00EA694A" w:rsidRDefault="00EA694A" w:rsidP="00AB56D0">
      <w:pPr>
        <w:pStyle w:val="ListParagraph"/>
        <w:numPr>
          <w:ilvl w:val="1"/>
          <w:numId w:val="13"/>
        </w:numPr>
      </w:pPr>
      <w:r>
        <w:t>Three Weeks</w:t>
      </w:r>
    </w:p>
    <w:p w14:paraId="7348609A" w14:textId="77777777" w:rsidR="00EA694A" w:rsidRDefault="00EA694A" w:rsidP="00AB56D0">
      <w:pPr>
        <w:pStyle w:val="ListParagraph"/>
        <w:numPr>
          <w:ilvl w:val="0"/>
          <w:numId w:val="13"/>
        </w:numPr>
      </w:pPr>
      <w:r>
        <w:t>Mystery Traces</w:t>
      </w:r>
    </w:p>
    <w:p w14:paraId="24030443" w14:textId="22C74E4A" w:rsidR="00EA694A" w:rsidRDefault="00EA694A" w:rsidP="00AB56D0">
      <w:pPr>
        <w:pStyle w:val="ListParagraph"/>
        <w:numPr>
          <w:ilvl w:val="1"/>
          <w:numId w:val="13"/>
        </w:numPr>
      </w:pPr>
      <w:r>
        <w:t>Three Weeks</w:t>
      </w:r>
    </w:p>
    <w:p w14:paraId="3AAEE829" w14:textId="77777777" w:rsidR="00EA694A" w:rsidRDefault="00EA694A" w:rsidP="00AB56D0">
      <w:pPr>
        <w:pStyle w:val="ListParagraph"/>
        <w:numPr>
          <w:ilvl w:val="0"/>
          <w:numId w:val="13"/>
        </w:numPr>
      </w:pPr>
      <w:r>
        <w:t>Decoupling</w:t>
      </w:r>
    </w:p>
    <w:p w14:paraId="53133F74" w14:textId="2476256D" w:rsidR="00EA694A" w:rsidRDefault="00EA694A" w:rsidP="00AB56D0">
      <w:pPr>
        <w:pStyle w:val="ListParagraph"/>
        <w:numPr>
          <w:ilvl w:val="1"/>
          <w:numId w:val="13"/>
        </w:numPr>
      </w:pPr>
      <w:r>
        <w:t>Three Weeks</w:t>
      </w:r>
    </w:p>
    <w:p w14:paraId="4B3CC0D5" w14:textId="482178EA" w:rsidR="00CA6490" w:rsidRDefault="00CA6490" w:rsidP="00336445">
      <w:pPr>
        <w:pStyle w:val="Heading3"/>
      </w:pPr>
      <w:bookmarkStart w:id="40" w:name="_Toc413495866"/>
      <w:r>
        <w:t>Experiments Expected Completion:</w:t>
      </w:r>
      <w:bookmarkEnd w:id="40"/>
      <w:r>
        <w:t xml:space="preserve"> </w:t>
      </w:r>
    </w:p>
    <w:p w14:paraId="1BF47963" w14:textId="27294A0F" w:rsidR="00CA6490" w:rsidRDefault="00CA6490" w:rsidP="00AB56D0">
      <w:pPr>
        <w:pStyle w:val="ListParagraph"/>
        <w:numPr>
          <w:ilvl w:val="0"/>
          <w:numId w:val="14"/>
        </w:numPr>
        <w:rPr>
          <w:b/>
        </w:rPr>
      </w:pPr>
      <w:r>
        <w:rPr>
          <w:b/>
        </w:rPr>
        <w:t xml:space="preserve">Preliminary Student Version: </w:t>
      </w:r>
      <w:r w:rsidRPr="00CA6490">
        <w:rPr>
          <w:b/>
        </w:rPr>
        <w:t>End of Febuary</w:t>
      </w:r>
    </w:p>
    <w:p w14:paraId="760AF477" w14:textId="5B27D800" w:rsidR="00CA6490" w:rsidRDefault="00CA6490" w:rsidP="00AB56D0">
      <w:pPr>
        <w:pStyle w:val="ListParagraph"/>
        <w:numPr>
          <w:ilvl w:val="0"/>
          <w:numId w:val="14"/>
        </w:numPr>
        <w:rPr>
          <w:b/>
        </w:rPr>
      </w:pPr>
      <w:r>
        <w:rPr>
          <w:b/>
        </w:rPr>
        <w:t>Final Including Instructor Version: End of March</w:t>
      </w:r>
    </w:p>
    <w:p w14:paraId="04E12721" w14:textId="77777777" w:rsidR="00CA6490" w:rsidRDefault="00CA6490" w:rsidP="00CA6490">
      <w:pPr>
        <w:pStyle w:val="Heading5"/>
      </w:pPr>
    </w:p>
    <w:p w14:paraId="38A94064" w14:textId="77777777" w:rsidR="00CA6490" w:rsidRDefault="00CA6490" w:rsidP="00CA6490">
      <w:pPr>
        <w:pStyle w:val="Heading5"/>
      </w:pPr>
      <w:r>
        <w:t>Website Development</w:t>
      </w:r>
    </w:p>
    <w:p w14:paraId="50181019" w14:textId="77777777" w:rsidR="00CA6490" w:rsidRDefault="00CA6490" w:rsidP="00AB56D0">
      <w:pPr>
        <w:pStyle w:val="ListParagraph"/>
        <w:numPr>
          <w:ilvl w:val="0"/>
          <w:numId w:val="15"/>
        </w:numPr>
      </w:pPr>
      <w:r>
        <w:t>Hosting</w:t>
      </w:r>
    </w:p>
    <w:p w14:paraId="5403FD2A" w14:textId="1BF6A909" w:rsidR="00CA6490" w:rsidRPr="00CA6490" w:rsidRDefault="00CA6490" w:rsidP="00AB56D0">
      <w:pPr>
        <w:pStyle w:val="ListParagraph"/>
        <w:numPr>
          <w:ilvl w:val="1"/>
          <w:numId w:val="15"/>
        </w:numPr>
        <w:rPr>
          <w:b/>
        </w:rPr>
      </w:pPr>
      <w:r w:rsidRPr="00CA6490">
        <w:rPr>
          <w:b/>
        </w:rPr>
        <w:t>Expected Completion: End of March</w:t>
      </w:r>
    </w:p>
    <w:p w14:paraId="462E6BC5" w14:textId="77777777" w:rsidR="00CA6490" w:rsidRDefault="00CA6490" w:rsidP="00AB56D0">
      <w:pPr>
        <w:pStyle w:val="ListParagraph"/>
        <w:numPr>
          <w:ilvl w:val="0"/>
          <w:numId w:val="15"/>
        </w:numPr>
      </w:pPr>
      <w:r>
        <w:t>Learning Language</w:t>
      </w:r>
    </w:p>
    <w:p w14:paraId="564E777C" w14:textId="411C2355" w:rsidR="00CA6490" w:rsidRPr="00784FFF" w:rsidRDefault="00784FFF" w:rsidP="00AB56D0">
      <w:pPr>
        <w:pStyle w:val="ListParagraph"/>
        <w:numPr>
          <w:ilvl w:val="1"/>
          <w:numId w:val="15"/>
        </w:numPr>
        <w:rPr>
          <w:b/>
        </w:rPr>
      </w:pPr>
      <w:r w:rsidRPr="00784FFF">
        <w:rPr>
          <w:b/>
        </w:rPr>
        <w:t>Expected Completion: Mid April</w:t>
      </w:r>
    </w:p>
    <w:p w14:paraId="7DE9327D" w14:textId="77777777" w:rsidR="00CA6490" w:rsidRDefault="00CA6490" w:rsidP="00AB56D0">
      <w:pPr>
        <w:pStyle w:val="ListParagraph"/>
        <w:numPr>
          <w:ilvl w:val="0"/>
          <w:numId w:val="15"/>
        </w:numPr>
      </w:pPr>
      <w:r>
        <w:t>Writing Code</w:t>
      </w:r>
    </w:p>
    <w:p w14:paraId="41AC1D42" w14:textId="6B62406E" w:rsidR="00784FFF" w:rsidRDefault="00784FFF" w:rsidP="00AB56D0">
      <w:pPr>
        <w:pStyle w:val="ListParagraph"/>
        <w:numPr>
          <w:ilvl w:val="1"/>
          <w:numId w:val="15"/>
        </w:numPr>
        <w:rPr>
          <w:b/>
        </w:rPr>
      </w:pPr>
      <w:r>
        <w:rPr>
          <w:b/>
        </w:rPr>
        <w:t>Expected Completion: Mid May</w:t>
      </w:r>
    </w:p>
    <w:p w14:paraId="610942E9" w14:textId="77777777" w:rsidR="00784FFF" w:rsidRDefault="00784FFF" w:rsidP="00784FFF">
      <w:pPr>
        <w:rPr>
          <w:b/>
        </w:rPr>
      </w:pPr>
    </w:p>
    <w:p w14:paraId="0A92DC24" w14:textId="77777777" w:rsidR="00784FFF" w:rsidRDefault="00784FFF" w:rsidP="00336445">
      <w:pPr>
        <w:pStyle w:val="Heading3"/>
      </w:pPr>
      <w:bookmarkStart w:id="41" w:name="_Toc413495867"/>
      <w:r>
        <w:t xml:space="preserve">Website </w:t>
      </w:r>
      <w:r w:rsidRPr="00784FFF">
        <w:t>Expected Completion:</w:t>
      </w:r>
      <w:r>
        <w:t xml:space="preserve"> Mid May – End of May</w:t>
      </w:r>
      <w:bookmarkEnd w:id="41"/>
    </w:p>
    <w:p w14:paraId="7EDCE34C" w14:textId="77777777" w:rsidR="00784FFF" w:rsidRDefault="00784FFF" w:rsidP="00784FFF">
      <w:pPr>
        <w:rPr>
          <w:b/>
        </w:rPr>
      </w:pPr>
    </w:p>
    <w:p w14:paraId="3035ED58" w14:textId="77777777" w:rsidR="00784FFF" w:rsidRDefault="00784FFF" w:rsidP="00784FFF">
      <w:pPr>
        <w:pStyle w:val="Heading5"/>
      </w:pPr>
      <w:r w:rsidRPr="00784FFF">
        <w:t xml:space="preserve"> </w:t>
      </w:r>
      <w:r>
        <w:t>Promotion</w:t>
      </w:r>
    </w:p>
    <w:p w14:paraId="1FDF21D6" w14:textId="77777777" w:rsidR="00784FFF" w:rsidRDefault="00784FFF" w:rsidP="00AB56D0">
      <w:pPr>
        <w:pStyle w:val="ListParagraph"/>
        <w:numPr>
          <w:ilvl w:val="0"/>
          <w:numId w:val="16"/>
        </w:numPr>
      </w:pPr>
      <w:r>
        <w:t>Investigate Promotional Avenues</w:t>
      </w:r>
    </w:p>
    <w:p w14:paraId="260F1E3A" w14:textId="77777777" w:rsidR="00784FFF" w:rsidRPr="00CA6490" w:rsidRDefault="00784FFF" w:rsidP="00AB56D0">
      <w:pPr>
        <w:pStyle w:val="ListParagraph"/>
        <w:numPr>
          <w:ilvl w:val="1"/>
          <w:numId w:val="16"/>
        </w:numPr>
        <w:rPr>
          <w:b/>
        </w:rPr>
      </w:pPr>
      <w:r w:rsidRPr="00CA6490">
        <w:rPr>
          <w:b/>
        </w:rPr>
        <w:t>Expected Completion: End of March</w:t>
      </w:r>
    </w:p>
    <w:p w14:paraId="4ED740F6" w14:textId="77777777" w:rsidR="00784FFF" w:rsidRDefault="00784FFF" w:rsidP="00AB56D0">
      <w:pPr>
        <w:pStyle w:val="ListParagraph"/>
        <w:numPr>
          <w:ilvl w:val="0"/>
          <w:numId w:val="16"/>
        </w:numPr>
      </w:pPr>
      <w:r>
        <w:lastRenderedPageBreak/>
        <w:t>Investigate Best Promotional Medium</w:t>
      </w:r>
    </w:p>
    <w:p w14:paraId="6D61AB81" w14:textId="0BF76C35" w:rsidR="00784FFF" w:rsidRDefault="00784FFF" w:rsidP="00AB56D0">
      <w:pPr>
        <w:pStyle w:val="ListParagraph"/>
        <w:numPr>
          <w:ilvl w:val="1"/>
          <w:numId w:val="16"/>
        </w:numPr>
      </w:pPr>
      <w:r w:rsidRPr="00CA6490">
        <w:rPr>
          <w:b/>
        </w:rPr>
        <w:t>Expected Completion: End of March</w:t>
      </w:r>
    </w:p>
    <w:p w14:paraId="029753D4" w14:textId="32E3EF57" w:rsidR="00784FFF" w:rsidRDefault="00784FFF" w:rsidP="00AB56D0">
      <w:pPr>
        <w:pStyle w:val="ListParagraph"/>
        <w:numPr>
          <w:ilvl w:val="0"/>
          <w:numId w:val="16"/>
        </w:numPr>
      </w:pPr>
      <w:r>
        <w:t xml:space="preserve">Create Promotional Project and Deliver Across Promotional Avenue </w:t>
      </w:r>
    </w:p>
    <w:p w14:paraId="36337CEE" w14:textId="77777777" w:rsidR="00784FFF" w:rsidRDefault="00784FFF" w:rsidP="00AB56D0">
      <w:pPr>
        <w:pStyle w:val="ListParagraph"/>
        <w:numPr>
          <w:ilvl w:val="1"/>
          <w:numId w:val="16"/>
        </w:numPr>
        <w:rPr>
          <w:b/>
        </w:rPr>
      </w:pPr>
      <w:r>
        <w:rPr>
          <w:b/>
        </w:rPr>
        <w:t>Expected Completion: Mid May</w:t>
      </w:r>
    </w:p>
    <w:p w14:paraId="37705C8B" w14:textId="77777777" w:rsidR="00784FFF" w:rsidRDefault="00784FFF" w:rsidP="00784FFF">
      <w:pPr>
        <w:rPr>
          <w:b/>
        </w:rPr>
      </w:pPr>
    </w:p>
    <w:p w14:paraId="6EC3ABD9" w14:textId="73DC3F02" w:rsidR="00784FFF" w:rsidRDefault="00784FFF" w:rsidP="00336445">
      <w:pPr>
        <w:pStyle w:val="Heading3"/>
      </w:pPr>
      <w:bookmarkStart w:id="42" w:name="_Toc413495868"/>
      <w:r>
        <w:t xml:space="preserve">Promotion </w:t>
      </w:r>
      <w:r w:rsidRPr="00784FFF">
        <w:t>Expected Completion:</w:t>
      </w:r>
      <w:r>
        <w:t xml:space="preserve"> Mid May</w:t>
      </w:r>
      <w:bookmarkEnd w:id="42"/>
    </w:p>
    <w:p w14:paraId="267EEFD6" w14:textId="77777777" w:rsidR="00784FFF" w:rsidRPr="00784FFF" w:rsidRDefault="00784FFF" w:rsidP="00784FFF">
      <w:pPr>
        <w:rPr>
          <w:b/>
        </w:rPr>
      </w:pPr>
    </w:p>
    <w:p w14:paraId="704C92B2" w14:textId="77777777" w:rsidR="00784FFF" w:rsidRDefault="00784FFF" w:rsidP="00784FFF">
      <w:pPr>
        <w:rPr>
          <w:b/>
        </w:rPr>
      </w:pPr>
    </w:p>
    <w:p w14:paraId="56FD57F7" w14:textId="77777777" w:rsidR="00784FFF" w:rsidRDefault="00784FFF" w:rsidP="00784FFF"/>
    <w:p w14:paraId="43D96914" w14:textId="3F140A53" w:rsidR="00784FFF" w:rsidRPr="00784FFF" w:rsidRDefault="00784FFF" w:rsidP="00784FFF">
      <w:pPr>
        <w:rPr>
          <w:b/>
        </w:rPr>
      </w:pPr>
    </w:p>
    <w:p w14:paraId="69D85F94" w14:textId="77777777" w:rsidR="00784FFF" w:rsidRPr="00784FFF" w:rsidRDefault="00784FFF" w:rsidP="00784FFF">
      <w:pPr>
        <w:rPr>
          <w:b/>
        </w:rPr>
      </w:pPr>
    </w:p>
    <w:p w14:paraId="1B4AB461" w14:textId="77777777" w:rsidR="00CA6490" w:rsidRDefault="00CA6490" w:rsidP="00784FFF">
      <w:pPr>
        <w:pStyle w:val="ListParagraph"/>
        <w:ind w:left="1440"/>
      </w:pPr>
    </w:p>
    <w:p w14:paraId="7642E203" w14:textId="77777777" w:rsidR="00CA6490" w:rsidRDefault="00CA6490" w:rsidP="00CA6490">
      <w:pPr>
        <w:pStyle w:val="ListParagraph"/>
      </w:pPr>
    </w:p>
    <w:p w14:paraId="0CB93815" w14:textId="77777777" w:rsidR="00CA6490" w:rsidRPr="00CA6490" w:rsidRDefault="00CA6490" w:rsidP="00CA6490">
      <w:pPr>
        <w:rPr>
          <w:b/>
        </w:rPr>
      </w:pPr>
    </w:p>
    <w:p w14:paraId="1D518353" w14:textId="77777777" w:rsidR="00CA6490" w:rsidRDefault="00CA6490" w:rsidP="00CA6490">
      <w:pPr>
        <w:ind w:left="360"/>
        <w:rPr>
          <w:b/>
        </w:rPr>
      </w:pPr>
    </w:p>
    <w:p w14:paraId="13C24E85" w14:textId="77777777" w:rsidR="00CA6490" w:rsidRPr="00CA6490" w:rsidRDefault="00CA6490" w:rsidP="00CA6490">
      <w:pPr>
        <w:ind w:left="360"/>
        <w:rPr>
          <w:b/>
        </w:rPr>
      </w:pPr>
    </w:p>
    <w:p w14:paraId="05247E23" w14:textId="77777777" w:rsidR="00EA694A" w:rsidRDefault="00EA694A" w:rsidP="00EA694A">
      <w:pPr>
        <w:pStyle w:val="ListParagraph"/>
      </w:pPr>
    </w:p>
    <w:p w14:paraId="73BCC36E" w14:textId="76A0064B" w:rsidR="00EA694A" w:rsidRDefault="00EA694A" w:rsidP="00EA694A">
      <w:pPr>
        <w:pStyle w:val="Heading2"/>
      </w:pPr>
    </w:p>
    <w:p w14:paraId="6C324DDC" w14:textId="77777777" w:rsidR="00035586" w:rsidRDefault="00035586" w:rsidP="00035586"/>
    <w:p w14:paraId="5B5F736C" w14:textId="77777777" w:rsidR="00035586" w:rsidRPr="00035586" w:rsidRDefault="00035586" w:rsidP="00035586"/>
    <w:p w14:paraId="61A57871" w14:textId="77777777" w:rsidR="00035586" w:rsidRPr="00035586" w:rsidRDefault="00035586" w:rsidP="00035586">
      <w:pPr>
        <w:pStyle w:val="ListParagraph"/>
        <w:ind w:left="0"/>
      </w:pPr>
    </w:p>
    <w:p w14:paraId="55186E25" w14:textId="77777777" w:rsidR="00035586" w:rsidRPr="00035586" w:rsidRDefault="00035586" w:rsidP="00035586"/>
    <w:p w14:paraId="50CF6DEA" w14:textId="77777777" w:rsidR="00035586" w:rsidRPr="00C90394" w:rsidRDefault="00035586" w:rsidP="00B96320">
      <w:pPr>
        <w:pStyle w:val="ListParagraph"/>
        <w:rPr>
          <w:bCs/>
          <w:iCs/>
          <w:color w:val="1F497D" w:themeColor="text2"/>
        </w:rPr>
      </w:pPr>
    </w:p>
    <w:p w14:paraId="3ED57FFF" w14:textId="77777777" w:rsidR="00C90394" w:rsidRPr="00C90394" w:rsidRDefault="00C90394" w:rsidP="00C90394"/>
    <w:p w14:paraId="1F9C429D" w14:textId="77777777" w:rsidR="005721D1" w:rsidRPr="0035428B" w:rsidRDefault="005721D1" w:rsidP="0035428B">
      <w:pPr>
        <w:spacing w:after="0" w:line="240" w:lineRule="auto"/>
        <w:rPr>
          <w:i/>
          <w:iCs/>
          <w:color w:val="1F497D" w:themeColor="text2"/>
        </w:rPr>
      </w:pPr>
    </w:p>
    <w:sectPr w:rsidR="005721D1" w:rsidRPr="0035428B" w:rsidSect="0039670E">
      <w:headerReference w:type="default" r:id="rId12"/>
      <w:footerReference w:type="default" r:id="rId13"/>
      <w:pgSz w:w="12240" w:h="15840"/>
      <w:pgMar w:top="1440" w:right="168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9C987" w14:textId="77777777" w:rsidR="00F30D0B" w:rsidRDefault="00F30D0B" w:rsidP="008F09ED">
      <w:pPr>
        <w:spacing w:after="0" w:line="240" w:lineRule="auto"/>
      </w:pPr>
      <w:r>
        <w:separator/>
      </w:r>
    </w:p>
  </w:endnote>
  <w:endnote w:type="continuationSeparator" w:id="0">
    <w:p w14:paraId="445EF049" w14:textId="77777777" w:rsidR="00F30D0B" w:rsidRDefault="00F30D0B" w:rsidP="008F09ED">
      <w:pPr>
        <w:spacing w:after="0" w:line="240" w:lineRule="auto"/>
      </w:pPr>
      <w:r>
        <w:continuationSeparator/>
      </w:r>
    </w:p>
  </w:endnote>
  <w:endnote w:type="continuationNotice" w:id="1">
    <w:p w14:paraId="4DDD6AF8" w14:textId="77777777" w:rsidR="00F30D0B" w:rsidRDefault="00F30D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o Sans Intel Medium">
    <w:altName w:val="Arial"/>
    <w:charset w:val="00"/>
    <w:family w:val="swiss"/>
    <w:pitch w:val="variable"/>
    <w:sig w:usb0="00000003" w:usb1="00000000" w:usb2="00000000" w:usb3="00000000" w:csb0="00000001" w:csb1="00000000"/>
  </w:font>
  <w:font w:name="Neo Sans Intel">
    <w:altName w:val="Andale Mono"/>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4939" w:type="pct"/>
      <w:tblLook w:val="04A0" w:firstRow="1" w:lastRow="0" w:firstColumn="1" w:lastColumn="0" w:noHBand="0" w:noVBand="1"/>
    </w:tblPr>
    <w:tblGrid>
      <w:gridCol w:w="4039"/>
      <w:gridCol w:w="4827"/>
    </w:tblGrid>
    <w:tr w:rsidR="004A38F8" w:rsidRPr="001E6A0A" w14:paraId="4D4CC6AD" w14:textId="77777777" w:rsidTr="00D61D04">
      <w:trPr>
        <w:trHeight w:val="150"/>
      </w:trPr>
      <w:tc>
        <w:tcPr>
          <w:tcW w:w="2278" w:type="pct"/>
          <w:tcBorders>
            <w:top w:val="single" w:sz="4" w:space="0" w:color="auto"/>
          </w:tcBorders>
        </w:tcPr>
        <w:p w14:paraId="2D42FA6E" w14:textId="77777777" w:rsidR="004A38F8" w:rsidRPr="00C632A7" w:rsidRDefault="004A38F8" w:rsidP="00D61D04">
          <w:pPr>
            <w:pStyle w:val="Header"/>
            <w:rPr>
              <w:rFonts w:ascii="Cambria" w:eastAsia="Times New Roman" w:hAnsi="Cambria" w:cs="Times New Roman"/>
              <w:b/>
              <w:bCs/>
              <w:sz w:val="24"/>
              <w:szCs w:val="24"/>
            </w:rPr>
          </w:pPr>
          <w:r w:rsidRPr="00C632A7">
            <w:rPr>
              <w:rFonts w:ascii="Cambria" w:hAnsi="Cambria"/>
              <w:b/>
              <w:sz w:val="24"/>
              <w:szCs w:val="24"/>
            </w:rPr>
            <w:t xml:space="preserve">Page </w:t>
          </w:r>
          <w:r w:rsidRPr="00C632A7">
            <w:rPr>
              <w:rFonts w:ascii="Cambria" w:hAnsi="Cambria"/>
              <w:b/>
              <w:sz w:val="24"/>
              <w:szCs w:val="24"/>
            </w:rPr>
            <w:fldChar w:fldCharType="begin"/>
          </w:r>
          <w:r w:rsidRPr="00C632A7">
            <w:rPr>
              <w:rFonts w:ascii="Cambria" w:hAnsi="Cambria"/>
              <w:b/>
              <w:sz w:val="24"/>
              <w:szCs w:val="24"/>
            </w:rPr>
            <w:instrText xml:space="preserve"> PAGE  \* MERGEFORMAT </w:instrText>
          </w:r>
          <w:r w:rsidRPr="00C632A7">
            <w:rPr>
              <w:rFonts w:ascii="Cambria" w:hAnsi="Cambria"/>
              <w:b/>
              <w:sz w:val="24"/>
              <w:szCs w:val="24"/>
            </w:rPr>
            <w:fldChar w:fldCharType="separate"/>
          </w:r>
          <w:r w:rsidR="00D75CD6">
            <w:rPr>
              <w:rFonts w:ascii="Cambria" w:hAnsi="Cambria"/>
              <w:b/>
              <w:noProof/>
              <w:sz w:val="24"/>
              <w:szCs w:val="24"/>
            </w:rPr>
            <w:t>3</w:t>
          </w:r>
          <w:r w:rsidRPr="00C632A7">
            <w:rPr>
              <w:rFonts w:ascii="Cambria" w:hAnsi="Cambria"/>
              <w:b/>
              <w:sz w:val="24"/>
              <w:szCs w:val="24"/>
            </w:rPr>
            <w:fldChar w:fldCharType="end"/>
          </w:r>
          <w:r w:rsidRPr="00C632A7">
            <w:rPr>
              <w:rFonts w:ascii="Cambria" w:eastAsia="Times New Roman" w:hAnsi="Cambria" w:cs="Times New Roman"/>
              <w:b/>
              <w:bCs/>
              <w:sz w:val="24"/>
              <w:szCs w:val="24"/>
            </w:rPr>
            <w:t xml:space="preserve"> </w:t>
          </w:r>
        </w:p>
      </w:tc>
      <w:tc>
        <w:tcPr>
          <w:tcW w:w="2722" w:type="pct"/>
          <w:tcBorders>
            <w:top w:val="single" w:sz="4" w:space="0" w:color="auto"/>
          </w:tcBorders>
        </w:tcPr>
        <w:p w14:paraId="7D8E0B19" w14:textId="77777777" w:rsidR="004A38F8" w:rsidRPr="00C632A7" w:rsidRDefault="004A38F8" w:rsidP="00D61D04">
          <w:pPr>
            <w:pStyle w:val="Header"/>
            <w:jc w:val="right"/>
            <w:rPr>
              <w:rFonts w:ascii="Cambria" w:eastAsia="Times New Roman" w:hAnsi="Cambria" w:cs="Times New Roman"/>
              <w:b/>
              <w:bCs/>
              <w:noProof/>
              <w:sz w:val="24"/>
              <w:szCs w:val="24"/>
            </w:rPr>
          </w:pPr>
          <w:r w:rsidRPr="00C632A7">
            <w:rPr>
              <w:rFonts w:ascii="Cambria" w:eastAsia="Times New Roman" w:hAnsi="Cambria" w:cs="Times New Roman"/>
              <w:b/>
              <w:bCs/>
              <w:sz w:val="24"/>
              <w:szCs w:val="24"/>
            </w:rPr>
            <w:fldChar w:fldCharType="begin"/>
          </w:r>
          <w:r w:rsidRPr="00C632A7">
            <w:rPr>
              <w:rFonts w:ascii="Cambria" w:eastAsia="Times New Roman" w:hAnsi="Cambria" w:cs="Times New Roman"/>
              <w:b/>
              <w:bCs/>
              <w:sz w:val="24"/>
              <w:szCs w:val="24"/>
            </w:rPr>
            <w:instrText xml:space="preserve"> STYLEREF  Doc_Security_Class </w:instrText>
          </w:r>
          <w:r w:rsidRPr="00C632A7">
            <w:rPr>
              <w:rFonts w:ascii="Cambria" w:eastAsia="Times New Roman" w:hAnsi="Cambria" w:cs="Times New Roman"/>
              <w:b/>
              <w:bCs/>
              <w:noProof/>
              <w:sz w:val="24"/>
              <w:szCs w:val="24"/>
            </w:rPr>
            <w:fldChar w:fldCharType="end"/>
          </w:r>
        </w:p>
      </w:tc>
    </w:tr>
  </w:tbl>
  <w:p w14:paraId="156EB9C9" w14:textId="77777777" w:rsidR="004A38F8" w:rsidRDefault="004A3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9769A" w14:textId="77777777" w:rsidR="00F30D0B" w:rsidRDefault="00F30D0B" w:rsidP="008F09ED">
      <w:pPr>
        <w:spacing w:after="0" w:line="240" w:lineRule="auto"/>
      </w:pPr>
      <w:r>
        <w:separator/>
      </w:r>
    </w:p>
  </w:footnote>
  <w:footnote w:type="continuationSeparator" w:id="0">
    <w:p w14:paraId="1989F409" w14:textId="77777777" w:rsidR="00F30D0B" w:rsidRDefault="00F30D0B" w:rsidP="008F09ED">
      <w:pPr>
        <w:spacing w:after="0" w:line="240" w:lineRule="auto"/>
      </w:pPr>
      <w:r>
        <w:continuationSeparator/>
      </w:r>
    </w:p>
  </w:footnote>
  <w:footnote w:type="continuationNotice" w:id="1">
    <w:p w14:paraId="7880358C" w14:textId="77777777" w:rsidR="00F30D0B" w:rsidRDefault="00F30D0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51350" w14:textId="77777777" w:rsidR="004A38F8" w:rsidRDefault="004A38F8" w:rsidP="008F09ED">
    <w:pPr>
      <w:pStyle w:val="Header"/>
      <w:jc w:val="right"/>
    </w:pPr>
    <w:r>
      <w:rPr>
        <w:noProof/>
        <w:lang w:bidi="ar-SA"/>
      </w:rPr>
      <w:drawing>
        <wp:anchor distT="0" distB="0" distL="114300" distR="114300" simplePos="0" relativeHeight="251658242" behindDoc="0" locked="0" layoutInCell="1" allowOverlap="1" wp14:anchorId="4BD590D3" wp14:editId="5B21D77A">
          <wp:simplePos x="0" y="0"/>
          <wp:positionH relativeFrom="column">
            <wp:posOffset>4953000</wp:posOffset>
          </wp:positionH>
          <wp:positionV relativeFrom="paragraph">
            <wp:posOffset>-161925</wp:posOffset>
          </wp:positionV>
          <wp:extent cx="533400" cy="361950"/>
          <wp:effectExtent l="19050" t="0" r="0" b="0"/>
          <wp:wrapNone/>
          <wp:docPr id="4" name="Picture 16" descr="Intel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 Logo BW"/>
                  <pic:cNvPicPr>
                    <a:picLocks noChangeAspect="1" noChangeArrowheads="1"/>
                  </pic:cNvPicPr>
                </pic:nvPicPr>
                <pic:blipFill>
                  <a:blip r:embed="rId1"/>
                  <a:srcRect/>
                  <a:stretch>
                    <a:fillRect/>
                  </a:stretch>
                </pic:blipFill>
                <pic:spPr bwMode="auto">
                  <a:xfrm>
                    <a:off x="0" y="0"/>
                    <a:ext cx="533400" cy="361950"/>
                  </a:xfrm>
                  <a:prstGeom prst="rect">
                    <a:avLst/>
                  </a:prstGeom>
                  <a:noFill/>
                  <a:ln w="9525">
                    <a:noFill/>
                    <a:miter lim="800000"/>
                    <a:headEnd/>
                    <a:tailEnd/>
                  </a:ln>
                </pic:spPr>
              </pic:pic>
            </a:graphicData>
          </a:graphic>
        </wp:anchor>
      </w:drawing>
    </w:r>
  </w:p>
  <w:p w14:paraId="69F2B2CF" w14:textId="77777777" w:rsidR="004A38F8" w:rsidRDefault="004A38F8">
    <w:pPr>
      <w:pStyle w:val="Header"/>
    </w:pPr>
    <w:r>
      <w:rPr>
        <w:noProof/>
        <w:lang w:bidi="ar-SA"/>
      </w:rPr>
      <mc:AlternateContent>
        <mc:Choice Requires="wps">
          <w:drawing>
            <wp:anchor distT="0" distB="0" distL="114300" distR="114300" simplePos="0" relativeHeight="251658241" behindDoc="0" locked="0" layoutInCell="0" allowOverlap="1" wp14:anchorId="3C544195" wp14:editId="0764B7F1">
              <wp:simplePos x="0" y="0"/>
              <wp:positionH relativeFrom="page">
                <wp:posOffset>1143000</wp:posOffset>
              </wp:positionH>
              <wp:positionV relativeFrom="page">
                <wp:posOffset>371475</wp:posOffset>
              </wp:positionV>
              <wp:extent cx="5562600" cy="18605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75EF1" w14:textId="77777777" w:rsidR="004A38F8" w:rsidRPr="00C632A7" w:rsidRDefault="004A38F8"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D75CD6">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D75CD6">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D75CD6">
                            <w:rPr>
                              <w:noProof/>
                              <w:sz w:val="24"/>
                              <w:szCs w:val="24"/>
                            </w:rPr>
                            <w:t>Revision 1.5</w:t>
                          </w:r>
                          <w:r w:rsidRPr="00C632A7">
                            <w:rPr>
                              <w:sz w:val="24"/>
                              <w:szCs w:val="2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C544195" id="_x0000_t202" coordsize="21600,21600" o:spt="202" path="m,l,21600r21600,l21600,xe">
              <v:stroke joinstyle="miter"/>
              <v:path gradientshapeok="t" o:connecttype="rect"/>
            </v:shapetype>
            <v:shape id="Text Box 2" o:spid="_x0000_s1026" type="#_x0000_t202" style="position:absolute;margin-left:90pt;margin-top:29.25pt;width:438pt;height:14.65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" o:allowincell="f" filled="f" stroked="f">
              <v:textbox style="mso-fit-shape-to-text:t" inset=",0,,0">
                <w:txbxContent>
                  <w:p w14:paraId="5E675EF1" w14:textId="77777777" w:rsidR="004A38F8" w:rsidRPr="00C632A7" w:rsidRDefault="004A38F8"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D75CD6">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D75CD6">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D75CD6">
                      <w:rPr>
                        <w:noProof/>
                        <w:sz w:val="24"/>
                        <w:szCs w:val="24"/>
                      </w:rPr>
                      <w:t>Revision 1.5</w:t>
                    </w:r>
                    <w:r w:rsidRPr="00C632A7">
                      <w:rPr>
                        <w:sz w:val="24"/>
                        <w:szCs w:val="24"/>
                      </w:rP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658240" behindDoc="0" locked="0" layoutInCell="0" allowOverlap="1" wp14:anchorId="3DF13E9D" wp14:editId="6AFBF15D">
              <wp:simplePos x="0" y="0"/>
              <wp:positionH relativeFrom="page">
                <wp:posOffset>0</wp:posOffset>
              </wp:positionH>
              <wp:positionV relativeFrom="page">
                <wp:posOffset>371475</wp:posOffset>
              </wp:positionV>
              <wp:extent cx="1143000" cy="170815"/>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95A1A" w14:textId="77777777" w:rsidR="004A38F8" w:rsidRPr="009F006B" w:rsidRDefault="004A38F8">
                          <w:pPr>
                            <w:spacing w:after="0" w:line="240" w:lineRule="auto"/>
                            <w:jc w:val="right"/>
                            <w:rPr>
                              <w:color w:val="FFFFFF"/>
                            </w:rPr>
                          </w:pPr>
                          <w:r>
                            <w:fldChar w:fldCharType="begin"/>
                          </w:r>
                          <w:r>
                            <w:instrText xml:space="preserve"> PAGE   \* MERGEFORMAT </w:instrText>
                          </w:r>
                          <w:r>
                            <w:fldChar w:fldCharType="separate"/>
                          </w:r>
                          <w:r w:rsidR="00D75CD6" w:rsidRPr="00D75CD6">
                            <w:rPr>
                              <w:noProof/>
                              <w:color w:val="FFFFFF"/>
                            </w:rPr>
                            <w:t>3</w:t>
                          </w:r>
                          <w:r>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DF13E9D" id="Text Box 1" o:spid="_x0000_s1027" type="#_x0000_t202" style="position:absolute;margin-left:0;margin-top:29.25pt;width:90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" o:allowincell="f" fillcolor="#4f81bd" stroked="f">
              <v:textbox style="mso-fit-shape-to-text:t" inset=",0,,0">
                <w:txbxContent>
                  <w:p w14:paraId="51D95A1A" w14:textId="77777777" w:rsidR="004A38F8" w:rsidRPr="009F006B" w:rsidRDefault="004A38F8">
                    <w:pPr>
                      <w:spacing w:after="0" w:line="240" w:lineRule="auto"/>
                      <w:jc w:val="right"/>
                      <w:rPr>
                        <w:color w:val="FFFFFF"/>
                      </w:rPr>
                    </w:pPr>
                    <w:r>
                      <w:fldChar w:fldCharType="begin"/>
                    </w:r>
                    <w:r>
                      <w:instrText xml:space="preserve"> PAGE   \* MERGEFORMAT </w:instrText>
                    </w:r>
                    <w:r>
                      <w:fldChar w:fldCharType="separate"/>
                    </w:r>
                    <w:r w:rsidR="00D75CD6" w:rsidRPr="00D75CD6">
                      <w:rPr>
                        <w:noProof/>
                        <w:color w:val="FFFFFF"/>
                      </w:rPr>
                      <w:t>3</w:t>
                    </w:r>
                    <w:r>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ACA24DE2"/>
    <w:lvl w:ilvl="0">
      <w:start w:val="1"/>
      <w:numFmt w:val="decimal"/>
      <w:pStyle w:val="ListNumber2"/>
      <w:lvlText w:val="%1."/>
      <w:lvlJc w:val="left"/>
      <w:pPr>
        <w:tabs>
          <w:tab w:val="num" w:pos="720"/>
        </w:tabs>
        <w:ind w:left="720" w:hanging="360"/>
      </w:pPr>
    </w:lvl>
  </w:abstractNum>
  <w:abstractNum w:abstractNumId="1">
    <w:nsid w:val="000D10E6"/>
    <w:multiLevelType w:val="hybridMultilevel"/>
    <w:tmpl w:val="1A2C5598"/>
    <w:lvl w:ilvl="0" w:tplc="A0963D60">
      <w:start w:val="1"/>
      <w:numFmt w:val="decimal"/>
      <w:pStyle w:val="NonFunctionalSystemLevelRequirement"/>
      <w:lvlText w:val="Sys_NF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773FB5"/>
    <w:multiLevelType w:val="hybridMultilevel"/>
    <w:tmpl w:val="8DFEC3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85342"/>
    <w:multiLevelType w:val="hybridMultilevel"/>
    <w:tmpl w:val="B62E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0201C"/>
    <w:multiLevelType w:val="hybridMultilevel"/>
    <w:tmpl w:val="FF86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F1E20"/>
    <w:multiLevelType w:val="hybridMultilevel"/>
    <w:tmpl w:val="AF54D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80A93"/>
    <w:multiLevelType w:val="hybridMultilevel"/>
    <w:tmpl w:val="940AEF9A"/>
    <w:lvl w:ilvl="0" w:tplc="6D6A17EE">
      <w:start w:val="1"/>
      <w:numFmt w:val="decimal"/>
      <w:lvlText w:val="Ref %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
    <w:nsid w:val="3795162E"/>
    <w:multiLevelType w:val="hybridMultilevel"/>
    <w:tmpl w:val="353A6BBC"/>
    <w:lvl w:ilvl="0" w:tplc="ED10419A">
      <w:start w:val="1"/>
      <w:numFmt w:val="decimal"/>
      <w:pStyle w:val="ArchitecturalRequirement"/>
      <w:lvlText w:val="Arch_Req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91EB2"/>
    <w:multiLevelType w:val="hybridMultilevel"/>
    <w:tmpl w:val="9AAEB0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37F83"/>
    <w:multiLevelType w:val="hybridMultilevel"/>
    <w:tmpl w:val="268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9C2DD5"/>
    <w:multiLevelType w:val="hybridMultilevel"/>
    <w:tmpl w:val="75524FF4"/>
    <w:lvl w:ilvl="0" w:tplc="C428DB06">
      <w:start w:val="1"/>
      <w:numFmt w:val="decimal"/>
      <w:pStyle w:val="DesignRequirement"/>
      <w:lvlText w:val="Design_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762C86"/>
    <w:multiLevelType w:val="hybridMultilevel"/>
    <w:tmpl w:val="75E0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40B06"/>
    <w:multiLevelType w:val="hybridMultilevel"/>
    <w:tmpl w:val="30A8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C43B8"/>
    <w:multiLevelType w:val="hybridMultilevel"/>
    <w:tmpl w:val="E58A855A"/>
    <w:lvl w:ilvl="0" w:tplc="00726554">
      <w:start w:val="1"/>
      <w:numFmt w:val="decimal"/>
      <w:pStyle w:val="FunctionalSystemLevelRequirement"/>
      <w:lvlText w:val="Sys_FReq %1"/>
      <w:lvlJc w:val="left"/>
      <w:pPr>
        <w:ind w:left="72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F462A22"/>
    <w:multiLevelType w:val="singleLevel"/>
    <w:tmpl w:val="2EEC632A"/>
    <w:lvl w:ilvl="0">
      <w:start w:val="1"/>
      <w:numFmt w:val="none"/>
      <w:pStyle w:val="Warning"/>
      <w:lvlText w:val="WARNING:"/>
      <w:lvlJc w:val="left"/>
      <w:pPr>
        <w:tabs>
          <w:tab w:val="num" w:pos="120"/>
        </w:tabs>
        <w:ind w:left="-600" w:hanging="360"/>
      </w:pPr>
      <w:rPr>
        <w:rFonts w:ascii="Times New Roman" w:hAnsi="Times New Roman" w:hint="default"/>
        <w:b/>
        <w:i/>
        <w:caps w:val="0"/>
        <w:strike w:val="0"/>
        <w:dstrike w:val="0"/>
        <w:vanish w:val="0"/>
        <w:color w:val="000000"/>
        <w:sz w:val="20"/>
        <w:vertAlign w:val="baseline"/>
      </w:rPr>
    </w:lvl>
  </w:abstractNum>
  <w:abstractNum w:abstractNumId="15">
    <w:nsid w:val="791C796C"/>
    <w:multiLevelType w:val="hybridMultilevel"/>
    <w:tmpl w:val="CBC8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13"/>
  </w:num>
  <w:num w:numId="5">
    <w:abstractNumId w:val="1"/>
  </w:num>
  <w:num w:numId="6">
    <w:abstractNumId w:val="10"/>
  </w:num>
  <w:num w:numId="7">
    <w:abstractNumId w:val="7"/>
  </w:num>
  <w:num w:numId="8">
    <w:abstractNumId w:val="15"/>
  </w:num>
  <w:num w:numId="9">
    <w:abstractNumId w:val="3"/>
  </w:num>
  <w:num w:numId="10">
    <w:abstractNumId w:val="12"/>
  </w:num>
  <w:num w:numId="11">
    <w:abstractNumId w:val="4"/>
  </w:num>
  <w:num w:numId="12">
    <w:abstractNumId w:val="9"/>
  </w:num>
  <w:num w:numId="13">
    <w:abstractNumId w:val="8"/>
  </w:num>
  <w:num w:numId="14">
    <w:abstractNumId w:val="11"/>
  </w:num>
  <w:num w:numId="15">
    <w:abstractNumId w:val="5"/>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C1"/>
    <w:rsid w:val="0000093D"/>
    <w:rsid w:val="000015D9"/>
    <w:rsid w:val="000027FA"/>
    <w:rsid w:val="000037B2"/>
    <w:rsid w:val="00003D0B"/>
    <w:rsid w:val="00006EA0"/>
    <w:rsid w:val="000070AB"/>
    <w:rsid w:val="00007528"/>
    <w:rsid w:val="00007716"/>
    <w:rsid w:val="00011A84"/>
    <w:rsid w:val="00012479"/>
    <w:rsid w:val="000129AB"/>
    <w:rsid w:val="00015CB6"/>
    <w:rsid w:val="00016B33"/>
    <w:rsid w:val="00017877"/>
    <w:rsid w:val="00017B6E"/>
    <w:rsid w:val="000208EB"/>
    <w:rsid w:val="00020CCA"/>
    <w:rsid w:val="00021754"/>
    <w:rsid w:val="000221FA"/>
    <w:rsid w:val="00022278"/>
    <w:rsid w:val="0002230E"/>
    <w:rsid w:val="00023C68"/>
    <w:rsid w:val="00023CA3"/>
    <w:rsid w:val="0002501A"/>
    <w:rsid w:val="00025167"/>
    <w:rsid w:val="000253E9"/>
    <w:rsid w:val="00025761"/>
    <w:rsid w:val="0002645A"/>
    <w:rsid w:val="00026B89"/>
    <w:rsid w:val="00027BA3"/>
    <w:rsid w:val="00031130"/>
    <w:rsid w:val="00031360"/>
    <w:rsid w:val="0003186C"/>
    <w:rsid w:val="000347C3"/>
    <w:rsid w:val="00034BC9"/>
    <w:rsid w:val="00035586"/>
    <w:rsid w:val="00037333"/>
    <w:rsid w:val="00037CCA"/>
    <w:rsid w:val="00040B9E"/>
    <w:rsid w:val="0004290D"/>
    <w:rsid w:val="00042E99"/>
    <w:rsid w:val="0004300F"/>
    <w:rsid w:val="0004568B"/>
    <w:rsid w:val="00045716"/>
    <w:rsid w:val="00046695"/>
    <w:rsid w:val="0004717B"/>
    <w:rsid w:val="00047AFC"/>
    <w:rsid w:val="00047C34"/>
    <w:rsid w:val="000502A7"/>
    <w:rsid w:val="00050505"/>
    <w:rsid w:val="000511C7"/>
    <w:rsid w:val="00051617"/>
    <w:rsid w:val="000527D3"/>
    <w:rsid w:val="000537D6"/>
    <w:rsid w:val="0005438F"/>
    <w:rsid w:val="00060121"/>
    <w:rsid w:val="0006039C"/>
    <w:rsid w:val="00060638"/>
    <w:rsid w:val="00060939"/>
    <w:rsid w:val="00060B17"/>
    <w:rsid w:val="000615C5"/>
    <w:rsid w:val="00061D55"/>
    <w:rsid w:val="00062233"/>
    <w:rsid w:val="00062240"/>
    <w:rsid w:val="000625E3"/>
    <w:rsid w:val="000658F9"/>
    <w:rsid w:val="00065A53"/>
    <w:rsid w:val="00066801"/>
    <w:rsid w:val="000671F4"/>
    <w:rsid w:val="000672BC"/>
    <w:rsid w:val="000677E5"/>
    <w:rsid w:val="00067823"/>
    <w:rsid w:val="00070624"/>
    <w:rsid w:val="0007125A"/>
    <w:rsid w:val="0007189B"/>
    <w:rsid w:val="00072B1E"/>
    <w:rsid w:val="00072C1F"/>
    <w:rsid w:val="0007303D"/>
    <w:rsid w:val="00073E1E"/>
    <w:rsid w:val="00074329"/>
    <w:rsid w:val="00074EC4"/>
    <w:rsid w:val="00074F50"/>
    <w:rsid w:val="000751DC"/>
    <w:rsid w:val="00075435"/>
    <w:rsid w:val="00075A5B"/>
    <w:rsid w:val="00076DB5"/>
    <w:rsid w:val="00076FD8"/>
    <w:rsid w:val="00077F99"/>
    <w:rsid w:val="00081096"/>
    <w:rsid w:val="00082638"/>
    <w:rsid w:val="0008497D"/>
    <w:rsid w:val="00084B27"/>
    <w:rsid w:val="000863C8"/>
    <w:rsid w:val="00086D38"/>
    <w:rsid w:val="00087457"/>
    <w:rsid w:val="00087712"/>
    <w:rsid w:val="00087B96"/>
    <w:rsid w:val="00087BF4"/>
    <w:rsid w:val="00090182"/>
    <w:rsid w:val="00090193"/>
    <w:rsid w:val="000920E1"/>
    <w:rsid w:val="00092EDD"/>
    <w:rsid w:val="00094ACD"/>
    <w:rsid w:val="000957A9"/>
    <w:rsid w:val="000958BA"/>
    <w:rsid w:val="00095EA2"/>
    <w:rsid w:val="00096839"/>
    <w:rsid w:val="00096B42"/>
    <w:rsid w:val="00097749"/>
    <w:rsid w:val="00097841"/>
    <w:rsid w:val="000A16F7"/>
    <w:rsid w:val="000A238F"/>
    <w:rsid w:val="000A33CD"/>
    <w:rsid w:val="000A37D3"/>
    <w:rsid w:val="000A420C"/>
    <w:rsid w:val="000A4B38"/>
    <w:rsid w:val="000A6C76"/>
    <w:rsid w:val="000B1D77"/>
    <w:rsid w:val="000B2902"/>
    <w:rsid w:val="000B2BB8"/>
    <w:rsid w:val="000B31B7"/>
    <w:rsid w:val="000B3468"/>
    <w:rsid w:val="000B3F02"/>
    <w:rsid w:val="000B3FC5"/>
    <w:rsid w:val="000B41FC"/>
    <w:rsid w:val="000B486C"/>
    <w:rsid w:val="000B5924"/>
    <w:rsid w:val="000B6720"/>
    <w:rsid w:val="000B67C0"/>
    <w:rsid w:val="000B67D8"/>
    <w:rsid w:val="000B7A6F"/>
    <w:rsid w:val="000C0269"/>
    <w:rsid w:val="000C05D6"/>
    <w:rsid w:val="000C0FBF"/>
    <w:rsid w:val="000C185D"/>
    <w:rsid w:val="000C1F2C"/>
    <w:rsid w:val="000C3546"/>
    <w:rsid w:val="000C3B67"/>
    <w:rsid w:val="000C41ED"/>
    <w:rsid w:val="000C4804"/>
    <w:rsid w:val="000C508E"/>
    <w:rsid w:val="000C5B46"/>
    <w:rsid w:val="000C636F"/>
    <w:rsid w:val="000C7CDD"/>
    <w:rsid w:val="000D04BC"/>
    <w:rsid w:val="000D1382"/>
    <w:rsid w:val="000D1580"/>
    <w:rsid w:val="000D1F73"/>
    <w:rsid w:val="000D28F4"/>
    <w:rsid w:val="000D3B0B"/>
    <w:rsid w:val="000D3E1C"/>
    <w:rsid w:val="000D44AC"/>
    <w:rsid w:val="000D4766"/>
    <w:rsid w:val="000D4CB8"/>
    <w:rsid w:val="000D59B5"/>
    <w:rsid w:val="000D6E0B"/>
    <w:rsid w:val="000D74F7"/>
    <w:rsid w:val="000E1771"/>
    <w:rsid w:val="000E2260"/>
    <w:rsid w:val="000E2BAF"/>
    <w:rsid w:val="000E2EBD"/>
    <w:rsid w:val="000E33BA"/>
    <w:rsid w:val="000E3592"/>
    <w:rsid w:val="000E36A6"/>
    <w:rsid w:val="000E5B95"/>
    <w:rsid w:val="000E5D1B"/>
    <w:rsid w:val="000E6B69"/>
    <w:rsid w:val="000E76AA"/>
    <w:rsid w:val="000E7AEC"/>
    <w:rsid w:val="000F0393"/>
    <w:rsid w:val="000F1E81"/>
    <w:rsid w:val="000F2765"/>
    <w:rsid w:val="000F2FCA"/>
    <w:rsid w:val="000F3219"/>
    <w:rsid w:val="000F587B"/>
    <w:rsid w:val="000F6547"/>
    <w:rsid w:val="000F7B56"/>
    <w:rsid w:val="00100D81"/>
    <w:rsid w:val="00101274"/>
    <w:rsid w:val="001024AB"/>
    <w:rsid w:val="00103E5E"/>
    <w:rsid w:val="00104557"/>
    <w:rsid w:val="00105F0B"/>
    <w:rsid w:val="00106232"/>
    <w:rsid w:val="00107920"/>
    <w:rsid w:val="00107C27"/>
    <w:rsid w:val="00112221"/>
    <w:rsid w:val="001126CA"/>
    <w:rsid w:val="0011304E"/>
    <w:rsid w:val="00113F04"/>
    <w:rsid w:val="00113FAC"/>
    <w:rsid w:val="001156B6"/>
    <w:rsid w:val="00115B24"/>
    <w:rsid w:val="00115C0E"/>
    <w:rsid w:val="00115C75"/>
    <w:rsid w:val="00116170"/>
    <w:rsid w:val="0011709C"/>
    <w:rsid w:val="00117418"/>
    <w:rsid w:val="001175FA"/>
    <w:rsid w:val="0011760D"/>
    <w:rsid w:val="00120495"/>
    <w:rsid w:val="001212C4"/>
    <w:rsid w:val="0012137A"/>
    <w:rsid w:val="00123485"/>
    <w:rsid w:val="00123DFA"/>
    <w:rsid w:val="0012482E"/>
    <w:rsid w:val="00125057"/>
    <w:rsid w:val="0012529A"/>
    <w:rsid w:val="00125B07"/>
    <w:rsid w:val="0012714A"/>
    <w:rsid w:val="00127985"/>
    <w:rsid w:val="001279FE"/>
    <w:rsid w:val="00127B4C"/>
    <w:rsid w:val="00127F18"/>
    <w:rsid w:val="00130515"/>
    <w:rsid w:val="00130669"/>
    <w:rsid w:val="00131212"/>
    <w:rsid w:val="00131819"/>
    <w:rsid w:val="00131BEA"/>
    <w:rsid w:val="00132709"/>
    <w:rsid w:val="001327AC"/>
    <w:rsid w:val="00132965"/>
    <w:rsid w:val="00132E6F"/>
    <w:rsid w:val="00133D69"/>
    <w:rsid w:val="00134CE7"/>
    <w:rsid w:val="00135EC0"/>
    <w:rsid w:val="001378F4"/>
    <w:rsid w:val="00137ADB"/>
    <w:rsid w:val="001401C9"/>
    <w:rsid w:val="00142133"/>
    <w:rsid w:val="00143492"/>
    <w:rsid w:val="001439D9"/>
    <w:rsid w:val="00143CD8"/>
    <w:rsid w:val="001442F1"/>
    <w:rsid w:val="001448D9"/>
    <w:rsid w:val="00144BA1"/>
    <w:rsid w:val="0014501C"/>
    <w:rsid w:val="00145539"/>
    <w:rsid w:val="00145BDD"/>
    <w:rsid w:val="00145E8C"/>
    <w:rsid w:val="00146049"/>
    <w:rsid w:val="00146F68"/>
    <w:rsid w:val="00147074"/>
    <w:rsid w:val="00147CB3"/>
    <w:rsid w:val="00150110"/>
    <w:rsid w:val="00151E07"/>
    <w:rsid w:val="00151FA1"/>
    <w:rsid w:val="001523A9"/>
    <w:rsid w:val="0015267B"/>
    <w:rsid w:val="00153A36"/>
    <w:rsid w:val="0015461A"/>
    <w:rsid w:val="00154C2C"/>
    <w:rsid w:val="00154E38"/>
    <w:rsid w:val="0015516A"/>
    <w:rsid w:val="00155E0A"/>
    <w:rsid w:val="0015665E"/>
    <w:rsid w:val="00156CD1"/>
    <w:rsid w:val="0016023D"/>
    <w:rsid w:val="001606DD"/>
    <w:rsid w:val="00160E70"/>
    <w:rsid w:val="001610F6"/>
    <w:rsid w:val="00162E4B"/>
    <w:rsid w:val="00164B2D"/>
    <w:rsid w:val="00166445"/>
    <w:rsid w:val="0017033C"/>
    <w:rsid w:val="00170DF5"/>
    <w:rsid w:val="0017125F"/>
    <w:rsid w:val="00171FCF"/>
    <w:rsid w:val="001724B5"/>
    <w:rsid w:val="00173361"/>
    <w:rsid w:val="00176103"/>
    <w:rsid w:val="001773E0"/>
    <w:rsid w:val="00177B39"/>
    <w:rsid w:val="00177D86"/>
    <w:rsid w:val="00177FDF"/>
    <w:rsid w:val="00181311"/>
    <w:rsid w:val="00182B5D"/>
    <w:rsid w:val="001848A2"/>
    <w:rsid w:val="0018502F"/>
    <w:rsid w:val="001870A5"/>
    <w:rsid w:val="00190D5E"/>
    <w:rsid w:val="00191A0A"/>
    <w:rsid w:val="001921A4"/>
    <w:rsid w:val="00192C8B"/>
    <w:rsid w:val="001931D0"/>
    <w:rsid w:val="0019373D"/>
    <w:rsid w:val="00194381"/>
    <w:rsid w:val="001948DE"/>
    <w:rsid w:val="00194F19"/>
    <w:rsid w:val="0019519A"/>
    <w:rsid w:val="001966BB"/>
    <w:rsid w:val="00196932"/>
    <w:rsid w:val="001A0052"/>
    <w:rsid w:val="001A0C33"/>
    <w:rsid w:val="001A2279"/>
    <w:rsid w:val="001A2B0B"/>
    <w:rsid w:val="001A3EFB"/>
    <w:rsid w:val="001A4846"/>
    <w:rsid w:val="001A54C8"/>
    <w:rsid w:val="001A56F2"/>
    <w:rsid w:val="001A61BB"/>
    <w:rsid w:val="001A6690"/>
    <w:rsid w:val="001A6898"/>
    <w:rsid w:val="001A6BE7"/>
    <w:rsid w:val="001A7289"/>
    <w:rsid w:val="001A7E53"/>
    <w:rsid w:val="001B07BB"/>
    <w:rsid w:val="001B1C7C"/>
    <w:rsid w:val="001B32F1"/>
    <w:rsid w:val="001B3723"/>
    <w:rsid w:val="001B3B26"/>
    <w:rsid w:val="001B48D3"/>
    <w:rsid w:val="001B518C"/>
    <w:rsid w:val="001B5C1F"/>
    <w:rsid w:val="001B7367"/>
    <w:rsid w:val="001B7B35"/>
    <w:rsid w:val="001C08F7"/>
    <w:rsid w:val="001C1C65"/>
    <w:rsid w:val="001C2A89"/>
    <w:rsid w:val="001C32E7"/>
    <w:rsid w:val="001C3DC4"/>
    <w:rsid w:val="001C3F43"/>
    <w:rsid w:val="001C4206"/>
    <w:rsid w:val="001C43E7"/>
    <w:rsid w:val="001C4AC5"/>
    <w:rsid w:val="001C59E6"/>
    <w:rsid w:val="001C5F5F"/>
    <w:rsid w:val="001C6D84"/>
    <w:rsid w:val="001C6EF7"/>
    <w:rsid w:val="001C7D7E"/>
    <w:rsid w:val="001D14DB"/>
    <w:rsid w:val="001D1E05"/>
    <w:rsid w:val="001D209A"/>
    <w:rsid w:val="001D4FCE"/>
    <w:rsid w:val="001D736A"/>
    <w:rsid w:val="001E017B"/>
    <w:rsid w:val="001E09BE"/>
    <w:rsid w:val="001E2BC1"/>
    <w:rsid w:val="001E5FED"/>
    <w:rsid w:val="001E65FE"/>
    <w:rsid w:val="001E6A0A"/>
    <w:rsid w:val="001E7701"/>
    <w:rsid w:val="001F140D"/>
    <w:rsid w:val="001F18C9"/>
    <w:rsid w:val="001F3B34"/>
    <w:rsid w:val="001F4001"/>
    <w:rsid w:val="001F419D"/>
    <w:rsid w:val="001F5160"/>
    <w:rsid w:val="001F685C"/>
    <w:rsid w:val="001F6FEB"/>
    <w:rsid w:val="002003E6"/>
    <w:rsid w:val="00200490"/>
    <w:rsid w:val="00201C35"/>
    <w:rsid w:val="00202900"/>
    <w:rsid w:val="00202FEA"/>
    <w:rsid w:val="002048FC"/>
    <w:rsid w:val="00204E52"/>
    <w:rsid w:val="002053DE"/>
    <w:rsid w:val="00207935"/>
    <w:rsid w:val="00207A26"/>
    <w:rsid w:val="00210349"/>
    <w:rsid w:val="00210854"/>
    <w:rsid w:val="00211E7C"/>
    <w:rsid w:val="00212001"/>
    <w:rsid w:val="00212200"/>
    <w:rsid w:val="00213411"/>
    <w:rsid w:val="002164AA"/>
    <w:rsid w:val="002166ED"/>
    <w:rsid w:val="00217AC4"/>
    <w:rsid w:val="002203A4"/>
    <w:rsid w:val="0022446A"/>
    <w:rsid w:val="0022504B"/>
    <w:rsid w:val="002257F6"/>
    <w:rsid w:val="00226769"/>
    <w:rsid w:val="00226C1F"/>
    <w:rsid w:val="00227055"/>
    <w:rsid w:val="0022714A"/>
    <w:rsid w:val="00227242"/>
    <w:rsid w:val="00227B3C"/>
    <w:rsid w:val="00230755"/>
    <w:rsid w:val="00231367"/>
    <w:rsid w:val="00232023"/>
    <w:rsid w:val="0023245C"/>
    <w:rsid w:val="0023315E"/>
    <w:rsid w:val="002333FB"/>
    <w:rsid w:val="00235611"/>
    <w:rsid w:val="00235CBA"/>
    <w:rsid w:val="00236092"/>
    <w:rsid w:val="002368F7"/>
    <w:rsid w:val="00236B6D"/>
    <w:rsid w:val="00237F89"/>
    <w:rsid w:val="00237FA5"/>
    <w:rsid w:val="002403C4"/>
    <w:rsid w:val="00240D9B"/>
    <w:rsid w:val="00242164"/>
    <w:rsid w:val="002424E2"/>
    <w:rsid w:val="00243E9B"/>
    <w:rsid w:val="00243FDB"/>
    <w:rsid w:val="00244462"/>
    <w:rsid w:val="00245324"/>
    <w:rsid w:val="00245F66"/>
    <w:rsid w:val="002461BA"/>
    <w:rsid w:val="002472A5"/>
    <w:rsid w:val="00250173"/>
    <w:rsid w:val="002501AB"/>
    <w:rsid w:val="002512CF"/>
    <w:rsid w:val="002521A1"/>
    <w:rsid w:val="0025263E"/>
    <w:rsid w:val="00252B52"/>
    <w:rsid w:val="00253D4F"/>
    <w:rsid w:val="00254CD4"/>
    <w:rsid w:val="00256210"/>
    <w:rsid w:val="00256A45"/>
    <w:rsid w:val="00260CBE"/>
    <w:rsid w:val="002639B6"/>
    <w:rsid w:val="00263E1D"/>
    <w:rsid w:val="00263F5D"/>
    <w:rsid w:val="002641ED"/>
    <w:rsid w:val="002649E4"/>
    <w:rsid w:val="00264CA7"/>
    <w:rsid w:val="00265B16"/>
    <w:rsid w:val="00265F4A"/>
    <w:rsid w:val="0026625B"/>
    <w:rsid w:val="0026664D"/>
    <w:rsid w:val="00266FB5"/>
    <w:rsid w:val="00267111"/>
    <w:rsid w:val="00267765"/>
    <w:rsid w:val="00267B7B"/>
    <w:rsid w:val="00267EFA"/>
    <w:rsid w:val="002706F8"/>
    <w:rsid w:val="00271E7E"/>
    <w:rsid w:val="00271F6A"/>
    <w:rsid w:val="002722D5"/>
    <w:rsid w:val="00272554"/>
    <w:rsid w:val="00272D66"/>
    <w:rsid w:val="0027323B"/>
    <w:rsid w:val="002750C8"/>
    <w:rsid w:val="00280064"/>
    <w:rsid w:val="00280D4D"/>
    <w:rsid w:val="00281C93"/>
    <w:rsid w:val="00282514"/>
    <w:rsid w:val="0028377A"/>
    <w:rsid w:val="00283A01"/>
    <w:rsid w:val="00286051"/>
    <w:rsid w:val="00286549"/>
    <w:rsid w:val="002873C3"/>
    <w:rsid w:val="002878FB"/>
    <w:rsid w:val="0029056B"/>
    <w:rsid w:val="00290596"/>
    <w:rsid w:val="00291BE9"/>
    <w:rsid w:val="00292390"/>
    <w:rsid w:val="0029255F"/>
    <w:rsid w:val="002932BC"/>
    <w:rsid w:val="00293A45"/>
    <w:rsid w:val="00293DC1"/>
    <w:rsid w:val="00293E8A"/>
    <w:rsid w:val="00295310"/>
    <w:rsid w:val="0029629F"/>
    <w:rsid w:val="00297161"/>
    <w:rsid w:val="002A00C2"/>
    <w:rsid w:val="002A2C5A"/>
    <w:rsid w:val="002A3183"/>
    <w:rsid w:val="002A3426"/>
    <w:rsid w:val="002A450C"/>
    <w:rsid w:val="002A55B4"/>
    <w:rsid w:val="002A5BA8"/>
    <w:rsid w:val="002A6343"/>
    <w:rsid w:val="002A70C3"/>
    <w:rsid w:val="002A76A1"/>
    <w:rsid w:val="002B0094"/>
    <w:rsid w:val="002B0107"/>
    <w:rsid w:val="002B09E4"/>
    <w:rsid w:val="002B0F1C"/>
    <w:rsid w:val="002B1166"/>
    <w:rsid w:val="002B1434"/>
    <w:rsid w:val="002B180C"/>
    <w:rsid w:val="002B2780"/>
    <w:rsid w:val="002B2A87"/>
    <w:rsid w:val="002B37C4"/>
    <w:rsid w:val="002B3CA8"/>
    <w:rsid w:val="002B5E6F"/>
    <w:rsid w:val="002B6CDA"/>
    <w:rsid w:val="002B7CF1"/>
    <w:rsid w:val="002C0117"/>
    <w:rsid w:val="002C0B7C"/>
    <w:rsid w:val="002C1F72"/>
    <w:rsid w:val="002C201B"/>
    <w:rsid w:val="002C2F1B"/>
    <w:rsid w:val="002C435B"/>
    <w:rsid w:val="002C4ED4"/>
    <w:rsid w:val="002C6BE3"/>
    <w:rsid w:val="002C7210"/>
    <w:rsid w:val="002C7D0A"/>
    <w:rsid w:val="002D0E11"/>
    <w:rsid w:val="002D20A8"/>
    <w:rsid w:val="002D24DD"/>
    <w:rsid w:val="002D2828"/>
    <w:rsid w:val="002D2F91"/>
    <w:rsid w:val="002D3369"/>
    <w:rsid w:val="002D353A"/>
    <w:rsid w:val="002D46EC"/>
    <w:rsid w:val="002D50C8"/>
    <w:rsid w:val="002D6B40"/>
    <w:rsid w:val="002D6C2B"/>
    <w:rsid w:val="002E0897"/>
    <w:rsid w:val="002E1A54"/>
    <w:rsid w:val="002E22B5"/>
    <w:rsid w:val="002E2A0F"/>
    <w:rsid w:val="002E2FF4"/>
    <w:rsid w:val="002E3940"/>
    <w:rsid w:val="002E4441"/>
    <w:rsid w:val="002E4A50"/>
    <w:rsid w:val="002E5DBB"/>
    <w:rsid w:val="002E6D2D"/>
    <w:rsid w:val="002E6DB7"/>
    <w:rsid w:val="002E6F37"/>
    <w:rsid w:val="002E700A"/>
    <w:rsid w:val="002F0E8C"/>
    <w:rsid w:val="002F2D01"/>
    <w:rsid w:val="002F3C8A"/>
    <w:rsid w:val="002F60EF"/>
    <w:rsid w:val="002F6147"/>
    <w:rsid w:val="002F6535"/>
    <w:rsid w:val="002F6853"/>
    <w:rsid w:val="002F6DE9"/>
    <w:rsid w:val="002F735C"/>
    <w:rsid w:val="002F7891"/>
    <w:rsid w:val="002F7923"/>
    <w:rsid w:val="003000D8"/>
    <w:rsid w:val="003001A3"/>
    <w:rsid w:val="003003DB"/>
    <w:rsid w:val="00300FC4"/>
    <w:rsid w:val="003014CE"/>
    <w:rsid w:val="003025DF"/>
    <w:rsid w:val="00302CE1"/>
    <w:rsid w:val="00302D5F"/>
    <w:rsid w:val="0030349F"/>
    <w:rsid w:val="0030408D"/>
    <w:rsid w:val="00305C21"/>
    <w:rsid w:val="00305FAA"/>
    <w:rsid w:val="00306055"/>
    <w:rsid w:val="00306220"/>
    <w:rsid w:val="00306336"/>
    <w:rsid w:val="003068B6"/>
    <w:rsid w:val="00306962"/>
    <w:rsid w:val="00306F03"/>
    <w:rsid w:val="003075C5"/>
    <w:rsid w:val="00310313"/>
    <w:rsid w:val="003106E9"/>
    <w:rsid w:val="0031116E"/>
    <w:rsid w:val="0031144E"/>
    <w:rsid w:val="00311A75"/>
    <w:rsid w:val="003123B3"/>
    <w:rsid w:val="003125B6"/>
    <w:rsid w:val="00312EAF"/>
    <w:rsid w:val="00312FFB"/>
    <w:rsid w:val="003134A7"/>
    <w:rsid w:val="00313DB5"/>
    <w:rsid w:val="00315591"/>
    <w:rsid w:val="0031644F"/>
    <w:rsid w:val="00316809"/>
    <w:rsid w:val="00316E58"/>
    <w:rsid w:val="00316F76"/>
    <w:rsid w:val="003178CC"/>
    <w:rsid w:val="00317A44"/>
    <w:rsid w:val="00317B56"/>
    <w:rsid w:val="0032098A"/>
    <w:rsid w:val="003214FA"/>
    <w:rsid w:val="00321624"/>
    <w:rsid w:val="00322333"/>
    <w:rsid w:val="003225B4"/>
    <w:rsid w:val="003227C5"/>
    <w:rsid w:val="0032295A"/>
    <w:rsid w:val="00322FA7"/>
    <w:rsid w:val="003231FF"/>
    <w:rsid w:val="003234CA"/>
    <w:rsid w:val="00324932"/>
    <w:rsid w:val="00324EBB"/>
    <w:rsid w:val="00324FB6"/>
    <w:rsid w:val="00326113"/>
    <w:rsid w:val="00326503"/>
    <w:rsid w:val="00326B73"/>
    <w:rsid w:val="00327423"/>
    <w:rsid w:val="00327BA4"/>
    <w:rsid w:val="003309C0"/>
    <w:rsid w:val="00330E72"/>
    <w:rsid w:val="00331ABD"/>
    <w:rsid w:val="00331CBF"/>
    <w:rsid w:val="003324A5"/>
    <w:rsid w:val="0033280F"/>
    <w:rsid w:val="00332FA3"/>
    <w:rsid w:val="00333AB3"/>
    <w:rsid w:val="00333D83"/>
    <w:rsid w:val="00334B36"/>
    <w:rsid w:val="00335E39"/>
    <w:rsid w:val="00336176"/>
    <w:rsid w:val="00336445"/>
    <w:rsid w:val="0034044D"/>
    <w:rsid w:val="00341131"/>
    <w:rsid w:val="00341C01"/>
    <w:rsid w:val="00342493"/>
    <w:rsid w:val="0034317E"/>
    <w:rsid w:val="00343189"/>
    <w:rsid w:val="00344887"/>
    <w:rsid w:val="0034529A"/>
    <w:rsid w:val="0034714F"/>
    <w:rsid w:val="00350026"/>
    <w:rsid w:val="0035054E"/>
    <w:rsid w:val="00350DCF"/>
    <w:rsid w:val="0035188B"/>
    <w:rsid w:val="0035304A"/>
    <w:rsid w:val="00353A9E"/>
    <w:rsid w:val="0035428B"/>
    <w:rsid w:val="00354D6A"/>
    <w:rsid w:val="00354D71"/>
    <w:rsid w:val="003569BC"/>
    <w:rsid w:val="00356DED"/>
    <w:rsid w:val="0035721F"/>
    <w:rsid w:val="00357DA6"/>
    <w:rsid w:val="0036013D"/>
    <w:rsid w:val="003602DB"/>
    <w:rsid w:val="00360812"/>
    <w:rsid w:val="0036107F"/>
    <w:rsid w:val="003633D6"/>
    <w:rsid w:val="0036342F"/>
    <w:rsid w:val="00363CDC"/>
    <w:rsid w:val="0036412E"/>
    <w:rsid w:val="003662E5"/>
    <w:rsid w:val="00366399"/>
    <w:rsid w:val="003666EB"/>
    <w:rsid w:val="0037038E"/>
    <w:rsid w:val="0037072C"/>
    <w:rsid w:val="0037173B"/>
    <w:rsid w:val="00372399"/>
    <w:rsid w:val="00373505"/>
    <w:rsid w:val="0037450C"/>
    <w:rsid w:val="0037497D"/>
    <w:rsid w:val="00374E67"/>
    <w:rsid w:val="003755B0"/>
    <w:rsid w:val="00375FA7"/>
    <w:rsid w:val="00380DFF"/>
    <w:rsid w:val="00383FF9"/>
    <w:rsid w:val="00384955"/>
    <w:rsid w:val="00385817"/>
    <w:rsid w:val="003865E3"/>
    <w:rsid w:val="003866BA"/>
    <w:rsid w:val="00386992"/>
    <w:rsid w:val="00386C42"/>
    <w:rsid w:val="003874E9"/>
    <w:rsid w:val="003905F7"/>
    <w:rsid w:val="00391B16"/>
    <w:rsid w:val="00391BFF"/>
    <w:rsid w:val="00391E5C"/>
    <w:rsid w:val="003932E9"/>
    <w:rsid w:val="00393872"/>
    <w:rsid w:val="00393A70"/>
    <w:rsid w:val="00394ABA"/>
    <w:rsid w:val="0039670E"/>
    <w:rsid w:val="003A00C1"/>
    <w:rsid w:val="003A22AD"/>
    <w:rsid w:val="003A42CF"/>
    <w:rsid w:val="003A4BEB"/>
    <w:rsid w:val="003A6EE8"/>
    <w:rsid w:val="003A703A"/>
    <w:rsid w:val="003B199A"/>
    <w:rsid w:val="003B1EE8"/>
    <w:rsid w:val="003B205E"/>
    <w:rsid w:val="003B2B29"/>
    <w:rsid w:val="003B2B43"/>
    <w:rsid w:val="003B3D20"/>
    <w:rsid w:val="003B3EA7"/>
    <w:rsid w:val="003B5410"/>
    <w:rsid w:val="003B68B1"/>
    <w:rsid w:val="003B6E77"/>
    <w:rsid w:val="003B71F9"/>
    <w:rsid w:val="003B78FF"/>
    <w:rsid w:val="003C0680"/>
    <w:rsid w:val="003C0E53"/>
    <w:rsid w:val="003C1590"/>
    <w:rsid w:val="003C2C3D"/>
    <w:rsid w:val="003C2FDD"/>
    <w:rsid w:val="003C3795"/>
    <w:rsid w:val="003C52FE"/>
    <w:rsid w:val="003C57EB"/>
    <w:rsid w:val="003C72B9"/>
    <w:rsid w:val="003C7E31"/>
    <w:rsid w:val="003D17F5"/>
    <w:rsid w:val="003D1F38"/>
    <w:rsid w:val="003D1F8E"/>
    <w:rsid w:val="003D32C3"/>
    <w:rsid w:val="003D4796"/>
    <w:rsid w:val="003D4BA5"/>
    <w:rsid w:val="003D4DF6"/>
    <w:rsid w:val="003D4F35"/>
    <w:rsid w:val="003D55B6"/>
    <w:rsid w:val="003D5DEA"/>
    <w:rsid w:val="003D69CF"/>
    <w:rsid w:val="003D7B17"/>
    <w:rsid w:val="003D7D58"/>
    <w:rsid w:val="003D7DC6"/>
    <w:rsid w:val="003E02CB"/>
    <w:rsid w:val="003E0C0B"/>
    <w:rsid w:val="003E1485"/>
    <w:rsid w:val="003E15E7"/>
    <w:rsid w:val="003E1DA8"/>
    <w:rsid w:val="003E1EA9"/>
    <w:rsid w:val="003E2B62"/>
    <w:rsid w:val="003E2EB6"/>
    <w:rsid w:val="003E43FA"/>
    <w:rsid w:val="003E4638"/>
    <w:rsid w:val="003E5117"/>
    <w:rsid w:val="003E58BC"/>
    <w:rsid w:val="003E5934"/>
    <w:rsid w:val="003E70BE"/>
    <w:rsid w:val="003E7C53"/>
    <w:rsid w:val="003E7CBB"/>
    <w:rsid w:val="003E7F91"/>
    <w:rsid w:val="003E7FD7"/>
    <w:rsid w:val="003F03C0"/>
    <w:rsid w:val="003F0AAD"/>
    <w:rsid w:val="003F0DD1"/>
    <w:rsid w:val="003F1BCD"/>
    <w:rsid w:val="003F244D"/>
    <w:rsid w:val="003F2DC0"/>
    <w:rsid w:val="003F34FC"/>
    <w:rsid w:val="003F3B78"/>
    <w:rsid w:val="003F3D86"/>
    <w:rsid w:val="003F4951"/>
    <w:rsid w:val="003F4F39"/>
    <w:rsid w:val="003F60D2"/>
    <w:rsid w:val="003F7191"/>
    <w:rsid w:val="004003EC"/>
    <w:rsid w:val="00400BC8"/>
    <w:rsid w:val="0040163E"/>
    <w:rsid w:val="004024A6"/>
    <w:rsid w:val="00403D1F"/>
    <w:rsid w:val="004045B2"/>
    <w:rsid w:val="00405FF1"/>
    <w:rsid w:val="004103BD"/>
    <w:rsid w:val="00410CFF"/>
    <w:rsid w:val="00410FAE"/>
    <w:rsid w:val="004118B5"/>
    <w:rsid w:val="00412640"/>
    <w:rsid w:val="00413ABF"/>
    <w:rsid w:val="00413C57"/>
    <w:rsid w:val="0041539A"/>
    <w:rsid w:val="004154B6"/>
    <w:rsid w:val="00415EB3"/>
    <w:rsid w:val="004160E2"/>
    <w:rsid w:val="004166B2"/>
    <w:rsid w:val="00420C55"/>
    <w:rsid w:val="00420CB9"/>
    <w:rsid w:val="00422A1D"/>
    <w:rsid w:val="00423B6C"/>
    <w:rsid w:val="00423C92"/>
    <w:rsid w:val="004249C5"/>
    <w:rsid w:val="004255FC"/>
    <w:rsid w:val="00425BB2"/>
    <w:rsid w:val="00425C08"/>
    <w:rsid w:val="00426726"/>
    <w:rsid w:val="00426858"/>
    <w:rsid w:val="00426D76"/>
    <w:rsid w:val="00426FE1"/>
    <w:rsid w:val="00427D4D"/>
    <w:rsid w:val="00430783"/>
    <w:rsid w:val="00430FD6"/>
    <w:rsid w:val="00431844"/>
    <w:rsid w:val="00431D70"/>
    <w:rsid w:val="00431FB7"/>
    <w:rsid w:val="00432375"/>
    <w:rsid w:val="00434730"/>
    <w:rsid w:val="00434FD7"/>
    <w:rsid w:val="0043642E"/>
    <w:rsid w:val="00436433"/>
    <w:rsid w:val="00436531"/>
    <w:rsid w:val="00436BE8"/>
    <w:rsid w:val="00437099"/>
    <w:rsid w:val="00437D0F"/>
    <w:rsid w:val="00440395"/>
    <w:rsid w:val="0044054A"/>
    <w:rsid w:val="0044192E"/>
    <w:rsid w:val="00441B64"/>
    <w:rsid w:val="00441EFA"/>
    <w:rsid w:val="0044227B"/>
    <w:rsid w:val="00443194"/>
    <w:rsid w:val="00444260"/>
    <w:rsid w:val="0044553C"/>
    <w:rsid w:val="00445C01"/>
    <w:rsid w:val="00446186"/>
    <w:rsid w:val="004462CF"/>
    <w:rsid w:val="00446752"/>
    <w:rsid w:val="0044695C"/>
    <w:rsid w:val="00446CA1"/>
    <w:rsid w:val="004470FA"/>
    <w:rsid w:val="004479E3"/>
    <w:rsid w:val="00447DFF"/>
    <w:rsid w:val="00447EF7"/>
    <w:rsid w:val="004501D5"/>
    <w:rsid w:val="00450822"/>
    <w:rsid w:val="00450A41"/>
    <w:rsid w:val="00450D28"/>
    <w:rsid w:val="00451A6F"/>
    <w:rsid w:val="00451E04"/>
    <w:rsid w:val="00452EEC"/>
    <w:rsid w:val="00452FE3"/>
    <w:rsid w:val="004537AE"/>
    <w:rsid w:val="004537F3"/>
    <w:rsid w:val="00453C1F"/>
    <w:rsid w:val="00453D6C"/>
    <w:rsid w:val="004546F4"/>
    <w:rsid w:val="00455188"/>
    <w:rsid w:val="00455203"/>
    <w:rsid w:val="00455211"/>
    <w:rsid w:val="00455896"/>
    <w:rsid w:val="0045784E"/>
    <w:rsid w:val="00457DCC"/>
    <w:rsid w:val="00457E41"/>
    <w:rsid w:val="004613ED"/>
    <w:rsid w:val="0046206B"/>
    <w:rsid w:val="00462FB8"/>
    <w:rsid w:val="00463A11"/>
    <w:rsid w:val="00464316"/>
    <w:rsid w:val="00464359"/>
    <w:rsid w:val="00464B91"/>
    <w:rsid w:val="0046574E"/>
    <w:rsid w:val="00465B8D"/>
    <w:rsid w:val="00466C3D"/>
    <w:rsid w:val="00467530"/>
    <w:rsid w:val="00467B59"/>
    <w:rsid w:val="0047047E"/>
    <w:rsid w:val="00470C4F"/>
    <w:rsid w:val="00472C25"/>
    <w:rsid w:val="00473318"/>
    <w:rsid w:val="004735F9"/>
    <w:rsid w:val="00474F89"/>
    <w:rsid w:val="004752C1"/>
    <w:rsid w:val="004757DC"/>
    <w:rsid w:val="0047641A"/>
    <w:rsid w:val="00476EDA"/>
    <w:rsid w:val="00477027"/>
    <w:rsid w:val="004806B4"/>
    <w:rsid w:val="00481807"/>
    <w:rsid w:val="00483AE6"/>
    <w:rsid w:val="004850F0"/>
    <w:rsid w:val="00485D3C"/>
    <w:rsid w:val="00486024"/>
    <w:rsid w:val="00486176"/>
    <w:rsid w:val="004908F9"/>
    <w:rsid w:val="00490A10"/>
    <w:rsid w:val="00490C2C"/>
    <w:rsid w:val="00491413"/>
    <w:rsid w:val="00491FA9"/>
    <w:rsid w:val="0049205F"/>
    <w:rsid w:val="00492B3E"/>
    <w:rsid w:val="004937B5"/>
    <w:rsid w:val="00494028"/>
    <w:rsid w:val="004940A3"/>
    <w:rsid w:val="0049492C"/>
    <w:rsid w:val="00494EB8"/>
    <w:rsid w:val="00494F43"/>
    <w:rsid w:val="00495369"/>
    <w:rsid w:val="00495773"/>
    <w:rsid w:val="00495922"/>
    <w:rsid w:val="0049641A"/>
    <w:rsid w:val="00497A83"/>
    <w:rsid w:val="004A02DC"/>
    <w:rsid w:val="004A0C1B"/>
    <w:rsid w:val="004A0C96"/>
    <w:rsid w:val="004A0F25"/>
    <w:rsid w:val="004A0F31"/>
    <w:rsid w:val="004A2CA6"/>
    <w:rsid w:val="004A32AB"/>
    <w:rsid w:val="004A38F7"/>
    <w:rsid w:val="004A38F8"/>
    <w:rsid w:val="004A3CFB"/>
    <w:rsid w:val="004A4540"/>
    <w:rsid w:val="004A570E"/>
    <w:rsid w:val="004A5717"/>
    <w:rsid w:val="004A57D3"/>
    <w:rsid w:val="004A5E1A"/>
    <w:rsid w:val="004A6D11"/>
    <w:rsid w:val="004A7093"/>
    <w:rsid w:val="004A72DC"/>
    <w:rsid w:val="004B0329"/>
    <w:rsid w:val="004B1A2B"/>
    <w:rsid w:val="004B30D1"/>
    <w:rsid w:val="004B4155"/>
    <w:rsid w:val="004B4644"/>
    <w:rsid w:val="004B5265"/>
    <w:rsid w:val="004B55C5"/>
    <w:rsid w:val="004B5C3F"/>
    <w:rsid w:val="004B6390"/>
    <w:rsid w:val="004B641A"/>
    <w:rsid w:val="004B6508"/>
    <w:rsid w:val="004B727A"/>
    <w:rsid w:val="004C14F9"/>
    <w:rsid w:val="004C1632"/>
    <w:rsid w:val="004C1F3D"/>
    <w:rsid w:val="004C20D5"/>
    <w:rsid w:val="004C3A39"/>
    <w:rsid w:val="004C50CB"/>
    <w:rsid w:val="004C5A27"/>
    <w:rsid w:val="004C5E40"/>
    <w:rsid w:val="004D03ED"/>
    <w:rsid w:val="004D1E4E"/>
    <w:rsid w:val="004D2738"/>
    <w:rsid w:val="004D2B43"/>
    <w:rsid w:val="004D2F34"/>
    <w:rsid w:val="004D49AF"/>
    <w:rsid w:val="004D4E52"/>
    <w:rsid w:val="004D6A2E"/>
    <w:rsid w:val="004D7E7E"/>
    <w:rsid w:val="004D7EFF"/>
    <w:rsid w:val="004E0270"/>
    <w:rsid w:val="004E048C"/>
    <w:rsid w:val="004E083C"/>
    <w:rsid w:val="004E13FF"/>
    <w:rsid w:val="004E1701"/>
    <w:rsid w:val="004E3BEA"/>
    <w:rsid w:val="004E4259"/>
    <w:rsid w:val="004E448F"/>
    <w:rsid w:val="004E44C0"/>
    <w:rsid w:val="004E4BB0"/>
    <w:rsid w:val="004E67AC"/>
    <w:rsid w:val="004E6A7E"/>
    <w:rsid w:val="004E79D8"/>
    <w:rsid w:val="004F160F"/>
    <w:rsid w:val="004F17C0"/>
    <w:rsid w:val="004F2CF5"/>
    <w:rsid w:val="004F3969"/>
    <w:rsid w:val="004F39AC"/>
    <w:rsid w:val="004F47D0"/>
    <w:rsid w:val="004F4ABB"/>
    <w:rsid w:val="004F4B23"/>
    <w:rsid w:val="004F4D8E"/>
    <w:rsid w:val="004F7E3D"/>
    <w:rsid w:val="00501698"/>
    <w:rsid w:val="0050251B"/>
    <w:rsid w:val="0050286E"/>
    <w:rsid w:val="005031BB"/>
    <w:rsid w:val="00504296"/>
    <w:rsid w:val="00507A16"/>
    <w:rsid w:val="00507A4D"/>
    <w:rsid w:val="00510965"/>
    <w:rsid w:val="0051169E"/>
    <w:rsid w:val="00511BB7"/>
    <w:rsid w:val="005123BA"/>
    <w:rsid w:val="0051273B"/>
    <w:rsid w:val="00515F1D"/>
    <w:rsid w:val="005165F0"/>
    <w:rsid w:val="00517D06"/>
    <w:rsid w:val="00517D92"/>
    <w:rsid w:val="00517EDB"/>
    <w:rsid w:val="005206FA"/>
    <w:rsid w:val="00521BB8"/>
    <w:rsid w:val="00522EF9"/>
    <w:rsid w:val="00524BEF"/>
    <w:rsid w:val="00524C8B"/>
    <w:rsid w:val="00525082"/>
    <w:rsid w:val="00525E72"/>
    <w:rsid w:val="0052678A"/>
    <w:rsid w:val="00526BCA"/>
    <w:rsid w:val="0052706E"/>
    <w:rsid w:val="00527CE0"/>
    <w:rsid w:val="00527E5C"/>
    <w:rsid w:val="00527EBB"/>
    <w:rsid w:val="00532DCD"/>
    <w:rsid w:val="0053327D"/>
    <w:rsid w:val="00535DCD"/>
    <w:rsid w:val="00537578"/>
    <w:rsid w:val="005376ED"/>
    <w:rsid w:val="00540C51"/>
    <w:rsid w:val="005412CC"/>
    <w:rsid w:val="005415DF"/>
    <w:rsid w:val="00541995"/>
    <w:rsid w:val="005419F6"/>
    <w:rsid w:val="00542240"/>
    <w:rsid w:val="00543495"/>
    <w:rsid w:val="00543B26"/>
    <w:rsid w:val="0054404D"/>
    <w:rsid w:val="00544822"/>
    <w:rsid w:val="00545672"/>
    <w:rsid w:val="005505CD"/>
    <w:rsid w:val="0055086F"/>
    <w:rsid w:val="005517B5"/>
    <w:rsid w:val="00552238"/>
    <w:rsid w:val="00552853"/>
    <w:rsid w:val="0055394C"/>
    <w:rsid w:val="00554A11"/>
    <w:rsid w:val="00556DA4"/>
    <w:rsid w:val="0055775D"/>
    <w:rsid w:val="00560378"/>
    <w:rsid w:val="00561274"/>
    <w:rsid w:val="00561288"/>
    <w:rsid w:val="0056395B"/>
    <w:rsid w:val="005651B1"/>
    <w:rsid w:val="00565893"/>
    <w:rsid w:val="00566406"/>
    <w:rsid w:val="00570C85"/>
    <w:rsid w:val="00571B3F"/>
    <w:rsid w:val="00571D73"/>
    <w:rsid w:val="005721D1"/>
    <w:rsid w:val="005736E5"/>
    <w:rsid w:val="005739FF"/>
    <w:rsid w:val="00573D34"/>
    <w:rsid w:val="00574094"/>
    <w:rsid w:val="00574E99"/>
    <w:rsid w:val="005764AB"/>
    <w:rsid w:val="00576BE6"/>
    <w:rsid w:val="0057705A"/>
    <w:rsid w:val="005775CD"/>
    <w:rsid w:val="0058173B"/>
    <w:rsid w:val="005817D9"/>
    <w:rsid w:val="005831DD"/>
    <w:rsid w:val="005833F2"/>
    <w:rsid w:val="0058345D"/>
    <w:rsid w:val="005834E3"/>
    <w:rsid w:val="00585DA6"/>
    <w:rsid w:val="005868E2"/>
    <w:rsid w:val="005872A6"/>
    <w:rsid w:val="00587900"/>
    <w:rsid w:val="0059080B"/>
    <w:rsid w:val="00590F9A"/>
    <w:rsid w:val="005912A0"/>
    <w:rsid w:val="00594F6F"/>
    <w:rsid w:val="00596811"/>
    <w:rsid w:val="005A052C"/>
    <w:rsid w:val="005A2781"/>
    <w:rsid w:val="005A44F9"/>
    <w:rsid w:val="005A6AE7"/>
    <w:rsid w:val="005A6BD8"/>
    <w:rsid w:val="005A6FA4"/>
    <w:rsid w:val="005B0031"/>
    <w:rsid w:val="005B03B1"/>
    <w:rsid w:val="005B1284"/>
    <w:rsid w:val="005B30BA"/>
    <w:rsid w:val="005B344E"/>
    <w:rsid w:val="005B4463"/>
    <w:rsid w:val="005B59A7"/>
    <w:rsid w:val="005B59F0"/>
    <w:rsid w:val="005B60D5"/>
    <w:rsid w:val="005B6840"/>
    <w:rsid w:val="005B6FB9"/>
    <w:rsid w:val="005B72D5"/>
    <w:rsid w:val="005C0F04"/>
    <w:rsid w:val="005C1742"/>
    <w:rsid w:val="005C4195"/>
    <w:rsid w:val="005C582A"/>
    <w:rsid w:val="005C5D89"/>
    <w:rsid w:val="005C5E63"/>
    <w:rsid w:val="005C5F9A"/>
    <w:rsid w:val="005C65F4"/>
    <w:rsid w:val="005C6C98"/>
    <w:rsid w:val="005D00E0"/>
    <w:rsid w:val="005D1A85"/>
    <w:rsid w:val="005D2244"/>
    <w:rsid w:val="005D27F4"/>
    <w:rsid w:val="005D2842"/>
    <w:rsid w:val="005D2DE0"/>
    <w:rsid w:val="005D4F65"/>
    <w:rsid w:val="005D5455"/>
    <w:rsid w:val="005D54D4"/>
    <w:rsid w:val="005D5E9B"/>
    <w:rsid w:val="005D7BD2"/>
    <w:rsid w:val="005E05C1"/>
    <w:rsid w:val="005E1C77"/>
    <w:rsid w:val="005E2128"/>
    <w:rsid w:val="005E3516"/>
    <w:rsid w:val="005E5357"/>
    <w:rsid w:val="005E6618"/>
    <w:rsid w:val="005E6F25"/>
    <w:rsid w:val="005E744C"/>
    <w:rsid w:val="005F00A3"/>
    <w:rsid w:val="005F1D42"/>
    <w:rsid w:val="005F2CAD"/>
    <w:rsid w:val="005F3FF6"/>
    <w:rsid w:val="005F4B5F"/>
    <w:rsid w:val="005F502F"/>
    <w:rsid w:val="005F55DA"/>
    <w:rsid w:val="005F67CF"/>
    <w:rsid w:val="005F6D25"/>
    <w:rsid w:val="005F71AB"/>
    <w:rsid w:val="005F7AFA"/>
    <w:rsid w:val="00601269"/>
    <w:rsid w:val="0060188C"/>
    <w:rsid w:val="0060447E"/>
    <w:rsid w:val="00605DD3"/>
    <w:rsid w:val="00610484"/>
    <w:rsid w:val="0061202C"/>
    <w:rsid w:val="00612AC3"/>
    <w:rsid w:val="006130C1"/>
    <w:rsid w:val="00614C25"/>
    <w:rsid w:val="00614EF7"/>
    <w:rsid w:val="00615AAD"/>
    <w:rsid w:val="00615BB4"/>
    <w:rsid w:val="00615CBB"/>
    <w:rsid w:val="006164A6"/>
    <w:rsid w:val="00616F72"/>
    <w:rsid w:val="00617049"/>
    <w:rsid w:val="00617450"/>
    <w:rsid w:val="00620B40"/>
    <w:rsid w:val="0062140B"/>
    <w:rsid w:val="006231E3"/>
    <w:rsid w:val="006244F9"/>
    <w:rsid w:val="00624E6C"/>
    <w:rsid w:val="006263B2"/>
    <w:rsid w:val="0062674C"/>
    <w:rsid w:val="00627003"/>
    <w:rsid w:val="0062703C"/>
    <w:rsid w:val="00627DBA"/>
    <w:rsid w:val="0063017E"/>
    <w:rsid w:val="006301E7"/>
    <w:rsid w:val="006306A1"/>
    <w:rsid w:val="00631B8B"/>
    <w:rsid w:val="00632A42"/>
    <w:rsid w:val="00632EDB"/>
    <w:rsid w:val="00633E7C"/>
    <w:rsid w:val="00633F03"/>
    <w:rsid w:val="00634154"/>
    <w:rsid w:val="00634441"/>
    <w:rsid w:val="006344BA"/>
    <w:rsid w:val="0063503E"/>
    <w:rsid w:val="00635DC2"/>
    <w:rsid w:val="006366DD"/>
    <w:rsid w:val="00636C58"/>
    <w:rsid w:val="0063776B"/>
    <w:rsid w:val="00637967"/>
    <w:rsid w:val="00637AFA"/>
    <w:rsid w:val="0064045A"/>
    <w:rsid w:val="0064279C"/>
    <w:rsid w:val="00642A76"/>
    <w:rsid w:val="00643779"/>
    <w:rsid w:val="00643820"/>
    <w:rsid w:val="00643B88"/>
    <w:rsid w:val="00644632"/>
    <w:rsid w:val="00645095"/>
    <w:rsid w:val="00646408"/>
    <w:rsid w:val="00646706"/>
    <w:rsid w:val="00646AF4"/>
    <w:rsid w:val="00646EAF"/>
    <w:rsid w:val="00647413"/>
    <w:rsid w:val="006477AA"/>
    <w:rsid w:val="0064791C"/>
    <w:rsid w:val="00647C4F"/>
    <w:rsid w:val="00652CBE"/>
    <w:rsid w:val="00652CD0"/>
    <w:rsid w:val="0065638C"/>
    <w:rsid w:val="006566CB"/>
    <w:rsid w:val="0066047C"/>
    <w:rsid w:val="00662FD8"/>
    <w:rsid w:val="0066317D"/>
    <w:rsid w:val="006639E0"/>
    <w:rsid w:val="00663F2E"/>
    <w:rsid w:val="0066437B"/>
    <w:rsid w:val="006672DC"/>
    <w:rsid w:val="00670287"/>
    <w:rsid w:val="00671DF7"/>
    <w:rsid w:val="00671FA6"/>
    <w:rsid w:val="006721A3"/>
    <w:rsid w:val="00672CCB"/>
    <w:rsid w:val="006739BD"/>
    <w:rsid w:val="006755F4"/>
    <w:rsid w:val="006759A0"/>
    <w:rsid w:val="00675A80"/>
    <w:rsid w:val="0068055D"/>
    <w:rsid w:val="0068061A"/>
    <w:rsid w:val="006809C9"/>
    <w:rsid w:val="00680EC3"/>
    <w:rsid w:val="00681584"/>
    <w:rsid w:val="00681716"/>
    <w:rsid w:val="006818D4"/>
    <w:rsid w:val="006819CA"/>
    <w:rsid w:val="006825D7"/>
    <w:rsid w:val="00682BAE"/>
    <w:rsid w:val="0068308E"/>
    <w:rsid w:val="00684346"/>
    <w:rsid w:val="00684632"/>
    <w:rsid w:val="00684E57"/>
    <w:rsid w:val="00687A40"/>
    <w:rsid w:val="00691F98"/>
    <w:rsid w:val="0069321A"/>
    <w:rsid w:val="00694EE7"/>
    <w:rsid w:val="00695C6B"/>
    <w:rsid w:val="00695DC9"/>
    <w:rsid w:val="00696F64"/>
    <w:rsid w:val="006A047F"/>
    <w:rsid w:val="006A0ACD"/>
    <w:rsid w:val="006A10C9"/>
    <w:rsid w:val="006A1580"/>
    <w:rsid w:val="006A2856"/>
    <w:rsid w:val="006A31A4"/>
    <w:rsid w:val="006A3B3E"/>
    <w:rsid w:val="006B0110"/>
    <w:rsid w:val="006B1457"/>
    <w:rsid w:val="006B189C"/>
    <w:rsid w:val="006B2D11"/>
    <w:rsid w:val="006B3423"/>
    <w:rsid w:val="006B4FBD"/>
    <w:rsid w:val="006B51AD"/>
    <w:rsid w:val="006B5379"/>
    <w:rsid w:val="006B54E5"/>
    <w:rsid w:val="006B5B9F"/>
    <w:rsid w:val="006C010E"/>
    <w:rsid w:val="006C0935"/>
    <w:rsid w:val="006C0BE8"/>
    <w:rsid w:val="006C1026"/>
    <w:rsid w:val="006C4020"/>
    <w:rsid w:val="006C41AC"/>
    <w:rsid w:val="006C4671"/>
    <w:rsid w:val="006C5CFF"/>
    <w:rsid w:val="006C6C7F"/>
    <w:rsid w:val="006D0A0B"/>
    <w:rsid w:val="006D1473"/>
    <w:rsid w:val="006D2B25"/>
    <w:rsid w:val="006D50EE"/>
    <w:rsid w:val="006D7D7F"/>
    <w:rsid w:val="006E0237"/>
    <w:rsid w:val="006E09D0"/>
    <w:rsid w:val="006E0BF9"/>
    <w:rsid w:val="006E1220"/>
    <w:rsid w:val="006E19C9"/>
    <w:rsid w:val="006E3000"/>
    <w:rsid w:val="006E355D"/>
    <w:rsid w:val="006E3A88"/>
    <w:rsid w:val="006E3DC0"/>
    <w:rsid w:val="006E4884"/>
    <w:rsid w:val="006E54DB"/>
    <w:rsid w:val="006E55A0"/>
    <w:rsid w:val="006E5624"/>
    <w:rsid w:val="006E567F"/>
    <w:rsid w:val="006E6411"/>
    <w:rsid w:val="006E6A14"/>
    <w:rsid w:val="006E6C99"/>
    <w:rsid w:val="006E7201"/>
    <w:rsid w:val="006E758A"/>
    <w:rsid w:val="006F00B4"/>
    <w:rsid w:val="006F0146"/>
    <w:rsid w:val="006F0360"/>
    <w:rsid w:val="006F0435"/>
    <w:rsid w:val="006F104F"/>
    <w:rsid w:val="006F1432"/>
    <w:rsid w:val="006F3A7B"/>
    <w:rsid w:val="006F4270"/>
    <w:rsid w:val="006F491B"/>
    <w:rsid w:val="006F49CE"/>
    <w:rsid w:val="006F5206"/>
    <w:rsid w:val="006F65D2"/>
    <w:rsid w:val="006F6F8D"/>
    <w:rsid w:val="006F7076"/>
    <w:rsid w:val="00700768"/>
    <w:rsid w:val="0070116B"/>
    <w:rsid w:val="00701498"/>
    <w:rsid w:val="0070152F"/>
    <w:rsid w:val="007020FA"/>
    <w:rsid w:val="007039DC"/>
    <w:rsid w:val="007046CE"/>
    <w:rsid w:val="00707190"/>
    <w:rsid w:val="00707E47"/>
    <w:rsid w:val="00710B77"/>
    <w:rsid w:val="00710F59"/>
    <w:rsid w:val="00711A73"/>
    <w:rsid w:val="00711BAF"/>
    <w:rsid w:val="00712071"/>
    <w:rsid w:val="00712143"/>
    <w:rsid w:val="00712B88"/>
    <w:rsid w:val="00714295"/>
    <w:rsid w:val="007144E9"/>
    <w:rsid w:val="00715802"/>
    <w:rsid w:val="0071639D"/>
    <w:rsid w:val="00716C3E"/>
    <w:rsid w:val="0071762B"/>
    <w:rsid w:val="007176F4"/>
    <w:rsid w:val="00717E0E"/>
    <w:rsid w:val="00720251"/>
    <w:rsid w:val="007207B2"/>
    <w:rsid w:val="00720822"/>
    <w:rsid w:val="007211D2"/>
    <w:rsid w:val="00721790"/>
    <w:rsid w:val="007225FA"/>
    <w:rsid w:val="00722D99"/>
    <w:rsid w:val="007238E0"/>
    <w:rsid w:val="00723D4D"/>
    <w:rsid w:val="00723F41"/>
    <w:rsid w:val="00725169"/>
    <w:rsid w:val="00725E24"/>
    <w:rsid w:val="007302AA"/>
    <w:rsid w:val="00730758"/>
    <w:rsid w:val="00730DD4"/>
    <w:rsid w:val="00731798"/>
    <w:rsid w:val="00731DA8"/>
    <w:rsid w:val="007321F4"/>
    <w:rsid w:val="00732B9C"/>
    <w:rsid w:val="00733189"/>
    <w:rsid w:val="00733336"/>
    <w:rsid w:val="007337B7"/>
    <w:rsid w:val="00734896"/>
    <w:rsid w:val="007359E0"/>
    <w:rsid w:val="00736B00"/>
    <w:rsid w:val="00737D69"/>
    <w:rsid w:val="00740BD2"/>
    <w:rsid w:val="007415C5"/>
    <w:rsid w:val="00741ACC"/>
    <w:rsid w:val="00741DE4"/>
    <w:rsid w:val="00742CDC"/>
    <w:rsid w:val="00742FBD"/>
    <w:rsid w:val="0074328A"/>
    <w:rsid w:val="00743B10"/>
    <w:rsid w:val="00744BF2"/>
    <w:rsid w:val="00745156"/>
    <w:rsid w:val="00745443"/>
    <w:rsid w:val="00746FEC"/>
    <w:rsid w:val="007471D1"/>
    <w:rsid w:val="00747322"/>
    <w:rsid w:val="00750405"/>
    <w:rsid w:val="007504D8"/>
    <w:rsid w:val="007509CC"/>
    <w:rsid w:val="00750CF5"/>
    <w:rsid w:val="007533EF"/>
    <w:rsid w:val="007538CC"/>
    <w:rsid w:val="00753BFC"/>
    <w:rsid w:val="00753F29"/>
    <w:rsid w:val="00754336"/>
    <w:rsid w:val="00754B37"/>
    <w:rsid w:val="00755902"/>
    <w:rsid w:val="007563D2"/>
    <w:rsid w:val="00757A68"/>
    <w:rsid w:val="00760AFD"/>
    <w:rsid w:val="00761CA8"/>
    <w:rsid w:val="00761EA2"/>
    <w:rsid w:val="00762725"/>
    <w:rsid w:val="00762C09"/>
    <w:rsid w:val="00762F07"/>
    <w:rsid w:val="007639E6"/>
    <w:rsid w:val="00763BFD"/>
    <w:rsid w:val="0076471B"/>
    <w:rsid w:val="0076520A"/>
    <w:rsid w:val="0076703A"/>
    <w:rsid w:val="007714DF"/>
    <w:rsid w:val="007725F2"/>
    <w:rsid w:val="00773048"/>
    <w:rsid w:val="00773293"/>
    <w:rsid w:val="00774495"/>
    <w:rsid w:val="00774F51"/>
    <w:rsid w:val="00775023"/>
    <w:rsid w:val="007754BB"/>
    <w:rsid w:val="007770FD"/>
    <w:rsid w:val="007774DE"/>
    <w:rsid w:val="00780135"/>
    <w:rsid w:val="0078095A"/>
    <w:rsid w:val="007818C7"/>
    <w:rsid w:val="0078230E"/>
    <w:rsid w:val="007825FD"/>
    <w:rsid w:val="00782E30"/>
    <w:rsid w:val="00783E27"/>
    <w:rsid w:val="007844C5"/>
    <w:rsid w:val="0078483B"/>
    <w:rsid w:val="00784FFF"/>
    <w:rsid w:val="00786502"/>
    <w:rsid w:val="00786793"/>
    <w:rsid w:val="00786934"/>
    <w:rsid w:val="00786F93"/>
    <w:rsid w:val="007879DE"/>
    <w:rsid w:val="00790A6F"/>
    <w:rsid w:val="0079240E"/>
    <w:rsid w:val="00794B1A"/>
    <w:rsid w:val="007954AD"/>
    <w:rsid w:val="00797716"/>
    <w:rsid w:val="007A099B"/>
    <w:rsid w:val="007A25D8"/>
    <w:rsid w:val="007A2EFE"/>
    <w:rsid w:val="007A3720"/>
    <w:rsid w:val="007A56F0"/>
    <w:rsid w:val="007A6BC6"/>
    <w:rsid w:val="007A77B6"/>
    <w:rsid w:val="007A7B46"/>
    <w:rsid w:val="007B0470"/>
    <w:rsid w:val="007B05C8"/>
    <w:rsid w:val="007B10F2"/>
    <w:rsid w:val="007B198B"/>
    <w:rsid w:val="007B28F2"/>
    <w:rsid w:val="007B2E80"/>
    <w:rsid w:val="007B4B43"/>
    <w:rsid w:val="007B6C65"/>
    <w:rsid w:val="007B73AF"/>
    <w:rsid w:val="007B7C0F"/>
    <w:rsid w:val="007C126D"/>
    <w:rsid w:val="007C128F"/>
    <w:rsid w:val="007C1FCF"/>
    <w:rsid w:val="007C2437"/>
    <w:rsid w:val="007C2715"/>
    <w:rsid w:val="007C2A57"/>
    <w:rsid w:val="007C2DB2"/>
    <w:rsid w:val="007C35DA"/>
    <w:rsid w:val="007C3905"/>
    <w:rsid w:val="007C3E65"/>
    <w:rsid w:val="007C497A"/>
    <w:rsid w:val="007C4D5D"/>
    <w:rsid w:val="007C7D83"/>
    <w:rsid w:val="007D1068"/>
    <w:rsid w:val="007D15E9"/>
    <w:rsid w:val="007D236C"/>
    <w:rsid w:val="007D239B"/>
    <w:rsid w:val="007D2508"/>
    <w:rsid w:val="007D2A88"/>
    <w:rsid w:val="007D3CFD"/>
    <w:rsid w:val="007D47DC"/>
    <w:rsid w:val="007D4864"/>
    <w:rsid w:val="007D6731"/>
    <w:rsid w:val="007D779F"/>
    <w:rsid w:val="007E0502"/>
    <w:rsid w:val="007E0677"/>
    <w:rsid w:val="007E0CF6"/>
    <w:rsid w:val="007E1954"/>
    <w:rsid w:val="007E1BB2"/>
    <w:rsid w:val="007E21CA"/>
    <w:rsid w:val="007E3B66"/>
    <w:rsid w:val="007E46C9"/>
    <w:rsid w:val="007E5567"/>
    <w:rsid w:val="007E60F2"/>
    <w:rsid w:val="007E7534"/>
    <w:rsid w:val="007E780D"/>
    <w:rsid w:val="007E79AF"/>
    <w:rsid w:val="007E7DF1"/>
    <w:rsid w:val="007F0C1C"/>
    <w:rsid w:val="007F11B6"/>
    <w:rsid w:val="007F1D9A"/>
    <w:rsid w:val="007F2144"/>
    <w:rsid w:val="007F3F55"/>
    <w:rsid w:val="007F512F"/>
    <w:rsid w:val="007F526A"/>
    <w:rsid w:val="007F57DC"/>
    <w:rsid w:val="007F5CBD"/>
    <w:rsid w:val="007F698B"/>
    <w:rsid w:val="007F6B86"/>
    <w:rsid w:val="007F6CC2"/>
    <w:rsid w:val="007F6F01"/>
    <w:rsid w:val="007F7179"/>
    <w:rsid w:val="007F79C7"/>
    <w:rsid w:val="007F7CC4"/>
    <w:rsid w:val="007F7D88"/>
    <w:rsid w:val="007F7F1B"/>
    <w:rsid w:val="00800949"/>
    <w:rsid w:val="00800F47"/>
    <w:rsid w:val="00800F78"/>
    <w:rsid w:val="008016AB"/>
    <w:rsid w:val="008019C6"/>
    <w:rsid w:val="008040F8"/>
    <w:rsid w:val="008049A8"/>
    <w:rsid w:val="00805020"/>
    <w:rsid w:val="0080517C"/>
    <w:rsid w:val="00806E6F"/>
    <w:rsid w:val="00806F7B"/>
    <w:rsid w:val="00807110"/>
    <w:rsid w:val="008078E1"/>
    <w:rsid w:val="00807B11"/>
    <w:rsid w:val="008104D1"/>
    <w:rsid w:val="00810920"/>
    <w:rsid w:val="00810B60"/>
    <w:rsid w:val="00810C86"/>
    <w:rsid w:val="00811037"/>
    <w:rsid w:val="00811AB2"/>
    <w:rsid w:val="00812513"/>
    <w:rsid w:val="00813743"/>
    <w:rsid w:val="008141F4"/>
    <w:rsid w:val="00814D07"/>
    <w:rsid w:val="00814DDC"/>
    <w:rsid w:val="00815531"/>
    <w:rsid w:val="00816309"/>
    <w:rsid w:val="008164C8"/>
    <w:rsid w:val="00816A08"/>
    <w:rsid w:val="00816A8B"/>
    <w:rsid w:val="0081712D"/>
    <w:rsid w:val="008171C3"/>
    <w:rsid w:val="00821827"/>
    <w:rsid w:val="00821F1D"/>
    <w:rsid w:val="00822572"/>
    <w:rsid w:val="00824FCF"/>
    <w:rsid w:val="0082682E"/>
    <w:rsid w:val="00826BC1"/>
    <w:rsid w:val="00826C86"/>
    <w:rsid w:val="008271B5"/>
    <w:rsid w:val="00827C4A"/>
    <w:rsid w:val="008315F1"/>
    <w:rsid w:val="00831F6E"/>
    <w:rsid w:val="00832CBE"/>
    <w:rsid w:val="00832DD3"/>
    <w:rsid w:val="00833663"/>
    <w:rsid w:val="00834BA8"/>
    <w:rsid w:val="00834E0B"/>
    <w:rsid w:val="00834E9C"/>
    <w:rsid w:val="00835664"/>
    <w:rsid w:val="008357D2"/>
    <w:rsid w:val="0083797D"/>
    <w:rsid w:val="00842CE8"/>
    <w:rsid w:val="008444A6"/>
    <w:rsid w:val="00844824"/>
    <w:rsid w:val="00845B02"/>
    <w:rsid w:val="00846492"/>
    <w:rsid w:val="00846930"/>
    <w:rsid w:val="00847375"/>
    <w:rsid w:val="00847826"/>
    <w:rsid w:val="008507D5"/>
    <w:rsid w:val="00850B8F"/>
    <w:rsid w:val="0085230C"/>
    <w:rsid w:val="00852AD5"/>
    <w:rsid w:val="00852C68"/>
    <w:rsid w:val="00857FC2"/>
    <w:rsid w:val="00860D97"/>
    <w:rsid w:val="00861518"/>
    <w:rsid w:val="008628E1"/>
    <w:rsid w:val="00862A60"/>
    <w:rsid w:val="0086324D"/>
    <w:rsid w:val="00866803"/>
    <w:rsid w:val="00870438"/>
    <w:rsid w:val="00870BAB"/>
    <w:rsid w:val="008711A4"/>
    <w:rsid w:val="00872CE3"/>
    <w:rsid w:val="00874819"/>
    <w:rsid w:val="00875692"/>
    <w:rsid w:val="00875D0D"/>
    <w:rsid w:val="00876ED6"/>
    <w:rsid w:val="00880674"/>
    <w:rsid w:val="008808FE"/>
    <w:rsid w:val="00880B7F"/>
    <w:rsid w:val="00880D23"/>
    <w:rsid w:val="00880FA2"/>
    <w:rsid w:val="00881898"/>
    <w:rsid w:val="00884A04"/>
    <w:rsid w:val="0088535A"/>
    <w:rsid w:val="00885C46"/>
    <w:rsid w:val="00885CF3"/>
    <w:rsid w:val="0088605B"/>
    <w:rsid w:val="00887BF0"/>
    <w:rsid w:val="008907BC"/>
    <w:rsid w:val="00890D10"/>
    <w:rsid w:val="00893A34"/>
    <w:rsid w:val="00895CB8"/>
    <w:rsid w:val="0089677B"/>
    <w:rsid w:val="0089764F"/>
    <w:rsid w:val="008A08F7"/>
    <w:rsid w:val="008A1274"/>
    <w:rsid w:val="008A16E7"/>
    <w:rsid w:val="008A1FCF"/>
    <w:rsid w:val="008A2257"/>
    <w:rsid w:val="008A22B1"/>
    <w:rsid w:val="008A2F15"/>
    <w:rsid w:val="008A3BDA"/>
    <w:rsid w:val="008A51E5"/>
    <w:rsid w:val="008A5850"/>
    <w:rsid w:val="008B180A"/>
    <w:rsid w:val="008B2147"/>
    <w:rsid w:val="008B2511"/>
    <w:rsid w:val="008B2551"/>
    <w:rsid w:val="008B25F9"/>
    <w:rsid w:val="008B27E2"/>
    <w:rsid w:val="008B47B9"/>
    <w:rsid w:val="008B4D27"/>
    <w:rsid w:val="008B618F"/>
    <w:rsid w:val="008B66D7"/>
    <w:rsid w:val="008B6895"/>
    <w:rsid w:val="008B7A8B"/>
    <w:rsid w:val="008C06F7"/>
    <w:rsid w:val="008C0984"/>
    <w:rsid w:val="008C09CB"/>
    <w:rsid w:val="008C1224"/>
    <w:rsid w:val="008C1B32"/>
    <w:rsid w:val="008C247F"/>
    <w:rsid w:val="008C2776"/>
    <w:rsid w:val="008C2975"/>
    <w:rsid w:val="008C3713"/>
    <w:rsid w:val="008C3DE0"/>
    <w:rsid w:val="008C452C"/>
    <w:rsid w:val="008C481F"/>
    <w:rsid w:val="008C5F2C"/>
    <w:rsid w:val="008C6640"/>
    <w:rsid w:val="008D0308"/>
    <w:rsid w:val="008D1028"/>
    <w:rsid w:val="008D1BD5"/>
    <w:rsid w:val="008D441B"/>
    <w:rsid w:val="008D4931"/>
    <w:rsid w:val="008D575A"/>
    <w:rsid w:val="008D5A7C"/>
    <w:rsid w:val="008D5C11"/>
    <w:rsid w:val="008D61DA"/>
    <w:rsid w:val="008D7470"/>
    <w:rsid w:val="008D75B3"/>
    <w:rsid w:val="008E04F6"/>
    <w:rsid w:val="008E06D8"/>
    <w:rsid w:val="008E0C76"/>
    <w:rsid w:val="008E1D50"/>
    <w:rsid w:val="008E1D92"/>
    <w:rsid w:val="008E233B"/>
    <w:rsid w:val="008E3328"/>
    <w:rsid w:val="008E3A95"/>
    <w:rsid w:val="008E44E2"/>
    <w:rsid w:val="008E5CFF"/>
    <w:rsid w:val="008E6569"/>
    <w:rsid w:val="008E66FB"/>
    <w:rsid w:val="008E6707"/>
    <w:rsid w:val="008E7BDC"/>
    <w:rsid w:val="008F02FC"/>
    <w:rsid w:val="008F09ED"/>
    <w:rsid w:val="008F1CC4"/>
    <w:rsid w:val="008F1D2B"/>
    <w:rsid w:val="008F2A26"/>
    <w:rsid w:val="008F2FB3"/>
    <w:rsid w:val="008F32D1"/>
    <w:rsid w:val="008F387E"/>
    <w:rsid w:val="008F5096"/>
    <w:rsid w:val="008F6571"/>
    <w:rsid w:val="00900213"/>
    <w:rsid w:val="009016D1"/>
    <w:rsid w:val="009017CA"/>
    <w:rsid w:val="00901971"/>
    <w:rsid w:val="00903EED"/>
    <w:rsid w:val="009047D3"/>
    <w:rsid w:val="00904B23"/>
    <w:rsid w:val="0090517D"/>
    <w:rsid w:val="009054E9"/>
    <w:rsid w:val="00905C72"/>
    <w:rsid w:val="009062CB"/>
    <w:rsid w:val="009063D1"/>
    <w:rsid w:val="00907296"/>
    <w:rsid w:val="0090798D"/>
    <w:rsid w:val="009079E2"/>
    <w:rsid w:val="00910210"/>
    <w:rsid w:val="00910FAD"/>
    <w:rsid w:val="00913AD4"/>
    <w:rsid w:val="0091420E"/>
    <w:rsid w:val="00915C00"/>
    <w:rsid w:val="009163F5"/>
    <w:rsid w:val="00916BAF"/>
    <w:rsid w:val="009209E6"/>
    <w:rsid w:val="00921C56"/>
    <w:rsid w:val="009220E3"/>
    <w:rsid w:val="009223E4"/>
    <w:rsid w:val="009228E6"/>
    <w:rsid w:val="00923AA1"/>
    <w:rsid w:val="0092424F"/>
    <w:rsid w:val="00924268"/>
    <w:rsid w:val="009243D1"/>
    <w:rsid w:val="00924F61"/>
    <w:rsid w:val="00925E65"/>
    <w:rsid w:val="00927AFF"/>
    <w:rsid w:val="00930406"/>
    <w:rsid w:val="009313DB"/>
    <w:rsid w:val="009320C3"/>
    <w:rsid w:val="00933210"/>
    <w:rsid w:val="00933EDF"/>
    <w:rsid w:val="00934D1B"/>
    <w:rsid w:val="00934E15"/>
    <w:rsid w:val="0093546D"/>
    <w:rsid w:val="00935A95"/>
    <w:rsid w:val="00940323"/>
    <w:rsid w:val="009404ED"/>
    <w:rsid w:val="009410E2"/>
    <w:rsid w:val="009420E9"/>
    <w:rsid w:val="00942689"/>
    <w:rsid w:val="00942B8A"/>
    <w:rsid w:val="00944043"/>
    <w:rsid w:val="00944395"/>
    <w:rsid w:val="0094447C"/>
    <w:rsid w:val="009452C3"/>
    <w:rsid w:val="009464A1"/>
    <w:rsid w:val="00946BFC"/>
    <w:rsid w:val="00947550"/>
    <w:rsid w:val="009501CF"/>
    <w:rsid w:val="00950D28"/>
    <w:rsid w:val="00951EFF"/>
    <w:rsid w:val="00952973"/>
    <w:rsid w:val="00953A90"/>
    <w:rsid w:val="00954674"/>
    <w:rsid w:val="00954782"/>
    <w:rsid w:val="00955326"/>
    <w:rsid w:val="009578F5"/>
    <w:rsid w:val="00957CC4"/>
    <w:rsid w:val="009607F9"/>
    <w:rsid w:val="0096216C"/>
    <w:rsid w:val="0096586F"/>
    <w:rsid w:val="009671BE"/>
    <w:rsid w:val="0097101D"/>
    <w:rsid w:val="009715BD"/>
    <w:rsid w:val="00971C9C"/>
    <w:rsid w:val="00973446"/>
    <w:rsid w:val="00974BBA"/>
    <w:rsid w:val="00974CAC"/>
    <w:rsid w:val="00974DE0"/>
    <w:rsid w:val="009752CD"/>
    <w:rsid w:val="00976295"/>
    <w:rsid w:val="0097659E"/>
    <w:rsid w:val="00976A13"/>
    <w:rsid w:val="00976F44"/>
    <w:rsid w:val="00977AA9"/>
    <w:rsid w:val="00977F3C"/>
    <w:rsid w:val="00980C7F"/>
    <w:rsid w:val="0098127D"/>
    <w:rsid w:val="00981AD6"/>
    <w:rsid w:val="00981BF1"/>
    <w:rsid w:val="00982ACD"/>
    <w:rsid w:val="0098452A"/>
    <w:rsid w:val="00985349"/>
    <w:rsid w:val="0098586E"/>
    <w:rsid w:val="00985BB2"/>
    <w:rsid w:val="00986CB6"/>
    <w:rsid w:val="00987C99"/>
    <w:rsid w:val="00987DAF"/>
    <w:rsid w:val="00990E0B"/>
    <w:rsid w:val="00991D5B"/>
    <w:rsid w:val="00992D76"/>
    <w:rsid w:val="00993C74"/>
    <w:rsid w:val="009941D5"/>
    <w:rsid w:val="00994892"/>
    <w:rsid w:val="00994BAD"/>
    <w:rsid w:val="009958AA"/>
    <w:rsid w:val="00995AA8"/>
    <w:rsid w:val="00995C36"/>
    <w:rsid w:val="009979FB"/>
    <w:rsid w:val="009A070C"/>
    <w:rsid w:val="009A0DE4"/>
    <w:rsid w:val="009A159B"/>
    <w:rsid w:val="009A15A0"/>
    <w:rsid w:val="009A1878"/>
    <w:rsid w:val="009A1B74"/>
    <w:rsid w:val="009A1DEE"/>
    <w:rsid w:val="009A4041"/>
    <w:rsid w:val="009A5562"/>
    <w:rsid w:val="009A698C"/>
    <w:rsid w:val="009A70E1"/>
    <w:rsid w:val="009A7841"/>
    <w:rsid w:val="009B0FCE"/>
    <w:rsid w:val="009B1E26"/>
    <w:rsid w:val="009B1EA3"/>
    <w:rsid w:val="009B2358"/>
    <w:rsid w:val="009B2EFD"/>
    <w:rsid w:val="009B4D5D"/>
    <w:rsid w:val="009B554B"/>
    <w:rsid w:val="009C0128"/>
    <w:rsid w:val="009C0A75"/>
    <w:rsid w:val="009C14EC"/>
    <w:rsid w:val="009C1A8E"/>
    <w:rsid w:val="009C2EBF"/>
    <w:rsid w:val="009C3A61"/>
    <w:rsid w:val="009C4545"/>
    <w:rsid w:val="009C4DEA"/>
    <w:rsid w:val="009C502E"/>
    <w:rsid w:val="009C514E"/>
    <w:rsid w:val="009C623C"/>
    <w:rsid w:val="009C6C20"/>
    <w:rsid w:val="009C6EF9"/>
    <w:rsid w:val="009C7CB8"/>
    <w:rsid w:val="009D11A5"/>
    <w:rsid w:val="009D1824"/>
    <w:rsid w:val="009D3234"/>
    <w:rsid w:val="009D34EA"/>
    <w:rsid w:val="009D41FC"/>
    <w:rsid w:val="009D65A1"/>
    <w:rsid w:val="009D72B4"/>
    <w:rsid w:val="009D7F9D"/>
    <w:rsid w:val="009E1DED"/>
    <w:rsid w:val="009E396E"/>
    <w:rsid w:val="009E4402"/>
    <w:rsid w:val="009E4AF6"/>
    <w:rsid w:val="009E4D45"/>
    <w:rsid w:val="009E5730"/>
    <w:rsid w:val="009E65DD"/>
    <w:rsid w:val="009F006B"/>
    <w:rsid w:val="009F0A51"/>
    <w:rsid w:val="009F0C6A"/>
    <w:rsid w:val="009F13DB"/>
    <w:rsid w:val="009F2100"/>
    <w:rsid w:val="009F3250"/>
    <w:rsid w:val="009F37FF"/>
    <w:rsid w:val="009F4CBE"/>
    <w:rsid w:val="009F52A3"/>
    <w:rsid w:val="009F5D8C"/>
    <w:rsid w:val="009F618B"/>
    <w:rsid w:val="009F6877"/>
    <w:rsid w:val="009F77CC"/>
    <w:rsid w:val="009F7D4B"/>
    <w:rsid w:val="00A012A1"/>
    <w:rsid w:val="00A01708"/>
    <w:rsid w:val="00A02766"/>
    <w:rsid w:val="00A02B09"/>
    <w:rsid w:val="00A03935"/>
    <w:rsid w:val="00A03A54"/>
    <w:rsid w:val="00A03BCC"/>
    <w:rsid w:val="00A05C59"/>
    <w:rsid w:val="00A05CC9"/>
    <w:rsid w:val="00A104A5"/>
    <w:rsid w:val="00A11CEF"/>
    <w:rsid w:val="00A120EE"/>
    <w:rsid w:val="00A12272"/>
    <w:rsid w:val="00A15924"/>
    <w:rsid w:val="00A16938"/>
    <w:rsid w:val="00A17D01"/>
    <w:rsid w:val="00A21205"/>
    <w:rsid w:val="00A21F78"/>
    <w:rsid w:val="00A250B8"/>
    <w:rsid w:val="00A2792A"/>
    <w:rsid w:val="00A30603"/>
    <w:rsid w:val="00A336A9"/>
    <w:rsid w:val="00A343EE"/>
    <w:rsid w:val="00A356A4"/>
    <w:rsid w:val="00A35AAE"/>
    <w:rsid w:val="00A3607A"/>
    <w:rsid w:val="00A4036C"/>
    <w:rsid w:val="00A40F47"/>
    <w:rsid w:val="00A40FE8"/>
    <w:rsid w:val="00A4189B"/>
    <w:rsid w:val="00A4254B"/>
    <w:rsid w:val="00A4300A"/>
    <w:rsid w:val="00A43281"/>
    <w:rsid w:val="00A43EA5"/>
    <w:rsid w:val="00A45393"/>
    <w:rsid w:val="00A4588D"/>
    <w:rsid w:val="00A45BA8"/>
    <w:rsid w:val="00A45F28"/>
    <w:rsid w:val="00A46962"/>
    <w:rsid w:val="00A5130F"/>
    <w:rsid w:val="00A51A54"/>
    <w:rsid w:val="00A52340"/>
    <w:rsid w:val="00A524AE"/>
    <w:rsid w:val="00A526FA"/>
    <w:rsid w:val="00A531BE"/>
    <w:rsid w:val="00A5379F"/>
    <w:rsid w:val="00A5394B"/>
    <w:rsid w:val="00A54078"/>
    <w:rsid w:val="00A554D5"/>
    <w:rsid w:val="00A56726"/>
    <w:rsid w:val="00A5697C"/>
    <w:rsid w:val="00A569BA"/>
    <w:rsid w:val="00A57D29"/>
    <w:rsid w:val="00A6018C"/>
    <w:rsid w:val="00A60F8D"/>
    <w:rsid w:val="00A627BC"/>
    <w:rsid w:val="00A63886"/>
    <w:rsid w:val="00A646E9"/>
    <w:rsid w:val="00A64804"/>
    <w:rsid w:val="00A64D5F"/>
    <w:rsid w:val="00A650D8"/>
    <w:rsid w:val="00A65930"/>
    <w:rsid w:val="00A65D06"/>
    <w:rsid w:val="00A665EF"/>
    <w:rsid w:val="00A6685A"/>
    <w:rsid w:val="00A67181"/>
    <w:rsid w:val="00A67216"/>
    <w:rsid w:val="00A67979"/>
    <w:rsid w:val="00A679EC"/>
    <w:rsid w:val="00A707D4"/>
    <w:rsid w:val="00A71C2A"/>
    <w:rsid w:val="00A72462"/>
    <w:rsid w:val="00A7355D"/>
    <w:rsid w:val="00A7366C"/>
    <w:rsid w:val="00A73C6D"/>
    <w:rsid w:val="00A742B5"/>
    <w:rsid w:val="00A74D1A"/>
    <w:rsid w:val="00A74EE8"/>
    <w:rsid w:val="00A75949"/>
    <w:rsid w:val="00A766B5"/>
    <w:rsid w:val="00A76719"/>
    <w:rsid w:val="00A77AF8"/>
    <w:rsid w:val="00A8069C"/>
    <w:rsid w:val="00A81765"/>
    <w:rsid w:val="00A81A05"/>
    <w:rsid w:val="00A81DFA"/>
    <w:rsid w:val="00A827EB"/>
    <w:rsid w:val="00A83AEC"/>
    <w:rsid w:val="00A83B32"/>
    <w:rsid w:val="00A8513A"/>
    <w:rsid w:val="00A864CC"/>
    <w:rsid w:val="00A87800"/>
    <w:rsid w:val="00A87A62"/>
    <w:rsid w:val="00A87DF0"/>
    <w:rsid w:val="00A90F7C"/>
    <w:rsid w:val="00A92556"/>
    <w:rsid w:val="00A92926"/>
    <w:rsid w:val="00A9379D"/>
    <w:rsid w:val="00A937CC"/>
    <w:rsid w:val="00A94C13"/>
    <w:rsid w:val="00A94FD6"/>
    <w:rsid w:val="00A95F40"/>
    <w:rsid w:val="00A966A5"/>
    <w:rsid w:val="00A96C39"/>
    <w:rsid w:val="00A97668"/>
    <w:rsid w:val="00AA0682"/>
    <w:rsid w:val="00AA2351"/>
    <w:rsid w:val="00AA2A1B"/>
    <w:rsid w:val="00AA3CF6"/>
    <w:rsid w:val="00AA5CBC"/>
    <w:rsid w:val="00AA66EF"/>
    <w:rsid w:val="00AA67C6"/>
    <w:rsid w:val="00AB0313"/>
    <w:rsid w:val="00AB0A2F"/>
    <w:rsid w:val="00AB1623"/>
    <w:rsid w:val="00AB2A4F"/>
    <w:rsid w:val="00AB31E1"/>
    <w:rsid w:val="00AB3EB8"/>
    <w:rsid w:val="00AB4191"/>
    <w:rsid w:val="00AB4A00"/>
    <w:rsid w:val="00AB4A98"/>
    <w:rsid w:val="00AB4F04"/>
    <w:rsid w:val="00AB53C6"/>
    <w:rsid w:val="00AB56D0"/>
    <w:rsid w:val="00AB59B6"/>
    <w:rsid w:val="00AB5DDE"/>
    <w:rsid w:val="00AB5FE0"/>
    <w:rsid w:val="00AB6752"/>
    <w:rsid w:val="00AB6DFD"/>
    <w:rsid w:val="00AB72AD"/>
    <w:rsid w:val="00AB78F3"/>
    <w:rsid w:val="00AB7F80"/>
    <w:rsid w:val="00AC0054"/>
    <w:rsid w:val="00AC0A07"/>
    <w:rsid w:val="00AC0F3E"/>
    <w:rsid w:val="00AC0FDF"/>
    <w:rsid w:val="00AC186F"/>
    <w:rsid w:val="00AC2699"/>
    <w:rsid w:val="00AC291C"/>
    <w:rsid w:val="00AC29CB"/>
    <w:rsid w:val="00AC2E8A"/>
    <w:rsid w:val="00AC322C"/>
    <w:rsid w:val="00AC37F0"/>
    <w:rsid w:val="00AC3F13"/>
    <w:rsid w:val="00AC4C0D"/>
    <w:rsid w:val="00AC56B4"/>
    <w:rsid w:val="00AC6123"/>
    <w:rsid w:val="00AC6C59"/>
    <w:rsid w:val="00AC6C8E"/>
    <w:rsid w:val="00AD0F70"/>
    <w:rsid w:val="00AD4109"/>
    <w:rsid w:val="00AD49B2"/>
    <w:rsid w:val="00AD4C4C"/>
    <w:rsid w:val="00AD598E"/>
    <w:rsid w:val="00AD613A"/>
    <w:rsid w:val="00AD619C"/>
    <w:rsid w:val="00AD6FAB"/>
    <w:rsid w:val="00AD7394"/>
    <w:rsid w:val="00AE0F15"/>
    <w:rsid w:val="00AE2287"/>
    <w:rsid w:val="00AE270C"/>
    <w:rsid w:val="00AE3A0B"/>
    <w:rsid w:val="00AE3AF4"/>
    <w:rsid w:val="00AE3E78"/>
    <w:rsid w:val="00AE40D2"/>
    <w:rsid w:val="00AE4945"/>
    <w:rsid w:val="00AE51A2"/>
    <w:rsid w:val="00AE726B"/>
    <w:rsid w:val="00AE72B4"/>
    <w:rsid w:val="00AE78D2"/>
    <w:rsid w:val="00AF03DD"/>
    <w:rsid w:val="00AF26E9"/>
    <w:rsid w:val="00AF2BA8"/>
    <w:rsid w:val="00AF4722"/>
    <w:rsid w:val="00AF49ED"/>
    <w:rsid w:val="00AF5BA2"/>
    <w:rsid w:val="00AF6A83"/>
    <w:rsid w:val="00B00E31"/>
    <w:rsid w:val="00B01081"/>
    <w:rsid w:val="00B016CC"/>
    <w:rsid w:val="00B01F36"/>
    <w:rsid w:val="00B04DB1"/>
    <w:rsid w:val="00B07576"/>
    <w:rsid w:val="00B07E8E"/>
    <w:rsid w:val="00B10B6C"/>
    <w:rsid w:val="00B118BC"/>
    <w:rsid w:val="00B131C0"/>
    <w:rsid w:val="00B1393D"/>
    <w:rsid w:val="00B13B49"/>
    <w:rsid w:val="00B15F04"/>
    <w:rsid w:val="00B171A1"/>
    <w:rsid w:val="00B202B1"/>
    <w:rsid w:val="00B20464"/>
    <w:rsid w:val="00B20F33"/>
    <w:rsid w:val="00B2428A"/>
    <w:rsid w:val="00B249AF"/>
    <w:rsid w:val="00B26F3E"/>
    <w:rsid w:val="00B27390"/>
    <w:rsid w:val="00B27D2F"/>
    <w:rsid w:val="00B300B7"/>
    <w:rsid w:val="00B3095D"/>
    <w:rsid w:val="00B30D62"/>
    <w:rsid w:val="00B31001"/>
    <w:rsid w:val="00B31D77"/>
    <w:rsid w:val="00B32FB1"/>
    <w:rsid w:val="00B339A8"/>
    <w:rsid w:val="00B35799"/>
    <w:rsid w:val="00B35E3E"/>
    <w:rsid w:val="00B36458"/>
    <w:rsid w:val="00B375DD"/>
    <w:rsid w:val="00B40861"/>
    <w:rsid w:val="00B42B1A"/>
    <w:rsid w:val="00B4332E"/>
    <w:rsid w:val="00B439AB"/>
    <w:rsid w:val="00B44508"/>
    <w:rsid w:val="00B450A9"/>
    <w:rsid w:val="00B47130"/>
    <w:rsid w:val="00B473AE"/>
    <w:rsid w:val="00B50002"/>
    <w:rsid w:val="00B50082"/>
    <w:rsid w:val="00B512E9"/>
    <w:rsid w:val="00B5162E"/>
    <w:rsid w:val="00B51ACE"/>
    <w:rsid w:val="00B51E12"/>
    <w:rsid w:val="00B53182"/>
    <w:rsid w:val="00B5335F"/>
    <w:rsid w:val="00B53DC1"/>
    <w:rsid w:val="00B5435E"/>
    <w:rsid w:val="00B5448C"/>
    <w:rsid w:val="00B56650"/>
    <w:rsid w:val="00B56760"/>
    <w:rsid w:val="00B56D20"/>
    <w:rsid w:val="00B56E68"/>
    <w:rsid w:val="00B603CF"/>
    <w:rsid w:val="00B61D6A"/>
    <w:rsid w:val="00B6207D"/>
    <w:rsid w:val="00B62209"/>
    <w:rsid w:val="00B62F2B"/>
    <w:rsid w:val="00B632D7"/>
    <w:rsid w:val="00B63E4A"/>
    <w:rsid w:val="00B6530E"/>
    <w:rsid w:val="00B65427"/>
    <w:rsid w:val="00B65514"/>
    <w:rsid w:val="00B6557F"/>
    <w:rsid w:val="00B65A31"/>
    <w:rsid w:val="00B667FE"/>
    <w:rsid w:val="00B67157"/>
    <w:rsid w:val="00B678AC"/>
    <w:rsid w:val="00B707DD"/>
    <w:rsid w:val="00B70931"/>
    <w:rsid w:val="00B71026"/>
    <w:rsid w:val="00B71711"/>
    <w:rsid w:val="00B717BE"/>
    <w:rsid w:val="00B71976"/>
    <w:rsid w:val="00B71BA3"/>
    <w:rsid w:val="00B72009"/>
    <w:rsid w:val="00B72353"/>
    <w:rsid w:val="00B72867"/>
    <w:rsid w:val="00B72C08"/>
    <w:rsid w:val="00B72E34"/>
    <w:rsid w:val="00B734E8"/>
    <w:rsid w:val="00B745BE"/>
    <w:rsid w:val="00B747BC"/>
    <w:rsid w:val="00B7620E"/>
    <w:rsid w:val="00B778C7"/>
    <w:rsid w:val="00B77C55"/>
    <w:rsid w:val="00B80849"/>
    <w:rsid w:val="00B80B4F"/>
    <w:rsid w:val="00B81A91"/>
    <w:rsid w:val="00B81C84"/>
    <w:rsid w:val="00B81F3C"/>
    <w:rsid w:val="00B82C94"/>
    <w:rsid w:val="00B83B4B"/>
    <w:rsid w:val="00B8474C"/>
    <w:rsid w:val="00B85B79"/>
    <w:rsid w:val="00B85F14"/>
    <w:rsid w:val="00B8635A"/>
    <w:rsid w:val="00B87671"/>
    <w:rsid w:val="00B878B3"/>
    <w:rsid w:val="00B90843"/>
    <w:rsid w:val="00B90DB1"/>
    <w:rsid w:val="00B91C6E"/>
    <w:rsid w:val="00B92039"/>
    <w:rsid w:val="00B9276C"/>
    <w:rsid w:val="00B9279E"/>
    <w:rsid w:val="00B93169"/>
    <w:rsid w:val="00B93291"/>
    <w:rsid w:val="00B933FF"/>
    <w:rsid w:val="00B93A7A"/>
    <w:rsid w:val="00B9557F"/>
    <w:rsid w:val="00B958A5"/>
    <w:rsid w:val="00B96320"/>
    <w:rsid w:val="00B966D5"/>
    <w:rsid w:val="00B97CF2"/>
    <w:rsid w:val="00BA06CD"/>
    <w:rsid w:val="00BA1248"/>
    <w:rsid w:val="00BA14CE"/>
    <w:rsid w:val="00BA2526"/>
    <w:rsid w:val="00BA2C2A"/>
    <w:rsid w:val="00BA451A"/>
    <w:rsid w:val="00BA4F26"/>
    <w:rsid w:val="00BA721C"/>
    <w:rsid w:val="00BA753E"/>
    <w:rsid w:val="00BB053D"/>
    <w:rsid w:val="00BB0B9B"/>
    <w:rsid w:val="00BB0CA7"/>
    <w:rsid w:val="00BB1239"/>
    <w:rsid w:val="00BB1628"/>
    <w:rsid w:val="00BB2F3B"/>
    <w:rsid w:val="00BB33D4"/>
    <w:rsid w:val="00BB515D"/>
    <w:rsid w:val="00BB5825"/>
    <w:rsid w:val="00BB5D26"/>
    <w:rsid w:val="00BB7523"/>
    <w:rsid w:val="00BB7D7F"/>
    <w:rsid w:val="00BB7E05"/>
    <w:rsid w:val="00BC008F"/>
    <w:rsid w:val="00BC0883"/>
    <w:rsid w:val="00BC0DDB"/>
    <w:rsid w:val="00BC296F"/>
    <w:rsid w:val="00BC3FBC"/>
    <w:rsid w:val="00BC40A3"/>
    <w:rsid w:val="00BC52B4"/>
    <w:rsid w:val="00BC548F"/>
    <w:rsid w:val="00BC6A87"/>
    <w:rsid w:val="00BC6C79"/>
    <w:rsid w:val="00BC7419"/>
    <w:rsid w:val="00BC79A7"/>
    <w:rsid w:val="00BC79DE"/>
    <w:rsid w:val="00BD08E6"/>
    <w:rsid w:val="00BD0A1C"/>
    <w:rsid w:val="00BD1ECE"/>
    <w:rsid w:val="00BD2F13"/>
    <w:rsid w:val="00BD31D7"/>
    <w:rsid w:val="00BD47CD"/>
    <w:rsid w:val="00BD4C91"/>
    <w:rsid w:val="00BD4C9B"/>
    <w:rsid w:val="00BD4D29"/>
    <w:rsid w:val="00BD4D3B"/>
    <w:rsid w:val="00BD509C"/>
    <w:rsid w:val="00BD706C"/>
    <w:rsid w:val="00BD7276"/>
    <w:rsid w:val="00BD7C9C"/>
    <w:rsid w:val="00BE0371"/>
    <w:rsid w:val="00BE09C6"/>
    <w:rsid w:val="00BE170B"/>
    <w:rsid w:val="00BE201B"/>
    <w:rsid w:val="00BE27C0"/>
    <w:rsid w:val="00BE3B29"/>
    <w:rsid w:val="00BE6312"/>
    <w:rsid w:val="00BF0520"/>
    <w:rsid w:val="00BF0AB0"/>
    <w:rsid w:val="00BF1E6B"/>
    <w:rsid w:val="00BF287A"/>
    <w:rsid w:val="00BF3AA0"/>
    <w:rsid w:val="00BF55E1"/>
    <w:rsid w:val="00BF5693"/>
    <w:rsid w:val="00BF5F7B"/>
    <w:rsid w:val="00BF6518"/>
    <w:rsid w:val="00BF6C1F"/>
    <w:rsid w:val="00BF7135"/>
    <w:rsid w:val="00BF7D4A"/>
    <w:rsid w:val="00C00774"/>
    <w:rsid w:val="00C00E2A"/>
    <w:rsid w:val="00C0129D"/>
    <w:rsid w:val="00C01A43"/>
    <w:rsid w:val="00C04016"/>
    <w:rsid w:val="00C0452F"/>
    <w:rsid w:val="00C0572B"/>
    <w:rsid w:val="00C0609E"/>
    <w:rsid w:val="00C0613B"/>
    <w:rsid w:val="00C06447"/>
    <w:rsid w:val="00C074C2"/>
    <w:rsid w:val="00C1026A"/>
    <w:rsid w:val="00C105AF"/>
    <w:rsid w:val="00C10E10"/>
    <w:rsid w:val="00C115CE"/>
    <w:rsid w:val="00C129DD"/>
    <w:rsid w:val="00C12EE9"/>
    <w:rsid w:val="00C13368"/>
    <w:rsid w:val="00C13551"/>
    <w:rsid w:val="00C13628"/>
    <w:rsid w:val="00C13E59"/>
    <w:rsid w:val="00C1439F"/>
    <w:rsid w:val="00C15209"/>
    <w:rsid w:val="00C15715"/>
    <w:rsid w:val="00C167C0"/>
    <w:rsid w:val="00C175ED"/>
    <w:rsid w:val="00C177FA"/>
    <w:rsid w:val="00C21F3F"/>
    <w:rsid w:val="00C23087"/>
    <w:rsid w:val="00C238D9"/>
    <w:rsid w:val="00C25209"/>
    <w:rsid w:val="00C25403"/>
    <w:rsid w:val="00C25986"/>
    <w:rsid w:val="00C25B64"/>
    <w:rsid w:val="00C25D33"/>
    <w:rsid w:val="00C25FD8"/>
    <w:rsid w:val="00C2605D"/>
    <w:rsid w:val="00C27123"/>
    <w:rsid w:val="00C30F2E"/>
    <w:rsid w:val="00C3321D"/>
    <w:rsid w:val="00C33E3E"/>
    <w:rsid w:val="00C34A67"/>
    <w:rsid w:val="00C35A31"/>
    <w:rsid w:val="00C3718C"/>
    <w:rsid w:val="00C41DFC"/>
    <w:rsid w:val="00C43EDA"/>
    <w:rsid w:val="00C443A9"/>
    <w:rsid w:val="00C4589E"/>
    <w:rsid w:val="00C47218"/>
    <w:rsid w:val="00C505EB"/>
    <w:rsid w:val="00C50A68"/>
    <w:rsid w:val="00C50B01"/>
    <w:rsid w:val="00C52791"/>
    <w:rsid w:val="00C52D02"/>
    <w:rsid w:val="00C53356"/>
    <w:rsid w:val="00C53D0F"/>
    <w:rsid w:val="00C569BB"/>
    <w:rsid w:val="00C5775B"/>
    <w:rsid w:val="00C57F32"/>
    <w:rsid w:val="00C607F7"/>
    <w:rsid w:val="00C60F26"/>
    <w:rsid w:val="00C612D5"/>
    <w:rsid w:val="00C62D28"/>
    <w:rsid w:val="00C632A7"/>
    <w:rsid w:val="00C6405B"/>
    <w:rsid w:val="00C640B2"/>
    <w:rsid w:val="00C65368"/>
    <w:rsid w:val="00C654EB"/>
    <w:rsid w:val="00C6648A"/>
    <w:rsid w:val="00C67C67"/>
    <w:rsid w:val="00C67F6C"/>
    <w:rsid w:val="00C71AE5"/>
    <w:rsid w:val="00C72419"/>
    <w:rsid w:val="00C74373"/>
    <w:rsid w:val="00C744B3"/>
    <w:rsid w:val="00C74B71"/>
    <w:rsid w:val="00C75AC8"/>
    <w:rsid w:val="00C77D6F"/>
    <w:rsid w:val="00C80070"/>
    <w:rsid w:val="00C806BD"/>
    <w:rsid w:val="00C836EA"/>
    <w:rsid w:val="00C86110"/>
    <w:rsid w:val="00C865FD"/>
    <w:rsid w:val="00C86ABA"/>
    <w:rsid w:val="00C876DB"/>
    <w:rsid w:val="00C90394"/>
    <w:rsid w:val="00C90A07"/>
    <w:rsid w:val="00C9114D"/>
    <w:rsid w:val="00C91F11"/>
    <w:rsid w:val="00C92130"/>
    <w:rsid w:val="00C923DC"/>
    <w:rsid w:val="00C942E1"/>
    <w:rsid w:val="00C9488C"/>
    <w:rsid w:val="00C961BB"/>
    <w:rsid w:val="00C96A72"/>
    <w:rsid w:val="00C979B7"/>
    <w:rsid w:val="00CA03EC"/>
    <w:rsid w:val="00CA051F"/>
    <w:rsid w:val="00CA0542"/>
    <w:rsid w:val="00CA0842"/>
    <w:rsid w:val="00CA089B"/>
    <w:rsid w:val="00CA2138"/>
    <w:rsid w:val="00CA418A"/>
    <w:rsid w:val="00CA6490"/>
    <w:rsid w:val="00CA6649"/>
    <w:rsid w:val="00CB27B6"/>
    <w:rsid w:val="00CB3844"/>
    <w:rsid w:val="00CB59C1"/>
    <w:rsid w:val="00CB68E3"/>
    <w:rsid w:val="00CB7F2F"/>
    <w:rsid w:val="00CC0E0F"/>
    <w:rsid w:val="00CC2AD8"/>
    <w:rsid w:val="00CC31A2"/>
    <w:rsid w:val="00CC4322"/>
    <w:rsid w:val="00CC5033"/>
    <w:rsid w:val="00CC51C3"/>
    <w:rsid w:val="00CC59A1"/>
    <w:rsid w:val="00CC61BB"/>
    <w:rsid w:val="00CC7474"/>
    <w:rsid w:val="00CC7987"/>
    <w:rsid w:val="00CD2560"/>
    <w:rsid w:val="00CD27F5"/>
    <w:rsid w:val="00CD2F2D"/>
    <w:rsid w:val="00CD34C3"/>
    <w:rsid w:val="00CD3937"/>
    <w:rsid w:val="00CD3E78"/>
    <w:rsid w:val="00CD5BD7"/>
    <w:rsid w:val="00CD5F28"/>
    <w:rsid w:val="00CD5F3A"/>
    <w:rsid w:val="00CD70DA"/>
    <w:rsid w:val="00CE0BA3"/>
    <w:rsid w:val="00CE0D69"/>
    <w:rsid w:val="00CE10E0"/>
    <w:rsid w:val="00CE2D77"/>
    <w:rsid w:val="00CE2F03"/>
    <w:rsid w:val="00CE3360"/>
    <w:rsid w:val="00CE3624"/>
    <w:rsid w:val="00CE3A6E"/>
    <w:rsid w:val="00CE6350"/>
    <w:rsid w:val="00CE676D"/>
    <w:rsid w:val="00CE6BB5"/>
    <w:rsid w:val="00CE74B8"/>
    <w:rsid w:val="00CE7EC3"/>
    <w:rsid w:val="00CF2ADA"/>
    <w:rsid w:val="00CF43D8"/>
    <w:rsid w:val="00CF4AED"/>
    <w:rsid w:val="00CF4B1A"/>
    <w:rsid w:val="00CF6B6F"/>
    <w:rsid w:val="00CF720D"/>
    <w:rsid w:val="00CF724F"/>
    <w:rsid w:val="00CF7727"/>
    <w:rsid w:val="00CF7B58"/>
    <w:rsid w:val="00D00EC3"/>
    <w:rsid w:val="00D02AE1"/>
    <w:rsid w:val="00D03316"/>
    <w:rsid w:val="00D03A4A"/>
    <w:rsid w:val="00D03D2A"/>
    <w:rsid w:val="00D04C60"/>
    <w:rsid w:val="00D04C69"/>
    <w:rsid w:val="00D05EA9"/>
    <w:rsid w:val="00D060E8"/>
    <w:rsid w:val="00D06265"/>
    <w:rsid w:val="00D0632C"/>
    <w:rsid w:val="00D06514"/>
    <w:rsid w:val="00D06558"/>
    <w:rsid w:val="00D10F99"/>
    <w:rsid w:val="00D10FBE"/>
    <w:rsid w:val="00D11382"/>
    <w:rsid w:val="00D118FC"/>
    <w:rsid w:val="00D11EB0"/>
    <w:rsid w:val="00D12701"/>
    <w:rsid w:val="00D12D7E"/>
    <w:rsid w:val="00D12F26"/>
    <w:rsid w:val="00D139FD"/>
    <w:rsid w:val="00D142C8"/>
    <w:rsid w:val="00D142D9"/>
    <w:rsid w:val="00D16900"/>
    <w:rsid w:val="00D16B3F"/>
    <w:rsid w:val="00D16C35"/>
    <w:rsid w:val="00D16CC1"/>
    <w:rsid w:val="00D177AB"/>
    <w:rsid w:val="00D17DF8"/>
    <w:rsid w:val="00D17F3A"/>
    <w:rsid w:val="00D20FE7"/>
    <w:rsid w:val="00D213C7"/>
    <w:rsid w:val="00D245AF"/>
    <w:rsid w:val="00D25BD0"/>
    <w:rsid w:val="00D26EBA"/>
    <w:rsid w:val="00D2737E"/>
    <w:rsid w:val="00D27967"/>
    <w:rsid w:val="00D309C1"/>
    <w:rsid w:val="00D3241D"/>
    <w:rsid w:val="00D34368"/>
    <w:rsid w:val="00D34896"/>
    <w:rsid w:val="00D34C95"/>
    <w:rsid w:val="00D4078C"/>
    <w:rsid w:val="00D408EF"/>
    <w:rsid w:val="00D41940"/>
    <w:rsid w:val="00D433F6"/>
    <w:rsid w:val="00D447FD"/>
    <w:rsid w:val="00D44B89"/>
    <w:rsid w:val="00D44BE5"/>
    <w:rsid w:val="00D44FAE"/>
    <w:rsid w:val="00D45CD4"/>
    <w:rsid w:val="00D461D1"/>
    <w:rsid w:val="00D462F8"/>
    <w:rsid w:val="00D46679"/>
    <w:rsid w:val="00D47BBB"/>
    <w:rsid w:val="00D550DD"/>
    <w:rsid w:val="00D55239"/>
    <w:rsid w:val="00D55472"/>
    <w:rsid w:val="00D55931"/>
    <w:rsid w:val="00D56027"/>
    <w:rsid w:val="00D56950"/>
    <w:rsid w:val="00D56D3D"/>
    <w:rsid w:val="00D572B6"/>
    <w:rsid w:val="00D572D3"/>
    <w:rsid w:val="00D610CB"/>
    <w:rsid w:val="00D61D04"/>
    <w:rsid w:val="00D6383A"/>
    <w:rsid w:val="00D63C9E"/>
    <w:rsid w:val="00D64082"/>
    <w:rsid w:val="00D6552D"/>
    <w:rsid w:val="00D677C3"/>
    <w:rsid w:val="00D67AE3"/>
    <w:rsid w:val="00D70F12"/>
    <w:rsid w:val="00D71C38"/>
    <w:rsid w:val="00D72F29"/>
    <w:rsid w:val="00D7300A"/>
    <w:rsid w:val="00D738EA"/>
    <w:rsid w:val="00D73A11"/>
    <w:rsid w:val="00D748B5"/>
    <w:rsid w:val="00D759B8"/>
    <w:rsid w:val="00D75CD6"/>
    <w:rsid w:val="00D769C7"/>
    <w:rsid w:val="00D76E0A"/>
    <w:rsid w:val="00D77332"/>
    <w:rsid w:val="00D800C7"/>
    <w:rsid w:val="00D8074A"/>
    <w:rsid w:val="00D80B3E"/>
    <w:rsid w:val="00D811A6"/>
    <w:rsid w:val="00D820B5"/>
    <w:rsid w:val="00D8286A"/>
    <w:rsid w:val="00D83157"/>
    <w:rsid w:val="00D83765"/>
    <w:rsid w:val="00D83AFD"/>
    <w:rsid w:val="00D84B68"/>
    <w:rsid w:val="00D84F47"/>
    <w:rsid w:val="00D85B79"/>
    <w:rsid w:val="00D866DE"/>
    <w:rsid w:val="00D87761"/>
    <w:rsid w:val="00D91B75"/>
    <w:rsid w:val="00D9249A"/>
    <w:rsid w:val="00D928C1"/>
    <w:rsid w:val="00D930D0"/>
    <w:rsid w:val="00D939FF"/>
    <w:rsid w:val="00D959B7"/>
    <w:rsid w:val="00D96005"/>
    <w:rsid w:val="00DA01B8"/>
    <w:rsid w:val="00DA09C8"/>
    <w:rsid w:val="00DA1627"/>
    <w:rsid w:val="00DA16E6"/>
    <w:rsid w:val="00DA27D2"/>
    <w:rsid w:val="00DA2EB9"/>
    <w:rsid w:val="00DA359D"/>
    <w:rsid w:val="00DA61B4"/>
    <w:rsid w:val="00DA7185"/>
    <w:rsid w:val="00DA783A"/>
    <w:rsid w:val="00DA7848"/>
    <w:rsid w:val="00DB029B"/>
    <w:rsid w:val="00DB160D"/>
    <w:rsid w:val="00DB26CC"/>
    <w:rsid w:val="00DB5362"/>
    <w:rsid w:val="00DB63E7"/>
    <w:rsid w:val="00DB6560"/>
    <w:rsid w:val="00DC1312"/>
    <w:rsid w:val="00DC173C"/>
    <w:rsid w:val="00DC19F3"/>
    <w:rsid w:val="00DC27F3"/>
    <w:rsid w:val="00DC2D9B"/>
    <w:rsid w:val="00DC2E8C"/>
    <w:rsid w:val="00DC38E0"/>
    <w:rsid w:val="00DC4DC6"/>
    <w:rsid w:val="00DC4E3B"/>
    <w:rsid w:val="00DC5DCB"/>
    <w:rsid w:val="00DC7124"/>
    <w:rsid w:val="00DC7250"/>
    <w:rsid w:val="00DC7B34"/>
    <w:rsid w:val="00DD09FB"/>
    <w:rsid w:val="00DD10B1"/>
    <w:rsid w:val="00DD1FD0"/>
    <w:rsid w:val="00DD4598"/>
    <w:rsid w:val="00DD46A8"/>
    <w:rsid w:val="00DD481D"/>
    <w:rsid w:val="00DD5E1B"/>
    <w:rsid w:val="00DD6049"/>
    <w:rsid w:val="00DD6D26"/>
    <w:rsid w:val="00DD6D55"/>
    <w:rsid w:val="00DD7D10"/>
    <w:rsid w:val="00DE0E9E"/>
    <w:rsid w:val="00DE1269"/>
    <w:rsid w:val="00DE347B"/>
    <w:rsid w:val="00DE3957"/>
    <w:rsid w:val="00DE4C04"/>
    <w:rsid w:val="00DE4DB1"/>
    <w:rsid w:val="00DE4E1D"/>
    <w:rsid w:val="00DE5BDA"/>
    <w:rsid w:val="00DE5C49"/>
    <w:rsid w:val="00DE629F"/>
    <w:rsid w:val="00DE6D8B"/>
    <w:rsid w:val="00DE7157"/>
    <w:rsid w:val="00DF0311"/>
    <w:rsid w:val="00DF225C"/>
    <w:rsid w:val="00DF2984"/>
    <w:rsid w:val="00DF2BF4"/>
    <w:rsid w:val="00DF50E6"/>
    <w:rsid w:val="00DF6DE0"/>
    <w:rsid w:val="00DF6EF4"/>
    <w:rsid w:val="00DF7608"/>
    <w:rsid w:val="00DF78EA"/>
    <w:rsid w:val="00E00758"/>
    <w:rsid w:val="00E00CA6"/>
    <w:rsid w:val="00E00E11"/>
    <w:rsid w:val="00E00EE0"/>
    <w:rsid w:val="00E017D7"/>
    <w:rsid w:val="00E01C0D"/>
    <w:rsid w:val="00E02939"/>
    <w:rsid w:val="00E032DE"/>
    <w:rsid w:val="00E03561"/>
    <w:rsid w:val="00E04815"/>
    <w:rsid w:val="00E04A28"/>
    <w:rsid w:val="00E054B1"/>
    <w:rsid w:val="00E05F09"/>
    <w:rsid w:val="00E07FAA"/>
    <w:rsid w:val="00E100CD"/>
    <w:rsid w:val="00E10AE2"/>
    <w:rsid w:val="00E1123A"/>
    <w:rsid w:val="00E11967"/>
    <w:rsid w:val="00E11DF3"/>
    <w:rsid w:val="00E11F7C"/>
    <w:rsid w:val="00E1388D"/>
    <w:rsid w:val="00E139C8"/>
    <w:rsid w:val="00E13E0E"/>
    <w:rsid w:val="00E141C7"/>
    <w:rsid w:val="00E1477C"/>
    <w:rsid w:val="00E152C9"/>
    <w:rsid w:val="00E155A2"/>
    <w:rsid w:val="00E15F1C"/>
    <w:rsid w:val="00E165B5"/>
    <w:rsid w:val="00E166DC"/>
    <w:rsid w:val="00E17B6A"/>
    <w:rsid w:val="00E20428"/>
    <w:rsid w:val="00E20BAE"/>
    <w:rsid w:val="00E2102C"/>
    <w:rsid w:val="00E2194C"/>
    <w:rsid w:val="00E2377B"/>
    <w:rsid w:val="00E24AAD"/>
    <w:rsid w:val="00E2660D"/>
    <w:rsid w:val="00E26722"/>
    <w:rsid w:val="00E268EA"/>
    <w:rsid w:val="00E30287"/>
    <w:rsid w:val="00E30395"/>
    <w:rsid w:val="00E314D6"/>
    <w:rsid w:val="00E32DD8"/>
    <w:rsid w:val="00E33EE3"/>
    <w:rsid w:val="00E3405D"/>
    <w:rsid w:val="00E341AC"/>
    <w:rsid w:val="00E348C3"/>
    <w:rsid w:val="00E35E71"/>
    <w:rsid w:val="00E37BEC"/>
    <w:rsid w:val="00E41BC6"/>
    <w:rsid w:val="00E42556"/>
    <w:rsid w:val="00E47F5E"/>
    <w:rsid w:val="00E50506"/>
    <w:rsid w:val="00E50509"/>
    <w:rsid w:val="00E5088F"/>
    <w:rsid w:val="00E50A27"/>
    <w:rsid w:val="00E51C0F"/>
    <w:rsid w:val="00E53436"/>
    <w:rsid w:val="00E5477E"/>
    <w:rsid w:val="00E54E52"/>
    <w:rsid w:val="00E54E70"/>
    <w:rsid w:val="00E56072"/>
    <w:rsid w:val="00E5637F"/>
    <w:rsid w:val="00E569A2"/>
    <w:rsid w:val="00E572E3"/>
    <w:rsid w:val="00E601B7"/>
    <w:rsid w:val="00E60327"/>
    <w:rsid w:val="00E61A61"/>
    <w:rsid w:val="00E62C11"/>
    <w:rsid w:val="00E63109"/>
    <w:rsid w:val="00E63244"/>
    <w:rsid w:val="00E63E9B"/>
    <w:rsid w:val="00E6535C"/>
    <w:rsid w:val="00E658E8"/>
    <w:rsid w:val="00E65B96"/>
    <w:rsid w:val="00E67724"/>
    <w:rsid w:val="00E67928"/>
    <w:rsid w:val="00E71434"/>
    <w:rsid w:val="00E72013"/>
    <w:rsid w:val="00E72903"/>
    <w:rsid w:val="00E73231"/>
    <w:rsid w:val="00E75359"/>
    <w:rsid w:val="00E75AA8"/>
    <w:rsid w:val="00E80F4A"/>
    <w:rsid w:val="00E8196E"/>
    <w:rsid w:val="00E81EA6"/>
    <w:rsid w:val="00E82601"/>
    <w:rsid w:val="00E833A9"/>
    <w:rsid w:val="00E835B9"/>
    <w:rsid w:val="00E83C08"/>
    <w:rsid w:val="00E85EA6"/>
    <w:rsid w:val="00E867C7"/>
    <w:rsid w:val="00E9283D"/>
    <w:rsid w:val="00E93140"/>
    <w:rsid w:val="00E93689"/>
    <w:rsid w:val="00E93A44"/>
    <w:rsid w:val="00E940B0"/>
    <w:rsid w:val="00E9421C"/>
    <w:rsid w:val="00E95300"/>
    <w:rsid w:val="00E961D4"/>
    <w:rsid w:val="00E96C65"/>
    <w:rsid w:val="00EA0588"/>
    <w:rsid w:val="00EA125E"/>
    <w:rsid w:val="00EA1C1E"/>
    <w:rsid w:val="00EA2829"/>
    <w:rsid w:val="00EA50C1"/>
    <w:rsid w:val="00EA558D"/>
    <w:rsid w:val="00EA5A86"/>
    <w:rsid w:val="00EA6215"/>
    <w:rsid w:val="00EA6352"/>
    <w:rsid w:val="00EA6714"/>
    <w:rsid w:val="00EA694A"/>
    <w:rsid w:val="00EA75EA"/>
    <w:rsid w:val="00EA76B3"/>
    <w:rsid w:val="00EB0F3B"/>
    <w:rsid w:val="00EB3F2D"/>
    <w:rsid w:val="00EB479D"/>
    <w:rsid w:val="00EB59EC"/>
    <w:rsid w:val="00EC0E55"/>
    <w:rsid w:val="00EC1260"/>
    <w:rsid w:val="00EC226B"/>
    <w:rsid w:val="00EC3922"/>
    <w:rsid w:val="00EC3D42"/>
    <w:rsid w:val="00EC3D69"/>
    <w:rsid w:val="00EC410C"/>
    <w:rsid w:val="00EC50D8"/>
    <w:rsid w:val="00EC539A"/>
    <w:rsid w:val="00EC54AA"/>
    <w:rsid w:val="00EC65AB"/>
    <w:rsid w:val="00EC7598"/>
    <w:rsid w:val="00EC7AE8"/>
    <w:rsid w:val="00EC7BDB"/>
    <w:rsid w:val="00ED08C5"/>
    <w:rsid w:val="00ED1910"/>
    <w:rsid w:val="00ED1C87"/>
    <w:rsid w:val="00ED2D83"/>
    <w:rsid w:val="00ED4668"/>
    <w:rsid w:val="00ED4E32"/>
    <w:rsid w:val="00ED56FE"/>
    <w:rsid w:val="00EE0FAD"/>
    <w:rsid w:val="00EE29A2"/>
    <w:rsid w:val="00EE2FC1"/>
    <w:rsid w:val="00EE3091"/>
    <w:rsid w:val="00EE33DC"/>
    <w:rsid w:val="00EE3642"/>
    <w:rsid w:val="00EE40E9"/>
    <w:rsid w:val="00EE40F6"/>
    <w:rsid w:val="00EE5069"/>
    <w:rsid w:val="00EE5231"/>
    <w:rsid w:val="00EE5D6B"/>
    <w:rsid w:val="00EE5E99"/>
    <w:rsid w:val="00EE6EE4"/>
    <w:rsid w:val="00EF0AFB"/>
    <w:rsid w:val="00EF146B"/>
    <w:rsid w:val="00EF175C"/>
    <w:rsid w:val="00EF1837"/>
    <w:rsid w:val="00EF1B8B"/>
    <w:rsid w:val="00EF22E8"/>
    <w:rsid w:val="00EF2F75"/>
    <w:rsid w:val="00EF3D3A"/>
    <w:rsid w:val="00EF415D"/>
    <w:rsid w:val="00EF42FB"/>
    <w:rsid w:val="00EF6E57"/>
    <w:rsid w:val="00EF7672"/>
    <w:rsid w:val="00F0132C"/>
    <w:rsid w:val="00F01960"/>
    <w:rsid w:val="00F01DB5"/>
    <w:rsid w:val="00F03FAB"/>
    <w:rsid w:val="00F04A1C"/>
    <w:rsid w:val="00F07147"/>
    <w:rsid w:val="00F101B6"/>
    <w:rsid w:val="00F101DD"/>
    <w:rsid w:val="00F10343"/>
    <w:rsid w:val="00F109C8"/>
    <w:rsid w:val="00F109ED"/>
    <w:rsid w:val="00F112A4"/>
    <w:rsid w:val="00F11328"/>
    <w:rsid w:val="00F12B6A"/>
    <w:rsid w:val="00F14F67"/>
    <w:rsid w:val="00F154E8"/>
    <w:rsid w:val="00F155ED"/>
    <w:rsid w:val="00F15829"/>
    <w:rsid w:val="00F15B16"/>
    <w:rsid w:val="00F16B99"/>
    <w:rsid w:val="00F17996"/>
    <w:rsid w:val="00F20495"/>
    <w:rsid w:val="00F20DFB"/>
    <w:rsid w:val="00F22603"/>
    <w:rsid w:val="00F23B7D"/>
    <w:rsid w:val="00F2490D"/>
    <w:rsid w:val="00F25653"/>
    <w:rsid w:val="00F2677D"/>
    <w:rsid w:val="00F27CA6"/>
    <w:rsid w:val="00F30001"/>
    <w:rsid w:val="00F30D0B"/>
    <w:rsid w:val="00F30D5E"/>
    <w:rsid w:val="00F32595"/>
    <w:rsid w:val="00F33253"/>
    <w:rsid w:val="00F33BD1"/>
    <w:rsid w:val="00F34600"/>
    <w:rsid w:val="00F349E1"/>
    <w:rsid w:val="00F3530C"/>
    <w:rsid w:val="00F37198"/>
    <w:rsid w:val="00F374FB"/>
    <w:rsid w:val="00F402A5"/>
    <w:rsid w:val="00F40FE0"/>
    <w:rsid w:val="00F42067"/>
    <w:rsid w:val="00F42109"/>
    <w:rsid w:val="00F43B06"/>
    <w:rsid w:val="00F43E95"/>
    <w:rsid w:val="00F43FB0"/>
    <w:rsid w:val="00F45D1E"/>
    <w:rsid w:val="00F5217D"/>
    <w:rsid w:val="00F561DB"/>
    <w:rsid w:val="00F566F1"/>
    <w:rsid w:val="00F57030"/>
    <w:rsid w:val="00F60417"/>
    <w:rsid w:val="00F6078D"/>
    <w:rsid w:val="00F61960"/>
    <w:rsid w:val="00F63ABA"/>
    <w:rsid w:val="00F64CEC"/>
    <w:rsid w:val="00F65942"/>
    <w:rsid w:val="00F65D43"/>
    <w:rsid w:val="00F6602A"/>
    <w:rsid w:val="00F6677C"/>
    <w:rsid w:val="00F66A35"/>
    <w:rsid w:val="00F6787D"/>
    <w:rsid w:val="00F70F73"/>
    <w:rsid w:val="00F710F6"/>
    <w:rsid w:val="00F7144C"/>
    <w:rsid w:val="00F71546"/>
    <w:rsid w:val="00F734E7"/>
    <w:rsid w:val="00F735D9"/>
    <w:rsid w:val="00F737BF"/>
    <w:rsid w:val="00F740C5"/>
    <w:rsid w:val="00F7440D"/>
    <w:rsid w:val="00F744F0"/>
    <w:rsid w:val="00F747DA"/>
    <w:rsid w:val="00F750A2"/>
    <w:rsid w:val="00F75CA8"/>
    <w:rsid w:val="00F763B8"/>
    <w:rsid w:val="00F77D3D"/>
    <w:rsid w:val="00F8016D"/>
    <w:rsid w:val="00F804CE"/>
    <w:rsid w:val="00F80EF2"/>
    <w:rsid w:val="00F81289"/>
    <w:rsid w:val="00F82F12"/>
    <w:rsid w:val="00F82F45"/>
    <w:rsid w:val="00F848B2"/>
    <w:rsid w:val="00F849EB"/>
    <w:rsid w:val="00F85F0D"/>
    <w:rsid w:val="00F86450"/>
    <w:rsid w:val="00F865AF"/>
    <w:rsid w:val="00F90252"/>
    <w:rsid w:val="00F902D4"/>
    <w:rsid w:val="00F90636"/>
    <w:rsid w:val="00F9134D"/>
    <w:rsid w:val="00F92E0A"/>
    <w:rsid w:val="00F943A8"/>
    <w:rsid w:val="00F95085"/>
    <w:rsid w:val="00F959E4"/>
    <w:rsid w:val="00F96058"/>
    <w:rsid w:val="00F96210"/>
    <w:rsid w:val="00F96245"/>
    <w:rsid w:val="00F977E5"/>
    <w:rsid w:val="00FA0CC5"/>
    <w:rsid w:val="00FA0EB8"/>
    <w:rsid w:val="00FA0ED2"/>
    <w:rsid w:val="00FA0F68"/>
    <w:rsid w:val="00FA193F"/>
    <w:rsid w:val="00FA2452"/>
    <w:rsid w:val="00FA508D"/>
    <w:rsid w:val="00FB1755"/>
    <w:rsid w:val="00FB1DAA"/>
    <w:rsid w:val="00FB3846"/>
    <w:rsid w:val="00FB577F"/>
    <w:rsid w:val="00FB6951"/>
    <w:rsid w:val="00FB6BAF"/>
    <w:rsid w:val="00FB795E"/>
    <w:rsid w:val="00FB7C1D"/>
    <w:rsid w:val="00FB7FB9"/>
    <w:rsid w:val="00FC0B1D"/>
    <w:rsid w:val="00FC24D7"/>
    <w:rsid w:val="00FC4BBC"/>
    <w:rsid w:val="00FC55E2"/>
    <w:rsid w:val="00FD0153"/>
    <w:rsid w:val="00FD13CE"/>
    <w:rsid w:val="00FD19A9"/>
    <w:rsid w:val="00FD2C31"/>
    <w:rsid w:val="00FD31FA"/>
    <w:rsid w:val="00FD421A"/>
    <w:rsid w:val="00FD427C"/>
    <w:rsid w:val="00FD6AC1"/>
    <w:rsid w:val="00FD72E2"/>
    <w:rsid w:val="00FE0C18"/>
    <w:rsid w:val="00FE156D"/>
    <w:rsid w:val="00FE1D11"/>
    <w:rsid w:val="00FE3533"/>
    <w:rsid w:val="00FE39FF"/>
    <w:rsid w:val="00FE3AAD"/>
    <w:rsid w:val="00FE41DC"/>
    <w:rsid w:val="00FF0D22"/>
    <w:rsid w:val="00FF3626"/>
    <w:rsid w:val="00FF4250"/>
    <w:rsid w:val="00FF4307"/>
    <w:rsid w:val="00FF488D"/>
    <w:rsid w:val="00FF4A7D"/>
    <w:rsid w:val="00FF5317"/>
    <w:rsid w:val="00FF59E6"/>
    <w:rsid w:val="00FF63D6"/>
    <w:rsid w:val="00FF6A41"/>
    <w:rsid w:val="00FF6DE0"/>
    <w:rsid w:val="02273B66"/>
    <w:rsid w:val="02CE4CB5"/>
    <w:rsid w:val="0891CDDF"/>
    <w:rsid w:val="0DAB07D5"/>
    <w:rsid w:val="160C5E41"/>
    <w:rsid w:val="260B2932"/>
    <w:rsid w:val="2BB2ABCA"/>
    <w:rsid w:val="37BCA003"/>
    <w:rsid w:val="45DC04C6"/>
    <w:rsid w:val="56784E50"/>
    <w:rsid w:val="589339BD"/>
    <w:rsid w:val="589CEE02"/>
    <w:rsid w:val="6197F3D1"/>
    <w:rsid w:val="69BDC082"/>
    <w:rsid w:val="6A6827C7"/>
    <w:rsid w:val="6B93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3854D4"/>
  <w15:docId w15:val="{5ABB01CD-968F-4371-BBD7-24F897AF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3863">
      <w:bodyDiv w:val="1"/>
      <w:marLeft w:val="0"/>
      <w:marRight w:val="0"/>
      <w:marTop w:val="0"/>
      <w:marBottom w:val="0"/>
      <w:divBdr>
        <w:top w:val="none" w:sz="0" w:space="0" w:color="auto"/>
        <w:left w:val="none" w:sz="0" w:space="0" w:color="auto"/>
        <w:bottom w:val="none" w:sz="0" w:space="0" w:color="auto"/>
        <w:right w:val="none" w:sz="0" w:space="0" w:color="auto"/>
      </w:divBdr>
    </w:div>
    <w:div w:id="201482165">
      <w:bodyDiv w:val="1"/>
      <w:marLeft w:val="0"/>
      <w:marRight w:val="0"/>
      <w:marTop w:val="0"/>
      <w:marBottom w:val="0"/>
      <w:divBdr>
        <w:top w:val="none" w:sz="0" w:space="0" w:color="auto"/>
        <w:left w:val="none" w:sz="0" w:space="0" w:color="auto"/>
        <w:bottom w:val="none" w:sz="0" w:space="0" w:color="auto"/>
        <w:right w:val="none" w:sz="0" w:space="0" w:color="auto"/>
      </w:divBdr>
    </w:div>
    <w:div w:id="211694216">
      <w:bodyDiv w:val="1"/>
      <w:marLeft w:val="0"/>
      <w:marRight w:val="0"/>
      <w:marTop w:val="0"/>
      <w:marBottom w:val="0"/>
      <w:divBdr>
        <w:top w:val="none" w:sz="0" w:space="0" w:color="auto"/>
        <w:left w:val="none" w:sz="0" w:space="0" w:color="auto"/>
        <w:bottom w:val="none" w:sz="0" w:space="0" w:color="auto"/>
        <w:right w:val="none" w:sz="0" w:space="0" w:color="auto"/>
      </w:divBdr>
    </w:div>
    <w:div w:id="235937056">
      <w:bodyDiv w:val="1"/>
      <w:marLeft w:val="0"/>
      <w:marRight w:val="0"/>
      <w:marTop w:val="0"/>
      <w:marBottom w:val="0"/>
      <w:divBdr>
        <w:top w:val="none" w:sz="0" w:space="0" w:color="auto"/>
        <w:left w:val="none" w:sz="0" w:space="0" w:color="auto"/>
        <w:bottom w:val="none" w:sz="0" w:space="0" w:color="auto"/>
        <w:right w:val="none" w:sz="0" w:space="0" w:color="auto"/>
      </w:divBdr>
    </w:div>
    <w:div w:id="239219350">
      <w:bodyDiv w:val="1"/>
      <w:marLeft w:val="0"/>
      <w:marRight w:val="0"/>
      <w:marTop w:val="0"/>
      <w:marBottom w:val="0"/>
      <w:divBdr>
        <w:top w:val="none" w:sz="0" w:space="0" w:color="auto"/>
        <w:left w:val="none" w:sz="0" w:space="0" w:color="auto"/>
        <w:bottom w:val="none" w:sz="0" w:space="0" w:color="auto"/>
        <w:right w:val="none" w:sz="0" w:space="0" w:color="auto"/>
      </w:divBdr>
    </w:div>
    <w:div w:id="444732593">
      <w:bodyDiv w:val="1"/>
      <w:marLeft w:val="0"/>
      <w:marRight w:val="0"/>
      <w:marTop w:val="0"/>
      <w:marBottom w:val="0"/>
      <w:divBdr>
        <w:top w:val="none" w:sz="0" w:space="0" w:color="auto"/>
        <w:left w:val="none" w:sz="0" w:space="0" w:color="auto"/>
        <w:bottom w:val="none" w:sz="0" w:space="0" w:color="auto"/>
        <w:right w:val="none" w:sz="0" w:space="0" w:color="auto"/>
      </w:divBdr>
    </w:div>
    <w:div w:id="490801185">
      <w:bodyDiv w:val="1"/>
      <w:marLeft w:val="0"/>
      <w:marRight w:val="0"/>
      <w:marTop w:val="0"/>
      <w:marBottom w:val="0"/>
      <w:divBdr>
        <w:top w:val="none" w:sz="0" w:space="0" w:color="auto"/>
        <w:left w:val="none" w:sz="0" w:space="0" w:color="auto"/>
        <w:bottom w:val="none" w:sz="0" w:space="0" w:color="auto"/>
        <w:right w:val="none" w:sz="0" w:space="0" w:color="auto"/>
      </w:divBdr>
    </w:div>
    <w:div w:id="537395235">
      <w:bodyDiv w:val="1"/>
      <w:marLeft w:val="0"/>
      <w:marRight w:val="0"/>
      <w:marTop w:val="0"/>
      <w:marBottom w:val="0"/>
      <w:divBdr>
        <w:top w:val="none" w:sz="0" w:space="0" w:color="auto"/>
        <w:left w:val="none" w:sz="0" w:space="0" w:color="auto"/>
        <w:bottom w:val="none" w:sz="0" w:space="0" w:color="auto"/>
        <w:right w:val="none" w:sz="0" w:space="0" w:color="auto"/>
      </w:divBdr>
    </w:div>
    <w:div w:id="560866398">
      <w:bodyDiv w:val="1"/>
      <w:marLeft w:val="0"/>
      <w:marRight w:val="0"/>
      <w:marTop w:val="0"/>
      <w:marBottom w:val="0"/>
      <w:divBdr>
        <w:top w:val="none" w:sz="0" w:space="0" w:color="auto"/>
        <w:left w:val="none" w:sz="0" w:space="0" w:color="auto"/>
        <w:bottom w:val="none" w:sz="0" w:space="0" w:color="auto"/>
        <w:right w:val="none" w:sz="0" w:space="0" w:color="auto"/>
      </w:divBdr>
    </w:div>
    <w:div w:id="566382022">
      <w:bodyDiv w:val="1"/>
      <w:marLeft w:val="0"/>
      <w:marRight w:val="0"/>
      <w:marTop w:val="0"/>
      <w:marBottom w:val="0"/>
      <w:divBdr>
        <w:top w:val="none" w:sz="0" w:space="0" w:color="auto"/>
        <w:left w:val="none" w:sz="0" w:space="0" w:color="auto"/>
        <w:bottom w:val="none" w:sz="0" w:space="0" w:color="auto"/>
        <w:right w:val="none" w:sz="0" w:space="0" w:color="auto"/>
      </w:divBdr>
    </w:div>
    <w:div w:id="576089517">
      <w:bodyDiv w:val="1"/>
      <w:marLeft w:val="0"/>
      <w:marRight w:val="0"/>
      <w:marTop w:val="0"/>
      <w:marBottom w:val="0"/>
      <w:divBdr>
        <w:top w:val="none" w:sz="0" w:space="0" w:color="auto"/>
        <w:left w:val="none" w:sz="0" w:space="0" w:color="auto"/>
        <w:bottom w:val="none" w:sz="0" w:space="0" w:color="auto"/>
        <w:right w:val="none" w:sz="0" w:space="0" w:color="auto"/>
      </w:divBdr>
    </w:div>
    <w:div w:id="611521493">
      <w:bodyDiv w:val="1"/>
      <w:marLeft w:val="0"/>
      <w:marRight w:val="0"/>
      <w:marTop w:val="0"/>
      <w:marBottom w:val="0"/>
      <w:divBdr>
        <w:top w:val="none" w:sz="0" w:space="0" w:color="auto"/>
        <w:left w:val="none" w:sz="0" w:space="0" w:color="auto"/>
        <w:bottom w:val="none" w:sz="0" w:space="0" w:color="auto"/>
        <w:right w:val="none" w:sz="0" w:space="0" w:color="auto"/>
      </w:divBdr>
    </w:div>
    <w:div w:id="623120823">
      <w:bodyDiv w:val="1"/>
      <w:marLeft w:val="0"/>
      <w:marRight w:val="0"/>
      <w:marTop w:val="0"/>
      <w:marBottom w:val="0"/>
      <w:divBdr>
        <w:top w:val="none" w:sz="0" w:space="0" w:color="auto"/>
        <w:left w:val="none" w:sz="0" w:space="0" w:color="auto"/>
        <w:bottom w:val="none" w:sz="0" w:space="0" w:color="auto"/>
        <w:right w:val="none" w:sz="0" w:space="0" w:color="auto"/>
      </w:divBdr>
    </w:div>
    <w:div w:id="628827438">
      <w:bodyDiv w:val="1"/>
      <w:marLeft w:val="0"/>
      <w:marRight w:val="0"/>
      <w:marTop w:val="0"/>
      <w:marBottom w:val="0"/>
      <w:divBdr>
        <w:top w:val="none" w:sz="0" w:space="0" w:color="auto"/>
        <w:left w:val="none" w:sz="0" w:space="0" w:color="auto"/>
        <w:bottom w:val="none" w:sz="0" w:space="0" w:color="auto"/>
        <w:right w:val="none" w:sz="0" w:space="0" w:color="auto"/>
      </w:divBdr>
    </w:div>
    <w:div w:id="691341138">
      <w:bodyDiv w:val="1"/>
      <w:marLeft w:val="0"/>
      <w:marRight w:val="0"/>
      <w:marTop w:val="0"/>
      <w:marBottom w:val="0"/>
      <w:divBdr>
        <w:top w:val="none" w:sz="0" w:space="0" w:color="auto"/>
        <w:left w:val="none" w:sz="0" w:space="0" w:color="auto"/>
        <w:bottom w:val="none" w:sz="0" w:space="0" w:color="auto"/>
        <w:right w:val="none" w:sz="0" w:space="0" w:color="auto"/>
      </w:divBdr>
    </w:div>
    <w:div w:id="693657000">
      <w:bodyDiv w:val="1"/>
      <w:marLeft w:val="0"/>
      <w:marRight w:val="0"/>
      <w:marTop w:val="0"/>
      <w:marBottom w:val="0"/>
      <w:divBdr>
        <w:top w:val="none" w:sz="0" w:space="0" w:color="auto"/>
        <w:left w:val="none" w:sz="0" w:space="0" w:color="auto"/>
        <w:bottom w:val="none" w:sz="0" w:space="0" w:color="auto"/>
        <w:right w:val="none" w:sz="0" w:space="0" w:color="auto"/>
      </w:divBdr>
    </w:div>
    <w:div w:id="748235609">
      <w:bodyDiv w:val="1"/>
      <w:marLeft w:val="0"/>
      <w:marRight w:val="0"/>
      <w:marTop w:val="0"/>
      <w:marBottom w:val="0"/>
      <w:divBdr>
        <w:top w:val="none" w:sz="0" w:space="0" w:color="auto"/>
        <w:left w:val="none" w:sz="0" w:space="0" w:color="auto"/>
        <w:bottom w:val="none" w:sz="0" w:space="0" w:color="auto"/>
        <w:right w:val="none" w:sz="0" w:space="0" w:color="auto"/>
      </w:divBdr>
    </w:div>
    <w:div w:id="831069420">
      <w:bodyDiv w:val="1"/>
      <w:marLeft w:val="0"/>
      <w:marRight w:val="0"/>
      <w:marTop w:val="0"/>
      <w:marBottom w:val="0"/>
      <w:divBdr>
        <w:top w:val="none" w:sz="0" w:space="0" w:color="auto"/>
        <w:left w:val="none" w:sz="0" w:space="0" w:color="auto"/>
        <w:bottom w:val="none" w:sz="0" w:space="0" w:color="auto"/>
        <w:right w:val="none" w:sz="0" w:space="0" w:color="auto"/>
      </w:divBdr>
    </w:div>
    <w:div w:id="867916992">
      <w:bodyDiv w:val="1"/>
      <w:marLeft w:val="0"/>
      <w:marRight w:val="0"/>
      <w:marTop w:val="0"/>
      <w:marBottom w:val="0"/>
      <w:divBdr>
        <w:top w:val="none" w:sz="0" w:space="0" w:color="auto"/>
        <w:left w:val="none" w:sz="0" w:space="0" w:color="auto"/>
        <w:bottom w:val="none" w:sz="0" w:space="0" w:color="auto"/>
        <w:right w:val="none" w:sz="0" w:space="0" w:color="auto"/>
      </w:divBdr>
    </w:div>
    <w:div w:id="893395305">
      <w:bodyDiv w:val="1"/>
      <w:marLeft w:val="0"/>
      <w:marRight w:val="0"/>
      <w:marTop w:val="0"/>
      <w:marBottom w:val="0"/>
      <w:divBdr>
        <w:top w:val="none" w:sz="0" w:space="0" w:color="auto"/>
        <w:left w:val="none" w:sz="0" w:space="0" w:color="auto"/>
        <w:bottom w:val="none" w:sz="0" w:space="0" w:color="auto"/>
        <w:right w:val="none" w:sz="0" w:space="0" w:color="auto"/>
      </w:divBdr>
    </w:div>
    <w:div w:id="906184575">
      <w:bodyDiv w:val="1"/>
      <w:marLeft w:val="0"/>
      <w:marRight w:val="0"/>
      <w:marTop w:val="0"/>
      <w:marBottom w:val="0"/>
      <w:divBdr>
        <w:top w:val="none" w:sz="0" w:space="0" w:color="auto"/>
        <w:left w:val="none" w:sz="0" w:space="0" w:color="auto"/>
        <w:bottom w:val="none" w:sz="0" w:space="0" w:color="auto"/>
        <w:right w:val="none" w:sz="0" w:space="0" w:color="auto"/>
      </w:divBdr>
    </w:div>
    <w:div w:id="972097961">
      <w:bodyDiv w:val="1"/>
      <w:marLeft w:val="0"/>
      <w:marRight w:val="0"/>
      <w:marTop w:val="0"/>
      <w:marBottom w:val="0"/>
      <w:divBdr>
        <w:top w:val="none" w:sz="0" w:space="0" w:color="auto"/>
        <w:left w:val="none" w:sz="0" w:space="0" w:color="auto"/>
        <w:bottom w:val="none" w:sz="0" w:space="0" w:color="auto"/>
        <w:right w:val="none" w:sz="0" w:space="0" w:color="auto"/>
      </w:divBdr>
    </w:div>
    <w:div w:id="1026560037">
      <w:bodyDiv w:val="1"/>
      <w:marLeft w:val="0"/>
      <w:marRight w:val="0"/>
      <w:marTop w:val="0"/>
      <w:marBottom w:val="0"/>
      <w:divBdr>
        <w:top w:val="none" w:sz="0" w:space="0" w:color="auto"/>
        <w:left w:val="none" w:sz="0" w:space="0" w:color="auto"/>
        <w:bottom w:val="none" w:sz="0" w:space="0" w:color="auto"/>
        <w:right w:val="none" w:sz="0" w:space="0" w:color="auto"/>
      </w:divBdr>
    </w:div>
    <w:div w:id="1044524079">
      <w:bodyDiv w:val="1"/>
      <w:marLeft w:val="0"/>
      <w:marRight w:val="0"/>
      <w:marTop w:val="0"/>
      <w:marBottom w:val="0"/>
      <w:divBdr>
        <w:top w:val="none" w:sz="0" w:space="0" w:color="auto"/>
        <w:left w:val="none" w:sz="0" w:space="0" w:color="auto"/>
        <w:bottom w:val="none" w:sz="0" w:space="0" w:color="auto"/>
        <w:right w:val="none" w:sz="0" w:space="0" w:color="auto"/>
      </w:divBdr>
    </w:div>
    <w:div w:id="1077357703">
      <w:bodyDiv w:val="1"/>
      <w:marLeft w:val="0"/>
      <w:marRight w:val="0"/>
      <w:marTop w:val="0"/>
      <w:marBottom w:val="0"/>
      <w:divBdr>
        <w:top w:val="none" w:sz="0" w:space="0" w:color="auto"/>
        <w:left w:val="none" w:sz="0" w:space="0" w:color="auto"/>
        <w:bottom w:val="none" w:sz="0" w:space="0" w:color="auto"/>
        <w:right w:val="none" w:sz="0" w:space="0" w:color="auto"/>
      </w:divBdr>
    </w:div>
    <w:div w:id="1079407238">
      <w:bodyDiv w:val="1"/>
      <w:marLeft w:val="0"/>
      <w:marRight w:val="0"/>
      <w:marTop w:val="0"/>
      <w:marBottom w:val="0"/>
      <w:divBdr>
        <w:top w:val="none" w:sz="0" w:space="0" w:color="auto"/>
        <w:left w:val="none" w:sz="0" w:space="0" w:color="auto"/>
        <w:bottom w:val="none" w:sz="0" w:space="0" w:color="auto"/>
        <w:right w:val="none" w:sz="0" w:space="0" w:color="auto"/>
      </w:divBdr>
    </w:div>
    <w:div w:id="1119492648">
      <w:bodyDiv w:val="1"/>
      <w:marLeft w:val="0"/>
      <w:marRight w:val="0"/>
      <w:marTop w:val="0"/>
      <w:marBottom w:val="0"/>
      <w:divBdr>
        <w:top w:val="none" w:sz="0" w:space="0" w:color="auto"/>
        <w:left w:val="none" w:sz="0" w:space="0" w:color="auto"/>
        <w:bottom w:val="none" w:sz="0" w:space="0" w:color="auto"/>
        <w:right w:val="none" w:sz="0" w:space="0" w:color="auto"/>
      </w:divBdr>
    </w:div>
    <w:div w:id="1146316516">
      <w:bodyDiv w:val="1"/>
      <w:marLeft w:val="0"/>
      <w:marRight w:val="0"/>
      <w:marTop w:val="0"/>
      <w:marBottom w:val="0"/>
      <w:divBdr>
        <w:top w:val="none" w:sz="0" w:space="0" w:color="auto"/>
        <w:left w:val="none" w:sz="0" w:space="0" w:color="auto"/>
        <w:bottom w:val="none" w:sz="0" w:space="0" w:color="auto"/>
        <w:right w:val="none" w:sz="0" w:space="0" w:color="auto"/>
      </w:divBdr>
      <w:divsChild>
        <w:div w:id="396710412">
          <w:marLeft w:val="1138"/>
          <w:marRight w:val="0"/>
          <w:marTop w:val="77"/>
          <w:marBottom w:val="0"/>
          <w:divBdr>
            <w:top w:val="none" w:sz="0" w:space="0" w:color="auto"/>
            <w:left w:val="none" w:sz="0" w:space="0" w:color="auto"/>
            <w:bottom w:val="none" w:sz="0" w:space="0" w:color="auto"/>
            <w:right w:val="none" w:sz="0" w:space="0" w:color="auto"/>
          </w:divBdr>
        </w:div>
        <w:div w:id="411660260">
          <w:marLeft w:val="389"/>
          <w:marRight w:val="0"/>
          <w:marTop w:val="173"/>
          <w:marBottom w:val="0"/>
          <w:divBdr>
            <w:top w:val="none" w:sz="0" w:space="0" w:color="auto"/>
            <w:left w:val="none" w:sz="0" w:space="0" w:color="auto"/>
            <w:bottom w:val="none" w:sz="0" w:space="0" w:color="auto"/>
            <w:right w:val="none" w:sz="0" w:space="0" w:color="auto"/>
          </w:divBdr>
        </w:div>
        <w:div w:id="753428748">
          <w:marLeft w:val="907"/>
          <w:marRight w:val="0"/>
          <w:marTop w:val="77"/>
          <w:marBottom w:val="0"/>
          <w:divBdr>
            <w:top w:val="none" w:sz="0" w:space="0" w:color="auto"/>
            <w:left w:val="none" w:sz="0" w:space="0" w:color="auto"/>
            <w:bottom w:val="none" w:sz="0" w:space="0" w:color="auto"/>
            <w:right w:val="none" w:sz="0" w:space="0" w:color="auto"/>
          </w:divBdr>
        </w:div>
        <w:div w:id="822115218">
          <w:marLeft w:val="907"/>
          <w:marRight w:val="0"/>
          <w:marTop w:val="77"/>
          <w:marBottom w:val="0"/>
          <w:divBdr>
            <w:top w:val="none" w:sz="0" w:space="0" w:color="auto"/>
            <w:left w:val="none" w:sz="0" w:space="0" w:color="auto"/>
            <w:bottom w:val="none" w:sz="0" w:space="0" w:color="auto"/>
            <w:right w:val="none" w:sz="0" w:space="0" w:color="auto"/>
          </w:divBdr>
        </w:div>
        <w:div w:id="941182489">
          <w:marLeft w:val="907"/>
          <w:marRight w:val="0"/>
          <w:marTop w:val="77"/>
          <w:marBottom w:val="0"/>
          <w:divBdr>
            <w:top w:val="none" w:sz="0" w:space="0" w:color="auto"/>
            <w:left w:val="none" w:sz="0" w:space="0" w:color="auto"/>
            <w:bottom w:val="none" w:sz="0" w:space="0" w:color="auto"/>
            <w:right w:val="none" w:sz="0" w:space="0" w:color="auto"/>
          </w:divBdr>
        </w:div>
      </w:divsChild>
    </w:div>
    <w:div w:id="1162088119">
      <w:bodyDiv w:val="1"/>
      <w:marLeft w:val="0"/>
      <w:marRight w:val="0"/>
      <w:marTop w:val="0"/>
      <w:marBottom w:val="0"/>
      <w:divBdr>
        <w:top w:val="none" w:sz="0" w:space="0" w:color="auto"/>
        <w:left w:val="none" w:sz="0" w:space="0" w:color="auto"/>
        <w:bottom w:val="none" w:sz="0" w:space="0" w:color="auto"/>
        <w:right w:val="none" w:sz="0" w:space="0" w:color="auto"/>
      </w:divBdr>
    </w:div>
    <w:div w:id="1187911893">
      <w:bodyDiv w:val="1"/>
      <w:marLeft w:val="0"/>
      <w:marRight w:val="0"/>
      <w:marTop w:val="0"/>
      <w:marBottom w:val="0"/>
      <w:divBdr>
        <w:top w:val="none" w:sz="0" w:space="0" w:color="auto"/>
        <w:left w:val="none" w:sz="0" w:space="0" w:color="auto"/>
        <w:bottom w:val="none" w:sz="0" w:space="0" w:color="auto"/>
        <w:right w:val="none" w:sz="0" w:space="0" w:color="auto"/>
      </w:divBdr>
    </w:div>
    <w:div w:id="1214538800">
      <w:bodyDiv w:val="1"/>
      <w:marLeft w:val="0"/>
      <w:marRight w:val="0"/>
      <w:marTop w:val="0"/>
      <w:marBottom w:val="0"/>
      <w:divBdr>
        <w:top w:val="none" w:sz="0" w:space="0" w:color="auto"/>
        <w:left w:val="none" w:sz="0" w:space="0" w:color="auto"/>
        <w:bottom w:val="none" w:sz="0" w:space="0" w:color="auto"/>
        <w:right w:val="none" w:sz="0" w:space="0" w:color="auto"/>
      </w:divBdr>
    </w:div>
    <w:div w:id="1241335313">
      <w:bodyDiv w:val="1"/>
      <w:marLeft w:val="0"/>
      <w:marRight w:val="0"/>
      <w:marTop w:val="0"/>
      <w:marBottom w:val="0"/>
      <w:divBdr>
        <w:top w:val="none" w:sz="0" w:space="0" w:color="auto"/>
        <w:left w:val="none" w:sz="0" w:space="0" w:color="auto"/>
        <w:bottom w:val="none" w:sz="0" w:space="0" w:color="auto"/>
        <w:right w:val="none" w:sz="0" w:space="0" w:color="auto"/>
      </w:divBdr>
    </w:div>
    <w:div w:id="1269041952">
      <w:bodyDiv w:val="1"/>
      <w:marLeft w:val="0"/>
      <w:marRight w:val="0"/>
      <w:marTop w:val="0"/>
      <w:marBottom w:val="0"/>
      <w:divBdr>
        <w:top w:val="none" w:sz="0" w:space="0" w:color="auto"/>
        <w:left w:val="none" w:sz="0" w:space="0" w:color="auto"/>
        <w:bottom w:val="none" w:sz="0" w:space="0" w:color="auto"/>
        <w:right w:val="none" w:sz="0" w:space="0" w:color="auto"/>
      </w:divBdr>
    </w:div>
    <w:div w:id="1288203513">
      <w:bodyDiv w:val="1"/>
      <w:marLeft w:val="0"/>
      <w:marRight w:val="0"/>
      <w:marTop w:val="0"/>
      <w:marBottom w:val="0"/>
      <w:divBdr>
        <w:top w:val="none" w:sz="0" w:space="0" w:color="auto"/>
        <w:left w:val="none" w:sz="0" w:space="0" w:color="auto"/>
        <w:bottom w:val="none" w:sz="0" w:space="0" w:color="auto"/>
        <w:right w:val="none" w:sz="0" w:space="0" w:color="auto"/>
      </w:divBdr>
    </w:div>
    <w:div w:id="1293099912">
      <w:bodyDiv w:val="1"/>
      <w:marLeft w:val="0"/>
      <w:marRight w:val="0"/>
      <w:marTop w:val="0"/>
      <w:marBottom w:val="0"/>
      <w:divBdr>
        <w:top w:val="none" w:sz="0" w:space="0" w:color="auto"/>
        <w:left w:val="none" w:sz="0" w:space="0" w:color="auto"/>
        <w:bottom w:val="none" w:sz="0" w:space="0" w:color="auto"/>
        <w:right w:val="none" w:sz="0" w:space="0" w:color="auto"/>
      </w:divBdr>
    </w:div>
    <w:div w:id="1431117773">
      <w:bodyDiv w:val="1"/>
      <w:marLeft w:val="0"/>
      <w:marRight w:val="0"/>
      <w:marTop w:val="0"/>
      <w:marBottom w:val="0"/>
      <w:divBdr>
        <w:top w:val="none" w:sz="0" w:space="0" w:color="auto"/>
        <w:left w:val="none" w:sz="0" w:space="0" w:color="auto"/>
        <w:bottom w:val="none" w:sz="0" w:space="0" w:color="auto"/>
        <w:right w:val="none" w:sz="0" w:space="0" w:color="auto"/>
      </w:divBdr>
    </w:div>
    <w:div w:id="1453667596">
      <w:bodyDiv w:val="1"/>
      <w:marLeft w:val="0"/>
      <w:marRight w:val="0"/>
      <w:marTop w:val="0"/>
      <w:marBottom w:val="0"/>
      <w:divBdr>
        <w:top w:val="none" w:sz="0" w:space="0" w:color="auto"/>
        <w:left w:val="none" w:sz="0" w:space="0" w:color="auto"/>
        <w:bottom w:val="none" w:sz="0" w:space="0" w:color="auto"/>
        <w:right w:val="none" w:sz="0" w:space="0" w:color="auto"/>
      </w:divBdr>
    </w:div>
    <w:div w:id="1476486115">
      <w:bodyDiv w:val="1"/>
      <w:marLeft w:val="0"/>
      <w:marRight w:val="0"/>
      <w:marTop w:val="0"/>
      <w:marBottom w:val="0"/>
      <w:divBdr>
        <w:top w:val="none" w:sz="0" w:space="0" w:color="auto"/>
        <w:left w:val="none" w:sz="0" w:space="0" w:color="auto"/>
        <w:bottom w:val="none" w:sz="0" w:space="0" w:color="auto"/>
        <w:right w:val="none" w:sz="0" w:space="0" w:color="auto"/>
      </w:divBdr>
      <w:divsChild>
        <w:div w:id="28460524">
          <w:marLeft w:val="0"/>
          <w:marRight w:val="0"/>
          <w:marTop w:val="0"/>
          <w:marBottom w:val="0"/>
          <w:divBdr>
            <w:top w:val="none" w:sz="0" w:space="0" w:color="auto"/>
            <w:left w:val="none" w:sz="0" w:space="0" w:color="auto"/>
            <w:bottom w:val="none" w:sz="0" w:space="0" w:color="auto"/>
            <w:right w:val="none" w:sz="0" w:space="0" w:color="auto"/>
          </w:divBdr>
        </w:div>
        <w:div w:id="93214207">
          <w:marLeft w:val="0"/>
          <w:marRight w:val="0"/>
          <w:marTop w:val="0"/>
          <w:marBottom w:val="0"/>
          <w:divBdr>
            <w:top w:val="none" w:sz="0" w:space="0" w:color="auto"/>
            <w:left w:val="none" w:sz="0" w:space="0" w:color="auto"/>
            <w:bottom w:val="none" w:sz="0" w:space="0" w:color="auto"/>
            <w:right w:val="none" w:sz="0" w:space="0" w:color="auto"/>
          </w:divBdr>
        </w:div>
        <w:div w:id="148836118">
          <w:marLeft w:val="0"/>
          <w:marRight w:val="0"/>
          <w:marTop w:val="0"/>
          <w:marBottom w:val="0"/>
          <w:divBdr>
            <w:top w:val="none" w:sz="0" w:space="0" w:color="auto"/>
            <w:left w:val="none" w:sz="0" w:space="0" w:color="auto"/>
            <w:bottom w:val="none" w:sz="0" w:space="0" w:color="auto"/>
            <w:right w:val="none" w:sz="0" w:space="0" w:color="auto"/>
          </w:divBdr>
        </w:div>
        <w:div w:id="179976639">
          <w:marLeft w:val="0"/>
          <w:marRight w:val="0"/>
          <w:marTop w:val="0"/>
          <w:marBottom w:val="0"/>
          <w:divBdr>
            <w:top w:val="none" w:sz="0" w:space="0" w:color="auto"/>
            <w:left w:val="none" w:sz="0" w:space="0" w:color="auto"/>
            <w:bottom w:val="none" w:sz="0" w:space="0" w:color="auto"/>
            <w:right w:val="none" w:sz="0" w:space="0" w:color="auto"/>
          </w:divBdr>
        </w:div>
        <w:div w:id="267857482">
          <w:marLeft w:val="0"/>
          <w:marRight w:val="0"/>
          <w:marTop w:val="0"/>
          <w:marBottom w:val="0"/>
          <w:divBdr>
            <w:top w:val="none" w:sz="0" w:space="0" w:color="auto"/>
            <w:left w:val="none" w:sz="0" w:space="0" w:color="auto"/>
            <w:bottom w:val="none" w:sz="0" w:space="0" w:color="auto"/>
            <w:right w:val="none" w:sz="0" w:space="0" w:color="auto"/>
          </w:divBdr>
        </w:div>
        <w:div w:id="272904808">
          <w:marLeft w:val="0"/>
          <w:marRight w:val="0"/>
          <w:marTop w:val="0"/>
          <w:marBottom w:val="0"/>
          <w:divBdr>
            <w:top w:val="none" w:sz="0" w:space="0" w:color="auto"/>
            <w:left w:val="none" w:sz="0" w:space="0" w:color="auto"/>
            <w:bottom w:val="none" w:sz="0" w:space="0" w:color="auto"/>
            <w:right w:val="none" w:sz="0" w:space="0" w:color="auto"/>
          </w:divBdr>
        </w:div>
        <w:div w:id="300773079">
          <w:marLeft w:val="0"/>
          <w:marRight w:val="0"/>
          <w:marTop w:val="0"/>
          <w:marBottom w:val="0"/>
          <w:divBdr>
            <w:top w:val="none" w:sz="0" w:space="0" w:color="auto"/>
            <w:left w:val="none" w:sz="0" w:space="0" w:color="auto"/>
            <w:bottom w:val="none" w:sz="0" w:space="0" w:color="auto"/>
            <w:right w:val="none" w:sz="0" w:space="0" w:color="auto"/>
          </w:divBdr>
        </w:div>
        <w:div w:id="370688379">
          <w:marLeft w:val="0"/>
          <w:marRight w:val="0"/>
          <w:marTop w:val="0"/>
          <w:marBottom w:val="0"/>
          <w:divBdr>
            <w:top w:val="none" w:sz="0" w:space="0" w:color="auto"/>
            <w:left w:val="none" w:sz="0" w:space="0" w:color="auto"/>
            <w:bottom w:val="none" w:sz="0" w:space="0" w:color="auto"/>
            <w:right w:val="none" w:sz="0" w:space="0" w:color="auto"/>
          </w:divBdr>
        </w:div>
        <w:div w:id="371460198">
          <w:marLeft w:val="0"/>
          <w:marRight w:val="0"/>
          <w:marTop w:val="0"/>
          <w:marBottom w:val="0"/>
          <w:divBdr>
            <w:top w:val="none" w:sz="0" w:space="0" w:color="auto"/>
            <w:left w:val="none" w:sz="0" w:space="0" w:color="auto"/>
            <w:bottom w:val="none" w:sz="0" w:space="0" w:color="auto"/>
            <w:right w:val="none" w:sz="0" w:space="0" w:color="auto"/>
          </w:divBdr>
        </w:div>
        <w:div w:id="386608196">
          <w:marLeft w:val="0"/>
          <w:marRight w:val="0"/>
          <w:marTop w:val="0"/>
          <w:marBottom w:val="0"/>
          <w:divBdr>
            <w:top w:val="none" w:sz="0" w:space="0" w:color="auto"/>
            <w:left w:val="none" w:sz="0" w:space="0" w:color="auto"/>
            <w:bottom w:val="none" w:sz="0" w:space="0" w:color="auto"/>
            <w:right w:val="none" w:sz="0" w:space="0" w:color="auto"/>
          </w:divBdr>
        </w:div>
        <w:div w:id="486744858">
          <w:marLeft w:val="0"/>
          <w:marRight w:val="0"/>
          <w:marTop w:val="0"/>
          <w:marBottom w:val="0"/>
          <w:divBdr>
            <w:top w:val="none" w:sz="0" w:space="0" w:color="auto"/>
            <w:left w:val="none" w:sz="0" w:space="0" w:color="auto"/>
            <w:bottom w:val="none" w:sz="0" w:space="0" w:color="auto"/>
            <w:right w:val="none" w:sz="0" w:space="0" w:color="auto"/>
          </w:divBdr>
        </w:div>
        <w:div w:id="503204937">
          <w:marLeft w:val="0"/>
          <w:marRight w:val="0"/>
          <w:marTop w:val="0"/>
          <w:marBottom w:val="0"/>
          <w:divBdr>
            <w:top w:val="none" w:sz="0" w:space="0" w:color="auto"/>
            <w:left w:val="none" w:sz="0" w:space="0" w:color="auto"/>
            <w:bottom w:val="none" w:sz="0" w:space="0" w:color="auto"/>
            <w:right w:val="none" w:sz="0" w:space="0" w:color="auto"/>
          </w:divBdr>
        </w:div>
        <w:div w:id="561018313">
          <w:marLeft w:val="0"/>
          <w:marRight w:val="0"/>
          <w:marTop w:val="0"/>
          <w:marBottom w:val="0"/>
          <w:divBdr>
            <w:top w:val="none" w:sz="0" w:space="0" w:color="auto"/>
            <w:left w:val="none" w:sz="0" w:space="0" w:color="auto"/>
            <w:bottom w:val="none" w:sz="0" w:space="0" w:color="auto"/>
            <w:right w:val="none" w:sz="0" w:space="0" w:color="auto"/>
          </w:divBdr>
        </w:div>
        <w:div w:id="692532036">
          <w:marLeft w:val="0"/>
          <w:marRight w:val="0"/>
          <w:marTop w:val="0"/>
          <w:marBottom w:val="0"/>
          <w:divBdr>
            <w:top w:val="none" w:sz="0" w:space="0" w:color="auto"/>
            <w:left w:val="none" w:sz="0" w:space="0" w:color="auto"/>
            <w:bottom w:val="none" w:sz="0" w:space="0" w:color="auto"/>
            <w:right w:val="none" w:sz="0" w:space="0" w:color="auto"/>
          </w:divBdr>
        </w:div>
        <w:div w:id="704016903">
          <w:marLeft w:val="0"/>
          <w:marRight w:val="0"/>
          <w:marTop w:val="0"/>
          <w:marBottom w:val="0"/>
          <w:divBdr>
            <w:top w:val="none" w:sz="0" w:space="0" w:color="auto"/>
            <w:left w:val="none" w:sz="0" w:space="0" w:color="auto"/>
            <w:bottom w:val="none" w:sz="0" w:space="0" w:color="auto"/>
            <w:right w:val="none" w:sz="0" w:space="0" w:color="auto"/>
          </w:divBdr>
        </w:div>
        <w:div w:id="717634283">
          <w:marLeft w:val="0"/>
          <w:marRight w:val="0"/>
          <w:marTop w:val="0"/>
          <w:marBottom w:val="0"/>
          <w:divBdr>
            <w:top w:val="none" w:sz="0" w:space="0" w:color="auto"/>
            <w:left w:val="none" w:sz="0" w:space="0" w:color="auto"/>
            <w:bottom w:val="none" w:sz="0" w:space="0" w:color="auto"/>
            <w:right w:val="none" w:sz="0" w:space="0" w:color="auto"/>
          </w:divBdr>
        </w:div>
        <w:div w:id="762604783">
          <w:marLeft w:val="0"/>
          <w:marRight w:val="0"/>
          <w:marTop w:val="0"/>
          <w:marBottom w:val="0"/>
          <w:divBdr>
            <w:top w:val="none" w:sz="0" w:space="0" w:color="auto"/>
            <w:left w:val="none" w:sz="0" w:space="0" w:color="auto"/>
            <w:bottom w:val="none" w:sz="0" w:space="0" w:color="auto"/>
            <w:right w:val="none" w:sz="0" w:space="0" w:color="auto"/>
          </w:divBdr>
        </w:div>
        <w:div w:id="772674853">
          <w:marLeft w:val="0"/>
          <w:marRight w:val="0"/>
          <w:marTop w:val="0"/>
          <w:marBottom w:val="0"/>
          <w:divBdr>
            <w:top w:val="none" w:sz="0" w:space="0" w:color="auto"/>
            <w:left w:val="none" w:sz="0" w:space="0" w:color="auto"/>
            <w:bottom w:val="none" w:sz="0" w:space="0" w:color="auto"/>
            <w:right w:val="none" w:sz="0" w:space="0" w:color="auto"/>
          </w:divBdr>
        </w:div>
        <w:div w:id="793596973">
          <w:marLeft w:val="0"/>
          <w:marRight w:val="0"/>
          <w:marTop w:val="0"/>
          <w:marBottom w:val="0"/>
          <w:divBdr>
            <w:top w:val="none" w:sz="0" w:space="0" w:color="auto"/>
            <w:left w:val="none" w:sz="0" w:space="0" w:color="auto"/>
            <w:bottom w:val="none" w:sz="0" w:space="0" w:color="auto"/>
            <w:right w:val="none" w:sz="0" w:space="0" w:color="auto"/>
          </w:divBdr>
        </w:div>
        <w:div w:id="799032657">
          <w:marLeft w:val="0"/>
          <w:marRight w:val="0"/>
          <w:marTop w:val="0"/>
          <w:marBottom w:val="0"/>
          <w:divBdr>
            <w:top w:val="none" w:sz="0" w:space="0" w:color="auto"/>
            <w:left w:val="none" w:sz="0" w:space="0" w:color="auto"/>
            <w:bottom w:val="none" w:sz="0" w:space="0" w:color="auto"/>
            <w:right w:val="none" w:sz="0" w:space="0" w:color="auto"/>
          </w:divBdr>
        </w:div>
        <w:div w:id="806364164">
          <w:marLeft w:val="0"/>
          <w:marRight w:val="0"/>
          <w:marTop w:val="0"/>
          <w:marBottom w:val="0"/>
          <w:divBdr>
            <w:top w:val="none" w:sz="0" w:space="0" w:color="auto"/>
            <w:left w:val="none" w:sz="0" w:space="0" w:color="auto"/>
            <w:bottom w:val="none" w:sz="0" w:space="0" w:color="auto"/>
            <w:right w:val="none" w:sz="0" w:space="0" w:color="auto"/>
          </w:divBdr>
        </w:div>
        <w:div w:id="894435927">
          <w:marLeft w:val="0"/>
          <w:marRight w:val="0"/>
          <w:marTop w:val="0"/>
          <w:marBottom w:val="0"/>
          <w:divBdr>
            <w:top w:val="none" w:sz="0" w:space="0" w:color="auto"/>
            <w:left w:val="none" w:sz="0" w:space="0" w:color="auto"/>
            <w:bottom w:val="none" w:sz="0" w:space="0" w:color="auto"/>
            <w:right w:val="none" w:sz="0" w:space="0" w:color="auto"/>
          </w:divBdr>
        </w:div>
        <w:div w:id="897787863">
          <w:marLeft w:val="0"/>
          <w:marRight w:val="0"/>
          <w:marTop w:val="0"/>
          <w:marBottom w:val="0"/>
          <w:divBdr>
            <w:top w:val="none" w:sz="0" w:space="0" w:color="auto"/>
            <w:left w:val="none" w:sz="0" w:space="0" w:color="auto"/>
            <w:bottom w:val="none" w:sz="0" w:space="0" w:color="auto"/>
            <w:right w:val="none" w:sz="0" w:space="0" w:color="auto"/>
          </w:divBdr>
        </w:div>
        <w:div w:id="899902920">
          <w:marLeft w:val="0"/>
          <w:marRight w:val="0"/>
          <w:marTop w:val="0"/>
          <w:marBottom w:val="0"/>
          <w:divBdr>
            <w:top w:val="none" w:sz="0" w:space="0" w:color="auto"/>
            <w:left w:val="none" w:sz="0" w:space="0" w:color="auto"/>
            <w:bottom w:val="none" w:sz="0" w:space="0" w:color="auto"/>
            <w:right w:val="none" w:sz="0" w:space="0" w:color="auto"/>
          </w:divBdr>
        </w:div>
        <w:div w:id="904334503">
          <w:marLeft w:val="0"/>
          <w:marRight w:val="0"/>
          <w:marTop w:val="0"/>
          <w:marBottom w:val="0"/>
          <w:divBdr>
            <w:top w:val="none" w:sz="0" w:space="0" w:color="auto"/>
            <w:left w:val="none" w:sz="0" w:space="0" w:color="auto"/>
            <w:bottom w:val="none" w:sz="0" w:space="0" w:color="auto"/>
            <w:right w:val="none" w:sz="0" w:space="0" w:color="auto"/>
          </w:divBdr>
        </w:div>
        <w:div w:id="929972056">
          <w:marLeft w:val="0"/>
          <w:marRight w:val="0"/>
          <w:marTop w:val="0"/>
          <w:marBottom w:val="0"/>
          <w:divBdr>
            <w:top w:val="none" w:sz="0" w:space="0" w:color="auto"/>
            <w:left w:val="none" w:sz="0" w:space="0" w:color="auto"/>
            <w:bottom w:val="none" w:sz="0" w:space="0" w:color="auto"/>
            <w:right w:val="none" w:sz="0" w:space="0" w:color="auto"/>
          </w:divBdr>
        </w:div>
        <w:div w:id="958726824">
          <w:marLeft w:val="0"/>
          <w:marRight w:val="0"/>
          <w:marTop w:val="0"/>
          <w:marBottom w:val="0"/>
          <w:divBdr>
            <w:top w:val="none" w:sz="0" w:space="0" w:color="auto"/>
            <w:left w:val="none" w:sz="0" w:space="0" w:color="auto"/>
            <w:bottom w:val="none" w:sz="0" w:space="0" w:color="auto"/>
            <w:right w:val="none" w:sz="0" w:space="0" w:color="auto"/>
          </w:divBdr>
        </w:div>
        <w:div w:id="1030646435">
          <w:marLeft w:val="0"/>
          <w:marRight w:val="0"/>
          <w:marTop w:val="0"/>
          <w:marBottom w:val="0"/>
          <w:divBdr>
            <w:top w:val="none" w:sz="0" w:space="0" w:color="auto"/>
            <w:left w:val="none" w:sz="0" w:space="0" w:color="auto"/>
            <w:bottom w:val="none" w:sz="0" w:space="0" w:color="auto"/>
            <w:right w:val="none" w:sz="0" w:space="0" w:color="auto"/>
          </w:divBdr>
        </w:div>
        <w:div w:id="1044211102">
          <w:marLeft w:val="0"/>
          <w:marRight w:val="0"/>
          <w:marTop w:val="0"/>
          <w:marBottom w:val="0"/>
          <w:divBdr>
            <w:top w:val="none" w:sz="0" w:space="0" w:color="auto"/>
            <w:left w:val="none" w:sz="0" w:space="0" w:color="auto"/>
            <w:bottom w:val="none" w:sz="0" w:space="0" w:color="auto"/>
            <w:right w:val="none" w:sz="0" w:space="0" w:color="auto"/>
          </w:divBdr>
        </w:div>
        <w:div w:id="1080373856">
          <w:marLeft w:val="0"/>
          <w:marRight w:val="0"/>
          <w:marTop w:val="0"/>
          <w:marBottom w:val="0"/>
          <w:divBdr>
            <w:top w:val="none" w:sz="0" w:space="0" w:color="auto"/>
            <w:left w:val="none" w:sz="0" w:space="0" w:color="auto"/>
            <w:bottom w:val="none" w:sz="0" w:space="0" w:color="auto"/>
            <w:right w:val="none" w:sz="0" w:space="0" w:color="auto"/>
          </w:divBdr>
        </w:div>
        <w:div w:id="1092244546">
          <w:marLeft w:val="0"/>
          <w:marRight w:val="0"/>
          <w:marTop w:val="0"/>
          <w:marBottom w:val="0"/>
          <w:divBdr>
            <w:top w:val="none" w:sz="0" w:space="0" w:color="auto"/>
            <w:left w:val="none" w:sz="0" w:space="0" w:color="auto"/>
            <w:bottom w:val="none" w:sz="0" w:space="0" w:color="auto"/>
            <w:right w:val="none" w:sz="0" w:space="0" w:color="auto"/>
          </w:divBdr>
        </w:div>
        <w:div w:id="1104883563">
          <w:marLeft w:val="0"/>
          <w:marRight w:val="0"/>
          <w:marTop w:val="0"/>
          <w:marBottom w:val="0"/>
          <w:divBdr>
            <w:top w:val="none" w:sz="0" w:space="0" w:color="auto"/>
            <w:left w:val="none" w:sz="0" w:space="0" w:color="auto"/>
            <w:bottom w:val="none" w:sz="0" w:space="0" w:color="auto"/>
            <w:right w:val="none" w:sz="0" w:space="0" w:color="auto"/>
          </w:divBdr>
        </w:div>
        <w:div w:id="1107887645">
          <w:marLeft w:val="0"/>
          <w:marRight w:val="0"/>
          <w:marTop w:val="0"/>
          <w:marBottom w:val="0"/>
          <w:divBdr>
            <w:top w:val="none" w:sz="0" w:space="0" w:color="auto"/>
            <w:left w:val="none" w:sz="0" w:space="0" w:color="auto"/>
            <w:bottom w:val="none" w:sz="0" w:space="0" w:color="auto"/>
            <w:right w:val="none" w:sz="0" w:space="0" w:color="auto"/>
          </w:divBdr>
        </w:div>
        <w:div w:id="1145900978">
          <w:marLeft w:val="0"/>
          <w:marRight w:val="0"/>
          <w:marTop w:val="0"/>
          <w:marBottom w:val="0"/>
          <w:divBdr>
            <w:top w:val="none" w:sz="0" w:space="0" w:color="auto"/>
            <w:left w:val="none" w:sz="0" w:space="0" w:color="auto"/>
            <w:bottom w:val="none" w:sz="0" w:space="0" w:color="auto"/>
            <w:right w:val="none" w:sz="0" w:space="0" w:color="auto"/>
          </w:divBdr>
        </w:div>
        <w:div w:id="1157646833">
          <w:marLeft w:val="0"/>
          <w:marRight w:val="0"/>
          <w:marTop w:val="0"/>
          <w:marBottom w:val="0"/>
          <w:divBdr>
            <w:top w:val="none" w:sz="0" w:space="0" w:color="auto"/>
            <w:left w:val="none" w:sz="0" w:space="0" w:color="auto"/>
            <w:bottom w:val="none" w:sz="0" w:space="0" w:color="auto"/>
            <w:right w:val="none" w:sz="0" w:space="0" w:color="auto"/>
          </w:divBdr>
        </w:div>
        <w:div w:id="1235235132">
          <w:marLeft w:val="0"/>
          <w:marRight w:val="0"/>
          <w:marTop w:val="0"/>
          <w:marBottom w:val="0"/>
          <w:divBdr>
            <w:top w:val="none" w:sz="0" w:space="0" w:color="auto"/>
            <w:left w:val="none" w:sz="0" w:space="0" w:color="auto"/>
            <w:bottom w:val="none" w:sz="0" w:space="0" w:color="auto"/>
            <w:right w:val="none" w:sz="0" w:space="0" w:color="auto"/>
          </w:divBdr>
        </w:div>
        <w:div w:id="1276864540">
          <w:marLeft w:val="0"/>
          <w:marRight w:val="0"/>
          <w:marTop w:val="0"/>
          <w:marBottom w:val="0"/>
          <w:divBdr>
            <w:top w:val="none" w:sz="0" w:space="0" w:color="auto"/>
            <w:left w:val="none" w:sz="0" w:space="0" w:color="auto"/>
            <w:bottom w:val="none" w:sz="0" w:space="0" w:color="auto"/>
            <w:right w:val="none" w:sz="0" w:space="0" w:color="auto"/>
          </w:divBdr>
        </w:div>
        <w:div w:id="1329597452">
          <w:marLeft w:val="0"/>
          <w:marRight w:val="0"/>
          <w:marTop w:val="0"/>
          <w:marBottom w:val="0"/>
          <w:divBdr>
            <w:top w:val="none" w:sz="0" w:space="0" w:color="auto"/>
            <w:left w:val="none" w:sz="0" w:space="0" w:color="auto"/>
            <w:bottom w:val="none" w:sz="0" w:space="0" w:color="auto"/>
            <w:right w:val="none" w:sz="0" w:space="0" w:color="auto"/>
          </w:divBdr>
        </w:div>
        <w:div w:id="1358196808">
          <w:marLeft w:val="0"/>
          <w:marRight w:val="0"/>
          <w:marTop w:val="0"/>
          <w:marBottom w:val="0"/>
          <w:divBdr>
            <w:top w:val="none" w:sz="0" w:space="0" w:color="auto"/>
            <w:left w:val="none" w:sz="0" w:space="0" w:color="auto"/>
            <w:bottom w:val="none" w:sz="0" w:space="0" w:color="auto"/>
            <w:right w:val="none" w:sz="0" w:space="0" w:color="auto"/>
          </w:divBdr>
        </w:div>
        <w:div w:id="1372918615">
          <w:marLeft w:val="0"/>
          <w:marRight w:val="0"/>
          <w:marTop w:val="0"/>
          <w:marBottom w:val="0"/>
          <w:divBdr>
            <w:top w:val="none" w:sz="0" w:space="0" w:color="auto"/>
            <w:left w:val="none" w:sz="0" w:space="0" w:color="auto"/>
            <w:bottom w:val="none" w:sz="0" w:space="0" w:color="auto"/>
            <w:right w:val="none" w:sz="0" w:space="0" w:color="auto"/>
          </w:divBdr>
        </w:div>
        <w:div w:id="1406805677">
          <w:marLeft w:val="0"/>
          <w:marRight w:val="0"/>
          <w:marTop w:val="0"/>
          <w:marBottom w:val="0"/>
          <w:divBdr>
            <w:top w:val="none" w:sz="0" w:space="0" w:color="auto"/>
            <w:left w:val="none" w:sz="0" w:space="0" w:color="auto"/>
            <w:bottom w:val="none" w:sz="0" w:space="0" w:color="auto"/>
            <w:right w:val="none" w:sz="0" w:space="0" w:color="auto"/>
          </w:divBdr>
        </w:div>
        <w:div w:id="1406876906">
          <w:marLeft w:val="0"/>
          <w:marRight w:val="0"/>
          <w:marTop w:val="0"/>
          <w:marBottom w:val="0"/>
          <w:divBdr>
            <w:top w:val="none" w:sz="0" w:space="0" w:color="auto"/>
            <w:left w:val="none" w:sz="0" w:space="0" w:color="auto"/>
            <w:bottom w:val="none" w:sz="0" w:space="0" w:color="auto"/>
            <w:right w:val="none" w:sz="0" w:space="0" w:color="auto"/>
          </w:divBdr>
        </w:div>
        <w:div w:id="1412196786">
          <w:marLeft w:val="0"/>
          <w:marRight w:val="0"/>
          <w:marTop w:val="0"/>
          <w:marBottom w:val="0"/>
          <w:divBdr>
            <w:top w:val="none" w:sz="0" w:space="0" w:color="auto"/>
            <w:left w:val="none" w:sz="0" w:space="0" w:color="auto"/>
            <w:bottom w:val="none" w:sz="0" w:space="0" w:color="auto"/>
            <w:right w:val="none" w:sz="0" w:space="0" w:color="auto"/>
          </w:divBdr>
        </w:div>
        <w:div w:id="1443450507">
          <w:marLeft w:val="0"/>
          <w:marRight w:val="0"/>
          <w:marTop w:val="0"/>
          <w:marBottom w:val="0"/>
          <w:divBdr>
            <w:top w:val="none" w:sz="0" w:space="0" w:color="auto"/>
            <w:left w:val="none" w:sz="0" w:space="0" w:color="auto"/>
            <w:bottom w:val="none" w:sz="0" w:space="0" w:color="auto"/>
            <w:right w:val="none" w:sz="0" w:space="0" w:color="auto"/>
          </w:divBdr>
        </w:div>
        <w:div w:id="1447459688">
          <w:marLeft w:val="0"/>
          <w:marRight w:val="0"/>
          <w:marTop w:val="0"/>
          <w:marBottom w:val="0"/>
          <w:divBdr>
            <w:top w:val="none" w:sz="0" w:space="0" w:color="auto"/>
            <w:left w:val="none" w:sz="0" w:space="0" w:color="auto"/>
            <w:bottom w:val="none" w:sz="0" w:space="0" w:color="auto"/>
            <w:right w:val="none" w:sz="0" w:space="0" w:color="auto"/>
          </w:divBdr>
        </w:div>
        <w:div w:id="1495606907">
          <w:marLeft w:val="0"/>
          <w:marRight w:val="0"/>
          <w:marTop w:val="0"/>
          <w:marBottom w:val="0"/>
          <w:divBdr>
            <w:top w:val="none" w:sz="0" w:space="0" w:color="auto"/>
            <w:left w:val="none" w:sz="0" w:space="0" w:color="auto"/>
            <w:bottom w:val="none" w:sz="0" w:space="0" w:color="auto"/>
            <w:right w:val="none" w:sz="0" w:space="0" w:color="auto"/>
          </w:divBdr>
        </w:div>
        <w:div w:id="1518303903">
          <w:marLeft w:val="0"/>
          <w:marRight w:val="0"/>
          <w:marTop w:val="0"/>
          <w:marBottom w:val="0"/>
          <w:divBdr>
            <w:top w:val="none" w:sz="0" w:space="0" w:color="auto"/>
            <w:left w:val="none" w:sz="0" w:space="0" w:color="auto"/>
            <w:bottom w:val="none" w:sz="0" w:space="0" w:color="auto"/>
            <w:right w:val="none" w:sz="0" w:space="0" w:color="auto"/>
          </w:divBdr>
        </w:div>
        <w:div w:id="1597011368">
          <w:marLeft w:val="0"/>
          <w:marRight w:val="0"/>
          <w:marTop w:val="0"/>
          <w:marBottom w:val="0"/>
          <w:divBdr>
            <w:top w:val="none" w:sz="0" w:space="0" w:color="auto"/>
            <w:left w:val="none" w:sz="0" w:space="0" w:color="auto"/>
            <w:bottom w:val="none" w:sz="0" w:space="0" w:color="auto"/>
            <w:right w:val="none" w:sz="0" w:space="0" w:color="auto"/>
          </w:divBdr>
        </w:div>
        <w:div w:id="1611887048">
          <w:marLeft w:val="0"/>
          <w:marRight w:val="0"/>
          <w:marTop w:val="0"/>
          <w:marBottom w:val="0"/>
          <w:divBdr>
            <w:top w:val="none" w:sz="0" w:space="0" w:color="auto"/>
            <w:left w:val="none" w:sz="0" w:space="0" w:color="auto"/>
            <w:bottom w:val="none" w:sz="0" w:space="0" w:color="auto"/>
            <w:right w:val="none" w:sz="0" w:space="0" w:color="auto"/>
          </w:divBdr>
        </w:div>
        <w:div w:id="1656910485">
          <w:marLeft w:val="0"/>
          <w:marRight w:val="0"/>
          <w:marTop w:val="0"/>
          <w:marBottom w:val="0"/>
          <w:divBdr>
            <w:top w:val="none" w:sz="0" w:space="0" w:color="auto"/>
            <w:left w:val="none" w:sz="0" w:space="0" w:color="auto"/>
            <w:bottom w:val="none" w:sz="0" w:space="0" w:color="auto"/>
            <w:right w:val="none" w:sz="0" w:space="0" w:color="auto"/>
          </w:divBdr>
        </w:div>
        <w:div w:id="1666668342">
          <w:marLeft w:val="0"/>
          <w:marRight w:val="0"/>
          <w:marTop w:val="0"/>
          <w:marBottom w:val="0"/>
          <w:divBdr>
            <w:top w:val="none" w:sz="0" w:space="0" w:color="auto"/>
            <w:left w:val="none" w:sz="0" w:space="0" w:color="auto"/>
            <w:bottom w:val="none" w:sz="0" w:space="0" w:color="auto"/>
            <w:right w:val="none" w:sz="0" w:space="0" w:color="auto"/>
          </w:divBdr>
        </w:div>
        <w:div w:id="1690334554">
          <w:marLeft w:val="0"/>
          <w:marRight w:val="0"/>
          <w:marTop w:val="0"/>
          <w:marBottom w:val="0"/>
          <w:divBdr>
            <w:top w:val="none" w:sz="0" w:space="0" w:color="auto"/>
            <w:left w:val="none" w:sz="0" w:space="0" w:color="auto"/>
            <w:bottom w:val="none" w:sz="0" w:space="0" w:color="auto"/>
            <w:right w:val="none" w:sz="0" w:space="0" w:color="auto"/>
          </w:divBdr>
        </w:div>
        <w:div w:id="1723138708">
          <w:marLeft w:val="0"/>
          <w:marRight w:val="0"/>
          <w:marTop w:val="0"/>
          <w:marBottom w:val="0"/>
          <w:divBdr>
            <w:top w:val="none" w:sz="0" w:space="0" w:color="auto"/>
            <w:left w:val="none" w:sz="0" w:space="0" w:color="auto"/>
            <w:bottom w:val="none" w:sz="0" w:space="0" w:color="auto"/>
            <w:right w:val="none" w:sz="0" w:space="0" w:color="auto"/>
          </w:divBdr>
        </w:div>
        <w:div w:id="1768117075">
          <w:marLeft w:val="0"/>
          <w:marRight w:val="0"/>
          <w:marTop w:val="0"/>
          <w:marBottom w:val="0"/>
          <w:divBdr>
            <w:top w:val="none" w:sz="0" w:space="0" w:color="auto"/>
            <w:left w:val="none" w:sz="0" w:space="0" w:color="auto"/>
            <w:bottom w:val="none" w:sz="0" w:space="0" w:color="auto"/>
            <w:right w:val="none" w:sz="0" w:space="0" w:color="auto"/>
          </w:divBdr>
        </w:div>
        <w:div w:id="1814519496">
          <w:marLeft w:val="0"/>
          <w:marRight w:val="0"/>
          <w:marTop w:val="0"/>
          <w:marBottom w:val="0"/>
          <w:divBdr>
            <w:top w:val="none" w:sz="0" w:space="0" w:color="auto"/>
            <w:left w:val="none" w:sz="0" w:space="0" w:color="auto"/>
            <w:bottom w:val="none" w:sz="0" w:space="0" w:color="auto"/>
            <w:right w:val="none" w:sz="0" w:space="0" w:color="auto"/>
          </w:divBdr>
        </w:div>
        <w:div w:id="1850555502">
          <w:marLeft w:val="0"/>
          <w:marRight w:val="0"/>
          <w:marTop w:val="0"/>
          <w:marBottom w:val="0"/>
          <w:divBdr>
            <w:top w:val="none" w:sz="0" w:space="0" w:color="auto"/>
            <w:left w:val="none" w:sz="0" w:space="0" w:color="auto"/>
            <w:bottom w:val="none" w:sz="0" w:space="0" w:color="auto"/>
            <w:right w:val="none" w:sz="0" w:space="0" w:color="auto"/>
          </w:divBdr>
        </w:div>
        <w:div w:id="1877768704">
          <w:marLeft w:val="0"/>
          <w:marRight w:val="0"/>
          <w:marTop w:val="0"/>
          <w:marBottom w:val="0"/>
          <w:divBdr>
            <w:top w:val="none" w:sz="0" w:space="0" w:color="auto"/>
            <w:left w:val="none" w:sz="0" w:space="0" w:color="auto"/>
            <w:bottom w:val="none" w:sz="0" w:space="0" w:color="auto"/>
            <w:right w:val="none" w:sz="0" w:space="0" w:color="auto"/>
          </w:divBdr>
        </w:div>
        <w:div w:id="1914581665">
          <w:marLeft w:val="0"/>
          <w:marRight w:val="0"/>
          <w:marTop w:val="0"/>
          <w:marBottom w:val="0"/>
          <w:divBdr>
            <w:top w:val="none" w:sz="0" w:space="0" w:color="auto"/>
            <w:left w:val="none" w:sz="0" w:space="0" w:color="auto"/>
            <w:bottom w:val="none" w:sz="0" w:space="0" w:color="auto"/>
            <w:right w:val="none" w:sz="0" w:space="0" w:color="auto"/>
          </w:divBdr>
        </w:div>
        <w:div w:id="1915358328">
          <w:marLeft w:val="0"/>
          <w:marRight w:val="0"/>
          <w:marTop w:val="0"/>
          <w:marBottom w:val="0"/>
          <w:divBdr>
            <w:top w:val="none" w:sz="0" w:space="0" w:color="auto"/>
            <w:left w:val="none" w:sz="0" w:space="0" w:color="auto"/>
            <w:bottom w:val="none" w:sz="0" w:space="0" w:color="auto"/>
            <w:right w:val="none" w:sz="0" w:space="0" w:color="auto"/>
          </w:divBdr>
        </w:div>
        <w:div w:id="1958216206">
          <w:marLeft w:val="0"/>
          <w:marRight w:val="0"/>
          <w:marTop w:val="0"/>
          <w:marBottom w:val="0"/>
          <w:divBdr>
            <w:top w:val="none" w:sz="0" w:space="0" w:color="auto"/>
            <w:left w:val="none" w:sz="0" w:space="0" w:color="auto"/>
            <w:bottom w:val="none" w:sz="0" w:space="0" w:color="auto"/>
            <w:right w:val="none" w:sz="0" w:space="0" w:color="auto"/>
          </w:divBdr>
        </w:div>
        <w:div w:id="1961111392">
          <w:marLeft w:val="0"/>
          <w:marRight w:val="0"/>
          <w:marTop w:val="0"/>
          <w:marBottom w:val="0"/>
          <w:divBdr>
            <w:top w:val="none" w:sz="0" w:space="0" w:color="auto"/>
            <w:left w:val="none" w:sz="0" w:space="0" w:color="auto"/>
            <w:bottom w:val="none" w:sz="0" w:space="0" w:color="auto"/>
            <w:right w:val="none" w:sz="0" w:space="0" w:color="auto"/>
          </w:divBdr>
        </w:div>
        <w:div w:id="1965689752">
          <w:marLeft w:val="0"/>
          <w:marRight w:val="0"/>
          <w:marTop w:val="0"/>
          <w:marBottom w:val="0"/>
          <w:divBdr>
            <w:top w:val="none" w:sz="0" w:space="0" w:color="auto"/>
            <w:left w:val="none" w:sz="0" w:space="0" w:color="auto"/>
            <w:bottom w:val="none" w:sz="0" w:space="0" w:color="auto"/>
            <w:right w:val="none" w:sz="0" w:space="0" w:color="auto"/>
          </w:divBdr>
        </w:div>
        <w:div w:id="1995865782">
          <w:marLeft w:val="0"/>
          <w:marRight w:val="0"/>
          <w:marTop w:val="0"/>
          <w:marBottom w:val="0"/>
          <w:divBdr>
            <w:top w:val="none" w:sz="0" w:space="0" w:color="auto"/>
            <w:left w:val="none" w:sz="0" w:space="0" w:color="auto"/>
            <w:bottom w:val="none" w:sz="0" w:space="0" w:color="auto"/>
            <w:right w:val="none" w:sz="0" w:space="0" w:color="auto"/>
          </w:divBdr>
        </w:div>
        <w:div w:id="2039430399">
          <w:marLeft w:val="0"/>
          <w:marRight w:val="0"/>
          <w:marTop w:val="0"/>
          <w:marBottom w:val="0"/>
          <w:divBdr>
            <w:top w:val="none" w:sz="0" w:space="0" w:color="auto"/>
            <w:left w:val="none" w:sz="0" w:space="0" w:color="auto"/>
            <w:bottom w:val="none" w:sz="0" w:space="0" w:color="auto"/>
            <w:right w:val="none" w:sz="0" w:space="0" w:color="auto"/>
          </w:divBdr>
        </w:div>
        <w:div w:id="2082480853">
          <w:marLeft w:val="0"/>
          <w:marRight w:val="0"/>
          <w:marTop w:val="0"/>
          <w:marBottom w:val="0"/>
          <w:divBdr>
            <w:top w:val="none" w:sz="0" w:space="0" w:color="auto"/>
            <w:left w:val="none" w:sz="0" w:space="0" w:color="auto"/>
            <w:bottom w:val="none" w:sz="0" w:space="0" w:color="auto"/>
            <w:right w:val="none" w:sz="0" w:space="0" w:color="auto"/>
          </w:divBdr>
        </w:div>
        <w:div w:id="2144687048">
          <w:marLeft w:val="0"/>
          <w:marRight w:val="0"/>
          <w:marTop w:val="0"/>
          <w:marBottom w:val="0"/>
          <w:divBdr>
            <w:top w:val="none" w:sz="0" w:space="0" w:color="auto"/>
            <w:left w:val="none" w:sz="0" w:space="0" w:color="auto"/>
            <w:bottom w:val="none" w:sz="0" w:space="0" w:color="auto"/>
            <w:right w:val="none" w:sz="0" w:space="0" w:color="auto"/>
          </w:divBdr>
        </w:div>
      </w:divsChild>
    </w:div>
    <w:div w:id="1486974287">
      <w:bodyDiv w:val="1"/>
      <w:marLeft w:val="0"/>
      <w:marRight w:val="0"/>
      <w:marTop w:val="0"/>
      <w:marBottom w:val="0"/>
      <w:divBdr>
        <w:top w:val="none" w:sz="0" w:space="0" w:color="auto"/>
        <w:left w:val="none" w:sz="0" w:space="0" w:color="auto"/>
        <w:bottom w:val="none" w:sz="0" w:space="0" w:color="auto"/>
        <w:right w:val="none" w:sz="0" w:space="0" w:color="auto"/>
      </w:divBdr>
    </w:div>
    <w:div w:id="1514957848">
      <w:bodyDiv w:val="1"/>
      <w:marLeft w:val="0"/>
      <w:marRight w:val="0"/>
      <w:marTop w:val="0"/>
      <w:marBottom w:val="0"/>
      <w:divBdr>
        <w:top w:val="none" w:sz="0" w:space="0" w:color="auto"/>
        <w:left w:val="none" w:sz="0" w:space="0" w:color="auto"/>
        <w:bottom w:val="none" w:sz="0" w:space="0" w:color="auto"/>
        <w:right w:val="none" w:sz="0" w:space="0" w:color="auto"/>
      </w:divBdr>
    </w:div>
    <w:div w:id="1542278289">
      <w:bodyDiv w:val="1"/>
      <w:marLeft w:val="0"/>
      <w:marRight w:val="0"/>
      <w:marTop w:val="0"/>
      <w:marBottom w:val="0"/>
      <w:divBdr>
        <w:top w:val="none" w:sz="0" w:space="0" w:color="auto"/>
        <w:left w:val="none" w:sz="0" w:space="0" w:color="auto"/>
        <w:bottom w:val="none" w:sz="0" w:space="0" w:color="auto"/>
        <w:right w:val="none" w:sz="0" w:space="0" w:color="auto"/>
      </w:divBdr>
    </w:div>
    <w:div w:id="1567760029">
      <w:bodyDiv w:val="1"/>
      <w:marLeft w:val="0"/>
      <w:marRight w:val="0"/>
      <w:marTop w:val="0"/>
      <w:marBottom w:val="0"/>
      <w:divBdr>
        <w:top w:val="none" w:sz="0" w:space="0" w:color="auto"/>
        <w:left w:val="none" w:sz="0" w:space="0" w:color="auto"/>
        <w:bottom w:val="none" w:sz="0" w:space="0" w:color="auto"/>
        <w:right w:val="none" w:sz="0" w:space="0" w:color="auto"/>
      </w:divBdr>
    </w:div>
    <w:div w:id="1588228028">
      <w:bodyDiv w:val="1"/>
      <w:marLeft w:val="0"/>
      <w:marRight w:val="0"/>
      <w:marTop w:val="0"/>
      <w:marBottom w:val="0"/>
      <w:divBdr>
        <w:top w:val="none" w:sz="0" w:space="0" w:color="auto"/>
        <w:left w:val="none" w:sz="0" w:space="0" w:color="auto"/>
        <w:bottom w:val="none" w:sz="0" w:space="0" w:color="auto"/>
        <w:right w:val="none" w:sz="0" w:space="0" w:color="auto"/>
      </w:divBdr>
    </w:div>
    <w:div w:id="1629702081">
      <w:bodyDiv w:val="1"/>
      <w:marLeft w:val="0"/>
      <w:marRight w:val="0"/>
      <w:marTop w:val="0"/>
      <w:marBottom w:val="0"/>
      <w:divBdr>
        <w:top w:val="none" w:sz="0" w:space="0" w:color="auto"/>
        <w:left w:val="none" w:sz="0" w:space="0" w:color="auto"/>
        <w:bottom w:val="none" w:sz="0" w:space="0" w:color="auto"/>
        <w:right w:val="none" w:sz="0" w:space="0" w:color="auto"/>
      </w:divBdr>
    </w:div>
    <w:div w:id="1674531124">
      <w:bodyDiv w:val="1"/>
      <w:marLeft w:val="0"/>
      <w:marRight w:val="0"/>
      <w:marTop w:val="0"/>
      <w:marBottom w:val="0"/>
      <w:divBdr>
        <w:top w:val="none" w:sz="0" w:space="0" w:color="auto"/>
        <w:left w:val="none" w:sz="0" w:space="0" w:color="auto"/>
        <w:bottom w:val="none" w:sz="0" w:space="0" w:color="auto"/>
        <w:right w:val="none" w:sz="0" w:space="0" w:color="auto"/>
      </w:divBdr>
    </w:div>
    <w:div w:id="1826163738">
      <w:bodyDiv w:val="1"/>
      <w:marLeft w:val="0"/>
      <w:marRight w:val="0"/>
      <w:marTop w:val="0"/>
      <w:marBottom w:val="0"/>
      <w:divBdr>
        <w:top w:val="none" w:sz="0" w:space="0" w:color="auto"/>
        <w:left w:val="none" w:sz="0" w:space="0" w:color="auto"/>
        <w:bottom w:val="none" w:sz="0" w:space="0" w:color="auto"/>
        <w:right w:val="none" w:sz="0" w:space="0" w:color="auto"/>
      </w:divBdr>
    </w:div>
    <w:div w:id="1843202365">
      <w:bodyDiv w:val="1"/>
      <w:marLeft w:val="0"/>
      <w:marRight w:val="0"/>
      <w:marTop w:val="0"/>
      <w:marBottom w:val="0"/>
      <w:divBdr>
        <w:top w:val="none" w:sz="0" w:space="0" w:color="auto"/>
        <w:left w:val="none" w:sz="0" w:space="0" w:color="auto"/>
        <w:bottom w:val="none" w:sz="0" w:space="0" w:color="auto"/>
        <w:right w:val="none" w:sz="0" w:space="0" w:color="auto"/>
      </w:divBdr>
    </w:div>
    <w:div w:id="1996910518">
      <w:bodyDiv w:val="1"/>
      <w:marLeft w:val="0"/>
      <w:marRight w:val="0"/>
      <w:marTop w:val="0"/>
      <w:marBottom w:val="0"/>
      <w:divBdr>
        <w:top w:val="none" w:sz="0" w:space="0" w:color="auto"/>
        <w:left w:val="none" w:sz="0" w:space="0" w:color="auto"/>
        <w:bottom w:val="none" w:sz="0" w:space="0" w:color="auto"/>
        <w:right w:val="none" w:sz="0" w:space="0" w:color="auto"/>
      </w:divBdr>
    </w:div>
    <w:div w:id="2036154102">
      <w:bodyDiv w:val="1"/>
      <w:marLeft w:val="0"/>
      <w:marRight w:val="0"/>
      <w:marTop w:val="0"/>
      <w:marBottom w:val="0"/>
      <w:divBdr>
        <w:top w:val="none" w:sz="0" w:space="0" w:color="auto"/>
        <w:left w:val="none" w:sz="0" w:space="0" w:color="auto"/>
        <w:bottom w:val="none" w:sz="0" w:space="0" w:color="auto"/>
        <w:right w:val="none" w:sz="0" w:space="0" w:color="auto"/>
      </w:divBdr>
    </w:div>
    <w:div w:id="2053454257">
      <w:bodyDiv w:val="1"/>
      <w:marLeft w:val="0"/>
      <w:marRight w:val="0"/>
      <w:marTop w:val="0"/>
      <w:marBottom w:val="0"/>
      <w:divBdr>
        <w:top w:val="none" w:sz="0" w:space="0" w:color="auto"/>
        <w:left w:val="none" w:sz="0" w:space="0" w:color="auto"/>
        <w:bottom w:val="none" w:sz="0" w:space="0" w:color="auto"/>
        <w:right w:val="none" w:sz="0" w:space="0" w:color="auto"/>
      </w:divBdr>
    </w:div>
    <w:div w:id="2078550022">
      <w:bodyDiv w:val="1"/>
      <w:marLeft w:val="0"/>
      <w:marRight w:val="0"/>
      <w:marTop w:val="0"/>
      <w:marBottom w:val="0"/>
      <w:divBdr>
        <w:top w:val="none" w:sz="0" w:space="0" w:color="auto"/>
        <w:left w:val="none" w:sz="0" w:space="0" w:color="auto"/>
        <w:bottom w:val="none" w:sz="0" w:space="0" w:color="auto"/>
        <w:right w:val="none" w:sz="0" w:space="0" w:color="auto"/>
      </w:divBdr>
    </w:div>
    <w:div w:id="2089770235">
      <w:bodyDiv w:val="1"/>
      <w:marLeft w:val="0"/>
      <w:marRight w:val="0"/>
      <w:marTop w:val="0"/>
      <w:marBottom w:val="0"/>
      <w:divBdr>
        <w:top w:val="none" w:sz="0" w:space="0" w:color="auto"/>
        <w:left w:val="none" w:sz="0" w:space="0" w:color="auto"/>
        <w:bottom w:val="none" w:sz="0" w:space="0" w:color="auto"/>
        <w:right w:val="none" w:sz="0" w:space="0" w:color="auto"/>
      </w:divBdr>
      <w:divsChild>
        <w:div w:id="1776171882">
          <w:marLeft w:val="0"/>
          <w:marRight w:val="0"/>
          <w:marTop w:val="0"/>
          <w:marBottom w:val="0"/>
          <w:divBdr>
            <w:top w:val="none" w:sz="0" w:space="0" w:color="auto"/>
            <w:left w:val="none" w:sz="0" w:space="0" w:color="auto"/>
            <w:bottom w:val="none" w:sz="0" w:space="0" w:color="auto"/>
            <w:right w:val="none" w:sz="0" w:space="0" w:color="auto"/>
          </w:divBdr>
          <w:divsChild>
            <w:div w:id="410615172">
              <w:marLeft w:val="0"/>
              <w:marRight w:val="0"/>
              <w:marTop w:val="0"/>
              <w:marBottom w:val="0"/>
              <w:divBdr>
                <w:top w:val="none" w:sz="0" w:space="0" w:color="auto"/>
                <w:left w:val="none" w:sz="0" w:space="0" w:color="auto"/>
                <w:bottom w:val="none" w:sz="0" w:space="0" w:color="auto"/>
                <w:right w:val="none" w:sz="0" w:space="0" w:color="auto"/>
              </w:divBdr>
            </w:div>
            <w:div w:id="508328648">
              <w:marLeft w:val="0"/>
              <w:marRight w:val="0"/>
              <w:marTop w:val="0"/>
              <w:marBottom w:val="0"/>
              <w:divBdr>
                <w:top w:val="none" w:sz="0" w:space="0" w:color="auto"/>
                <w:left w:val="none" w:sz="0" w:space="0" w:color="auto"/>
                <w:bottom w:val="none" w:sz="0" w:space="0" w:color="auto"/>
                <w:right w:val="none" w:sz="0" w:space="0" w:color="auto"/>
              </w:divBdr>
            </w:div>
            <w:div w:id="836770827">
              <w:marLeft w:val="0"/>
              <w:marRight w:val="0"/>
              <w:marTop w:val="0"/>
              <w:marBottom w:val="0"/>
              <w:divBdr>
                <w:top w:val="none" w:sz="0" w:space="0" w:color="auto"/>
                <w:left w:val="none" w:sz="0" w:space="0" w:color="auto"/>
                <w:bottom w:val="none" w:sz="0" w:space="0" w:color="auto"/>
                <w:right w:val="none" w:sz="0" w:space="0" w:color="auto"/>
              </w:divBdr>
            </w:div>
            <w:div w:id="869993763">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175462465">
              <w:marLeft w:val="0"/>
              <w:marRight w:val="0"/>
              <w:marTop w:val="0"/>
              <w:marBottom w:val="0"/>
              <w:divBdr>
                <w:top w:val="none" w:sz="0" w:space="0" w:color="auto"/>
                <w:left w:val="none" w:sz="0" w:space="0" w:color="auto"/>
                <w:bottom w:val="none" w:sz="0" w:space="0" w:color="auto"/>
                <w:right w:val="none" w:sz="0" w:space="0" w:color="auto"/>
              </w:divBdr>
            </w:div>
            <w:div w:id="1609308870">
              <w:marLeft w:val="0"/>
              <w:marRight w:val="0"/>
              <w:marTop w:val="0"/>
              <w:marBottom w:val="0"/>
              <w:divBdr>
                <w:top w:val="none" w:sz="0" w:space="0" w:color="auto"/>
                <w:left w:val="none" w:sz="0" w:space="0" w:color="auto"/>
                <w:bottom w:val="none" w:sz="0" w:space="0" w:color="auto"/>
                <w:right w:val="none" w:sz="0" w:space="0" w:color="auto"/>
              </w:divBdr>
            </w:div>
            <w:div w:id="1839073482">
              <w:marLeft w:val="0"/>
              <w:marRight w:val="0"/>
              <w:marTop w:val="0"/>
              <w:marBottom w:val="0"/>
              <w:divBdr>
                <w:top w:val="none" w:sz="0" w:space="0" w:color="auto"/>
                <w:left w:val="none" w:sz="0" w:space="0" w:color="auto"/>
                <w:bottom w:val="none" w:sz="0" w:space="0" w:color="auto"/>
                <w:right w:val="none" w:sz="0" w:space="0" w:color="auto"/>
              </w:divBdr>
            </w:div>
            <w:div w:id="1910844954">
              <w:marLeft w:val="0"/>
              <w:marRight w:val="0"/>
              <w:marTop w:val="0"/>
              <w:marBottom w:val="0"/>
              <w:divBdr>
                <w:top w:val="none" w:sz="0" w:space="0" w:color="auto"/>
                <w:left w:val="none" w:sz="0" w:space="0" w:color="auto"/>
                <w:bottom w:val="none" w:sz="0" w:space="0" w:color="auto"/>
                <w:right w:val="none" w:sz="0" w:space="0" w:color="auto"/>
              </w:divBdr>
            </w:div>
            <w:div w:id="1943412449">
              <w:marLeft w:val="0"/>
              <w:marRight w:val="0"/>
              <w:marTop w:val="0"/>
              <w:marBottom w:val="0"/>
              <w:divBdr>
                <w:top w:val="none" w:sz="0" w:space="0" w:color="auto"/>
                <w:left w:val="none" w:sz="0" w:space="0" w:color="auto"/>
                <w:bottom w:val="none" w:sz="0" w:space="0" w:color="auto"/>
                <w:right w:val="none" w:sz="0" w:space="0" w:color="auto"/>
              </w:divBdr>
            </w:div>
            <w:div w:id="2145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gibbs\AppData\Local\Microsoft\Windows\Temporary%20Internet%20Files\Content.Outlook\KF0MOE0P\RFST%20Tools%20Spec%20Template%20rev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9F15C8D2625C43BDD5221E1F25E9E3" ma:contentTypeVersion="0" ma:contentTypeDescription="Create a new document." ma:contentTypeScope="" ma:versionID="57b02efb1103cc5f7d177b262671bc5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8A042-7AEF-4683-B1EF-8023EB058B7B}">
  <ds:schemaRefs>
    <ds:schemaRef ds:uri="http://schemas.microsoft.com/office/2006/metadata/properties"/>
  </ds:schemaRefs>
</ds:datastoreItem>
</file>

<file path=customXml/itemProps2.xml><?xml version="1.0" encoding="utf-8"?>
<ds:datastoreItem xmlns:ds="http://schemas.openxmlformats.org/officeDocument/2006/customXml" ds:itemID="{4605635A-5F92-4D39-9F1F-D0B6391B6A6E}">
  <ds:schemaRefs>
    <ds:schemaRef ds:uri="http://schemas.microsoft.com/sharepoint/v3/contenttype/forms"/>
  </ds:schemaRefs>
</ds:datastoreItem>
</file>

<file path=customXml/itemProps3.xml><?xml version="1.0" encoding="utf-8"?>
<ds:datastoreItem xmlns:ds="http://schemas.openxmlformats.org/officeDocument/2006/customXml" ds:itemID="{4EB39153-B844-4267-AAE6-B596B8876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4D71A4B-958C-4CEB-A1B5-A2CA440E2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RFST Tools Spec Template rev0 3</Template>
  <TotalTime>3</TotalTime>
  <Pages>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SAS template</vt:lpstr>
    </vt:vector>
  </TitlesOfParts>
  <Company>Intel Corporation</Company>
  <LinksUpToDate>false</LinksUpToDate>
  <CharactersWithSpaces>5842</CharactersWithSpaces>
  <SharedDoc>false</SharedDoc>
  <HLinks>
    <vt:vector size="2502" baseType="variant">
      <vt:variant>
        <vt:i4>1900599</vt:i4>
      </vt:variant>
      <vt:variant>
        <vt:i4>2732</vt:i4>
      </vt:variant>
      <vt:variant>
        <vt:i4>0</vt:i4>
      </vt:variant>
      <vt:variant>
        <vt:i4>5</vt:i4>
      </vt:variant>
      <vt:variant>
        <vt:lpwstr/>
      </vt:variant>
      <vt:variant>
        <vt:lpwstr>_Toc254359458</vt:lpwstr>
      </vt:variant>
      <vt:variant>
        <vt:i4>1900599</vt:i4>
      </vt:variant>
      <vt:variant>
        <vt:i4>2726</vt:i4>
      </vt:variant>
      <vt:variant>
        <vt:i4>0</vt:i4>
      </vt:variant>
      <vt:variant>
        <vt:i4>5</vt:i4>
      </vt:variant>
      <vt:variant>
        <vt:lpwstr/>
      </vt:variant>
      <vt:variant>
        <vt:lpwstr>_Toc254359457</vt:lpwstr>
      </vt:variant>
      <vt:variant>
        <vt:i4>1900599</vt:i4>
      </vt:variant>
      <vt:variant>
        <vt:i4>2720</vt:i4>
      </vt:variant>
      <vt:variant>
        <vt:i4>0</vt:i4>
      </vt:variant>
      <vt:variant>
        <vt:i4>5</vt:i4>
      </vt:variant>
      <vt:variant>
        <vt:lpwstr/>
      </vt:variant>
      <vt:variant>
        <vt:lpwstr>_Toc254359456</vt:lpwstr>
      </vt:variant>
      <vt:variant>
        <vt:i4>1900599</vt:i4>
      </vt:variant>
      <vt:variant>
        <vt:i4>2714</vt:i4>
      </vt:variant>
      <vt:variant>
        <vt:i4>0</vt:i4>
      </vt:variant>
      <vt:variant>
        <vt:i4>5</vt:i4>
      </vt:variant>
      <vt:variant>
        <vt:lpwstr/>
      </vt:variant>
      <vt:variant>
        <vt:lpwstr>_Toc254359455</vt:lpwstr>
      </vt:variant>
      <vt:variant>
        <vt:i4>1900599</vt:i4>
      </vt:variant>
      <vt:variant>
        <vt:i4>2708</vt:i4>
      </vt:variant>
      <vt:variant>
        <vt:i4>0</vt:i4>
      </vt:variant>
      <vt:variant>
        <vt:i4>5</vt:i4>
      </vt:variant>
      <vt:variant>
        <vt:lpwstr/>
      </vt:variant>
      <vt:variant>
        <vt:lpwstr>_Toc254359454</vt:lpwstr>
      </vt:variant>
      <vt:variant>
        <vt:i4>1900599</vt:i4>
      </vt:variant>
      <vt:variant>
        <vt:i4>2702</vt:i4>
      </vt:variant>
      <vt:variant>
        <vt:i4>0</vt:i4>
      </vt:variant>
      <vt:variant>
        <vt:i4>5</vt:i4>
      </vt:variant>
      <vt:variant>
        <vt:lpwstr/>
      </vt:variant>
      <vt:variant>
        <vt:lpwstr>_Toc254359453</vt:lpwstr>
      </vt:variant>
      <vt:variant>
        <vt:i4>1900599</vt:i4>
      </vt:variant>
      <vt:variant>
        <vt:i4>2696</vt:i4>
      </vt:variant>
      <vt:variant>
        <vt:i4>0</vt:i4>
      </vt:variant>
      <vt:variant>
        <vt:i4>5</vt:i4>
      </vt:variant>
      <vt:variant>
        <vt:lpwstr/>
      </vt:variant>
      <vt:variant>
        <vt:lpwstr>_Toc254359452</vt:lpwstr>
      </vt:variant>
      <vt:variant>
        <vt:i4>1900599</vt:i4>
      </vt:variant>
      <vt:variant>
        <vt:i4>2690</vt:i4>
      </vt:variant>
      <vt:variant>
        <vt:i4>0</vt:i4>
      </vt:variant>
      <vt:variant>
        <vt:i4>5</vt:i4>
      </vt:variant>
      <vt:variant>
        <vt:lpwstr/>
      </vt:variant>
      <vt:variant>
        <vt:lpwstr>_Toc254359451</vt:lpwstr>
      </vt:variant>
      <vt:variant>
        <vt:i4>1900599</vt:i4>
      </vt:variant>
      <vt:variant>
        <vt:i4>2684</vt:i4>
      </vt:variant>
      <vt:variant>
        <vt:i4>0</vt:i4>
      </vt:variant>
      <vt:variant>
        <vt:i4>5</vt:i4>
      </vt:variant>
      <vt:variant>
        <vt:lpwstr/>
      </vt:variant>
      <vt:variant>
        <vt:lpwstr>_Toc254359450</vt:lpwstr>
      </vt:variant>
      <vt:variant>
        <vt:i4>1835063</vt:i4>
      </vt:variant>
      <vt:variant>
        <vt:i4>2678</vt:i4>
      </vt:variant>
      <vt:variant>
        <vt:i4>0</vt:i4>
      </vt:variant>
      <vt:variant>
        <vt:i4>5</vt:i4>
      </vt:variant>
      <vt:variant>
        <vt:lpwstr/>
      </vt:variant>
      <vt:variant>
        <vt:lpwstr>_Toc254359449</vt:lpwstr>
      </vt:variant>
      <vt:variant>
        <vt:i4>1835063</vt:i4>
      </vt:variant>
      <vt:variant>
        <vt:i4>2672</vt:i4>
      </vt:variant>
      <vt:variant>
        <vt:i4>0</vt:i4>
      </vt:variant>
      <vt:variant>
        <vt:i4>5</vt:i4>
      </vt:variant>
      <vt:variant>
        <vt:lpwstr/>
      </vt:variant>
      <vt:variant>
        <vt:lpwstr>_Toc254359448</vt:lpwstr>
      </vt:variant>
      <vt:variant>
        <vt:i4>1835063</vt:i4>
      </vt:variant>
      <vt:variant>
        <vt:i4>2666</vt:i4>
      </vt:variant>
      <vt:variant>
        <vt:i4>0</vt:i4>
      </vt:variant>
      <vt:variant>
        <vt:i4>5</vt:i4>
      </vt:variant>
      <vt:variant>
        <vt:lpwstr/>
      </vt:variant>
      <vt:variant>
        <vt:lpwstr>_Toc254359447</vt:lpwstr>
      </vt:variant>
      <vt:variant>
        <vt:i4>1835063</vt:i4>
      </vt:variant>
      <vt:variant>
        <vt:i4>2660</vt:i4>
      </vt:variant>
      <vt:variant>
        <vt:i4>0</vt:i4>
      </vt:variant>
      <vt:variant>
        <vt:i4>5</vt:i4>
      </vt:variant>
      <vt:variant>
        <vt:lpwstr/>
      </vt:variant>
      <vt:variant>
        <vt:lpwstr>_Toc254359446</vt:lpwstr>
      </vt:variant>
      <vt:variant>
        <vt:i4>1835063</vt:i4>
      </vt:variant>
      <vt:variant>
        <vt:i4>2654</vt:i4>
      </vt:variant>
      <vt:variant>
        <vt:i4>0</vt:i4>
      </vt:variant>
      <vt:variant>
        <vt:i4>5</vt:i4>
      </vt:variant>
      <vt:variant>
        <vt:lpwstr/>
      </vt:variant>
      <vt:variant>
        <vt:lpwstr>_Toc254359445</vt:lpwstr>
      </vt:variant>
      <vt:variant>
        <vt:i4>1835063</vt:i4>
      </vt:variant>
      <vt:variant>
        <vt:i4>2648</vt:i4>
      </vt:variant>
      <vt:variant>
        <vt:i4>0</vt:i4>
      </vt:variant>
      <vt:variant>
        <vt:i4>5</vt:i4>
      </vt:variant>
      <vt:variant>
        <vt:lpwstr/>
      </vt:variant>
      <vt:variant>
        <vt:lpwstr>_Toc254359444</vt:lpwstr>
      </vt:variant>
      <vt:variant>
        <vt:i4>1835063</vt:i4>
      </vt:variant>
      <vt:variant>
        <vt:i4>2642</vt:i4>
      </vt:variant>
      <vt:variant>
        <vt:i4>0</vt:i4>
      </vt:variant>
      <vt:variant>
        <vt:i4>5</vt:i4>
      </vt:variant>
      <vt:variant>
        <vt:lpwstr/>
      </vt:variant>
      <vt:variant>
        <vt:lpwstr>_Toc254359443</vt:lpwstr>
      </vt:variant>
      <vt:variant>
        <vt:i4>1835063</vt:i4>
      </vt:variant>
      <vt:variant>
        <vt:i4>2636</vt:i4>
      </vt:variant>
      <vt:variant>
        <vt:i4>0</vt:i4>
      </vt:variant>
      <vt:variant>
        <vt:i4>5</vt:i4>
      </vt:variant>
      <vt:variant>
        <vt:lpwstr/>
      </vt:variant>
      <vt:variant>
        <vt:lpwstr>_Toc254359442</vt:lpwstr>
      </vt:variant>
      <vt:variant>
        <vt:i4>1835063</vt:i4>
      </vt:variant>
      <vt:variant>
        <vt:i4>2630</vt:i4>
      </vt:variant>
      <vt:variant>
        <vt:i4>0</vt:i4>
      </vt:variant>
      <vt:variant>
        <vt:i4>5</vt:i4>
      </vt:variant>
      <vt:variant>
        <vt:lpwstr/>
      </vt:variant>
      <vt:variant>
        <vt:lpwstr>_Toc254359441</vt:lpwstr>
      </vt:variant>
      <vt:variant>
        <vt:i4>1835063</vt:i4>
      </vt:variant>
      <vt:variant>
        <vt:i4>2624</vt:i4>
      </vt:variant>
      <vt:variant>
        <vt:i4>0</vt:i4>
      </vt:variant>
      <vt:variant>
        <vt:i4>5</vt:i4>
      </vt:variant>
      <vt:variant>
        <vt:lpwstr/>
      </vt:variant>
      <vt:variant>
        <vt:lpwstr>_Toc254359440</vt:lpwstr>
      </vt:variant>
      <vt:variant>
        <vt:i4>1769527</vt:i4>
      </vt:variant>
      <vt:variant>
        <vt:i4>2618</vt:i4>
      </vt:variant>
      <vt:variant>
        <vt:i4>0</vt:i4>
      </vt:variant>
      <vt:variant>
        <vt:i4>5</vt:i4>
      </vt:variant>
      <vt:variant>
        <vt:lpwstr/>
      </vt:variant>
      <vt:variant>
        <vt:lpwstr>_Toc254359439</vt:lpwstr>
      </vt:variant>
      <vt:variant>
        <vt:i4>1769527</vt:i4>
      </vt:variant>
      <vt:variant>
        <vt:i4>2612</vt:i4>
      </vt:variant>
      <vt:variant>
        <vt:i4>0</vt:i4>
      </vt:variant>
      <vt:variant>
        <vt:i4>5</vt:i4>
      </vt:variant>
      <vt:variant>
        <vt:lpwstr/>
      </vt:variant>
      <vt:variant>
        <vt:lpwstr>_Toc254359438</vt:lpwstr>
      </vt:variant>
      <vt:variant>
        <vt:i4>1769527</vt:i4>
      </vt:variant>
      <vt:variant>
        <vt:i4>2606</vt:i4>
      </vt:variant>
      <vt:variant>
        <vt:i4>0</vt:i4>
      </vt:variant>
      <vt:variant>
        <vt:i4>5</vt:i4>
      </vt:variant>
      <vt:variant>
        <vt:lpwstr/>
      </vt:variant>
      <vt:variant>
        <vt:lpwstr>_Toc254359437</vt:lpwstr>
      </vt:variant>
      <vt:variant>
        <vt:i4>1769527</vt:i4>
      </vt:variant>
      <vt:variant>
        <vt:i4>2600</vt:i4>
      </vt:variant>
      <vt:variant>
        <vt:i4>0</vt:i4>
      </vt:variant>
      <vt:variant>
        <vt:i4>5</vt:i4>
      </vt:variant>
      <vt:variant>
        <vt:lpwstr/>
      </vt:variant>
      <vt:variant>
        <vt:lpwstr>_Toc254359435</vt:lpwstr>
      </vt:variant>
      <vt:variant>
        <vt:i4>1769527</vt:i4>
      </vt:variant>
      <vt:variant>
        <vt:i4>2594</vt:i4>
      </vt:variant>
      <vt:variant>
        <vt:i4>0</vt:i4>
      </vt:variant>
      <vt:variant>
        <vt:i4>5</vt:i4>
      </vt:variant>
      <vt:variant>
        <vt:lpwstr/>
      </vt:variant>
      <vt:variant>
        <vt:lpwstr>_Toc254359434</vt:lpwstr>
      </vt:variant>
      <vt:variant>
        <vt:i4>1769527</vt:i4>
      </vt:variant>
      <vt:variant>
        <vt:i4>2588</vt:i4>
      </vt:variant>
      <vt:variant>
        <vt:i4>0</vt:i4>
      </vt:variant>
      <vt:variant>
        <vt:i4>5</vt:i4>
      </vt:variant>
      <vt:variant>
        <vt:lpwstr/>
      </vt:variant>
      <vt:variant>
        <vt:lpwstr>_Toc254359433</vt:lpwstr>
      </vt:variant>
      <vt:variant>
        <vt:i4>1769527</vt:i4>
      </vt:variant>
      <vt:variant>
        <vt:i4>2582</vt:i4>
      </vt:variant>
      <vt:variant>
        <vt:i4>0</vt:i4>
      </vt:variant>
      <vt:variant>
        <vt:i4>5</vt:i4>
      </vt:variant>
      <vt:variant>
        <vt:lpwstr/>
      </vt:variant>
      <vt:variant>
        <vt:lpwstr>_Toc254359432</vt:lpwstr>
      </vt:variant>
      <vt:variant>
        <vt:i4>1769527</vt:i4>
      </vt:variant>
      <vt:variant>
        <vt:i4>2576</vt:i4>
      </vt:variant>
      <vt:variant>
        <vt:i4>0</vt:i4>
      </vt:variant>
      <vt:variant>
        <vt:i4>5</vt:i4>
      </vt:variant>
      <vt:variant>
        <vt:lpwstr/>
      </vt:variant>
      <vt:variant>
        <vt:lpwstr>_Toc254359431</vt:lpwstr>
      </vt:variant>
      <vt:variant>
        <vt:i4>1769527</vt:i4>
      </vt:variant>
      <vt:variant>
        <vt:i4>2570</vt:i4>
      </vt:variant>
      <vt:variant>
        <vt:i4>0</vt:i4>
      </vt:variant>
      <vt:variant>
        <vt:i4>5</vt:i4>
      </vt:variant>
      <vt:variant>
        <vt:lpwstr/>
      </vt:variant>
      <vt:variant>
        <vt:lpwstr>_Toc254359430</vt:lpwstr>
      </vt:variant>
      <vt:variant>
        <vt:i4>1703991</vt:i4>
      </vt:variant>
      <vt:variant>
        <vt:i4>2564</vt:i4>
      </vt:variant>
      <vt:variant>
        <vt:i4>0</vt:i4>
      </vt:variant>
      <vt:variant>
        <vt:i4>5</vt:i4>
      </vt:variant>
      <vt:variant>
        <vt:lpwstr/>
      </vt:variant>
      <vt:variant>
        <vt:lpwstr>_Toc254359429</vt:lpwstr>
      </vt:variant>
      <vt:variant>
        <vt:i4>1703991</vt:i4>
      </vt:variant>
      <vt:variant>
        <vt:i4>2558</vt:i4>
      </vt:variant>
      <vt:variant>
        <vt:i4>0</vt:i4>
      </vt:variant>
      <vt:variant>
        <vt:i4>5</vt:i4>
      </vt:variant>
      <vt:variant>
        <vt:lpwstr/>
      </vt:variant>
      <vt:variant>
        <vt:lpwstr>_Toc254359428</vt:lpwstr>
      </vt:variant>
      <vt:variant>
        <vt:i4>1703991</vt:i4>
      </vt:variant>
      <vt:variant>
        <vt:i4>2552</vt:i4>
      </vt:variant>
      <vt:variant>
        <vt:i4>0</vt:i4>
      </vt:variant>
      <vt:variant>
        <vt:i4>5</vt:i4>
      </vt:variant>
      <vt:variant>
        <vt:lpwstr/>
      </vt:variant>
      <vt:variant>
        <vt:lpwstr>_Toc254359427</vt:lpwstr>
      </vt:variant>
      <vt:variant>
        <vt:i4>1703991</vt:i4>
      </vt:variant>
      <vt:variant>
        <vt:i4>2546</vt:i4>
      </vt:variant>
      <vt:variant>
        <vt:i4>0</vt:i4>
      </vt:variant>
      <vt:variant>
        <vt:i4>5</vt:i4>
      </vt:variant>
      <vt:variant>
        <vt:lpwstr/>
      </vt:variant>
      <vt:variant>
        <vt:lpwstr>_Toc254359426</vt:lpwstr>
      </vt:variant>
      <vt:variant>
        <vt:i4>1703991</vt:i4>
      </vt:variant>
      <vt:variant>
        <vt:i4>2540</vt:i4>
      </vt:variant>
      <vt:variant>
        <vt:i4>0</vt:i4>
      </vt:variant>
      <vt:variant>
        <vt:i4>5</vt:i4>
      </vt:variant>
      <vt:variant>
        <vt:lpwstr/>
      </vt:variant>
      <vt:variant>
        <vt:lpwstr>_Toc254359422</vt:lpwstr>
      </vt:variant>
      <vt:variant>
        <vt:i4>1703991</vt:i4>
      </vt:variant>
      <vt:variant>
        <vt:i4>2534</vt:i4>
      </vt:variant>
      <vt:variant>
        <vt:i4>0</vt:i4>
      </vt:variant>
      <vt:variant>
        <vt:i4>5</vt:i4>
      </vt:variant>
      <vt:variant>
        <vt:lpwstr/>
      </vt:variant>
      <vt:variant>
        <vt:lpwstr>_Toc254359421</vt:lpwstr>
      </vt:variant>
      <vt:variant>
        <vt:i4>1638455</vt:i4>
      </vt:variant>
      <vt:variant>
        <vt:i4>2528</vt:i4>
      </vt:variant>
      <vt:variant>
        <vt:i4>0</vt:i4>
      </vt:variant>
      <vt:variant>
        <vt:i4>5</vt:i4>
      </vt:variant>
      <vt:variant>
        <vt:lpwstr/>
      </vt:variant>
      <vt:variant>
        <vt:lpwstr>_Toc254359419</vt:lpwstr>
      </vt:variant>
      <vt:variant>
        <vt:i4>1638455</vt:i4>
      </vt:variant>
      <vt:variant>
        <vt:i4>2522</vt:i4>
      </vt:variant>
      <vt:variant>
        <vt:i4>0</vt:i4>
      </vt:variant>
      <vt:variant>
        <vt:i4>5</vt:i4>
      </vt:variant>
      <vt:variant>
        <vt:lpwstr/>
      </vt:variant>
      <vt:variant>
        <vt:lpwstr>_Toc254359418</vt:lpwstr>
      </vt:variant>
      <vt:variant>
        <vt:i4>1638455</vt:i4>
      </vt:variant>
      <vt:variant>
        <vt:i4>2516</vt:i4>
      </vt:variant>
      <vt:variant>
        <vt:i4>0</vt:i4>
      </vt:variant>
      <vt:variant>
        <vt:i4>5</vt:i4>
      </vt:variant>
      <vt:variant>
        <vt:lpwstr/>
      </vt:variant>
      <vt:variant>
        <vt:lpwstr>_Toc254359417</vt:lpwstr>
      </vt:variant>
      <vt:variant>
        <vt:i4>1245237</vt:i4>
      </vt:variant>
      <vt:variant>
        <vt:i4>2507</vt:i4>
      </vt:variant>
      <vt:variant>
        <vt:i4>0</vt:i4>
      </vt:variant>
      <vt:variant>
        <vt:i4>5</vt:i4>
      </vt:variant>
      <vt:variant>
        <vt:lpwstr/>
      </vt:variant>
      <vt:variant>
        <vt:lpwstr>_Toc256083924</vt:lpwstr>
      </vt:variant>
      <vt:variant>
        <vt:i4>1245237</vt:i4>
      </vt:variant>
      <vt:variant>
        <vt:i4>2501</vt:i4>
      </vt:variant>
      <vt:variant>
        <vt:i4>0</vt:i4>
      </vt:variant>
      <vt:variant>
        <vt:i4>5</vt:i4>
      </vt:variant>
      <vt:variant>
        <vt:lpwstr/>
      </vt:variant>
      <vt:variant>
        <vt:lpwstr>_Toc256083923</vt:lpwstr>
      </vt:variant>
      <vt:variant>
        <vt:i4>1245237</vt:i4>
      </vt:variant>
      <vt:variant>
        <vt:i4>2495</vt:i4>
      </vt:variant>
      <vt:variant>
        <vt:i4>0</vt:i4>
      </vt:variant>
      <vt:variant>
        <vt:i4>5</vt:i4>
      </vt:variant>
      <vt:variant>
        <vt:lpwstr/>
      </vt:variant>
      <vt:variant>
        <vt:lpwstr>_Toc256083922</vt:lpwstr>
      </vt:variant>
      <vt:variant>
        <vt:i4>1245237</vt:i4>
      </vt:variant>
      <vt:variant>
        <vt:i4>2489</vt:i4>
      </vt:variant>
      <vt:variant>
        <vt:i4>0</vt:i4>
      </vt:variant>
      <vt:variant>
        <vt:i4>5</vt:i4>
      </vt:variant>
      <vt:variant>
        <vt:lpwstr/>
      </vt:variant>
      <vt:variant>
        <vt:lpwstr>_Toc256083921</vt:lpwstr>
      </vt:variant>
      <vt:variant>
        <vt:i4>1245237</vt:i4>
      </vt:variant>
      <vt:variant>
        <vt:i4>2483</vt:i4>
      </vt:variant>
      <vt:variant>
        <vt:i4>0</vt:i4>
      </vt:variant>
      <vt:variant>
        <vt:i4>5</vt:i4>
      </vt:variant>
      <vt:variant>
        <vt:lpwstr/>
      </vt:variant>
      <vt:variant>
        <vt:lpwstr>_Toc256083920</vt:lpwstr>
      </vt:variant>
      <vt:variant>
        <vt:i4>1048629</vt:i4>
      </vt:variant>
      <vt:variant>
        <vt:i4>2477</vt:i4>
      </vt:variant>
      <vt:variant>
        <vt:i4>0</vt:i4>
      </vt:variant>
      <vt:variant>
        <vt:i4>5</vt:i4>
      </vt:variant>
      <vt:variant>
        <vt:lpwstr/>
      </vt:variant>
      <vt:variant>
        <vt:lpwstr>_Toc256083919</vt:lpwstr>
      </vt:variant>
      <vt:variant>
        <vt:i4>1048629</vt:i4>
      </vt:variant>
      <vt:variant>
        <vt:i4>2471</vt:i4>
      </vt:variant>
      <vt:variant>
        <vt:i4>0</vt:i4>
      </vt:variant>
      <vt:variant>
        <vt:i4>5</vt:i4>
      </vt:variant>
      <vt:variant>
        <vt:lpwstr/>
      </vt:variant>
      <vt:variant>
        <vt:lpwstr>_Toc256083918</vt:lpwstr>
      </vt:variant>
      <vt:variant>
        <vt:i4>1048629</vt:i4>
      </vt:variant>
      <vt:variant>
        <vt:i4>2465</vt:i4>
      </vt:variant>
      <vt:variant>
        <vt:i4>0</vt:i4>
      </vt:variant>
      <vt:variant>
        <vt:i4>5</vt:i4>
      </vt:variant>
      <vt:variant>
        <vt:lpwstr/>
      </vt:variant>
      <vt:variant>
        <vt:lpwstr>_Toc256083917</vt:lpwstr>
      </vt:variant>
      <vt:variant>
        <vt:i4>1048629</vt:i4>
      </vt:variant>
      <vt:variant>
        <vt:i4>2459</vt:i4>
      </vt:variant>
      <vt:variant>
        <vt:i4>0</vt:i4>
      </vt:variant>
      <vt:variant>
        <vt:i4>5</vt:i4>
      </vt:variant>
      <vt:variant>
        <vt:lpwstr/>
      </vt:variant>
      <vt:variant>
        <vt:lpwstr>_Toc256083916</vt:lpwstr>
      </vt:variant>
      <vt:variant>
        <vt:i4>1048629</vt:i4>
      </vt:variant>
      <vt:variant>
        <vt:i4>2453</vt:i4>
      </vt:variant>
      <vt:variant>
        <vt:i4>0</vt:i4>
      </vt:variant>
      <vt:variant>
        <vt:i4>5</vt:i4>
      </vt:variant>
      <vt:variant>
        <vt:lpwstr/>
      </vt:variant>
      <vt:variant>
        <vt:lpwstr>_Toc256083915</vt:lpwstr>
      </vt:variant>
      <vt:variant>
        <vt:i4>1048629</vt:i4>
      </vt:variant>
      <vt:variant>
        <vt:i4>2447</vt:i4>
      </vt:variant>
      <vt:variant>
        <vt:i4>0</vt:i4>
      </vt:variant>
      <vt:variant>
        <vt:i4>5</vt:i4>
      </vt:variant>
      <vt:variant>
        <vt:lpwstr/>
      </vt:variant>
      <vt:variant>
        <vt:lpwstr>_Toc256083914</vt:lpwstr>
      </vt:variant>
      <vt:variant>
        <vt:i4>1048629</vt:i4>
      </vt:variant>
      <vt:variant>
        <vt:i4>2441</vt:i4>
      </vt:variant>
      <vt:variant>
        <vt:i4>0</vt:i4>
      </vt:variant>
      <vt:variant>
        <vt:i4>5</vt:i4>
      </vt:variant>
      <vt:variant>
        <vt:lpwstr/>
      </vt:variant>
      <vt:variant>
        <vt:lpwstr>_Toc256083913</vt:lpwstr>
      </vt:variant>
      <vt:variant>
        <vt:i4>1048629</vt:i4>
      </vt:variant>
      <vt:variant>
        <vt:i4>2435</vt:i4>
      </vt:variant>
      <vt:variant>
        <vt:i4>0</vt:i4>
      </vt:variant>
      <vt:variant>
        <vt:i4>5</vt:i4>
      </vt:variant>
      <vt:variant>
        <vt:lpwstr/>
      </vt:variant>
      <vt:variant>
        <vt:lpwstr>_Toc256083912</vt:lpwstr>
      </vt:variant>
      <vt:variant>
        <vt:i4>1048629</vt:i4>
      </vt:variant>
      <vt:variant>
        <vt:i4>2429</vt:i4>
      </vt:variant>
      <vt:variant>
        <vt:i4>0</vt:i4>
      </vt:variant>
      <vt:variant>
        <vt:i4>5</vt:i4>
      </vt:variant>
      <vt:variant>
        <vt:lpwstr/>
      </vt:variant>
      <vt:variant>
        <vt:lpwstr>_Toc256083911</vt:lpwstr>
      </vt:variant>
      <vt:variant>
        <vt:i4>1048629</vt:i4>
      </vt:variant>
      <vt:variant>
        <vt:i4>2423</vt:i4>
      </vt:variant>
      <vt:variant>
        <vt:i4>0</vt:i4>
      </vt:variant>
      <vt:variant>
        <vt:i4>5</vt:i4>
      </vt:variant>
      <vt:variant>
        <vt:lpwstr/>
      </vt:variant>
      <vt:variant>
        <vt:lpwstr>_Toc256083910</vt:lpwstr>
      </vt:variant>
      <vt:variant>
        <vt:i4>1114165</vt:i4>
      </vt:variant>
      <vt:variant>
        <vt:i4>2417</vt:i4>
      </vt:variant>
      <vt:variant>
        <vt:i4>0</vt:i4>
      </vt:variant>
      <vt:variant>
        <vt:i4>5</vt:i4>
      </vt:variant>
      <vt:variant>
        <vt:lpwstr/>
      </vt:variant>
      <vt:variant>
        <vt:lpwstr>_Toc256083909</vt:lpwstr>
      </vt:variant>
      <vt:variant>
        <vt:i4>1114165</vt:i4>
      </vt:variant>
      <vt:variant>
        <vt:i4>2411</vt:i4>
      </vt:variant>
      <vt:variant>
        <vt:i4>0</vt:i4>
      </vt:variant>
      <vt:variant>
        <vt:i4>5</vt:i4>
      </vt:variant>
      <vt:variant>
        <vt:lpwstr/>
      </vt:variant>
      <vt:variant>
        <vt:lpwstr>_Toc256083908</vt:lpwstr>
      </vt:variant>
      <vt:variant>
        <vt:i4>1114165</vt:i4>
      </vt:variant>
      <vt:variant>
        <vt:i4>2405</vt:i4>
      </vt:variant>
      <vt:variant>
        <vt:i4>0</vt:i4>
      </vt:variant>
      <vt:variant>
        <vt:i4>5</vt:i4>
      </vt:variant>
      <vt:variant>
        <vt:lpwstr/>
      </vt:variant>
      <vt:variant>
        <vt:lpwstr>_Toc256083907</vt:lpwstr>
      </vt:variant>
      <vt:variant>
        <vt:i4>1114165</vt:i4>
      </vt:variant>
      <vt:variant>
        <vt:i4>2399</vt:i4>
      </vt:variant>
      <vt:variant>
        <vt:i4>0</vt:i4>
      </vt:variant>
      <vt:variant>
        <vt:i4>5</vt:i4>
      </vt:variant>
      <vt:variant>
        <vt:lpwstr/>
      </vt:variant>
      <vt:variant>
        <vt:lpwstr>_Toc256083906</vt:lpwstr>
      </vt:variant>
      <vt:variant>
        <vt:i4>1114165</vt:i4>
      </vt:variant>
      <vt:variant>
        <vt:i4>2393</vt:i4>
      </vt:variant>
      <vt:variant>
        <vt:i4>0</vt:i4>
      </vt:variant>
      <vt:variant>
        <vt:i4>5</vt:i4>
      </vt:variant>
      <vt:variant>
        <vt:lpwstr/>
      </vt:variant>
      <vt:variant>
        <vt:lpwstr>_Toc256083905</vt:lpwstr>
      </vt:variant>
      <vt:variant>
        <vt:i4>1114165</vt:i4>
      </vt:variant>
      <vt:variant>
        <vt:i4>2387</vt:i4>
      </vt:variant>
      <vt:variant>
        <vt:i4>0</vt:i4>
      </vt:variant>
      <vt:variant>
        <vt:i4>5</vt:i4>
      </vt:variant>
      <vt:variant>
        <vt:lpwstr/>
      </vt:variant>
      <vt:variant>
        <vt:lpwstr>_Toc256083904</vt:lpwstr>
      </vt:variant>
      <vt:variant>
        <vt:i4>1114165</vt:i4>
      </vt:variant>
      <vt:variant>
        <vt:i4>2381</vt:i4>
      </vt:variant>
      <vt:variant>
        <vt:i4>0</vt:i4>
      </vt:variant>
      <vt:variant>
        <vt:i4>5</vt:i4>
      </vt:variant>
      <vt:variant>
        <vt:lpwstr/>
      </vt:variant>
      <vt:variant>
        <vt:lpwstr>_Toc256083903</vt:lpwstr>
      </vt:variant>
      <vt:variant>
        <vt:i4>1114165</vt:i4>
      </vt:variant>
      <vt:variant>
        <vt:i4>2375</vt:i4>
      </vt:variant>
      <vt:variant>
        <vt:i4>0</vt:i4>
      </vt:variant>
      <vt:variant>
        <vt:i4>5</vt:i4>
      </vt:variant>
      <vt:variant>
        <vt:lpwstr/>
      </vt:variant>
      <vt:variant>
        <vt:lpwstr>_Toc256083902</vt:lpwstr>
      </vt:variant>
      <vt:variant>
        <vt:i4>1114165</vt:i4>
      </vt:variant>
      <vt:variant>
        <vt:i4>2369</vt:i4>
      </vt:variant>
      <vt:variant>
        <vt:i4>0</vt:i4>
      </vt:variant>
      <vt:variant>
        <vt:i4>5</vt:i4>
      </vt:variant>
      <vt:variant>
        <vt:lpwstr/>
      </vt:variant>
      <vt:variant>
        <vt:lpwstr>_Toc256083901</vt:lpwstr>
      </vt:variant>
      <vt:variant>
        <vt:i4>1114165</vt:i4>
      </vt:variant>
      <vt:variant>
        <vt:i4>2363</vt:i4>
      </vt:variant>
      <vt:variant>
        <vt:i4>0</vt:i4>
      </vt:variant>
      <vt:variant>
        <vt:i4>5</vt:i4>
      </vt:variant>
      <vt:variant>
        <vt:lpwstr/>
      </vt:variant>
      <vt:variant>
        <vt:lpwstr>_Toc256083900</vt:lpwstr>
      </vt:variant>
      <vt:variant>
        <vt:i4>1572916</vt:i4>
      </vt:variant>
      <vt:variant>
        <vt:i4>2357</vt:i4>
      </vt:variant>
      <vt:variant>
        <vt:i4>0</vt:i4>
      </vt:variant>
      <vt:variant>
        <vt:i4>5</vt:i4>
      </vt:variant>
      <vt:variant>
        <vt:lpwstr/>
      </vt:variant>
      <vt:variant>
        <vt:lpwstr>_Toc256083899</vt:lpwstr>
      </vt:variant>
      <vt:variant>
        <vt:i4>1572916</vt:i4>
      </vt:variant>
      <vt:variant>
        <vt:i4>2351</vt:i4>
      </vt:variant>
      <vt:variant>
        <vt:i4>0</vt:i4>
      </vt:variant>
      <vt:variant>
        <vt:i4>5</vt:i4>
      </vt:variant>
      <vt:variant>
        <vt:lpwstr/>
      </vt:variant>
      <vt:variant>
        <vt:lpwstr>_Toc256083898</vt:lpwstr>
      </vt:variant>
      <vt:variant>
        <vt:i4>1572916</vt:i4>
      </vt:variant>
      <vt:variant>
        <vt:i4>2345</vt:i4>
      </vt:variant>
      <vt:variant>
        <vt:i4>0</vt:i4>
      </vt:variant>
      <vt:variant>
        <vt:i4>5</vt:i4>
      </vt:variant>
      <vt:variant>
        <vt:lpwstr/>
      </vt:variant>
      <vt:variant>
        <vt:lpwstr>_Toc256083897</vt:lpwstr>
      </vt:variant>
      <vt:variant>
        <vt:i4>1572916</vt:i4>
      </vt:variant>
      <vt:variant>
        <vt:i4>2339</vt:i4>
      </vt:variant>
      <vt:variant>
        <vt:i4>0</vt:i4>
      </vt:variant>
      <vt:variant>
        <vt:i4>5</vt:i4>
      </vt:variant>
      <vt:variant>
        <vt:lpwstr/>
      </vt:variant>
      <vt:variant>
        <vt:lpwstr>_Toc256083896</vt:lpwstr>
      </vt:variant>
      <vt:variant>
        <vt:i4>1572916</vt:i4>
      </vt:variant>
      <vt:variant>
        <vt:i4>2333</vt:i4>
      </vt:variant>
      <vt:variant>
        <vt:i4>0</vt:i4>
      </vt:variant>
      <vt:variant>
        <vt:i4>5</vt:i4>
      </vt:variant>
      <vt:variant>
        <vt:lpwstr/>
      </vt:variant>
      <vt:variant>
        <vt:lpwstr>_Toc256083895</vt:lpwstr>
      </vt:variant>
      <vt:variant>
        <vt:i4>1572916</vt:i4>
      </vt:variant>
      <vt:variant>
        <vt:i4>2327</vt:i4>
      </vt:variant>
      <vt:variant>
        <vt:i4>0</vt:i4>
      </vt:variant>
      <vt:variant>
        <vt:i4>5</vt:i4>
      </vt:variant>
      <vt:variant>
        <vt:lpwstr/>
      </vt:variant>
      <vt:variant>
        <vt:lpwstr>_Toc256083894</vt:lpwstr>
      </vt:variant>
      <vt:variant>
        <vt:i4>1572916</vt:i4>
      </vt:variant>
      <vt:variant>
        <vt:i4>2321</vt:i4>
      </vt:variant>
      <vt:variant>
        <vt:i4>0</vt:i4>
      </vt:variant>
      <vt:variant>
        <vt:i4>5</vt:i4>
      </vt:variant>
      <vt:variant>
        <vt:lpwstr/>
      </vt:variant>
      <vt:variant>
        <vt:lpwstr>_Toc256083893</vt:lpwstr>
      </vt:variant>
      <vt:variant>
        <vt:i4>1572916</vt:i4>
      </vt:variant>
      <vt:variant>
        <vt:i4>2315</vt:i4>
      </vt:variant>
      <vt:variant>
        <vt:i4>0</vt:i4>
      </vt:variant>
      <vt:variant>
        <vt:i4>5</vt:i4>
      </vt:variant>
      <vt:variant>
        <vt:lpwstr/>
      </vt:variant>
      <vt:variant>
        <vt:lpwstr>_Toc256083892</vt:lpwstr>
      </vt:variant>
      <vt:variant>
        <vt:i4>1572916</vt:i4>
      </vt:variant>
      <vt:variant>
        <vt:i4>2309</vt:i4>
      </vt:variant>
      <vt:variant>
        <vt:i4>0</vt:i4>
      </vt:variant>
      <vt:variant>
        <vt:i4>5</vt:i4>
      </vt:variant>
      <vt:variant>
        <vt:lpwstr/>
      </vt:variant>
      <vt:variant>
        <vt:lpwstr>_Toc256083891</vt:lpwstr>
      </vt:variant>
      <vt:variant>
        <vt:i4>1572916</vt:i4>
      </vt:variant>
      <vt:variant>
        <vt:i4>2303</vt:i4>
      </vt:variant>
      <vt:variant>
        <vt:i4>0</vt:i4>
      </vt:variant>
      <vt:variant>
        <vt:i4>5</vt:i4>
      </vt:variant>
      <vt:variant>
        <vt:lpwstr/>
      </vt:variant>
      <vt:variant>
        <vt:lpwstr>_Toc256083890</vt:lpwstr>
      </vt:variant>
      <vt:variant>
        <vt:i4>1638452</vt:i4>
      </vt:variant>
      <vt:variant>
        <vt:i4>2297</vt:i4>
      </vt:variant>
      <vt:variant>
        <vt:i4>0</vt:i4>
      </vt:variant>
      <vt:variant>
        <vt:i4>5</vt:i4>
      </vt:variant>
      <vt:variant>
        <vt:lpwstr/>
      </vt:variant>
      <vt:variant>
        <vt:lpwstr>_Toc256083889</vt:lpwstr>
      </vt:variant>
      <vt:variant>
        <vt:i4>1638452</vt:i4>
      </vt:variant>
      <vt:variant>
        <vt:i4>2291</vt:i4>
      </vt:variant>
      <vt:variant>
        <vt:i4>0</vt:i4>
      </vt:variant>
      <vt:variant>
        <vt:i4>5</vt:i4>
      </vt:variant>
      <vt:variant>
        <vt:lpwstr/>
      </vt:variant>
      <vt:variant>
        <vt:lpwstr>_Toc256083888</vt:lpwstr>
      </vt:variant>
      <vt:variant>
        <vt:i4>1638452</vt:i4>
      </vt:variant>
      <vt:variant>
        <vt:i4>2285</vt:i4>
      </vt:variant>
      <vt:variant>
        <vt:i4>0</vt:i4>
      </vt:variant>
      <vt:variant>
        <vt:i4>5</vt:i4>
      </vt:variant>
      <vt:variant>
        <vt:lpwstr/>
      </vt:variant>
      <vt:variant>
        <vt:lpwstr>_Toc256083887</vt:lpwstr>
      </vt:variant>
      <vt:variant>
        <vt:i4>1638452</vt:i4>
      </vt:variant>
      <vt:variant>
        <vt:i4>2279</vt:i4>
      </vt:variant>
      <vt:variant>
        <vt:i4>0</vt:i4>
      </vt:variant>
      <vt:variant>
        <vt:i4>5</vt:i4>
      </vt:variant>
      <vt:variant>
        <vt:lpwstr/>
      </vt:variant>
      <vt:variant>
        <vt:lpwstr>_Toc256083886</vt:lpwstr>
      </vt:variant>
      <vt:variant>
        <vt:i4>1638452</vt:i4>
      </vt:variant>
      <vt:variant>
        <vt:i4>2273</vt:i4>
      </vt:variant>
      <vt:variant>
        <vt:i4>0</vt:i4>
      </vt:variant>
      <vt:variant>
        <vt:i4>5</vt:i4>
      </vt:variant>
      <vt:variant>
        <vt:lpwstr/>
      </vt:variant>
      <vt:variant>
        <vt:lpwstr>_Toc256083885</vt:lpwstr>
      </vt:variant>
      <vt:variant>
        <vt:i4>1638452</vt:i4>
      </vt:variant>
      <vt:variant>
        <vt:i4>2267</vt:i4>
      </vt:variant>
      <vt:variant>
        <vt:i4>0</vt:i4>
      </vt:variant>
      <vt:variant>
        <vt:i4>5</vt:i4>
      </vt:variant>
      <vt:variant>
        <vt:lpwstr/>
      </vt:variant>
      <vt:variant>
        <vt:lpwstr>_Toc256083884</vt:lpwstr>
      </vt:variant>
      <vt:variant>
        <vt:i4>1638452</vt:i4>
      </vt:variant>
      <vt:variant>
        <vt:i4>2261</vt:i4>
      </vt:variant>
      <vt:variant>
        <vt:i4>0</vt:i4>
      </vt:variant>
      <vt:variant>
        <vt:i4>5</vt:i4>
      </vt:variant>
      <vt:variant>
        <vt:lpwstr/>
      </vt:variant>
      <vt:variant>
        <vt:lpwstr>_Toc256083883</vt:lpwstr>
      </vt:variant>
      <vt:variant>
        <vt:i4>1638452</vt:i4>
      </vt:variant>
      <vt:variant>
        <vt:i4>2255</vt:i4>
      </vt:variant>
      <vt:variant>
        <vt:i4>0</vt:i4>
      </vt:variant>
      <vt:variant>
        <vt:i4>5</vt:i4>
      </vt:variant>
      <vt:variant>
        <vt:lpwstr/>
      </vt:variant>
      <vt:variant>
        <vt:lpwstr>_Toc256083882</vt:lpwstr>
      </vt:variant>
      <vt:variant>
        <vt:i4>1638452</vt:i4>
      </vt:variant>
      <vt:variant>
        <vt:i4>2249</vt:i4>
      </vt:variant>
      <vt:variant>
        <vt:i4>0</vt:i4>
      </vt:variant>
      <vt:variant>
        <vt:i4>5</vt:i4>
      </vt:variant>
      <vt:variant>
        <vt:lpwstr/>
      </vt:variant>
      <vt:variant>
        <vt:lpwstr>_Toc256083881</vt:lpwstr>
      </vt:variant>
      <vt:variant>
        <vt:i4>1638452</vt:i4>
      </vt:variant>
      <vt:variant>
        <vt:i4>2243</vt:i4>
      </vt:variant>
      <vt:variant>
        <vt:i4>0</vt:i4>
      </vt:variant>
      <vt:variant>
        <vt:i4>5</vt:i4>
      </vt:variant>
      <vt:variant>
        <vt:lpwstr/>
      </vt:variant>
      <vt:variant>
        <vt:lpwstr>_Toc256083880</vt:lpwstr>
      </vt:variant>
      <vt:variant>
        <vt:i4>1441844</vt:i4>
      </vt:variant>
      <vt:variant>
        <vt:i4>2237</vt:i4>
      </vt:variant>
      <vt:variant>
        <vt:i4>0</vt:i4>
      </vt:variant>
      <vt:variant>
        <vt:i4>5</vt:i4>
      </vt:variant>
      <vt:variant>
        <vt:lpwstr/>
      </vt:variant>
      <vt:variant>
        <vt:lpwstr>_Toc256083879</vt:lpwstr>
      </vt:variant>
      <vt:variant>
        <vt:i4>1441844</vt:i4>
      </vt:variant>
      <vt:variant>
        <vt:i4>2231</vt:i4>
      </vt:variant>
      <vt:variant>
        <vt:i4>0</vt:i4>
      </vt:variant>
      <vt:variant>
        <vt:i4>5</vt:i4>
      </vt:variant>
      <vt:variant>
        <vt:lpwstr/>
      </vt:variant>
      <vt:variant>
        <vt:lpwstr>_Toc256083878</vt:lpwstr>
      </vt:variant>
      <vt:variant>
        <vt:i4>1441844</vt:i4>
      </vt:variant>
      <vt:variant>
        <vt:i4>2225</vt:i4>
      </vt:variant>
      <vt:variant>
        <vt:i4>0</vt:i4>
      </vt:variant>
      <vt:variant>
        <vt:i4>5</vt:i4>
      </vt:variant>
      <vt:variant>
        <vt:lpwstr/>
      </vt:variant>
      <vt:variant>
        <vt:lpwstr>_Toc256083877</vt:lpwstr>
      </vt:variant>
      <vt:variant>
        <vt:i4>1441844</vt:i4>
      </vt:variant>
      <vt:variant>
        <vt:i4>2219</vt:i4>
      </vt:variant>
      <vt:variant>
        <vt:i4>0</vt:i4>
      </vt:variant>
      <vt:variant>
        <vt:i4>5</vt:i4>
      </vt:variant>
      <vt:variant>
        <vt:lpwstr/>
      </vt:variant>
      <vt:variant>
        <vt:lpwstr>_Toc256083876</vt:lpwstr>
      </vt:variant>
      <vt:variant>
        <vt:i4>1441844</vt:i4>
      </vt:variant>
      <vt:variant>
        <vt:i4>2213</vt:i4>
      </vt:variant>
      <vt:variant>
        <vt:i4>0</vt:i4>
      </vt:variant>
      <vt:variant>
        <vt:i4>5</vt:i4>
      </vt:variant>
      <vt:variant>
        <vt:lpwstr/>
      </vt:variant>
      <vt:variant>
        <vt:lpwstr>_Toc256083875</vt:lpwstr>
      </vt:variant>
      <vt:variant>
        <vt:i4>1441844</vt:i4>
      </vt:variant>
      <vt:variant>
        <vt:i4>2207</vt:i4>
      </vt:variant>
      <vt:variant>
        <vt:i4>0</vt:i4>
      </vt:variant>
      <vt:variant>
        <vt:i4>5</vt:i4>
      </vt:variant>
      <vt:variant>
        <vt:lpwstr/>
      </vt:variant>
      <vt:variant>
        <vt:lpwstr>_Toc256083874</vt:lpwstr>
      </vt:variant>
      <vt:variant>
        <vt:i4>1441844</vt:i4>
      </vt:variant>
      <vt:variant>
        <vt:i4>2201</vt:i4>
      </vt:variant>
      <vt:variant>
        <vt:i4>0</vt:i4>
      </vt:variant>
      <vt:variant>
        <vt:i4>5</vt:i4>
      </vt:variant>
      <vt:variant>
        <vt:lpwstr/>
      </vt:variant>
      <vt:variant>
        <vt:lpwstr>_Toc256083873</vt:lpwstr>
      </vt:variant>
      <vt:variant>
        <vt:i4>1441844</vt:i4>
      </vt:variant>
      <vt:variant>
        <vt:i4>2195</vt:i4>
      </vt:variant>
      <vt:variant>
        <vt:i4>0</vt:i4>
      </vt:variant>
      <vt:variant>
        <vt:i4>5</vt:i4>
      </vt:variant>
      <vt:variant>
        <vt:lpwstr/>
      </vt:variant>
      <vt:variant>
        <vt:lpwstr>_Toc256083872</vt:lpwstr>
      </vt:variant>
      <vt:variant>
        <vt:i4>1441844</vt:i4>
      </vt:variant>
      <vt:variant>
        <vt:i4>2189</vt:i4>
      </vt:variant>
      <vt:variant>
        <vt:i4>0</vt:i4>
      </vt:variant>
      <vt:variant>
        <vt:i4>5</vt:i4>
      </vt:variant>
      <vt:variant>
        <vt:lpwstr/>
      </vt:variant>
      <vt:variant>
        <vt:lpwstr>_Toc256083871</vt:lpwstr>
      </vt:variant>
      <vt:variant>
        <vt:i4>1441844</vt:i4>
      </vt:variant>
      <vt:variant>
        <vt:i4>2183</vt:i4>
      </vt:variant>
      <vt:variant>
        <vt:i4>0</vt:i4>
      </vt:variant>
      <vt:variant>
        <vt:i4>5</vt:i4>
      </vt:variant>
      <vt:variant>
        <vt:lpwstr/>
      </vt:variant>
      <vt:variant>
        <vt:lpwstr>_Toc256083870</vt:lpwstr>
      </vt:variant>
      <vt:variant>
        <vt:i4>1507380</vt:i4>
      </vt:variant>
      <vt:variant>
        <vt:i4>2177</vt:i4>
      </vt:variant>
      <vt:variant>
        <vt:i4>0</vt:i4>
      </vt:variant>
      <vt:variant>
        <vt:i4>5</vt:i4>
      </vt:variant>
      <vt:variant>
        <vt:lpwstr/>
      </vt:variant>
      <vt:variant>
        <vt:lpwstr>_Toc256083869</vt:lpwstr>
      </vt:variant>
      <vt:variant>
        <vt:i4>1507380</vt:i4>
      </vt:variant>
      <vt:variant>
        <vt:i4>2171</vt:i4>
      </vt:variant>
      <vt:variant>
        <vt:i4>0</vt:i4>
      </vt:variant>
      <vt:variant>
        <vt:i4>5</vt:i4>
      </vt:variant>
      <vt:variant>
        <vt:lpwstr/>
      </vt:variant>
      <vt:variant>
        <vt:lpwstr>_Toc256083868</vt:lpwstr>
      </vt:variant>
      <vt:variant>
        <vt:i4>1507380</vt:i4>
      </vt:variant>
      <vt:variant>
        <vt:i4>2165</vt:i4>
      </vt:variant>
      <vt:variant>
        <vt:i4>0</vt:i4>
      </vt:variant>
      <vt:variant>
        <vt:i4>5</vt:i4>
      </vt:variant>
      <vt:variant>
        <vt:lpwstr/>
      </vt:variant>
      <vt:variant>
        <vt:lpwstr>_Toc256083867</vt:lpwstr>
      </vt:variant>
      <vt:variant>
        <vt:i4>1507380</vt:i4>
      </vt:variant>
      <vt:variant>
        <vt:i4>2159</vt:i4>
      </vt:variant>
      <vt:variant>
        <vt:i4>0</vt:i4>
      </vt:variant>
      <vt:variant>
        <vt:i4>5</vt:i4>
      </vt:variant>
      <vt:variant>
        <vt:lpwstr/>
      </vt:variant>
      <vt:variant>
        <vt:lpwstr>_Toc256083866</vt:lpwstr>
      </vt:variant>
      <vt:variant>
        <vt:i4>1507380</vt:i4>
      </vt:variant>
      <vt:variant>
        <vt:i4>2153</vt:i4>
      </vt:variant>
      <vt:variant>
        <vt:i4>0</vt:i4>
      </vt:variant>
      <vt:variant>
        <vt:i4>5</vt:i4>
      </vt:variant>
      <vt:variant>
        <vt:lpwstr/>
      </vt:variant>
      <vt:variant>
        <vt:lpwstr>_Toc256083865</vt:lpwstr>
      </vt:variant>
      <vt:variant>
        <vt:i4>1507380</vt:i4>
      </vt:variant>
      <vt:variant>
        <vt:i4>2147</vt:i4>
      </vt:variant>
      <vt:variant>
        <vt:i4>0</vt:i4>
      </vt:variant>
      <vt:variant>
        <vt:i4>5</vt:i4>
      </vt:variant>
      <vt:variant>
        <vt:lpwstr/>
      </vt:variant>
      <vt:variant>
        <vt:lpwstr>_Toc256083864</vt:lpwstr>
      </vt:variant>
      <vt:variant>
        <vt:i4>1507380</vt:i4>
      </vt:variant>
      <vt:variant>
        <vt:i4>2141</vt:i4>
      </vt:variant>
      <vt:variant>
        <vt:i4>0</vt:i4>
      </vt:variant>
      <vt:variant>
        <vt:i4>5</vt:i4>
      </vt:variant>
      <vt:variant>
        <vt:lpwstr/>
      </vt:variant>
      <vt:variant>
        <vt:lpwstr>_Toc256083863</vt:lpwstr>
      </vt:variant>
      <vt:variant>
        <vt:i4>1507380</vt:i4>
      </vt:variant>
      <vt:variant>
        <vt:i4>2135</vt:i4>
      </vt:variant>
      <vt:variant>
        <vt:i4>0</vt:i4>
      </vt:variant>
      <vt:variant>
        <vt:i4>5</vt:i4>
      </vt:variant>
      <vt:variant>
        <vt:lpwstr/>
      </vt:variant>
      <vt:variant>
        <vt:lpwstr>_Toc256083862</vt:lpwstr>
      </vt:variant>
      <vt:variant>
        <vt:i4>1507380</vt:i4>
      </vt:variant>
      <vt:variant>
        <vt:i4>2129</vt:i4>
      </vt:variant>
      <vt:variant>
        <vt:i4>0</vt:i4>
      </vt:variant>
      <vt:variant>
        <vt:i4>5</vt:i4>
      </vt:variant>
      <vt:variant>
        <vt:lpwstr/>
      </vt:variant>
      <vt:variant>
        <vt:lpwstr>_Toc256083861</vt:lpwstr>
      </vt:variant>
      <vt:variant>
        <vt:i4>1507380</vt:i4>
      </vt:variant>
      <vt:variant>
        <vt:i4>2123</vt:i4>
      </vt:variant>
      <vt:variant>
        <vt:i4>0</vt:i4>
      </vt:variant>
      <vt:variant>
        <vt:i4>5</vt:i4>
      </vt:variant>
      <vt:variant>
        <vt:lpwstr/>
      </vt:variant>
      <vt:variant>
        <vt:lpwstr>_Toc256083860</vt:lpwstr>
      </vt:variant>
      <vt:variant>
        <vt:i4>1310772</vt:i4>
      </vt:variant>
      <vt:variant>
        <vt:i4>2117</vt:i4>
      </vt:variant>
      <vt:variant>
        <vt:i4>0</vt:i4>
      </vt:variant>
      <vt:variant>
        <vt:i4>5</vt:i4>
      </vt:variant>
      <vt:variant>
        <vt:lpwstr/>
      </vt:variant>
      <vt:variant>
        <vt:lpwstr>_Toc256083859</vt:lpwstr>
      </vt:variant>
      <vt:variant>
        <vt:i4>1310772</vt:i4>
      </vt:variant>
      <vt:variant>
        <vt:i4>2111</vt:i4>
      </vt:variant>
      <vt:variant>
        <vt:i4>0</vt:i4>
      </vt:variant>
      <vt:variant>
        <vt:i4>5</vt:i4>
      </vt:variant>
      <vt:variant>
        <vt:lpwstr/>
      </vt:variant>
      <vt:variant>
        <vt:lpwstr>_Toc256083858</vt:lpwstr>
      </vt:variant>
      <vt:variant>
        <vt:i4>1310772</vt:i4>
      </vt:variant>
      <vt:variant>
        <vt:i4>2105</vt:i4>
      </vt:variant>
      <vt:variant>
        <vt:i4>0</vt:i4>
      </vt:variant>
      <vt:variant>
        <vt:i4>5</vt:i4>
      </vt:variant>
      <vt:variant>
        <vt:lpwstr/>
      </vt:variant>
      <vt:variant>
        <vt:lpwstr>_Toc256083857</vt:lpwstr>
      </vt:variant>
      <vt:variant>
        <vt:i4>1310772</vt:i4>
      </vt:variant>
      <vt:variant>
        <vt:i4>2099</vt:i4>
      </vt:variant>
      <vt:variant>
        <vt:i4>0</vt:i4>
      </vt:variant>
      <vt:variant>
        <vt:i4>5</vt:i4>
      </vt:variant>
      <vt:variant>
        <vt:lpwstr/>
      </vt:variant>
      <vt:variant>
        <vt:lpwstr>_Toc256083856</vt:lpwstr>
      </vt:variant>
      <vt:variant>
        <vt:i4>1310772</vt:i4>
      </vt:variant>
      <vt:variant>
        <vt:i4>2093</vt:i4>
      </vt:variant>
      <vt:variant>
        <vt:i4>0</vt:i4>
      </vt:variant>
      <vt:variant>
        <vt:i4>5</vt:i4>
      </vt:variant>
      <vt:variant>
        <vt:lpwstr/>
      </vt:variant>
      <vt:variant>
        <vt:lpwstr>_Toc256083855</vt:lpwstr>
      </vt:variant>
      <vt:variant>
        <vt:i4>1310772</vt:i4>
      </vt:variant>
      <vt:variant>
        <vt:i4>2087</vt:i4>
      </vt:variant>
      <vt:variant>
        <vt:i4>0</vt:i4>
      </vt:variant>
      <vt:variant>
        <vt:i4>5</vt:i4>
      </vt:variant>
      <vt:variant>
        <vt:lpwstr/>
      </vt:variant>
      <vt:variant>
        <vt:lpwstr>_Toc256083854</vt:lpwstr>
      </vt:variant>
      <vt:variant>
        <vt:i4>1310772</vt:i4>
      </vt:variant>
      <vt:variant>
        <vt:i4>2081</vt:i4>
      </vt:variant>
      <vt:variant>
        <vt:i4>0</vt:i4>
      </vt:variant>
      <vt:variant>
        <vt:i4>5</vt:i4>
      </vt:variant>
      <vt:variant>
        <vt:lpwstr/>
      </vt:variant>
      <vt:variant>
        <vt:lpwstr>_Toc256083853</vt:lpwstr>
      </vt:variant>
      <vt:variant>
        <vt:i4>1310772</vt:i4>
      </vt:variant>
      <vt:variant>
        <vt:i4>2075</vt:i4>
      </vt:variant>
      <vt:variant>
        <vt:i4>0</vt:i4>
      </vt:variant>
      <vt:variant>
        <vt:i4>5</vt:i4>
      </vt:variant>
      <vt:variant>
        <vt:lpwstr/>
      </vt:variant>
      <vt:variant>
        <vt:lpwstr>_Toc256083852</vt:lpwstr>
      </vt:variant>
      <vt:variant>
        <vt:i4>1310772</vt:i4>
      </vt:variant>
      <vt:variant>
        <vt:i4>2069</vt:i4>
      </vt:variant>
      <vt:variant>
        <vt:i4>0</vt:i4>
      </vt:variant>
      <vt:variant>
        <vt:i4>5</vt:i4>
      </vt:variant>
      <vt:variant>
        <vt:lpwstr/>
      </vt:variant>
      <vt:variant>
        <vt:lpwstr>_Toc256083851</vt:lpwstr>
      </vt:variant>
      <vt:variant>
        <vt:i4>1310772</vt:i4>
      </vt:variant>
      <vt:variant>
        <vt:i4>2063</vt:i4>
      </vt:variant>
      <vt:variant>
        <vt:i4>0</vt:i4>
      </vt:variant>
      <vt:variant>
        <vt:i4>5</vt:i4>
      </vt:variant>
      <vt:variant>
        <vt:lpwstr/>
      </vt:variant>
      <vt:variant>
        <vt:lpwstr>_Toc256083850</vt:lpwstr>
      </vt:variant>
      <vt:variant>
        <vt:i4>1376308</vt:i4>
      </vt:variant>
      <vt:variant>
        <vt:i4>2057</vt:i4>
      </vt:variant>
      <vt:variant>
        <vt:i4>0</vt:i4>
      </vt:variant>
      <vt:variant>
        <vt:i4>5</vt:i4>
      </vt:variant>
      <vt:variant>
        <vt:lpwstr/>
      </vt:variant>
      <vt:variant>
        <vt:lpwstr>_Toc256083849</vt:lpwstr>
      </vt:variant>
      <vt:variant>
        <vt:i4>1376308</vt:i4>
      </vt:variant>
      <vt:variant>
        <vt:i4>2051</vt:i4>
      </vt:variant>
      <vt:variant>
        <vt:i4>0</vt:i4>
      </vt:variant>
      <vt:variant>
        <vt:i4>5</vt:i4>
      </vt:variant>
      <vt:variant>
        <vt:lpwstr/>
      </vt:variant>
      <vt:variant>
        <vt:lpwstr>_Toc256083848</vt:lpwstr>
      </vt:variant>
      <vt:variant>
        <vt:i4>1376308</vt:i4>
      </vt:variant>
      <vt:variant>
        <vt:i4>2045</vt:i4>
      </vt:variant>
      <vt:variant>
        <vt:i4>0</vt:i4>
      </vt:variant>
      <vt:variant>
        <vt:i4>5</vt:i4>
      </vt:variant>
      <vt:variant>
        <vt:lpwstr/>
      </vt:variant>
      <vt:variant>
        <vt:lpwstr>_Toc256083847</vt:lpwstr>
      </vt:variant>
      <vt:variant>
        <vt:i4>1376308</vt:i4>
      </vt:variant>
      <vt:variant>
        <vt:i4>2039</vt:i4>
      </vt:variant>
      <vt:variant>
        <vt:i4>0</vt:i4>
      </vt:variant>
      <vt:variant>
        <vt:i4>5</vt:i4>
      </vt:variant>
      <vt:variant>
        <vt:lpwstr/>
      </vt:variant>
      <vt:variant>
        <vt:lpwstr>_Toc256083846</vt:lpwstr>
      </vt:variant>
      <vt:variant>
        <vt:i4>1376308</vt:i4>
      </vt:variant>
      <vt:variant>
        <vt:i4>2033</vt:i4>
      </vt:variant>
      <vt:variant>
        <vt:i4>0</vt:i4>
      </vt:variant>
      <vt:variant>
        <vt:i4>5</vt:i4>
      </vt:variant>
      <vt:variant>
        <vt:lpwstr/>
      </vt:variant>
      <vt:variant>
        <vt:lpwstr>_Toc256083845</vt:lpwstr>
      </vt:variant>
      <vt:variant>
        <vt:i4>1376308</vt:i4>
      </vt:variant>
      <vt:variant>
        <vt:i4>2027</vt:i4>
      </vt:variant>
      <vt:variant>
        <vt:i4>0</vt:i4>
      </vt:variant>
      <vt:variant>
        <vt:i4>5</vt:i4>
      </vt:variant>
      <vt:variant>
        <vt:lpwstr/>
      </vt:variant>
      <vt:variant>
        <vt:lpwstr>_Toc256083844</vt:lpwstr>
      </vt:variant>
      <vt:variant>
        <vt:i4>1376308</vt:i4>
      </vt:variant>
      <vt:variant>
        <vt:i4>2021</vt:i4>
      </vt:variant>
      <vt:variant>
        <vt:i4>0</vt:i4>
      </vt:variant>
      <vt:variant>
        <vt:i4>5</vt:i4>
      </vt:variant>
      <vt:variant>
        <vt:lpwstr/>
      </vt:variant>
      <vt:variant>
        <vt:lpwstr>_Toc256083843</vt:lpwstr>
      </vt:variant>
      <vt:variant>
        <vt:i4>1376308</vt:i4>
      </vt:variant>
      <vt:variant>
        <vt:i4>2015</vt:i4>
      </vt:variant>
      <vt:variant>
        <vt:i4>0</vt:i4>
      </vt:variant>
      <vt:variant>
        <vt:i4>5</vt:i4>
      </vt:variant>
      <vt:variant>
        <vt:lpwstr/>
      </vt:variant>
      <vt:variant>
        <vt:lpwstr>_Toc256083842</vt:lpwstr>
      </vt:variant>
      <vt:variant>
        <vt:i4>1376308</vt:i4>
      </vt:variant>
      <vt:variant>
        <vt:i4>2009</vt:i4>
      </vt:variant>
      <vt:variant>
        <vt:i4>0</vt:i4>
      </vt:variant>
      <vt:variant>
        <vt:i4>5</vt:i4>
      </vt:variant>
      <vt:variant>
        <vt:lpwstr/>
      </vt:variant>
      <vt:variant>
        <vt:lpwstr>_Toc256083841</vt:lpwstr>
      </vt:variant>
      <vt:variant>
        <vt:i4>1376308</vt:i4>
      </vt:variant>
      <vt:variant>
        <vt:i4>2003</vt:i4>
      </vt:variant>
      <vt:variant>
        <vt:i4>0</vt:i4>
      </vt:variant>
      <vt:variant>
        <vt:i4>5</vt:i4>
      </vt:variant>
      <vt:variant>
        <vt:lpwstr/>
      </vt:variant>
      <vt:variant>
        <vt:lpwstr>_Toc256083840</vt:lpwstr>
      </vt:variant>
      <vt:variant>
        <vt:i4>1179700</vt:i4>
      </vt:variant>
      <vt:variant>
        <vt:i4>1997</vt:i4>
      </vt:variant>
      <vt:variant>
        <vt:i4>0</vt:i4>
      </vt:variant>
      <vt:variant>
        <vt:i4>5</vt:i4>
      </vt:variant>
      <vt:variant>
        <vt:lpwstr/>
      </vt:variant>
      <vt:variant>
        <vt:lpwstr>_Toc256083839</vt:lpwstr>
      </vt:variant>
      <vt:variant>
        <vt:i4>1179700</vt:i4>
      </vt:variant>
      <vt:variant>
        <vt:i4>1991</vt:i4>
      </vt:variant>
      <vt:variant>
        <vt:i4>0</vt:i4>
      </vt:variant>
      <vt:variant>
        <vt:i4>5</vt:i4>
      </vt:variant>
      <vt:variant>
        <vt:lpwstr/>
      </vt:variant>
      <vt:variant>
        <vt:lpwstr>_Toc256083838</vt:lpwstr>
      </vt:variant>
      <vt:variant>
        <vt:i4>1179700</vt:i4>
      </vt:variant>
      <vt:variant>
        <vt:i4>1985</vt:i4>
      </vt:variant>
      <vt:variant>
        <vt:i4>0</vt:i4>
      </vt:variant>
      <vt:variant>
        <vt:i4>5</vt:i4>
      </vt:variant>
      <vt:variant>
        <vt:lpwstr/>
      </vt:variant>
      <vt:variant>
        <vt:lpwstr>_Toc256083837</vt:lpwstr>
      </vt:variant>
      <vt:variant>
        <vt:i4>1179700</vt:i4>
      </vt:variant>
      <vt:variant>
        <vt:i4>1979</vt:i4>
      </vt:variant>
      <vt:variant>
        <vt:i4>0</vt:i4>
      </vt:variant>
      <vt:variant>
        <vt:i4>5</vt:i4>
      </vt:variant>
      <vt:variant>
        <vt:lpwstr/>
      </vt:variant>
      <vt:variant>
        <vt:lpwstr>_Toc256083836</vt:lpwstr>
      </vt:variant>
      <vt:variant>
        <vt:i4>1179700</vt:i4>
      </vt:variant>
      <vt:variant>
        <vt:i4>1973</vt:i4>
      </vt:variant>
      <vt:variant>
        <vt:i4>0</vt:i4>
      </vt:variant>
      <vt:variant>
        <vt:i4>5</vt:i4>
      </vt:variant>
      <vt:variant>
        <vt:lpwstr/>
      </vt:variant>
      <vt:variant>
        <vt:lpwstr>_Toc256083835</vt:lpwstr>
      </vt:variant>
      <vt:variant>
        <vt:i4>1179700</vt:i4>
      </vt:variant>
      <vt:variant>
        <vt:i4>1967</vt:i4>
      </vt:variant>
      <vt:variant>
        <vt:i4>0</vt:i4>
      </vt:variant>
      <vt:variant>
        <vt:i4>5</vt:i4>
      </vt:variant>
      <vt:variant>
        <vt:lpwstr/>
      </vt:variant>
      <vt:variant>
        <vt:lpwstr>_Toc256083834</vt:lpwstr>
      </vt:variant>
      <vt:variant>
        <vt:i4>1179700</vt:i4>
      </vt:variant>
      <vt:variant>
        <vt:i4>1961</vt:i4>
      </vt:variant>
      <vt:variant>
        <vt:i4>0</vt:i4>
      </vt:variant>
      <vt:variant>
        <vt:i4>5</vt:i4>
      </vt:variant>
      <vt:variant>
        <vt:lpwstr/>
      </vt:variant>
      <vt:variant>
        <vt:lpwstr>_Toc256083833</vt:lpwstr>
      </vt:variant>
      <vt:variant>
        <vt:i4>1179700</vt:i4>
      </vt:variant>
      <vt:variant>
        <vt:i4>1955</vt:i4>
      </vt:variant>
      <vt:variant>
        <vt:i4>0</vt:i4>
      </vt:variant>
      <vt:variant>
        <vt:i4>5</vt:i4>
      </vt:variant>
      <vt:variant>
        <vt:lpwstr/>
      </vt:variant>
      <vt:variant>
        <vt:lpwstr>_Toc256083832</vt:lpwstr>
      </vt:variant>
      <vt:variant>
        <vt:i4>1179700</vt:i4>
      </vt:variant>
      <vt:variant>
        <vt:i4>1949</vt:i4>
      </vt:variant>
      <vt:variant>
        <vt:i4>0</vt:i4>
      </vt:variant>
      <vt:variant>
        <vt:i4>5</vt:i4>
      </vt:variant>
      <vt:variant>
        <vt:lpwstr/>
      </vt:variant>
      <vt:variant>
        <vt:lpwstr>_Toc256083831</vt:lpwstr>
      </vt:variant>
      <vt:variant>
        <vt:i4>1179700</vt:i4>
      </vt:variant>
      <vt:variant>
        <vt:i4>1943</vt:i4>
      </vt:variant>
      <vt:variant>
        <vt:i4>0</vt:i4>
      </vt:variant>
      <vt:variant>
        <vt:i4>5</vt:i4>
      </vt:variant>
      <vt:variant>
        <vt:lpwstr/>
      </vt:variant>
      <vt:variant>
        <vt:lpwstr>_Toc256083830</vt:lpwstr>
      </vt:variant>
      <vt:variant>
        <vt:i4>1245236</vt:i4>
      </vt:variant>
      <vt:variant>
        <vt:i4>1937</vt:i4>
      </vt:variant>
      <vt:variant>
        <vt:i4>0</vt:i4>
      </vt:variant>
      <vt:variant>
        <vt:i4>5</vt:i4>
      </vt:variant>
      <vt:variant>
        <vt:lpwstr/>
      </vt:variant>
      <vt:variant>
        <vt:lpwstr>_Toc256083829</vt:lpwstr>
      </vt:variant>
      <vt:variant>
        <vt:i4>1245236</vt:i4>
      </vt:variant>
      <vt:variant>
        <vt:i4>1931</vt:i4>
      </vt:variant>
      <vt:variant>
        <vt:i4>0</vt:i4>
      </vt:variant>
      <vt:variant>
        <vt:i4>5</vt:i4>
      </vt:variant>
      <vt:variant>
        <vt:lpwstr/>
      </vt:variant>
      <vt:variant>
        <vt:lpwstr>_Toc256083828</vt:lpwstr>
      </vt:variant>
      <vt:variant>
        <vt:i4>1245236</vt:i4>
      </vt:variant>
      <vt:variant>
        <vt:i4>1925</vt:i4>
      </vt:variant>
      <vt:variant>
        <vt:i4>0</vt:i4>
      </vt:variant>
      <vt:variant>
        <vt:i4>5</vt:i4>
      </vt:variant>
      <vt:variant>
        <vt:lpwstr/>
      </vt:variant>
      <vt:variant>
        <vt:lpwstr>_Toc256083827</vt:lpwstr>
      </vt:variant>
      <vt:variant>
        <vt:i4>1245236</vt:i4>
      </vt:variant>
      <vt:variant>
        <vt:i4>1919</vt:i4>
      </vt:variant>
      <vt:variant>
        <vt:i4>0</vt:i4>
      </vt:variant>
      <vt:variant>
        <vt:i4>5</vt:i4>
      </vt:variant>
      <vt:variant>
        <vt:lpwstr/>
      </vt:variant>
      <vt:variant>
        <vt:lpwstr>_Toc256083826</vt:lpwstr>
      </vt:variant>
      <vt:variant>
        <vt:i4>1245236</vt:i4>
      </vt:variant>
      <vt:variant>
        <vt:i4>1913</vt:i4>
      </vt:variant>
      <vt:variant>
        <vt:i4>0</vt:i4>
      </vt:variant>
      <vt:variant>
        <vt:i4>5</vt:i4>
      </vt:variant>
      <vt:variant>
        <vt:lpwstr/>
      </vt:variant>
      <vt:variant>
        <vt:lpwstr>_Toc256083825</vt:lpwstr>
      </vt:variant>
      <vt:variant>
        <vt:i4>1245236</vt:i4>
      </vt:variant>
      <vt:variant>
        <vt:i4>1907</vt:i4>
      </vt:variant>
      <vt:variant>
        <vt:i4>0</vt:i4>
      </vt:variant>
      <vt:variant>
        <vt:i4>5</vt:i4>
      </vt:variant>
      <vt:variant>
        <vt:lpwstr/>
      </vt:variant>
      <vt:variant>
        <vt:lpwstr>_Toc256083824</vt:lpwstr>
      </vt:variant>
      <vt:variant>
        <vt:i4>1245236</vt:i4>
      </vt:variant>
      <vt:variant>
        <vt:i4>1901</vt:i4>
      </vt:variant>
      <vt:variant>
        <vt:i4>0</vt:i4>
      </vt:variant>
      <vt:variant>
        <vt:i4>5</vt:i4>
      </vt:variant>
      <vt:variant>
        <vt:lpwstr/>
      </vt:variant>
      <vt:variant>
        <vt:lpwstr>_Toc256083823</vt:lpwstr>
      </vt:variant>
      <vt:variant>
        <vt:i4>1245236</vt:i4>
      </vt:variant>
      <vt:variant>
        <vt:i4>1895</vt:i4>
      </vt:variant>
      <vt:variant>
        <vt:i4>0</vt:i4>
      </vt:variant>
      <vt:variant>
        <vt:i4>5</vt:i4>
      </vt:variant>
      <vt:variant>
        <vt:lpwstr/>
      </vt:variant>
      <vt:variant>
        <vt:lpwstr>_Toc256083822</vt:lpwstr>
      </vt:variant>
      <vt:variant>
        <vt:i4>1245236</vt:i4>
      </vt:variant>
      <vt:variant>
        <vt:i4>1889</vt:i4>
      </vt:variant>
      <vt:variant>
        <vt:i4>0</vt:i4>
      </vt:variant>
      <vt:variant>
        <vt:i4>5</vt:i4>
      </vt:variant>
      <vt:variant>
        <vt:lpwstr/>
      </vt:variant>
      <vt:variant>
        <vt:lpwstr>_Toc256083821</vt:lpwstr>
      </vt:variant>
      <vt:variant>
        <vt:i4>1245236</vt:i4>
      </vt:variant>
      <vt:variant>
        <vt:i4>1883</vt:i4>
      </vt:variant>
      <vt:variant>
        <vt:i4>0</vt:i4>
      </vt:variant>
      <vt:variant>
        <vt:i4>5</vt:i4>
      </vt:variant>
      <vt:variant>
        <vt:lpwstr/>
      </vt:variant>
      <vt:variant>
        <vt:lpwstr>_Toc256083820</vt:lpwstr>
      </vt:variant>
      <vt:variant>
        <vt:i4>1048628</vt:i4>
      </vt:variant>
      <vt:variant>
        <vt:i4>1877</vt:i4>
      </vt:variant>
      <vt:variant>
        <vt:i4>0</vt:i4>
      </vt:variant>
      <vt:variant>
        <vt:i4>5</vt:i4>
      </vt:variant>
      <vt:variant>
        <vt:lpwstr/>
      </vt:variant>
      <vt:variant>
        <vt:lpwstr>_Toc256083819</vt:lpwstr>
      </vt:variant>
      <vt:variant>
        <vt:i4>1048628</vt:i4>
      </vt:variant>
      <vt:variant>
        <vt:i4>1871</vt:i4>
      </vt:variant>
      <vt:variant>
        <vt:i4>0</vt:i4>
      </vt:variant>
      <vt:variant>
        <vt:i4>5</vt:i4>
      </vt:variant>
      <vt:variant>
        <vt:lpwstr/>
      </vt:variant>
      <vt:variant>
        <vt:lpwstr>_Toc256083818</vt:lpwstr>
      </vt:variant>
      <vt:variant>
        <vt:i4>1048628</vt:i4>
      </vt:variant>
      <vt:variant>
        <vt:i4>1865</vt:i4>
      </vt:variant>
      <vt:variant>
        <vt:i4>0</vt:i4>
      </vt:variant>
      <vt:variant>
        <vt:i4>5</vt:i4>
      </vt:variant>
      <vt:variant>
        <vt:lpwstr/>
      </vt:variant>
      <vt:variant>
        <vt:lpwstr>_Toc256083817</vt:lpwstr>
      </vt:variant>
      <vt:variant>
        <vt:i4>1048628</vt:i4>
      </vt:variant>
      <vt:variant>
        <vt:i4>1859</vt:i4>
      </vt:variant>
      <vt:variant>
        <vt:i4>0</vt:i4>
      </vt:variant>
      <vt:variant>
        <vt:i4>5</vt:i4>
      </vt:variant>
      <vt:variant>
        <vt:lpwstr/>
      </vt:variant>
      <vt:variant>
        <vt:lpwstr>_Toc256083816</vt:lpwstr>
      </vt:variant>
      <vt:variant>
        <vt:i4>1048628</vt:i4>
      </vt:variant>
      <vt:variant>
        <vt:i4>1853</vt:i4>
      </vt:variant>
      <vt:variant>
        <vt:i4>0</vt:i4>
      </vt:variant>
      <vt:variant>
        <vt:i4>5</vt:i4>
      </vt:variant>
      <vt:variant>
        <vt:lpwstr/>
      </vt:variant>
      <vt:variant>
        <vt:lpwstr>_Toc256083815</vt:lpwstr>
      </vt:variant>
      <vt:variant>
        <vt:i4>1048628</vt:i4>
      </vt:variant>
      <vt:variant>
        <vt:i4>1847</vt:i4>
      </vt:variant>
      <vt:variant>
        <vt:i4>0</vt:i4>
      </vt:variant>
      <vt:variant>
        <vt:i4>5</vt:i4>
      </vt:variant>
      <vt:variant>
        <vt:lpwstr/>
      </vt:variant>
      <vt:variant>
        <vt:lpwstr>_Toc256083814</vt:lpwstr>
      </vt:variant>
      <vt:variant>
        <vt:i4>1048628</vt:i4>
      </vt:variant>
      <vt:variant>
        <vt:i4>1841</vt:i4>
      </vt:variant>
      <vt:variant>
        <vt:i4>0</vt:i4>
      </vt:variant>
      <vt:variant>
        <vt:i4>5</vt:i4>
      </vt:variant>
      <vt:variant>
        <vt:lpwstr/>
      </vt:variant>
      <vt:variant>
        <vt:lpwstr>_Toc256083813</vt:lpwstr>
      </vt:variant>
      <vt:variant>
        <vt:i4>1048628</vt:i4>
      </vt:variant>
      <vt:variant>
        <vt:i4>1835</vt:i4>
      </vt:variant>
      <vt:variant>
        <vt:i4>0</vt:i4>
      </vt:variant>
      <vt:variant>
        <vt:i4>5</vt:i4>
      </vt:variant>
      <vt:variant>
        <vt:lpwstr/>
      </vt:variant>
      <vt:variant>
        <vt:lpwstr>_Toc256083812</vt:lpwstr>
      </vt:variant>
      <vt:variant>
        <vt:i4>1048628</vt:i4>
      </vt:variant>
      <vt:variant>
        <vt:i4>1829</vt:i4>
      </vt:variant>
      <vt:variant>
        <vt:i4>0</vt:i4>
      </vt:variant>
      <vt:variant>
        <vt:i4>5</vt:i4>
      </vt:variant>
      <vt:variant>
        <vt:lpwstr/>
      </vt:variant>
      <vt:variant>
        <vt:lpwstr>_Toc256083811</vt:lpwstr>
      </vt:variant>
      <vt:variant>
        <vt:i4>1048628</vt:i4>
      </vt:variant>
      <vt:variant>
        <vt:i4>1823</vt:i4>
      </vt:variant>
      <vt:variant>
        <vt:i4>0</vt:i4>
      </vt:variant>
      <vt:variant>
        <vt:i4>5</vt:i4>
      </vt:variant>
      <vt:variant>
        <vt:lpwstr/>
      </vt:variant>
      <vt:variant>
        <vt:lpwstr>_Toc256083810</vt:lpwstr>
      </vt:variant>
      <vt:variant>
        <vt:i4>1114164</vt:i4>
      </vt:variant>
      <vt:variant>
        <vt:i4>1817</vt:i4>
      </vt:variant>
      <vt:variant>
        <vt:i4>0</vt:i4>
      </vt:variant>
      <vt:variant>
        <vt:i4>5</vt:i4>
      </vt:variant>
      <vt:variant>
        <vt:lpwstr/>
      </vt:variant>
      <vt:variant>
        <vt:lpwstr>_Toc256083809</vt:lpwstr>
      </vt:variant>
      <vt:variant>
        <vt:i4>1114164</vt:i4>
      </vt:variant>
      <vt:variant>
        <vt:i4>1811</vt:i4>
      </vt:variant>
      <vt:variant>
        <vt:i4>0</vt:i4>
      </vt:variant>
      <vt:variant>
        <vt:i4>5</vt:i4>
      </vt:variant>
      <vt:variant>
        <vt:lpwstr/>
      </vt:variant>
      <vt:variant>
        <vt:lpwstr>_Toc256083808</vt:lpwstr>
      </vt:variant>
      <vt:variant>
        <vt:i4>1114164</vt:i4>
      </vt:variant>
      <vt:variant>
        <vt:i4>1805</vt:i4>
      </vt:variant>
      <vt:variant>
        <vt:i4>0</vt:i4>
      </vt:variant>
      <vt:variant>
        <vt:i4>5</vt:i4>
      </vt:variant>
      <vt:variant>
        <vt:lpwstr/>
      </vt:variant>
      <vt:variant>
        <vt:lpwstr>_Toc256083807</vt:lpwstr>
      </vt:variant>
      <vt:variant>
        <vt:i4>1114164</vt:i4>
      </vt:variant>
      <vt:variant>
        <vt:i4>1799</vt:i4>
      </vt:variant>
      <vt:variant>
        <vt:i4>0</vt:i4>
      </vt:variant>
      <vt:variant>
        <vt:i4>5</vt:i4>
      </vt:variant>
      <vt:variant>
        <vt:lpwstr/>
      </vt:variant>
      <vt:variant>
        <vt:lpwstr>_Toc256083806</vt:lpwstr>
      </vt:variant>
      <vt:variant>
        <vt:i4>1114164</vt:i4>
      </vt:variant>
      <vt:variant>
        <vt:i4>1793</vt:i4>
      </vt:variant>
      <vt:variant>
        <vt:i4>0</vt:i4>
      </vt:variant>
      <vt:variant>
        <vt:i4>5</vt:i4>
      </vt:variant>
      <vt:variant>
        <vt:lpwstr/>
      </vt:variant>
      <vt:variant>
        <vt:lpwstr>_Toc256083805</vt:lpwstr>
      </vt:variant>
      <vt:variant>
        <vt:i4>1114164</vt:i4>
      </vt:variant>
      <vt:variant>
        <vt:i4>1787</vt:i4>
      </vt:variant>
      <vt:variant>
        <vt:i4>0</vt:i4>
      </vt:variant>
      <vt:variant>
        <vt:i4>5</vt:i4>
      </vt:variant>
      <vt:variant>
        <vt:lpwstr/>
      </vt:variant>
      <vt:variant>
        <vt:lpwstr>_Toc256083804</vt:lpwstr>
      </vt:variant>
      <vt:variant>
        <vt:i4>1114164</vt:i4>
      </vt:variant>
      <vt:variant>
        <vt:i4>1781</vt:i4>
      </vt:variant>
      <vt:variant>
        <vt:i4>0</vt:i4>
      </vt:variant>
      <vt:variant>
        <vt:i4>5</vt:i4>
      </vt:variant>
      <vt:variant>
        <vt:lpwstr/>
      </vt:variant>
      <vt:variant>
        <vt:lpwstr>_Toc256083803</vt:lpwstr>
      </vt:variant>
      <vt:variant>
        <vt:i4>1114164</vt:i4>
      </vt:variant>
      <vt:variant>
        <vt:i4>1775</vt:i4>
      </vt:variant>
      <vt:variant>
        <vt:i4>0</vt:i4>
      </vt:variant>
      <vt:variant>
        <vt:i4>5</vt:i4>
      </vt:variant>
      <vt:variant>
        <vt:lpwstr/>
      </vt:variant>
      <vt:variant>
        <vt:lpwstr>_Toc256083802</vt:lpwstr>
      </vt:variant>
      <vt:variant>
        <vt:i4>1114164</vt:i4>
      </vt:variant>
      <vt:variant>
        <vt:i4>1769</vt:i4>
      </vt:variant>
      <vt:variant>
        <vt:i4>0</vt:i4>
      </vt:variant>
      <vt:variant>
        <vt:i4>5</vt:i4>
      </vt:variant>
      <vt:variant>
        <vt:lpwstr/>
      </vt:variant>
      <vt:variant>
        <vt:lpwstr>_Toc256083801</vt:lpwstr>
      </vt:variant>
      <vt:variant>
        <vt:i4>1114164</vt:i4>
      </vt:variant>
      <vt:variant>
        <vt:i4>1763</vt:i4>
      </vt:variant>
      <vt:variant>
        <vt:i4>0</vt:i4>
      </vt:variant>
      <vt:variant>
        <vt:i4>5</vt:i4>
      </vt:variant>
      <vt:variant>
        <vt:lpwstr/>
      </vt:variant>
      <vt:variant>
        <vt:lpwstr>_Toc256083800</vt:lpwstr>
      </vt:variant>
      <vt:variant>
        <vt:i4>1572923</vt:i4>
      </vt:variant>
      <vt:variant>
        <vt:i4>1757</vt:i4>
      </vt:variant>
      <vt:variant>
        <vt:i4>0</vt:i4>
      </vt:variant>
      <vt:variant>
        <vt:i4>5</vt:i4>
      </vt:variant>
      <vt:variant>
        <vt:lpwstr/>
      </vt:variant>
      <vt:variant>
        <vt:lpwstr>_Toc256083799</vt:lpwstr>
      </vt:variant>
      <vt:variant>
        <vt:i4>1572923</vt:i4>
      </vt:variant>
      <vt:variant>
        <vt:i4>1751</vt:i4>
      </vt:variant>
      <vt:variant>
        <vt:i4>0</vt:i4>
      </vt:variant>
      <vt:variant>
        <vt:i4>5</vt:i4>
      </vt:variant>
      <vt:variant>
        <vt:lpwstr/>
      </vt:variant>
      <vt:variant>
        <vt:lpwstr>_Toc256083798</vt:lpwstr>
      </vt:variant>
      <vt:variant>
        <vt:i4>1572923</vt:i4>
      </vt:variant>
      <vt:variant>
        <vt:i4>1745</vt:i4>
      </vt:variant>
      <vt:variant>
        <vt:i4>0</vt:i4>
      </vt:variant>
      <vt:variant>
        <vt:i4>5</vt:i4>
      </vt:variant>
      <vt:variant>
        <vt:lpwstr/>
      </vt:variant>
      <vt:variant>
        <vt:lpwstr>_Toc256083797</vt:lpwstr>
      </vt:variant>
      <vt:variant>
        <vt:i4>1572923</vt:i4>
      </vt:variant>
      <vt:variant>
        <vt:i4>1739</vt:i4>
      </vt:variant>
      <vt:variant>
        <vt:i4>0</vt:i4>
      </vt:variant>
      <vt:variant>
        <vt:i4>5</vt:i4>
      </vt:variant>
      <vt:variant>
        <vt:lpwstr/>
      </vt:variant>
      <vt:variant>
        <vt:lpwstr>_Toc256083796</vt:lpwstr>
      </vt:variant>
      <vt:variant>
        <vt:i4>1572923</vt:i4>
      </vt:variant>
      <vt:variant>
        <vt:i4>1733</vt:i4>
      </vt:variant>
      <vt:variant>
        <vt:i4>0</vt:i4>
      </vt:variant>
      <vt:variant>
        <vt:i4>5</vt:i4>
      </vt:variant>
      <vt:variant>
        <vt:lpwstr/>
      </vt:variant>
      <vt:variant>
        <vt:lpwstr>_Toc256083795</vt:lpwstr>
      </vt:variant>
      <vt:variant>
        <vt:i4>1572923</vt:i4>
      </vt:variant>
      <vt:variant>
        <vt:i4>1727</vt:i4>
      </vt:variant>
      <vt:variant>
        <vt:i4>0</vt:i4>
      </vt:variant>
      <vt:variant>
        <vt:i4>5</vt:i4>
      </vt:variant>
      <vt:variant>
        <vt:lpwstr/>
      </vt:variant>
      <vt:variant>
        <vt:lpwstr>_Toc256083794</vt:lpwstr>
      </vt:variant>
      <vt:variant>
        <vt:i4>1572923</vt:i4>
      </vt:variant>
      <vt:variant>
        <vt:i4>1721</vt:i4>
      </vt:variant>
      <vt:variant>
        <vt:i4>0</vt:i4>
      </vt:variant>
      <vt:variant>
        <vt:i4>5</vt:i4>
      </vt:variant>
      <vt:variant>
        <vt:lpwstr/>
      </vt:variant>
      <vt:variant>
        <vt:lpwstr>_Toc256083793</vt:lpwstr>
      </vt:variant>
      <vt:variant>
        <vt:i4>1572923</vt:i4>
      </vt:variant>
      <vt:variant>
        <vt:i4>1715</vt:i4>
      </vt:variant>
      <vt:variant>
        <vt:i4>0</vt:i4>
      </vt:variant>
      <vt:variant>
        <vt:i4>5</vt:i4>
      </vt:variant>
      <vt:variant>
        <vt:lpwstr/>
      </vt:variant>
      <vt:variant>
        <vt:lpwstr>_Toc256083792</vt:lpwstr>
      </vt:variant>
      <vt:variant>
        <vt:i4>1572923</vt:i4>
      </vt:variant>
      <vt:variant>
        <vt:i4>1709</vt:i4>
      </vt:variant>
      <vt:variant>
        <vt:i4>0</vt:i4>
      </vt:variant>
      <vt:variant>
        <vt:i4>5</vt:i4>
      </vt:variant>
      <vt:variant>
        <vt:lpwstr/>
      </vt:variant>
      <vt:variant>
        <vt:lpwstr>_Toc256083791</vt:lpwstr>
      </vt:variant>
      <vt:variant>
        <vt:i4>1572923</vt:i4>
      </vt:variant>
      <vt:variant>
        <vt:i4>1703</vt:i4>
      </vt:variant>
      <vt:variant>
        <vt:i4>0</vt:i4>
      </vt:variant>
      <vt:variant>
        <vt:i4>5</vt:i4>
      </vt:variant>
      <vt:variant>
        <vt:lpwstr/>
      </vt:variant>
      <vt:variant>
        <vt:lpwstr>_Toc256083790</vt:lpwstr>
      </vt:variant>
      <vt:variant>
        <vt:i4>1638459</vt:i4>
      </vt:variant>
      <vt:variant>
        <vt:i4>1697</vt:i4>
      </vt:variant>
      <vt:variant>
        <vt:i4>0</vt:i4>
      </vt:variant>
      <vt:variant>
        <vt:i4>5</vt:i4>
      </vt:variant>
      <vt:variant>
        <vt:lpwstr/>
      </vt:variant>
      <vt:variant>
        <vt:lpwstr>_Toc256083789</vt:lpwstr>
      </vt:variant>
      <vt:variant>
        <vt:i4>1638459</vt:i4>
      </vt:variant>
      <vt:variant>
        <vt:i4>1691</vt:i4>
      </vt:variant>
      <vt:variant>
        <vt:i4>0</vt:i4>
      </vt:variant>
      <vt:variant>
        <vt:i4>5</vt:i4>
      </vt:variant>
      <vt:variant>
        <vt:lpwstr/>
      </vt:variant>
      <vt:variant>
        <vt:lpwstr>_Toc256083788</vt:lpwstr>
      </vt:variant>
      <vt:variant>
        <vt:i4>1638459</vt:i4>
      </vt:variant>
      <vt:variant>
        <vt:i4>1685</vt:i4>
      </vt:variant>
      <vt:variant>
        <vt:i4>0</vt:i4>
      </vt:variant>
      <vt:variant>
        <vt:i4>5</vt:i4>
      </vt:variant>
      <vt:variant>
        <vt:lpwstr/>
      </vt:variant>
      <vt:variant>
        <vt:lpwstr>_Toc256083787</vt:lpwstr>
      </vt:variant>
      <vt:variant>
        <vt:i4>1638459</vt:i4>
      </vt:variant>
      <vt:variant>
        <vt:i4>1679</vt:i4>
      </vt:variant>
      <vt:variant>
        <vt:i4>0</vt:i4>
      </vt:variant>
      <vt:variant>
        <vt:i4>5</vt:i4>
      </vt:variant>
      <vt:variant>
        <vt:lpwstr/>
      </vt:variant>
      <vt:variant>
        <vt:lpwstr>_Toc256083786</vt:lpwstr>
      </vt:variant>
      <vt:variant>
        <vt:i4>1638459</vt:i4>
      </vt:variant>
      <vt:variant>
        <vt:i4>1673</vt:i4>
      </vt:variant>
      <vt:variant>
        <vt:i4>0</vt:i4>
      </vt:variant>
      <vt:variant>
        <vt:i4>5</vt:i4>
      </vt:variant>
      <vt:variant>
        <vt:lpwstr/>
      </vt:variant>
      <vt:variant>
        <vt:lpwstr>_Toc256083785</vt:lpwstr>
      </vt:variant>
      <vt:variant>
        <vt:i4>1638459</vt:i4>
      </vt:variant>
      <vt:variant>
        <vt:i4>1667</vt:i4>
      </vt:variant>
      <vt:variant>
        <vt:i4>0</vt:i4>
      </vt:variant>
      <vt:variant>
        <vt:i4>5</vt:i4>
      </vt:variant>
      <vt:variant>
        <vt:lpwstr/>
      </vt:variant>
      <vt:variant>
        <vt:lpwstr>_Toc256083784</vt:lpwstr>
      </vt:variant>
      <vt:variant>
        <vt:i4>1638459</vt:i4>
      </vt:variant>
      <vt:variant>
        <vt:i4>1661</vt:i4>
      </vt:variant>
      <vt:variant>
        <vt:i4>0</vt:i4>
      </vt:variant>
      <vt:variant>
        <vt:i4>5</vt:i4>
      </vt:variant>
      <vt:variant>
        <vt:lpwstr/>
      </vt:variant>
      <vt:variant>
        <vt:lpwstr>_Toc256083783</vt:lpwstr>
      </vt:variant>
      <vt:variant>
        <vt:i4>1638459</vt:i4>
      </vt:variant>
      <vt:variant>
        <vt:i4>1655</vt:i4>
      </vt:variant>
      <vt:variant>
        <vt:i4>0</vt:i4>
      </vt:variant>
      <vt:variant>
        <vt:i4>5</vt:i4>
      </vt:variant>
      <vt:variant>
        <vt:lpwstr/>
      </vt:variant>
      <vt:variant>
        <vt:lpwstr>_Toc256083782</vt:lpwstr>
      </vt:variant>
      <vt:variant>
        <vt:i4>1638459</vt:i4>
      </vt:variant>
      <vt:variant>
        <vt:i4>1649</vt:i4>
      </vt:variant>
      <vt:variant>
        <vt:i4>0</vt:i4>
      </vt:variant>
      <vt:variant>
        <vt:i4>5</vt:i4>
      </vt:variant>
      <vt:variant>
        <vt:lpwstr/>
      </vt:variant>
      <vt:variant>
        <vt:lpwstr>_Toc256083781</vt:lpwstr>
      </vt:variant>
      <vt:variant>
        <vt:i4>1638459</vt:i4>
      </vt:variant>
      <vt:variant>
        <vt:i4>1643</vt:i4>
      </vt:variant>
      <vt:variant>
        <vt:i4>0</vt:i4>
      </vt:variant>
      <vt:variant>
        <vt:i4>5</vt:i4>
      </vt:variant>
      <vt:variant>
        <vt:lpwstr/>
      </vt:variant>
      <vt:variant>
        <vt:lpwstr>_Toc256083780</vt:lpwstr>
      </vt:variant>
      <vt:variant>
        <vt:i4>1441851</vt:i4>
      </vt:variant>
      <vt:variant>
        <vt:i4>1637</vt:i4>
      </vt:variant>
      <vt:variant>
        <vt:i4>0</vt:i4>
      </vt:variant>
      <vt:variant>
        <vt:i4>5</vt:i4>
      </vt:variant>
      <vt:variant>
        <vt:lpwstr/>
      </vt:variant>
      <vt:variant>
        <vt:lpwstr>_Toc256083779</vt:lpwstr>
      </vt:variant>
      <vt:variant>
        <vt:i4>1441851</vt:i4>
      </vt:variant>
      <vt:variant>
        <vt:i4>1631</vt:i4>
      </vt:variant>
      <vt:variant>
        <vt:i4>0</vt:i4>
      </vt:variant>
      <vt:variant>
        <vt:i4>5</vt:i4>
      </vt:variant>
      <vt:variant>
        <vt:lpwstr/>
      </vt:variant>
      <vt:variant>
        <vt:lpwstr>_Toc256083778</vt:lpwstr>
      </vt:variant>
      <vt:variant>
        <vt:i4>1441851</vt:i4>
      </vt:variant>
      <vt:variant>
        <vt:i4>1625</vt:i4>
      </vt:variant>
      <vt:variant>
        <vt:i4>0</vt:i4>
      </vt:variant>
      <vt:variant>
        <vt:i4>5</vt:i4>
      </vt:variant>
      <vt:variant>
        <vt:lpwstr/>
      </vt:variant>
      <vt:variant>
        <vt:lpwstr>_Toc256083777</vt:lpwstr>
      </vt:variant>
      <vt:variant>
        <vt:i4>1441851</vt:i4>
      </vt:variant>
      <vt:variant>
        <vt:i4>1619</vt:i4>
      </vt:variant>
      <vt:variant>
        <vt:i4>0</vt:i4>
      </vt:variant>
      <vt:variant>
        <vt:i4>5</vt:i4>
      </vt:variant>
      <vt:variant>
        <vt:lpwstr/>
      </vt:variant>
      <vt:variant>
        <vt:lpwstr>_Toc256083776</vt:lpwstr>
      </vt:variant>
      <vt:variant>
        <vt:i4>1441851</vt:i4>
      </vt:variant>
      <vt:variant>
        <vt:i4>1613</vt:i4>
      </vt:variant>
      <vt:variant>
        <vt:i4>0</vt:i4>
      </vt:variant>
      <vt:variant>
        <vt:i4>5</vt:i4>
      </vt:variant>
      <vt:variant>
        <vt:lpwstr/>
      </vt:variant>
      <vt:variant>
        <vt:lpwstr>_Toc256083775</vt:lpwstr>
      </vt:variant>
      <vt:variant>
        <vt:i4>1441851</vt:i4>
      </vt:variant>
      <vt:variant>
        <vt:i4>1607</vt:i4>
      </vt:variant>
      <vt:variant>
        <vt:i4>0</vt:i4>
      </vt:variant>
      <vt:variant>
        <vt:i4>5</vt:i4>
      </vt:variant>
      <vt:variant>
        <vt:lpwstr/>
      </vt:variant>
      <vt:variant>
        <vt:lpwstr>_Toc256083774</vt:lpwstr>
      </vt:variant>
      <vt:variant>
        <vt:i4>1441851</vt:i4>
      </vt:variant>
      <vt:variant>
        <vt:i4>1601</vt:i4>
      </vt:variant>
      <vt:variant>
        <vt:i4>0</vt:i4>
      </vt:variant>
      <vt:variant>
        <vt:i4>5</vt:i4>
      </vt:variant>
      <vt:variant>
        <vt:lpwstr/>
      </vt:variant>
      <vt:variant>
        <vt:lpwstr>_Toc256083773</vt:lpwstr>
      </vt:variant>
      <vt:variant>
        <vt:i4>1441851</vt:i4>
      </vt:variant>
      <vt:variant>
        <vt:i4>1595</vt:i4>
      </vt:variant>
      <vt:variant>
        <vt:i4>0</vt:i4>
      </vt:variant>
      <vt:variant>
        <vt:i4>5</vt:i4>
      </vt:variant>
      <vt:variant>
        <vt:lpwstr/>
      </vt:variant>
      <vt:variant>
        <vt:lpwstr>_Toc256083772</vt:lpwstr>
      </vt:variant>
      <vt:variant>
        <vt:i4>1441851</vt:i4>
      </vt:variant>
      <vt:variant>
        <vt:i4>1589</vt:i4>
      </vt:variant>
      <vt:variant>
        <vt:i4>0</vt:i4>
      </vt:variant>
      <vt:variant>
        <vt:i4>5</vt:i4>
      </vt:variant>
      <vt:variant>
        <vt:lpwstr/>
      </vt:variant>
      <vt:variant>
        <vt:lpwstr>_Toc256083771</vt:lpwstr>
      </vt:variant>
      <vt:variant>
        <vt:i4>1441851</vt:i4>
      </vt:variant>
      <vt:variant>
        <vt:i4>1583</vt:i4>
      </vt:variant>
      <vt:variant>
        <vt:i4>0</vt:i4>
      </vt:variant>
      <vt:variant>
        <vt:i4>5</vt:i4>
      </vt:variant>
      <vt:variant>
        <vt:lpwstr/>
      </vt:variant>
      <vt:variant>
        <vt:lpwstr>_Toc256083770</vt:lpwstr>
      </vt:variant>
      <vt:variant>
        <vt:i4>1507387</vt:i4>
      </vt:variant>
      <vt:variant>
        <vt:i4>1577</vt:i4>
      </vt:variant>
      <vt:variant>
        <vt:i4>0</vt:i4>
      </vt:variant>
      <vt:variant>
        <vt:i4>5</vt:i4>
      </vt:variant>
      <vt:variant>
        <vt:lpwstr/>
      </vt:variant>
      <vt:variant>
        <vt:lpwstr>_Toc256083769</vt:lpwstr>
      </vt:variant>
      <vt:variant>
        <vt:i4>1507387</vt:i4>
      </vt:variant>
      <vt:variant>
        <vt:i4>1571</vt:i4>
      </vt:variant>
      <vt:variant>
        <vt:i4>0</vt:i4>
      </vt:variant>
      <vt:variant>
        <vt:i4>5</vt:i4>
      </vt:variant>
      <vt:variant>
        <vt:lpwstr/>
      </vt:variant>
      <vt:variant>
        <vt:lpwstr>_Toc256083768</vt:lpwstr>
      </vt:variant>
      <vt:variant>
        <vt:i4>1507387</vt:i4>
      </vt:variant>
      <vt:variant>
        <vt:i4>1565</vt:i4>
      </vt:variant>
      <vt:variant>
        <vt:i4>0</vt:i4>
      </vt:variant>
      <vt:variant>
        <vt:i4>5</vt:i4>
      </vt:variant>
      <vt:variant>
        <vt:lpwstr/>
      </vt:variant>
      <vt:variant>
        <vt:lpwstr>_Toc256083767</vt:lpwstr>
      </vt:variant>
      <vt:variant>
        <vt:i4>1507387</vt:i4>
      </vt:variant>
      <vt:variant>
        <vt:i4>1559</vt:i4>
      </vt:variant>
      <vt:variant>
        <vt:i4>0</vt:i4>
      </vt:variant>
      <vt:variant>
        <vt:i4>5</vt:i4>
      </vt:variant>
      <vt:variant>
        <vt:lpwstr/>
      </vt:variant>
      <vt:variant>
        <vt:lpwstr>_Toc256083766</vt:lpwstr>
      </vt:variant>
      <vt:variant>
        <vt:i4>1507387</vt:i4>
      </vt:variant>
      <vt:variant>
        <vt:i4>1553</vt:i4>
      </vt:variant>
      <vt:variant>
        <vt:i4>0</vt:i4>
      </vt:variant>
      <vt:variant>
        <vt:i4>5</vt:i4>
      </vt:variant>
      <vt:variant>
        <vt:lpwstr/>
      </vt:variant>
      <vt:variant>
        <vt:lpwstr>_Toc256083765</vt:lpwstr>
      </vt:variant>
      <vt:variant>
        <vt:i4>1507387</vt:i4>
      </vt:variant>
      <vt:variant>
        <vt:i4>1547</vt:i4>
      </vt:variant>
      <vt:variant>
        <vt:i4>0</vt:i4>
      </vt:variant>
      <vt:variant>
        <vt:i4>5</vt:i4>
      </vt:variant>
      <vt:variant>
        <vt:lpwstr/>
      </vt:variant>
      <vt:variant>
        <vt:lpwstr>_Toc256083764</vt:lpwstr>
      </vt:variant>
      <vt:variant>
        <vt:i4>1507387</vt:i4>
      </vt:variant>
      <vt:variant>
        <vt:i4>1541</vt:i4>
      </vt:variant>
      <vt:variant>
        <vt:i4>0</vt:i4>
      </vt:variant>
      <vt:variant>
        <vt:i4>5</vt:i4>
      </vt:variant>
      <vt:variant>
        <vt:lpwstr/>
      </vt:variant>
      <vt:variant>
        <vt:lpwstr>_Toc256083763</vt:lpwstr>
      </vt:variant>
      <vt:variant>
        <vt:i4>1507387</vt:i4>
      </vt:variant>
      <vt:variant>
        <vt:i4>1535</vt:i4>
      </vt:variant>
      <vt:variant>
        <vt:i4>0</vt:i4>
      </vt:variant>
      <vt:variant>
        <vt:i4>5</vt:i4>
      </vt:variant>
      <vt:variant>
        <vt:lpwstr/>
      </vt:variant>
      <vt:variant>
        <vt:lpwstr>_Toc256083762</vt:lpwstr>
      </vt:variant>
      <vt:variant>
        <vt:i4>1507387</vt:i4>
      </vt:variant>
      <vt:variant>
        <vt:i4>1529</vt:i4>
      </vt:variant>
      <vt:variant>
        <vt:i4>0</vt:i4>
      </vt:variant>
      <vt:variant>
        <vt:i4>5</vt:i4>
      </vt:variant>
      <vt:variant>
        <vt:lpwstr/>
      </vt:variant>
      <vt:variant>
        <vt:lpwstr>_Toc256083761</vt:lpwstr>
      </vt:variant>
      <vt:variant>
        <vt:i4>1507387</vt:i4>
      </vt:variant>
      <vt:variant>
        <vt:i4>1523</vt:i4>
      </vt:variant>
      <vt:variant>
        <vt:i4>0</vt:i4>
      </vt:variant>
      <vt:variant>
        <vt:i4>5</vt:i4>
      </vt:variant>
      <vt:variant>
        <vt:lpwstr/>
      </vt:variant>
      <vt:variant>
        <vt:lpwstr>_Toc256083760</vt:lpwstr>
      </vt:variant>
      <vt:variant>
        <vt:i4>1310779</vt:i4>
      </vt:variant>
      <vt:variant>
        <vt:i4>1517</vt:i4>
      </vt:variant>
      <vt:variant>
        <vt:i4>0</vt:i4>
      </vt:variant>
      <vt:variant>
        <vt:i4>5</vt:i4>
      </vt:variant>
      <vt:variant>
        <vt:lpwstr/>
      </vt:variant>
      <vt:variant>
        <vt:lpwstr>_Toc256083759</vt:lpwstr>
      </vt:variant>
      <vt:variant>
        <vt:i4>1310779</vt:i4>
      </vt:variant>
      <vt:variant>
        <vt:i4>1511</vt:i4>
      </vt:variant>
      <vt:variant>
        <vt:i4>0</vt:i4>
      </vt:variant>
      <vt:variant>
        <vt:i4>5</vt:i4>
      </vt:variant>
      <vt:variant>
        <vt:lpwstr/>
      </vt:variant>
      <vt:variant>
        <vt:lpwstr>_Toc256083758</vt:lpwstr>
      </vt:variant>
      <vt:variant>
        <vt:i4>1310779</vt:i4>
      </vt:variant>
      <vt:variant>
        <vt:i4>1505</vt:i4>
      </vt:variant>
      <vt:variant>
        <vt:i4>0</vt:i4>
      </vt:variant>
      <vt:variant>
        <vt:i4>5</vt:i4>
      </vt:variant>
      <vt:variant>
        <vt:lpwstr/>
      </vt:variant>
      <vt:variant>
        <vt:lpwstr>_Toc256083757</vt:lpwstr>
      </vt:variant>
      <vt:variant>
        <vt:i4>1310779</vt:i4>
      </vt:variant>
      <vt:variant>
        <vt:i4>1499</vt:i4>
      </vt:variant>
      <vt:variant>
        <vt:i4>0</vt:i4>
      </vt:variant>
      <vt:variant>
        <vt:i4>5</vt:i4>
      </vt:variant>
      <vt:variant>
        <vt:lpwstr/>
      </vt:variant>
      <vt:variant>
        <vt:lpwstr>_Toc256083756</vt:lpwstr>
      </vt:variant>
      <vt:variant>
        <vt:i4>1310779</vt:i4>
      </vt:variant>
      <vt:variant>
        <vt:i4>1493</vt:i4>
      </vt:variant>
      <vt:variant>
        <vt:i4>0</vt:i4>
      </vt:variant>
      <vt:variant>
        <vt:i4>5</vt:i4>
      </vt:variant>
      <vt:variant>
        <vt:lpwstr/>
      </vt:variant>
      <vt:variant>
        <vt:lpwstr>_Toc256083755</vt:lpwstr>
      </vt:variant>
      <vt:variant>
        <vt:i4>1310779</vt:i4>
      </vt:variant>
      <vt:variant>
        <vt:i4>1487</vt:i4>
      </vt:variant>
      <vt:variant>
        <vt:i4>0</vt:i4>
      </vt:variant>
      <vt:variant>
        <vt:i4>5</vt:i4>
      </vt:variant>
      <vt:variant>
        <vt:lpwstr/>
      </vt:variant>
      <vt:variant>
        <vt:lpwstr>_Toc256083754</vt:lpwstr>
      </vt:variant>
      <vt:variant>
        <vt:i4>1310779</vt:i4>
      </vt:variant>
      <vt:variant>
        <vt:i4>1481</vt:i4>
      </vt:variant>
      <vt:variant>
        <vt:i4>0</vt:i4>
      </vt:variant>
      <vt:variant>
        <vt:i4>5</vt:i4>
      </vt:variant>
      <vt:variant>
        <vt:lpwstr/>
      </vt:variant>
      <vt:variant>
        <vt:lpwstr>_Toc256083753</vt:lpwstr>
      </vt:variant>
      <vt:variant>
        <vt:i4>1310779</vt:i4>
      </vt:variant>
      <vt:variant>
        <vt:i4>1475</vt:i4>
      </vt:variant>
      <vt:variant>
        <vt:i4>0</vt:i4>
      </vt:variant>
      <vt:variant>
        <vt:i4>5</vt:i4>
      </vt:variant>
      <vt:variant>
        <vt:lpwstr/>
      </vt:variant>
      <vt:variant>
        <vt:lpwstr>_Toc256083752</vt:lpwstr>
      </vt:variant>
      <vt:variant>
        <vt:i4>1310779</vt:i4>
      </vt:variant>
      <vt:variant>
        <vt:i4>1469</vt:i4>
      </vt:variant>
      <vt:variant>
        <vt:i4>0</vt:i4>
      </vt:variant>
      <vt:variant>
        <vt:i4>5</vt:i4>
      </vt:variant>
      <vt:variant>
        <vt:lpwstr/>
      </vt:variant>
      <vt:variant>
        <vt:lpwstr>_Toc256083751</vt:lpwstr>
      </vt:variant>
      <vt:variant>
        <vt:i4>1310779</vt:i4>
      </vt:variant>
      <vt:variant>
        <vt:i4>1463</vt:i4>
      </vt:variant>
      <vt:variant>
        <vt:i4>0</vt:i4>
      </vt:variant>
      <vt:variant>
        <vt:i4>5</vt:i4>
      </vt:variant>
      <vt:variant>
        <vt:lpwstr/>
      </vt:variant>
      <vt:variant>
        <vt:lpwstr>_Toc256083750</vt:lpwstr>
      </vt:variant>
      <vt:variant>
        <vt:i4>1376315</vt:i4>
      </vt:variant>
      <vt:variant>
        <vt:i4>1457</vt:i4>
      </vt:variant>
      <vt:variant>
        <vt:i4>0</vt:i4>
      </vt:variant>
      <vt:variant>
        <vt:i4>5</vt:i4>
      </vt:variant>
      <vt:variant>
        <vt:lpwstr/>
      </vt:variant>
      <vt:variant>
        <vt:lpwstr>_Toc256083749</vt:lpwstr>
      </vt:variant>
      <vt:variant>
        <vt:i4>1376315</vt:i4>
      </vt:variant>
      <vt:variant>
        <vt:i4>1451</vt:i4>
      </vt:variant>
      <vt:variant>
        <vt:i4>0</vt:i4>
      </vt:variant>
      <vt:variant>
        <vt:i4>5</vt:i4>
      </vt:variant>
      <vt:variant>
        <vt:lpwstr/>
      </vt:variant>
      <vt:variant>
        <vt:lpwstr>_Toc256083748</vt:lpwstr>
      </vt:variant>
      <vt:variant>
        <vt:i4>1376315</vt:i4>
      </vt:variant>
      <vt:variant>
        <vt:i4>1445</vt:i4>
      </vt:variant>
      <vt:variant>
        <vt:i4>0</vt:i4>
      </vt:variant>
      <vt:variant>
        <vt:i4>5</vt:i4>
      </vt:variant>
      <vt:variant>
        <vt:lpwstr/>
      </vt:variant>
      <vt:variant>
        <vt:lpwstr>_Toc256083747</vt:lpwstr>
      </vt:variant>
      <vt:variant>
        <vt:i4>1376315</vt:i4>
      </vt:variant>
      <vt:variant>
        <vt:i4>1439</vt:i4>
      </vt:variant>
      <vt:variant>
        <vt:i4>0</vt:i4>
      </vt:variant>
      <vt:variant>
        <vt:i4>5</vt:i4>
      </vt:variant>
      <vt:variant>
        <vt:lpwstr/>
      </vt:variant>
      <vt:variant>
        <vt:lpwstr>_Toc256083746</vt:lpwstr>
      </vt:variant>
      <vt:variant>
        <vt:i4>1376315</vt:i4>
      </vt:variant>
      <vt:variant>
        <vt:i4>1433</vt:i4>
      </vt:variant>
      <vt:variant>
        <vt:i4>0</vt:i4>
      </vt:variant>
      <vt:variant>
        <vt:i4>5</vt:i4>
      </vt:variant>
      <vt:variant>
        <vt:lpwstr/>
      </vt:variant>
      <vt:variant>
        <vt:lpwstr>_Toc256083745</vt:lpwstr>
      </vt:variant>
      <vt:variant>
        <vt:i4>1376315</vt:i4>
      </vt:variant>
      <vt:variant>
        <vt:i4>1427</vt:i4>
      </vt:variant>
      <vt:variant>
        <vt:i4>0</vt:i4>
      </vt:variant>
      <vt:variant>
        <vt:i4>5</vt:i4>
      </vt:variant>
      <vt:variant>
        <vt:lpwstr/>
      </vt:variant>
      <vt:variant>
        <vt:lpwstr>_Toc256083744</vt:lpwstr>
      </vt:variant>
      <vt:variant>
        <vt:i4>1376315</vt:i4>
      </vt:variant>
      <vt:variant>
        <vt:i4>1421</vt:i4>
      </vt:variant>
      <vt:variant>
        <vt:i4>0</vt:i4>
      </vt:variant>
      <vt:variant>
        <vt:i4>5</vt:i4>
      </vt:variant>
      <vt:variant>
        <vt:lpwstr/>
      </vt:variant>
      <vt:variant>
        <vt:lpwstr>_Toc256083743</vt:lpwstr>
      </vt:variant>
      <vt:variant>
        <vt:i4>1376315</vt:i4>
      </vt:variant>
      <vt:variant>
        <vt:i4>1415</vt:i4>
      </vt:variant>
      <vt:variant>
        <vt:i4>0</vt:i4>
      </vt:variant>
      <vt:variant>
        <vt:i4>5</vt:i4>
      </vt:variant>
      <vt:variant>
        <vt:lpwstr/>
      </vt:variant>
      <vt:variant>
        <vt:lpwstr>_Toc256083742</vt:lpwstr>
      </vt:variant>
      <vt:variant>
        <vt:i4>1376315</vt:i4>
      </vt:variant>
      <vt:variant>
        <vt:i4>1409</vt:i4>
      </vt:variant>
      <vt:variant>
        <vt:i4>0</vt:i4>
      </vt:variant>
      <vt:variant>
        <vt:i4>5</vt:i4>
      </vt:variant>
      <vt:variant>
        <vt:lpwstr/>
      </vt:variant>
      <vt:variant>
        <vt:lpwstr>_Toc256083741</vt:lpwstr>
      </vt:variant>
      <vt:variant>
        <vt:i4>1376315</vt:i4>
      </vt:variant>
      <vt:variant>
        <vt:i4>1403</vt:i4>
      </vt:variant>
      <vt:variant>
        <vt:i4>0</vt:i4>
      </vt:variant>
      <vt:variant>
        <vt:i4>5</vt:i4>
      </vt:variant>
      <vt:variant>
        <vt:lpwstr/>
      </vt:variant>
      <vt:variant>
        <vt:lpwstr>_Toc256083740</vt:lpwstr>
      </vt:variant>
      <vt:variant>
        <vt:i4>1179707</vt:i4>
      </vt:variant>
      <vt:variant>
        <vt:i4>1397</vt:i4>
      </vt:variant>
      <vt:variant>
        <vt:i4>0</vt:i4>
      </vt:variant>
      <vt:variant>
        <vt:i4>5</vt:i4>
      </vt:variant>
      <vt:variant>
        <vt:lpwstr/>
      </vt:variant>
      <vt:variant>
        <vt:lpwstr>_Toc256083739</vt:lpwstr>
      </vt:variant>
      <vt:variant>
        <vt:i4>1179707</vt:i4>
      </vt:variant>
      <vt:variant>
        <vt:i4>1391</vt:i4>
      </vt:variant>
      <vt:variant>
        <vt:i4>0</vt:i4>
      </vt:variant>
      <vt:variant>
        <vt:i4>5</vt:i4>
      </vt:variant>
      <vt:variant>
        <vt:lpwstr/>
      </vt:variant>
      <vt:variant>
        <vt:lpwstr>_Toc256083738</vt:lpwstr>
      </vt:variant>
      <vt:variant>
        <vt:i4>1179707</vt:i4>
      </vt:variant>
      <vt:variant>
        <vt:i4>1385</vt:i4>
      </vt:variant>
      <vt:variant>
        <vt:i4>0</vt:i4>
      </vt:variant>
      <vt:variant>
        <vt:i4>5</vt:i4>
      </vt:variant>
      <vt:variant>
        <vt:lpwstr/>
      </vt:variant>
      <vt:variant>
        <vt:lpwstr>_Toc256083737</vt:lpwstr>
      </vt:variant>
      <vt:variant>
        <vt:i4>1179707</vt:i4>
      </vt:variant>
      <vt:variant>
        <vt:i4>1379</vt:i4>
      </vt:variant>
      <vt:variant>
        <vt:i4>0</vt:i4>
      </vt:variant>
      <vt:variant>
        <vt:i4>5</vt:i4>
      </vt:variant>
      <vt:variant>
        <vt:lpwstr/>
      </vt:variant>
      <vt:variant>
        <vt:lpwstr>_Toc256083736</vt:lpwstr>
      </vt:variant>
      <vt:variant>
        <vt:i4>1179707</vt:i4>
      </vt:variant>
      <vt:variant>
        <vt:i4>1373</vt:i4>
      </vt:variant>
      <vt:variant>
        <vt:i4>0</vt:i4>
      </vt:variant>
      <vt:variant>
        <vt:i4>5</vt:i4>
      </vt:variant>
      <vt:variant>
        <vt:lpwstr/>
      </vt:variant>
      <vt:variant>
        <vt:lpwstr>_Toc256083735</vt:lpwstr>
      </vt:variant>
      <vt:variant>
        <vt:i4>1179707</vt:i4>
      </vt:variant>
      <vt:variant>
        <vt:i4>1367</vt:i4>
      </vt:variant>
      <vt:variant>
        <vt:i4>0</vt:i4>
      </vt:variant>
      <vt:variant>
        <vt:i4>5</vt:i4>
      </vt:variant>
      <vt:variant>
        <vt:lpwstr/>
      </vt:variant>
      <vt:variant>
        <vt:lpwstr>_Toc256083734</vt:lpwstr>
      </vt:variant>
      <vt:variant>
        <vt:i4>1179707</vt:i4>
      </vt:variant>
      <vt:variant>
        <vt:i4>1361</vt:i4>
      </vt:variant>
      <vt:variant>
        <vt:i4>0</vt:i4>
      </vt:variant>
      <vt:variant>
        <vt:i4>5</vt:i4>
      </vt:variant>
      <vt:variant>
        <vt:lpwstr/>
      </vt:variant>
      <vt:variant>
        <vt:lpwstr>_Toc256083733</vt:lpwstr>
      </vt:variant>
      <vt:variant>
        <vt:i4>1179707</vt:i4>
      </vt:variant>
      <vt:variant>
        <vt:i4>1355</vt:i4>
      </vt:variant>
      <vt:variant>
        <vt:i4>0</vt:i4>
      </vt:variant>
      <vt:variant>
        <vt:i4>5</vt:i4>
      </vt:variant>
      <vt:variant>
        <vt:lpwstr/>
      </vt:variant>
      <vt:variant>
        <vt:lpwstr>_Toc256083732</vt:lpwstr>
      </vt:variant>
      <vt:variant>
        <vt:i4>1179707</vt:i4>
      </vt:variant>
      <vt:variant>
        <vt:i4>1349</vt:i4>
      </vt:variant>
      <vt:variant>
        <vt:i4>0</vt:i4>
      </vt:variant>
      <vt:variant>
        <vt:i4>5</vt:i4>
      </vt:variant>
      <vt:variant>
        <vt:lpwstr/>
      </vt:variant>
      <vt:variant>
        <vt:lpwstr>_Toc256083731</vt:lpwstr>
      </vt:variant>
      <vt:variant>
        <vt:i4>1179707</vt:i4>
      </vt:variant>
      <vt:variant>
        <vt:i4>1343</vt:i4>
      </vt:variant>
      <vt:variant>
        <vt:i4>0</vt:i4>
      </vt:variant>
      <vt:variant>
        <vt:i4>5</vt:i4>
      </vt:variant>
      <vt:variant>
        <vt:lpwstr/>
      </vt:variant>
      <vt:variant>
        <vt:lpwstr>_Toc256083730</vt:lpwstr>
      </vt:variant>
      <vt:variant>
        <vt:i4>1245243</vt:i4>
      </vt:variant>
      <vt:variant>
        <vt:i4>1337</vt:i4>
      </vt:variant>
      <vt:variant>
        <vt:i4>0</vt:i4>
      </vt:variant>
      <vt:variant>
        <vt:i4>5</vt:i4>
      </vt:variant>
      <vt:variant>
        <vt:lpwstr/>
      </vt:variant>
      <vt:variant>
        <vt:lpwstr>_Toc256083729</vt:lpwstr>
      </vt:variant>
      <vt:variant>
        <vt:i4>1245243</vt:i4>
      </vt:variant>
      <vt:variant>
        <vt:i4>1331</vt:i4>
      </vt:variant>
      <vt:variant>
        <vt:i4>0</vt:i4>
      </vt:variant>
      <vt:variant>
        <vt:i4>5</vt:i4>
      </vt:variant>
      <vt:variant>
        <vt:lpwstr/>
      </vt:variant>
      <vt:variant>
        <vt:lpwstr>_Toc256083728</vt:lpwstr>
      </vt:variant>
      <vt:variant>
        <vt:i4>1245243</vt:i4>
      </vt:variant>
      <vt:variant>
        <vt:i4>1325</vt:i4>
      </vt:variant>
      <vt:variant>
        <vt:i4>0</vt:i4>
      </vt:variant>
      <vt:variant>
        <vt:i4>5</vt:i4>
      </vt:variant>
      <vt:variant>
        <vt:lpwstr/>
      </vt:variant>
      <vt:variant>
        <vt:lpwstr>_Toc256083727</vt:lpwstr>
      </vt:variant>
      <vt:variant>
        <vt:i4>1245243</vt:i4>
      </vt:variant>
      <vt:variant>
        <vt:i4>1319</vt:i4>
      </vt:variant>
      <vt:variant>
        <vt:i4>0</vt:i4>
      </vt:variant>
      <vt:variant>
        <vt:i4>5</vt:i4>
      </vt:variant>
      <vt:variant>
        <vt:lpwstr/>
      </vt:variant>
      <vt:variant>
        <vt:lpwstr>_Toc256083726</vt:lpwstr>
      </vt:variant>
      <vt:variant>
        <vt:i4>1245243</vt:i4>
      </vt:variant>
      <vt:variant>
        <vt:i4>1313</vt:i4>
      </vt:variant>
      <vt:variant>
        <vt:i4>0</vt:i4>
      </vt:variant>
      <vt:variant>
        <vt:i4>5</vt:i4>
      </vt:variant>
      <vt:variant>
        <vt:lpwstr/>
      </vt:variant>
      <vt:variant>
        <vt:lpwstr>_Toc256083725</vt:lpwstr>
      </vt:variant>
      <vt:variant>
        <vt:i4>1245243</vt:i4>
      </vt:variant>
      <vt:variant>
        <vt:i4>1307</vt:i4>
      </vt:variant>
      <vt:variant>
        <vt:i4>0</vt:i4>
      </vt:variant>
      <vt:variant>
        <vt:i4>5</vt:i4>
      </vt:variant>
      <vt:variant>
        <vt:lpwstr/>
      </vt:variant>
      <vt:variant>
        <vt:lpwstr>_Toc256083724</vt:lpwstr>
      </vt:variant>
      <vt:variant>
        <vt:i4>1245243</vt:i4>
      </vt:variant>
      <vt:variant>
        <vt:i4>1301</vt:i4>
      </vt:variant>
      <vt:variant>
        <vt:i4>0</vt:i4>
      </vt:variant>
      <vt:variant>
        <vt:i4>5</vt:i4>
      </vt:variant>
      <vt:variant>
        <vt:lpwstr/>
      </vt:variant>
      <vt:variant>
        <vt:lpwstr>_Toc256083723</vt:lpwstr>
      </vt:variant>
      <vt:variant>
        <vt:i4>1245243</vt:i4>
      </vt:variant>
      <vt:variant>
        <vt:i4>1295</vt:i4>
      </vt:variant>
      <vt:variant>
        <vt:i4>0</vt:i4>
      </vt:variant>
      <vt:variant>
        <vt:i4>5</vt:i4>
      </vt:variant>
      <vt:variant>
        <vt:lpwstr/>
      </vt:variant>
      <vt:variant>
        <vt:lpwstr>_Toc256083722</vt:lpwstr>
      </vt:variant>
      <vt:variant>
        <vt:i4>1245243</vt:i4>
      </vt:variant>
      <vt:variant>
        <vt:i4>1289</vt:i4>
      </vt:variant>
      <vt:variant>
        <vt:i4>0</vt:i4>
      </vt:variant>
      <vt:variant>
        <vt:i4>5</vt:i4>
      </vt:variant>
      <vt:variant>
        <vt:lpwstr/>
      </vt:variant>
      <vt:variant>
        <vt:lpwstr>_Toc256083721</vt:lpwstr>
      </vt:variant>
      <vt:variant>
        <vt:i4>1245243</vt:i4>
      </vt:variant>
      <vt:variant>
        <vt:i4>1283</vt:i4>
      </vt:variant>
      <vt:variant>
        <vt:i4>0</vt:i4>
      </vt:variant>
      <vt:variant>
        <vt:i4>5</vt:i4>
      </vt:variant>
      <vt:variant>
        <vt:lpwstr/>
      </vt:variant>
      <vt:variant>
        <vt:lpwstr>_Toc256083720</vt:lpwstr>
      </vt:variant>
      <vt:variant>
        <vt:i4>1048635</vt:i4>
      </vt:variant>
      <vt:variant>
        <vt:i4>1277</vt:i4>
      </vt:variant>
      <vt:variant>
        <vt:i4>0</vt:i4>
      </vt:variant>
      <vt:variant>
        <vt:i4>5</vt:i4>
      </vt:variant>
      <vt:variant>
        <vt:lpwstr/>
      </vt:variant>
      <vt:variant>
        <vt:lpwstr>_Toc256083719</vt:lpwstr>
      </vt:variant>
      <vt:variant>
        <vt:i4>1048635</vt:i4>
      </vt:variant>
      <vt:variant>
        <vt:i4>1271</vt:i4>
      </vt:variant>
      <vt:variant>
        <vt:i4>0</vt:i4>
      </vt:variant>
      <vt:variant>
        <vt:i4>5</vt:i4>
      </vt:variant>
      <vt:variant>
        <vt:lpwstr/>
      </vt:variant>
      <vt:variant>
        <vt:lpwstr>_Toc256083718</vt:lpwstr>
      </vt:variant>
      <vt:variant>
        <vt:i4>1048635</vt:i4>
      </vt:variant>
      <vt:variant>
        <vt:i4>1265</vt:i4>
      </vt:variant>
      <vt:variant>
        <vt:i4>0</vt:i4>
      </vt:variant>
      <vt:variant>
        <vt:i4>5</vt:i4>
      </vt:variant>
      <vt:variant>
        <vt:lpwstr/>
      </vt:variant>
      <vt:variant>
        <vt:lpwstr>_Toc256083717</vt:lpwstr>
      </vt:variant>
      <vt:variant>
        <vt:i4>1048635</vt:i4>
      </vt:variant>
      <vt:variant>
        <vt:i4>1259</vt:i4>
      </vt:variant>
      <vt:variant>
        <vt:i4>0</vt:i4>
      </vt:variant>
      <vt:variant>
        <vt:i4>5</vt:i4>
      </vt:variant>
      <vt:variant>
        <vt:lpwstr/>
      </vt:variant>
      <vt:variant>
        <vt:lpwstr>_Toc256083716</vt:lpwstr>
      </vt:variant>
      <vt:variant>
        <vt:i4>1048635</vt:i4>
      </vt:variant>
      <vt:variant>
        <vt:i4>1253</vt:i4>
      </vt:variant>
      <vt:variant>
        <vt:i4>0</vt:i4>
      </vt:variant>
      <vt:variant>
        <vt:i4>5</vt:i4>
      </vt:variant>
      <vt:variant>
        <vt:lpwstr/>
      </vt:variant>
      <vt:variant>
        <vt:lpwstr>_Toc256083715</vt:lpwstr>
      </vt:variant>
      <vt:variant>
        <vt:i4>1048635</vt:i4>
      </vt:variant>
      <vt:variant>
        <vt:i4>1247</vt:i4>
      </vt:variant>
      <vt:variant>
        <vt:i4>0</vt:i4>
      </vt:variant>
      <vt:variant>
        <vt:i4>5</vt:i4>
      </vt:variant>
      <vt:variant>
        <vt:lpwstr/>
      </vt:variant>
      <vt:variant>
        <vt:lpwstr>_Toc256083714</vt:lpwstr>
      </vt:variant>
      <vt:variant>
        <vt:i4>1048635</vt:i4>
      </vt:variant>
      <vt:variant>
        <vt:i4>1241</vt:i4>
      </vt:variant>
      <vt:variant>
        <vt:i4>0</vt:i4>
      </vt:variant>
      <vt:variant>
        <vt:i4>5</vt:i4>
      </vt:variant>
      <vt:variant>
        <vt:lpwstr/>
      </vt:variant>
      <vt:variant>
        <vt:lpwstr>_Toc256083713</vt:lpwstr>
      </vt:variant>
      <vt:variant>
        <vt:i4>1048635</vt:i4>
      </vt:variant>
      <vt:variant>
        <vt:i4>1235</vt:i4>
      </vt:variant>
      <vt:variant>
        <vt:i4>0</vt:i4>
      </vt:variant>
      <vt:variant>
        <vt:i4>5</vt:i4>
      </vt:variant>
      <vt:variant>
        <vt:lpwstr/>
      </vt:variant>
      <vt:variant>
        <vt:lpwstr>_Toc256083712</vt:lpwstr>
      </vt:variant>
      <vt:variant>
        <vt:i4>1048635</vt:i4>
      </vt:variant>
      <vt:variant>
        <vt:i4>1229</vt:i4>
      </vt:variant>
      <vt:variant>
        <vt:i4>0</vt:i4>
      </vt:variant>
      <vt:variant>
        <vt:i4>5</vt:i4>
      </vt:variant>
      <vt:variant>
        <vt:lpwstr/>
      </vt:variant>
      <vt:variant>
        <vt:lpwstr>_Toc256083711</vt:lpwstr>
      </vt:variant>
      <vt:variant>
        <vt:i4>1048635</vt:i4>
      </vt:variant>
      <vt:variant>
        <vt:i4>1223</vt:i4>
      </vt:variant>
      <vt:variant>
        <vt:i4>0</vt:i4>
      </vt:variant>
      <vt:variant>
        <vt:i4>5</vt:i4>
      </vt:variant>
      <vt:variant>
        <vt:lpwstr/>
      </vt:variant>
      <vt:variant>
        <vt:lpwstr>_Toc256083710</vt:lpwstr>
      </vt:variant>
      <vt:variant>
        <vt:i4>1114171</vt:i4>
      </vt:variant>
      <vt:variant>
        <vt:i4>1217</vt:i4>
      </vt:variant>
      <vt:variant>
        <vt:i4>0</vt:i4>
      </vt:variant>
      <vt:variant>
        <vt:i4>5</vt:i4>
      </vt:variant>
      <vt:variant>
        <vt:lpwstr/>
      </vt:variant>
      <vt:variant>
        <vt:lpwstr>_Toc256083709</vt:lpwstr>
      </vt:variant>
      <vt:variant>
        <vt:i4>1114171</vt:i4>
      </vt:variant>
      <vt:variant>
        <vt:i4>1211</vt:i4>
      </vt:variant>
      <vt:variant>
        <vt:i4>0</vt:i4>
      </vt:variant>
      <vt:variant>
        <vt:i4>5</vt:i4>
      </vt:variant>
      <vt:variant>
        <vt:lpwstr/>
      </vt:variant>
      <vt:variant>
        <vt:lpwstr>_Toc256083708</vt:lpwstr>
      </vt:variant>
      <vt:variant>
        <vt:i4>1114171</vt:i4>
      </vt:variant>
      <vt:variant>
        <vt:i4>1205</vt:i4>
      </vt:variant>
      <vt:variant>
        <vt:i4>0</vt:i4>
      </vt:variant>
      <vt:variant>
        <vt:i4>5</vt:i4>
      </vt:variant>
      <vt:variant>
        <vt:lpwstr/>
      </vt:variant>
      <vt:variant>
        <vt:lpwstr>_Toc256083707</vt:lpwstr>
      </vt:variant>
      <vt:variant>
        <vt:i4>1114171</vt:i4>
      </vt:variant>
      <vt:variant>
        <vt:i4>1199</vt:i4>
      </vt:variant>
      <vt:variant>
        <vt:i4>0</vt:i4>
      </vt:variant>
      <vt:variant>
        <vt:i4>5</vt:i4>
      </vt:variant>
      <vt:variant>
        <vt:lpwstr/>
      </vt:variant>
      <vt:variant>
        <vt:lpwstr>_Toc256083706</vt:lpwstr>
      </vt:variant>
      <vt:variant>
        <vt:i4>1114171</vt:i4>
      </vt:variant>
      <vt:variant>
        <vt:i4>1193</vt:i4>
      </vt:variant>
      <vt:variant>
        <vt:i4>0</vt:i4>
      </vt:variant>
      <vt:variant>
        <vt:i4>5</vt:i4>
      </vt:variant>
      <vt:variant>
        <vt:lpwstr/>
      </vt:variant>
      <vt:variant>
        <vt:lpwstr>_Toc256083705</vt:lpwstr>
      </vt:variant>
      <vt:variant>
        <vt:i4>1114171</vt:i4>
      </vt:variant>
      <vt:variant>
        <vt:i4>1187</vt:i4>
      </vt:variant>
      <vt:variant>
        <vt:i4>0</vt:i4>
      </vt:variant>
      <vt:variant>
        <vt:i4>5</vt:i4>
      </vt:variant>
      <vt:variant>
        <vt:lpwstr/>
      </vt:variant>
      <vt:variant>
        <vt:lpwstr>_Toc256083704</vt:lpwstr>
      </vt:variant>
      <vt:variant>
        <vt:i4>1114171</vt:i4>
      </vt:variant>
      <vt:variant>
        <vt:i4>1181</vt:i4>
      </vt:variant>
      <vt:variant>
        <vt:i4>0</vt:i4>
      </vt:variant>
      <vt:variant>
        <vt:i4>5</vt:i4>
      </vt:variant>
      <vt:variant>
        <vt:lpwstr/>
      </vt:variant>
      <vt:variant>
        <vt:lpwstr>_Toc256083703</vt:lpwstr>
      </vt:variant>
      <vt:variant>
        <vt:i4>1114171</vt:i4>
      </vt:variant>
      <vt:variant>
        <vt:i4>1175</vt:i4>
      </vt:variant>
      <vt:variant>
        <vt:i4>0</vt:i4>
      </vt:variant>
      <vt:variant>
        <vt:i4>5</vt:i4>
      </vt:variant>
      <vt:variant>
        <vt:lpwstr/>
      </vt:variant>
      <vt:variant>
        <vt:lpwstr>_Toc256083702</vt:lpwstr>
      </vt:variant>
      <vt:variant>
        <vt:i4>1114171</vt:i4>
      </vt:variant>
      <vt:variant>
        <vt:i4>1169</vt:i4>
      </vt:variant>
      <vt:variant>
        <vt:i4>0</vt:i4>
      </vt:variant>
      <vt:variant>
        <vt:i4>5</vt:i4>
      </vt:variant>
      <vt:variant>
        <vt:lpwstr/>
      </vt:variant>
      <vt:variant>
        <vt:lpwstr>_Toc256083701</vt:lpwstr>
      </vt:variant>
      <vt:variant>
        <vt:i4>1114171</vt:i4>
      </vt:variant>
      <vt:variant>
        <vt:i4>1163</vt:i4>
      </vt:variant>
      <vt:variant>
        <vt:i4>0</vt:i4>
      </vt:variant>
      <vt:variant>
        <vt:i4>5</vt:i4>
      </vt:variant>
      <vt:variant>
        <vt:lpwstr/>
      </vt:variant>
      <vt:variant>
        <vt:lpwstr>_Toc256083700</vt:lpwstr>
      </vt:variant>
      <vt:variant>
        <vt:i4>1572922</vt:i4>
      </vt:variant>
      <vt:variant>
        <vt:i4>1157</vt:i4>
      </vt:variant>
      <vt:variant>
        <vt:i4>0</vt:i4>
      </vt:variant>
      <vt:variant>
        <vt:i4>5</vt:i4>
      </vt:variant>
      <vt:variant>
        <vt:lpwstr/>
      </vt:variant>
      <vt:variant>
        <vt:lpwstr>_Toc256083699</vt:lpwstr>
      </vt:variant>
      <vt:variant>
        <vt:i4>1572922</vt:i4>
      </vt:variant>
      <vt:variant>
        <vt:i4>1151</vt:i4>
      </vt:variant>
      <vt:variant>
        <vt:i4>0</vt:i4>
      </vt:variant>
      <vt:variant>
        <vt:i4>5</vt:i4>
      </vt:variant>
      <vt:variant>
        <vt:lpwstr/>
      </vt:variant>
      <vt:variant>
        <vt:lpwstr>_Toc256083698</vt:lpwstr>
      </vt:variant>
      <vt:variant>
        <vt:i4>1572922</vt:i4>
      </vt:variant>
      <vt:variant>
        <vt:i4>1145</vt:i4>
      </vt:variant>
      <vt:variant>
        <vt:i4>0</vt:i4>
      </vt:variant>
      <vt:variant>
        <vt:i4>5</vt:i4>
      </vt:variant>
      <vt:variant>
        <vt:lpwstr/>
      </vt:variant>
      <vt:variant>
        <vt:lpwstr>_Toc256083697</vt:lpwstr>
      </vt:variant>
      <vt:variant>
        <vt:i4>1572922</vt:i4>
      </vt:variant>
      <vt:variant>
        <vt:i4>1139</vt:i4>
      </vt:variant>
      <vt:variant>
        <vt:i4>0</vt:i4>
      </vt:variant>
      <vt:variant>
        <vt:i4>5</vt:i4>
      </vt:variant>
      <vt:variant>
        <vt:lpwstr/>
      </vt:variant>
      <vt:variant>
        <vt:lpwstr>_Toc256083696</vt:lpwstr>
      </vt:variant>
      <vt:variant>
        <vt:i4>1572922</vt:i4>
      </vt:variant>
      <vt:variant>
        <vt:i4>1133</vt:i4>
      </vt:variant>
      <vt:variant>
        <vt:i4>0</vt:i4>
      </vt:variant>
      <vt:variant>
        <vt:i4>5</vt:i4>
      </vt:variant>
      <vt:variant>
        <vt:lpwstr/>
      </vt:variant>
      <vt:variant>
        <vt:lpwstr>_Toc256083695</vt:lpwstr>
      </vt:variant>
      <vt:variant>
        <vt:i4>6488080</vt:i4>
      </vt:variant>
      <vt:variant>
        <vt:i4>1029</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933</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5177406</vt:i4>
      </vt:variant>
      <vt:variant>
        <vt:i4>921</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5177406</vt:i4>
      </vt:variant>
      <vt:variant>
        <vt:i4>876</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6488080</vt:i4>
      </vt:variant>
      <vt:variant>
        <vt:i4>861</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858</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855</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852</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849</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7667790</vt:i4>
      </vt:variant>
      <vt:variant>
        <vt:i4>846</vt:i4>
      </vt:variant>
      <vt:variant>
        <vt:i4>0</vt:i4>
      </vt:variant>
      <vt:variant>
        <vt:i4>5</vt:i4>
      </vt:variant>
      <vt:variant>
        <vt:lpwstr>http://moss.ger.ith.intel.com/sites/Rainbow_Peak/Architecture/System/Forms/AllItems.aspx?RootFolder=%2fsites%2fRainbow%5fPeak%2fArchitecture%2fSystem%2fSASs&amp;FolderCTID=&amp;View=%7b9A4BD0BB%2d507B%2d4593%2dAED5%2d0A943042BC88%7d</vt:lpwstr>
      </vt:variant>
      <vt:variant>
        <vt:lpwstr/>
      </vt:variant>
      <vt:variant>
        <vt:i4>6488080</vt:i4>
      </vt:variant>
      <vt:variant>
        <vt:i4>843</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1769529</vt:i4>
      </vt:variant>
      <vt:variant>
        <vt:i4>821</vt:i4>
      </vt:variant>
      <vt:variant>
        <vt:i4>0</vt:i4>
      </vt:variant>
      <vt:variant>
        <vt:i4>5</vt:i4>
      </vt:variant>
      <vt:variant>
        <vt:lpwstr/>
      </vt:variant>
      <vt:variant>
        <vt:lpwstr>_Toc252888194</vt:lpwstr>
      </vt:variant>
      <vt:variant>
        <vt:i4>1769529</vt:i4>
      </vt:variant>
      <vt:variant>
        <vt:i4>815</vt:i4>
      </vt:variant>
      <vt:variant>
        <vt:i4>0</vt:i4>
      </vt:variant>
      <vt:variant>
        <vt:i4>5</vt:i4>
      </vt:variant>
      <vt:variant>
        <vt:lpwstr/>
      </vt:variant>
      <vt:variant>
        <vt:lpwstr>_Toc252888193</vt:lpwstr>
      </vt:variant>
      <vt:variant>
        <vt:i4>1769529</vt:i4>
      </vt:variant>
      <vt:variant>
        <vt:i4>809</vt:i4>
      </vt:variant>
      <vt:variant>
        <vt:i4>0</vt:i4>
      </vt:variant>
      <vt:variant>
        <vt:i4>5</vt:i4>
      </vt:variant>
      <vt:variant>
        <vt:lpwstr/>
      </vt:variant>
      <vt:variant>
        <vt:lpwstr>_Toc252888192</vt:lpwstr>
      </vt:variant>
      <vt:variant>
        <vt:i4>1769529</vt:i4>
      </vt:variant>
      <vt:variant>
        <vt:i4>803</vt:i4>
      </vt:variant>
      <vt:variant>
        <vt:i4>0</vt:i4>
      </vt:variant>
      <vt:variant>
        <vt:i4>5</vt:i4>
      </vt:variant>
      <vt:variant>
        <vt:lpwstr/>
      </vt:variant>
      <vt:variant>
        <vt:lpwstr>_Toc252888191</vt:lpwstr>
      </vt:variant>
      <vt:variant>
        <vt:i4>1769529</vt:i4>
      </vt:variant>
      <vt:variant>
        <vt:i4>797</vt:i4>
      </vt:variant>
      <vt:variant>
        <vt:i4>0</vt:i4>
      </vt:variant>
      <vt:variant>
        <vt:i4>5</vt:i4>
      </vt:variant>
      <vt:variant>
        <vt:lpwstr/>
      </vt:variant>
      <vt:variant>
        <vt:lpwstr>_Toc252888190</vt:lpwstr>
      </vt:variant>
      <vt:variant>
        <vt:i4>1703993</vt:i4>
      </vt:variant>
      <vt:variant>
        <vt:i4>791</vt:i4>
      </vt:variant>
      <vt:variant>
        <vt:i4>0</vt:i4>
      </vt:variant>
      <vt:variant>
        <vt:i4>5</vt:i4>
      </vt:variant>
      <vt:variant>
        <vt:lpwstr/>
      </vt:variant>
      <vt:variant>
        <vt:lpwstr>_Toc252888189</vt:lpwstr>
      </vt:variant>
      <vt:variant>
        <vt:i4>1703993</vt:i4>
      </vt:variant>
      <vt:variant>
        <vt:i4>785</vt:i4>
      </vt:variant>
      <vt:variant>
        <vt:i4>0</vt:i4>
      </vt:variant>
      <vt:variant>
        <vt:i4>5</vt:i4>
      </vt:variant>
      <vt:variant>
        <vt:lpwstr/>
      </vt:variant>
      <vt:variant>
        <vt:lpwstr>_Toc252888188</vt:lpwstr>
      </vt:variant>
      <vt:variant>
        <vt:i4>1703993</vt:i4>
      </vt:variant>
      <vt:variant>
        <vt:i4>779</vt:i4>
      </vt:variant>
      <vt:variant>
        <vt:i4>0</vt:i4>
      </vt:variant>
      <vt:variant>
        <vt:i4>5</vt:i4>
      </vt:variant>
      <vt:variant>
        <vt:lpwstr/>
      </vt:variant>
      <vt:variant>
        <vt:lpwstr>_Toc252888187</vt:lpwstr>
      </vt:variant>
      <vt:variant>
        <vt:i4>1703993</vt:i4>
      </vt:variant>
      <vt:variant>
        <vt:i4>773</vt:i4>
      </vt:variant>
      <vt:variant>
        <vt:i4>0</vt:i4>
      </vt:variant>
      <vt:variant>
        <vt:i4>5</vt:i4>
      </vt:variant>
      <vt:variant>
        <vt:lpwstr/>
      </vt:variant>
      <vt:variant>
        <vt:lpwstr>_Toc252888186</vt:lpwstr>
      </vt:variant>
      <vt:variant>
        <vt:i4>1703993</vt:i4>
      </vt:variant>
      <vt:variant>
        <vt:i4>767</vt:i4>
      </vt:variant>
      <vt:variant>
        <vt:i4>0</vt:i4>
      </vt:variant>
      <vt:variant>
        <vt:i4>5</vt:i4>
      </vt:variant>
      <vt:variant>
        <vt:lpwstr/>
      </vt:variant>
      <vt:variant>
        <vt:lpwstr>_Toc252888185</vt:lpwstr>
      </vt:variant>
      <vt:variant>
        <vt:i4>1703993</vt:i4>
      </vt:variant>
      <vt:variant>
        <vt:i4>761</vt:i4>
      </vt:variant>
      <vt:variant>
        <vt:i4>0</vt:i4>
      </vt:variant>
      <vt:variant>
        <vt:i4>5</vt:i4>
      </vt:variant>
      <vt:variant>
        <vt:lpwstr/>
      </vt:variant>
      <vt:variant>
        <vt:lpwstr>_Toc252888184</vt:lpwstr>
      </vt:variant>
      <vt:variant>
        <vt:i4>1703993</vt:i4>
      </vt:variant>
      <vt:variant>
        <vt:i4>755</vt:i4>
      </vt:variant>
      <vt:variant>
        <vt:i4>0</vt:i4>
      </vt:variant>
      <vt:variant>
        <vt:i4>5</vt:i4>
      </vt:variant>
      <vt:variant>
        <vt:lpwstr/>
      </vt:variant>
      <vt:variant>
        <vt:lpwstr>_Toc252888183</vt:lpwstr>
      </vt:variant>
      <vt:variant>
        <vt:i4>1703993</vt:i4>
      </vt:variant>
      <vt:variant>
        <vt:i4>749</vt:i4>
      </vt:variant>
      <vt:variant>
        <vt:i4>0</vt:i4>
      </vt:variant>
      <vt:variant>
        <vt:i4>5</vt:i4>
      </vt:variant>
      <vt:variant>
        <vt:lpwstr/>
      </vt:variant>
      <vt:variant>
        <vt:lpwstr>_Toc252888182</vt:lpwstr>
      </vt:variant>
      <vt:variant>
        <vt:i4>1703993</vt:i4>
      </vt:variant>
      <vt:variant>
        <vt:i4>743</vt:i4>
      </vt:variant>
      <vt:variant>
        <vt:i4>0</vt:i4>
      </vt:variant>
      <vt:variant>
        <vt:i4>5</vt:i4>
      </vt:variant>
      <vt:variant>
        <vt:lpwstr/>
      </vt:variant>
      <vt:variant>
        <vt:lpwstr>_Toc252888181</vt:lpwstr>
      </vt:variant>
      <vt:variant>
        <vt:i4>1703993</vt:i4>
      </vt:variant>
      <vt:variant>
        <vt:i4>737</vt:i4>
      </vt:variant>
      <vt:variant>
        <vt:i4>0</vt:i4>
      </vt:variant>
      <vt:variant>
        <vt:i4>5</vt:i4>
      </vt:variant>
      <vt:variant>
        <vt:lpwstr/>
      </vt:variant>
      <vt:variant>
        <vt:lpwstr>_Toc252888180</vt:lpwstr>
      </vt:variant>
      <vt:variant>
        <vt:i4>1376313</vt:i4>
      </vt:variant>
      <vt:variant>
        <vt:i4>731</vt:i4>
      </vt:variant>
      <vt:variant>
        <vt:i4>0</vt:i4>
      </vt:variant>
      <vt:variant>
        <vt:i4>5</vt:i4>
      </vt:variant>
      <vt:variant>
        <vt:lpwstr/>
      </vt:variant>
      <vt:variant>
        <vt:lpwstr>_Toc252888179</vt:lpwstr>
      </vt:variant>
      <vt:variant>
        <vt:i4>1179705</vt:i4>
      </vt:variant>
      <vt:variant>
        <vt:i4>722</vt:i4>
      </vt:variant>
      <vt:variant>
        <vt:i4>0</vt:i4>
      </vt:variant>
      <vt:variant>
        <vt:i4>5</vt:i4>
      </vt:variant>
      <vt:variant>
        <vt:lpwstr/>
      </vt:variant>
      <vt:variant>
        <vt:lpwstr>_Toc252888100</vt:lpwstr>
      </vt:variant>
      <vt:variant>
        <vt:i4>1769528</vt:i4>
      </vt:variant>
      <vt:variant>
        <vt:i4>716</vt:i4>
      </vt:variant>
      <vt:variant>
        <vt:i4>0</vt:i4>
      </vt:variant>
      <vt:variant>
        <vt:i4>5</vt:i4>
      </vt:variant>
      <vt:variant>
        <vt:lpwstr/>
      </vt:variant>
      <vt:variant>
        <vt:lpwstr>_Toc252888099</vt:lpwstr>
      </vt:variant>
      <vt:variant>
        <vt:i4>1769528</vt:i4>
      </vt:variant>
      <vt:variant>
        <vt:i4>710</vt:i4>
      </vt:variant>
      <vt:variant>
        <vt:i4>0</vt:i4>
      </vt:variant>
      <vt:variant>
        <vt:i4>5</vt:i4>
      </vt:variant>
      <vt:variant>
        <vt:lpwstr/>
      </vt:variant>
      <vt:variant>
        <vt:lpwstr>_Toc252888098</vt:lpwstr>
      </vt:variant>
      <vt:variant>
        <vt:i4>1769528</vt:i4>
      </vt:variant>
      <vt:variant>
        <vt:i4>704</vt:i4>
      </vt:variant>
      <vt:variant>
        <vt:i4>0</vt:i4>
      </vt:variant>
      <vt:variant>
        <vt:i4>5</vt:i4>
      </vt:variant>
      <vt:variant>
        <vt:lpwstr/>
      </vt:variant>
      <vt:variant>
        <vt:lpwstr>_Toc252888097</vt:lpwstr>
      </vt:variant>
      <vt:variant>
        <vt:i4>1769528</vt:i4>
      </vt:variant>
      <vt:variant>
        <vt:i4>698</vt:i4>
      </vt:variant>
      <vt:variant>
        <vt:i4>0</vt:i4>
      </vt:variant>
      <vt:variant>
        <vt:i4>5</vt:i4>
      </vt:variant>
      <vt:variant>
        <vt:lpwstr/>
      </vt:variant>
      <vt:variant>
        <vt:lpwstr>_Toc252888096</vt:lpwstr>
      </vt:variant>
      <vt:variant>
        <vt:i4>1769528</vt:i4>
      </vt:variant>
      <vt:variant>
        <vt:i4>692</vt:i4>
      </vt:variant>
      <vt:variant>
        <vt:i4>0</vt:i4>
      </vt:variant>
      <vt:variant>
        <vt:i4>5</vt:i4>
      </vt:variant>
      <vt:variant>
        <vt:lpwstr/>
      </vt:variant>
      <vt:variant>
        <vt:lpwstr>_Toc252888095</vt:lpwstr>
      </vt:variant>
      <vt:variant>
        <vt:i4>1769528</vt:i4>
      </vt:variant>
      <vt:variant>
        <vt:i4>686</vt:i4>
      </vt:variant>
      <vt:variant>
        <vt:i4>0</vt:i4>
      </vt:variant>
      <vt:variant>
        <vt:i4>5</vt:i4>
      </vt:variant>
      <vt:variant>
        <vt:lpwstr/>
      </vt:variant>
      <vt:variant>
        <vt:lpwstr>_Toc252888094</vt:lpwstr>
      </vt:variant>
      <vt:variant>
        <vt:i4>1769528</vt:i4>
      </vt:variant>
      <vt:variant>
        <vt:i4>680</vt:i4>
      </vt:variant>
      <vt:variant>
        <vt:i4>0</vt:i4>
      </vt:variant>
      <vt:variant>
        <vt:i4>5</vt:i4>
      </vt:variant>
      <vt:variant>
        <vt:lpwstr/>
      </vt:variant>
      <vt:variant>
        <vt:lpwstr>_Toc252888093</vt:lpwstr>
      </vt:variant>
      <vt:variant>
        <vt:i4>1769528</vt:i4>
      </vt:variant>
      <vt:variant>
        <vt:i4>674</vt:i4>
      </vt:variant>
      <vt:variant>
        <vt:i4>0</vt:i4>
      </vt:variant>
      <vt:variant>
        <vt:i4>5</vt:i4>
      </vt:variant>
      <vt:variant>
        <vt:lpwstr/>
      </vt:variant>
      <vt:variant>
        <vt:lpwstr>_Toc252888092</vt:lpwstr>
      </vt:variant>
      <vt:variant>
        <vt:i4>1769528</vt:i4>
      </vt:variant>
      <vt:variant>
        <vt:i4>668</vt:i4>
      </vt:variant>
      <vt:variant>
        <vt:i4>0</vt:i4>
      </vt:variant>
      <vt:variant>
        <vt:i4>5</vt:i4>
      </vt:variant>
      <vt:variant>
        <vt:lpwstr/>
      </vt:variant>
      <vt:variant>
        <vt:lpwstr>_Toc252888091</vt:lpwstr>
      </vt:variant>
      <vt:variant>
        <vt:i4>1769528</vt:i4>
      </vt:variant>
      <vt:variant>
        <vt:i4>662</vt:i4>
      </vt:variant>
      <vt:variant>
        <vt:i4>0</vt:i4>
      </vt:variant>
      <vt:variant>
        <vt:i4>5</vt:i4>
      </vt:variant>
      <vt:variant>
        <vt:lpwstr/>
      </vt:variant>
      <vt:variant>
        <vt:lpwstr>_Toc252888090</vt:lpwstr>
      </vt:variant>
      <vt:variant>
        <vt:i4>1703992</vt:i4>
      </vt:variant>
      <vt:variant>
        <vt:i4>656</vt:i4>
      </vt:variant>
      <vt:variant>
        <vt:i4>0</vt:i4>
      </vt:variant>
      <vt:variant>
        <vt:i4>5</vt:i4>
      </vt:variant>
      <vt:variant>
        <vt:lpwstr/>
      </vt:variant>
      <vt:variant>
        <vt:lpwstr>_Toc252888089</vt:lpwstr>
      </vt:variant>
      <vt:variant>
        <vt:i4>1703992</vt:i4>
      </vt:variant>
      <vt:variant>
        <vt:i4>650</vt:i4>
      </vt:variant>
      <vt:variant>
        <vt:i4>0</vt:i4>
      </vt:variant>
      <vt:variant>
        <vt:i4>5</vt:i4>
      </vt:variant>
      <vt:variant>
        <vt:lpwstr/>
      </vt:variant>
      <vt:variant>
        <vt:lpwstr>_Toc252888088</vt:lpwstr>
      </vt:variant>
      <vt:variant>
        <vt:i4>1703992</vt:i4>
      </vt:variant>
      <vt:variant>
        <vt:i4>644</vt:i4>
      </vt:variant>
      <vt:variant>
        <vt:i4>0</vt:i4>
      </vt:variant>
      <vt:variant>
        <vt:i4>5</vt:i4>
      </vt:variant>
      <vt:variant>
        <vt:lpwstr/>
      </vt:variant>
      <vt:variant>
        <vt:lpwstr>_Toc252888087</vt:lpwstr>
      </vt:variant>
      <vt:variant>
        <vt:i4>1703992</vt:i4>
      </vt:variant>
      <vt:variant>
        <vt:i4>638</vt:i4>
      </vt:variant>
      <vt:variant>
        <vt:i4>0</vt:i4>
      </vt:variant>
      <vt:variant>
        <vt:i4>5</vt:i4>
      </vt:variant>
      <vt:variant>
        <vt:lpwstr/>
      </vt:variant>
      <vt:variant>
        <vt:lpwstr>_Toc252888086</vt:lpwstr>
      </vt:variant>
      <vt:variant>
        <vt:i4>1703992</vt:i4>
      </vt:variant>
      <vt:variant>
        <vt:i4>632</vt:i4>
      </vt:variant>
      <vt:variant>
        <vt:i4>0</vt:i4>
      </vt:variant>
      <vt:variant>
        <vt:i4>5</vt:i4>
      </vt:variant>
      <vt:variant>
        <vt:lpwstr/>
      </vt:variant>
      <vt:variant>
        <vt:lpwstr>_Toc252888085</vt:lpwstr>
      </vt:variant>
      <vt:variant>
        <vt:i4>1703992</vt:i4>
      </vt:variant>
      <vt:variant>
        <vt:i4>626</vt:i4>
      </vt:variant>
      <vt:variant>
        <vt:i4>0</vt:i4>
      </vt:variant>
      <vt:variant>
        <vt:i4>5</vt:i4>
      </vt:variant>
      <vt:variant>
        <vt:lpwstr/>
      </vt:variant>
      <vt:variant>
        <vt:lpwstr>_Toc252888084</vt:lpwstr>
      </vt:variant>
      <vt:variant>
        <vt:i4>1703992</vt:i4>
      </vt:variant>
      <vt:variant>
        <vt:i4>620</vt:i4>
      </vt:variant>
      <vt:variant>
        <vt:i4>0</vt:i4>
      </vt:variant>
      <vt:variant>
        <vt:i4>5</vt:i4>
      </vt:variant>
      <vt:variant>
        <vt:lpwstr/>
      </vt:variant>
      <vt:variant>
        <vt:lpwstr>_Toc252888083</vt:lpwstr>
      </vt:variant>
      <vt:variant>
        <vt:i4>1703992</vt:i4>
      </vt:variant>
      <vt:variant>
        <vt:i4>614</vt:i4>
      </vt:variant>
      <vt:variant>
        <vt:i4>0</vt:i4>
      </vt:variant>
      <vt:variant>
        <vt:i4>5</vt:i4>
      </vt:variant>
      <vt:variant>
        <vt:lpwstr/>
      </vt:variant>
      <vt:variant>
        <vt:lpwstr>_Toc252888082</vt:lpwstr>
      </vt:variant>
      <vt:variant>
        <vt:i4>1048627</vt:i4>
      </vt:variant>
      <vt:variant>
        <vt:i4>605</vt:i4>
      </vt:variant>
      <vt:variant>
        <vt:i4>0</vt:i4>
      </vt:variant>
      <vt:variant>
        <vt:i4>5</vt:i4>
      </vt:variant>
      <vt:variant>
        <vt:lpwstr/>
      </vt:variant>
      <vt:variant>
        <vt:lpwstr>_Toc258492048</vt:lpwstr>
      </vt:variant>
      <vt:variant>
        <vt:i4>1048627</vt:i4>
      </vt:variant>
      <vt:variant>
        <vt:i4>599</vt:i4>
      </vt:variant>
      <vt:variant>
        <vt:i4>0</vt:i4>
      </vt:variant>
      <vt:variant>
        <vt:i4>5</vt:i4>
      </vt:variant>
      <vt:variant>
        <vt:lpwstr/>
      </vt:variant>
      <vt:variant>
        <vt:lpwstr>_Toc258492047</vt:lpwstr>
      </vt:variant>
      <vt:variant>
        <vt:i4>1048627</vt:i4>
      </vt:variant>
      <vt:variant>
        <vt:i4>593</vt:i4>
      </vt:variant>
      <vt:variant>
        <vt:i4>0</vt:i4>
      </vt:variant>
      <vt:variant>
        <vt:i4>5</vt:i4>
      </vt:variant>
      <vt:variant>
        <vt:lpwstr/>
      </vt:variant>
      <vt:variant>
        <vt:lpwstr>_Toc258492046</vt:lpwstr>
      </vt:variant>
      <vt:variant>
        <vt:i4>1048627</vt:i4>
      </vt:variant>
      <vt:variant>
        <vt:i4>587</vt:i4>
      </vt:variant>
      <vt:variant>
        <vt:i4>0</vt:i4>
      </vt:variant>
      <vt:variant>
        <vt:i4>5</vt:i4>
      </vt:variant>
      <vt:variant>
        <vt:lpwstr/>
      </vt:variant>
      <vt:variant>
        <vt:lpwstr>_Toc258492045</vt:lpwstr>
      </vt:variant>
      <vt:variant>
        <vt:i4>1048627</vt:i4>
      </vt:variant>
      <vt:variant>
        <vt:i4>581</vt:i4>
      </vt:variant>
      <vt:variant>
        <vt:i4>0</vt:i4>
      </vt:variant>
      <vt:variant>
        <vt:i4>5</vt:i4>
      </vt:variant>
      <vt:variant>
        <vt:lpwstr/>
      </vt:variant>
      <vt:variant>
        <vt:lpwstr>_Toc258492044</vt:lpwstr>
      </vt:variant>
      <vt:variant>
        <vt:i4>1048627</vt:i4>
      </vt:variant>
      <vt:variant>
        <vt:i4>575</vt:i4>
      </vt:variant>
      <vt:variant>
        <vt:i4>0</vt:i4>
      </vt:variant>
      <vt:variant>
        <vt:i4>5</vt:i4>
      </vt:variant>
      <vt:variant>
        <vt:lpwstr/>
      </vt:variant>
      <vt:variant>
        <vt:lpwstr>_Toc258492043</vt:lpwstr>
      </vt:variant>
      <vt:variant>
        <vt:i4>1048627</vt:i4>
      </vt:variant>
      <vt:variant>
        <vt:i4>569</vt:i4>
      </vt:variant>
      <vt:variant>
        <vt:i4>0</vt:i4>
      </vt:variant>
      <vt:variant>
        <vt:i4>5</vt:i4>
      </vt:variant>
      <vt:variant>
        <vt:lpwstr/>
      </vt:variant>
      <vt:variant>
        <vt:lpwstr>_Toc258492042</vt:lpwstr>
      </vt:variant>
      <vt:variant>
        <vt:i4>1048627</vt:i4>
      </vt:variant>
      <vt:variant>
        <vt:i4>563</vt:i4>
      </vt:variant>
      <vt:variant>
        <vt:i4>0</vt:i4>
      </vt:variant>
      <vt:variant>
        <vt:i4>5</vt:i4>
      </vt:variant>
      <vt:variant>
        <vt:lpwstr/>
      </vt:variant>
      <vt:variant>
        <vt:lpwstr>_Toc258492041</vt:lpwstr>
      </vt:variant>
      <vt:variant>
        <vt:i4>1048627</vt:i4>
      </vt:variant>
      <vt:variant>
        <vt:i4>557</vt:i4>
      </vt:variant>
      <vt:variant>
        <vt:i4>0</vt:i4>
      </vt:variant>
      <vt:variant>
        <vt:i4>5</vt:i4>
      </vt:variant>
      <vt:variant>
        <vt:lpwstr/>
      </vt:variant>
      <vt:variant>
        <vt:lpwstr>_Toc258492040</vt:lpwstr>
      </vt:variant>
      <vt:variant>
        <vt:i4>1507379</vt:i4>
      </vt:variant>
      <vt:variant>
        <vt:i4>551</vt:i4>
      </vt:variant>
      <vt:variant>
        <vt:i4>0</vt:i4>
      </vt:variant>
      <vt:variant>
        <vt:i4>5</vt:i4>
      </vt:variant>
      <vt:variant>
        <vt:lpwstr/>
      </vt:variant>
      <vt:variant>
        <vt:lpwstr>_Toc258492039</vt:lpwstr>
      </vt:variant>
      <vt:variant>
        <vt:i4>1507379</vt:i4>
      </vt:variant>
      <vt:variant>
        <vt:i4>545</vt:i4>
      </vt:variant>
      <vt:variant>
        <vt:i4>0</vt:i4>
      </vt:variant>
      <vt:variant>
        <vt:i4>5</vt:i4>
      </vt:variant>
      <vt:variant>
        <vt:lpwstr/>
      </vt:variant>
      <vt:variant>
        <vt:lpwstr>_Toc258492038</vt:lpwstr>
      </vt:variant>
      <vt:variant>
        <vt:i4>1507379</vt:i4>
      </vt:variant>
      <vt:variant>
        <vt:i4>539</vt:i4>
      </vt:variant>
      <vt:variant>
        <vt:i4>0</vt:i4>
      </vt:variant>
      <vt:variant>
        <vt:i4>5</vt:i4>
      </vt:variant>
      <vt:variant>
        <vt:lpwstr/>
      </vt:variant>
      <vt:variant>
        <vt:lpwstr>_Toc258492037</vt:lpwstr>
      </vt:variant>
      <vt:variant>
        <vt:i4>1507379</vt:i4>
      </vt:variant>
      <vt:variant>
        <vt:i4>533</vt:i4>
      </vt:variant>
      <vt:variant>
        <vt:i4>0</vt:i4>
      </vt:variant>
      <vt:variant>
        <vt:i4>5</vt:i4>
      </vt:variant>
      <vt:variant>
        <vt:lpwstr/>
      </vt:variant>
      <vt:variant>
        <vt:lpwstr>_Toc258492036</vt:lpwstr>
      </vt:variant>
      <vt:variant>
        <vt:i4>1507379</vt:i4>
      </vt:variant>
      <vt:variant>
        <vt:i4>527</vt:i4>
      </vt:variant>
      <vt:variant>
        <vt:i4>0</vt:i4>
      </vt:variant>
      <vt:variant>
        <vt:i4>5</vt:i4>
      </vt:variant>
      <vt:variant>
        <vt:lpwstr/>
      </vt:variant>
      <vt:variant>
        <vt:lpwstr>_Toc258492035</vt:lpwstr>
      </vt:variant>
      <vt:variant>
        <vt:i4>1507379</vt:i4>
      </vt:variant>
      <vt:variant>
        <vt:i4>521</vt:i4>
      </vt:variant>
      <vt:variant>
        <vt:i4>0</vt:i4>
      </vt:variant>
      <vt:variant>
        <vt:i4>5</vt:i4>
      </vt:variant>
      <vt:variant>
        <vt:lpwstr/>
      </vt:variant>
      <vt:variant>
        <vt:lpwstr>_Toc258492034</vt:lpwstr>
      </vt:variant>
      <vt:variant>
        <vt:i4>1507379</vt:i4>
      </vt:variant>
      <vt:variant>
        <vt:i4>515</vt:i4>
      </vt:variant>
      <vt:variant>
        <vt:i4>0</vt:i4>
      </vt:variant>
      <vt:variant>
        <vt:i4>5</vt:i4>
      </vt:variant>
      <vt:variant>
        <vt:lpwstr/>
      </vt:variant>
      <vt:variant>
        <vt:lpwstr>_Toc258492033</vt:lpwstr>
      </vt:variant>
      <vt:variant>
        <vt:i4>1507379</vt:i4>
      </vt:variant>
      <vt:variant>
        <vt:i4>509</vt:i4>
      </vt:variant>
      <vt:variant>
        <vt:i4>0</vt:i4>
      </vt:variant>
      <vt:variant>
        <vt:i4>5</vt:i4>
      </vt:variant>
      <vt:variant>
        <vt:lpwstr/>
      </vt:variant>
      <vt:variant>
        <vt:lpwstr>_Toc258492032</vt:lpwstr>
      </vt:variant>
      <vt:variant>
        <vt:i4>1507379</vt:i4>
      </vt:variant>
      <vt:variant>
        <vt:i4>503</vt:i4>
      </vt:variant>
      <vt:variant>
        <vt:i4>0</vt:i4>
      </vt:variant>
      <vt:variant>
        <vt:i4>5</vt:i4>
      </vt:variant>
      <vt:variant>
        <vt:lpwstr/>
      </vt:variant>
      <vt:variant>
        <vt:lpwstr>_Toc258492031</vt:lpwstr>
      </vt:variant>
      <vt:variant>
        <vt:i4>1507379</vt:i4>
      </vt:variant>
      <vt:variant>
        <vt:i4>497</vt:i4>
      </vt:variant>
      <vt:variant>
        <vt:i4>0</vt:i4>
      </vt:variant>
      <vt:variant>
        <vt:i4>5</vt:i4>
      </vt:variant>
      <vt:variant>
        <vt:lpwstr/>
      </vt:variant>
      <vt:variant>
        <vt:lpwstr>_Toc258492030</vt:lpwstr>
      </vt:variant>
      <vt:variant>
        <vt:i4>1441843</vt:i4>
      </vt:variant>
      <vt:variant>
        <vt:i4>491</vt:i4>
      </vt:variant>
      <vt:variant>
        <vt:i4>0</vt:i4>
      </vt:variant>
      <vt:variant>
        <vt:i4>5</vt:i4>
      </vt:variant>
      <vt:variant>
        <vt:lpwstr/>
      </vt:variant>
      <vt:variant>
        <vt:lpwstr>_Toc258492029</vt:lpwstr>
      </vt:variant>
      <vt:variant>
        <vt:i4>1441843</vt:i4>
      </vt:variant>
      <vt:variant>
        <vt:i4>485</vt:i4>
      </vt:variant>
      <vt:variant>
        <vt:i4>0</vt:i4>
      </vt:variant>
      <vt:variant>
        <vt:i4>5</vt:i4>
      </vt:variant>
      <vt:variant>
        <vt:lpwstr/>
      </vt:variant>
      <vt:variant>
        <vt:lpwstr>_Toc258492028</vt:lpwstr>
      </vt:variant>
      <vt:variant>
        <vt:i4>1441843</vt:i4>
      </vt:variant>
      <vt:variant>
        <vt:i4>479</vt:i4>
      </vt:variant>
      <vt:variant>
        <vt:i4>0</vt:i4>
      </vt:variant>
      <vt:variant>
        <vt:i4>5</vt:i4>
      </vt:variant>
      <vt:variant>
        <vt:lpwstr/>
      </vt:variant>
      <vt:variant>
        <vt:lpwstr>_Toc258492027</vt:lpwstr>
      </vt:variant>
      <vt:variant>
        <vt:i4>1441843</vt:i4>
      </vt:variant>
      <vt:variant>
        <vt:i4>473</vt:i4>
      </vt:variant>
      <vt:variant>
        <vt:i4>0</vt:i4>
      </vt:variant>
      <vt:variant>
        <vt:i4>5</vt:i4>
      </vt:variant>
      <vt:variant>
        <vt:lpwstr/>
      </vt:variant>
      <vt:variant>
        <vt:lpwstr>_Toc258492026</vt:lpwstr>
      </vt:variant>
      <vt:variant>
        <vt:i4>1441843</vt:i4>
      </vt:variant>
      <vt:variant>
        <vt:i4>467</vt:i4>
      </vt:variant>
      <vt:variant>
        <vt:i4>0</vt:i4>
      </vt:variant>
      <vt:variant>
        <vt:i4>5</vt:i4>
      </vt:variant>
      <vt:variant>
        <vt:lpwstr/>
      </vt:variant>
      <vt:variant>
        <vt:lpwstr>_Toc258492025</vt:lpwstr>
      </vt:variant>
      <vt:variant>
        <vt:i4>1441843</vt:i4>
      </vt:variant>
      <vt:variant>
        <vt:i4>461</vt:i4>
      </vt:variant>
      <vt:variant>
        <vt:i4>0</vt:i4>
      </vt:variant>
      <vt:variant>
        <vt:i4>5</vt:i4>
      </vt:variant>
      <vt:variant>
        <vt:lpwstr/>
      </vt:variant>
      <vt:variant>
        <vt:lpwstr>_Toc258492024</vt:lpwstr>
      </vt:variant>
      <vt:variant>
        <vt:i4>1441843</vt:i4>
      </vt:variant>
      <vt:variant>
        <vt:i4>455</vt:i4>
      </vt:variant>
      <vt:variant>
        <vt:i4>0</vt:i4>
      </vt:variant>
      <vt:variant>
        <vt:i4>5</vt:i4>
      </vt:variant>
      <vt:variant>
        <vt:lpwstr/>
      </vt:variant>
      <vt:variant>
        <vt:lpwstr>_Toc258492023</vt:lpwstr>
      </vt:variant>
      <vt:variant>
        <vt:i4>1441843</vt:i4>
      </vt:variant>
      <vt:variant>
        <vt:i4>449</vt:i4>
      </vt:variant>
      <vt:variant>
        <vt:i4>0</vt:i4>
      </vt:variant>
      <vt:variant>
        <vt:i4>5</vt:i4>
      </vt:variant>
      <vt:variant>
        <vt:lpwstr/>
      </vt:variant>
      <vt:variant>
        <vt:lpwstr>_Toc258492022</vt:lpwstr>
      </vt:variant>
      <vt:variant>
        <vt:i4>1441843</vt:i4>
      </vt:variant>
      <vt:variant>
        <vt:i4>443</vt:i4>
      </vt:variant>
      <vt:variant>
        <vt:i4>0</vt:i4>
      </vt:variant>
      <vt:variant>
        <vt:i4>5</vt:i4>
      </vt:variant>
      <vt:variant>
        <vt:lpwstr/>
      </vt:variant>
      <vt:variant>
        <vt:lpwstr>_Toc258492021</vt:lpwstr>
      </vt:variant>
      <vt:variant>
        <vt:i4>1441843</vt:i4>
      </vt:variant>
      <vt:variant>
        <vt:i4>437</vt:i4>
      </vt:variant>
      <vt:variant>
        <vt:i4>0</vt:i4>
      </vt:variant>
      <vt:variant>
        <vt:i4>5</vt:i4>
      </vt:variant>
      <vt:variant>
        <vt:lpwstr/>
      </vt:variant>
      <vt:variant>
        <vt:lpwstr>_Toc258492020</vt:lpwstr>
      </vt:variant>
      <vt:variant>
        <vt:i4>1376307</vt:i4>
      </vt:variant>
      <vt:variant>
        <vt:i4>431</vt:i4>
      </vt:variant>
      <vt:variant>
        <vt:i4>0</vt:i4>
      </vt:variant>
      <vt:variant>
        <vt:i4>5</vt:i4>
      </vt:variant>
      <vt:variant>
        <vt:lpwstr/>
      </vt:variant>
      <vt:variant>
        <vt:lpwstr>_Toc258492019</vt:lpwstr>
      </vt:variant>
      <vt:variant>
        <vt:i4>1376307</vt:i4>
      </vt:variant>
      <vt:variant>
        <vt:i4>425</vt:i4>
      </vt:variant>
      <vt:variant>
        <vt:i4>0</vt:i4>
      </vt:variant>
      <vt:variant>
        <vt:i4>5</vt:i4>
      </vt:variant>
      <vt:variant>
        <vt:lpwstr/>
      </vt:variant>
      <vt:variant>
        <vt:lpwstr>_Toc258492018</vt:lpwstr>
      </vt:variant>
      <vt:variant>
        <vt:i4>1376307</vt:i4>
      </vt:variant>
      <vt:variant>
        <vt:i4>419</vt:i4>
      </vt:variant>
      <vt:variant>
        <vt:i4>0</vt:i4>
      </vt:variant>
      <vt:variant>
        <vt:i4>5</vt:i4>
      </vt:variant>
      <vt:variant>
        <vt:lpwstr/>
      </vt:variant>
      <vt:variant>
        <vt:lpwstr>_Toc258492017</vt:lpwstr>
      </vt:variant>
      <vt:variant>
        <vt:i4>1310771</vt:i4>
      </vt:variant>
      <vt:variant>
        <vt:i4>413</vt:i4>
      </vt:variant>
      <vt:variant>
        <vt:i4>0</vt:i4>
      </vt:variant>
      <vt:variant>
        <vt:i4>5</vt:i4>
      </vt:variant>
      <vt:variant>
        <vt:lpwstr/>
      </vt:variant>
      <vt:variant>
        <vt:lpwstr>_Toc258492000</vt:lpwstr>
      </vt:variant>
      <vt:variant>
        <vt:i4>1966138</vt:i4>
      </vt:variant>
      <vt:variant>
        <vt:i4>407</vt:i4>
      </vt:variant>
      <vt:variant>
        <vt:i4>0</vt:i4>
      </vt:variant>
      <vt:variant>
        <vt:i4>5</vt:i4>
      </vt:variant>
      <vt:variant>
        <vt:lpwstr/>
      </vt:variant>
      <vt:variant>
        <vt:lpwstr>_Toc258491999</vt:lpwstr>
      </vt:variant>
      <vt:variant>
        <vt:i4>1966138</vt:i4>
      </vt:variant>
      <vt:variant>
        <vt:i4>401</vt:i4>
      </vt:variant>
      <vt:variant>
        <vt:i4>0</vt:i4>
      </vt:variant>
      <vt:variant>
        <vt:i4>5</vt:i4>
      </vt:variant>
      <vt:variant>
        <vt:lpwstr/>
      </vt:variant>
      <vt:variant>
        <vt:lpwstr>_Toc258491998</vt:lpwstr>
      </vt:variant>
      <vt:variant>
        <vt:i4>1966138</vt:i4>
      </vt:variant>
      <vt:variant>
        <vt:i4>395</vt:i4>
      </vt:variant>
      <vt:variant>
        <vt:i4>0</vt:i4>
      </vt:variant>
      <vt:variant>
        <vt:i4>5</vt:i4>
      </vt:variant>
      <vt:variant>
        <vt:lpwstr/>
      </vt:variant>
      <vt:variant>
        <vt:lpwstr>_Toc258491997</vt:lpwstr>
      </vt:variant>
      <vt:variant>
        <vt:i4>1966138</vt:i4>
      </vt:variant>
      <vt:variant>
        <vt:i4>389</vt:i4>
      </vt:variant>
      <vt:variant>
        <vt:i4>0</vt:i4>
      </vt:variant>
      <vt:variant>
        <vt:i4>5</vt:i4>
      </vt:variant>
      <vt:variant>
        <vt:lpwstr/>
      </vt:variant>
      <vt:variant>
        <vt:lpwstr>_Toc258491996</vt:lpwstr>
      </vt:variant>
      <vt:variant>
        <vt:i4>1966138</vt:i4>
      </vt:variant>
      <vt:variant>
        <vt:i4>383</vt:i4>
      </vt:variant>
      <vt:variant>
        <vt:i4>0</vt:i4>
      </vt:variant>
      <vt:variant>
        <vt:i4>5</vt:i4>
      </vt:variant>
      <vt:variant>
        <vt:lpwstr/>
      </vt:variant>
      <vt:variant>
        <vt:lpwstr>_Toc258491995</vt:lpwstr>
      </vt:variant>
      <vt:variant>
        <vt:i4>1966138</vt:i4>
      </vt:variant>
      <vt:variant>
        <vt:i4>377</vt:i4>
      </vt:variant>
      <vt:variant>
        <vt:i4>0</vt:i4>
      </vt:variant>
      <vt:variant>
        <vt:i4>5</vt:i4>
      </vt:variant>
      <vt:variant>
        <vt:lpwstr/>
      </vt:variant>
      <vt:variant>
        <vt:lpwstr>_Toc258491994</vt:lpwstr>
      </vt:variant>
      <vt:variant>
        <vt:i4>1966138</vt:i4>
      </vt:variant>
      <vt:variant>
        <vt:i4>371</vt:i4>
      </vt:variant>
      <vt:variant>
        <vt:i4>0</vt:i4>
      </vt:variant>
      <vt:variant>
        <vt:i4>5</vt:i4>
      </vt:variant>
      <vt:variant>
        <vt:lpwstr/>
      </vt:variant>
      <vt:variant>
        <vt:lpwstr>_Toc258491993</vt:lpwstr>
      </vt:variant>
      <vt:variant>
        <vt:i4>1966138</vt:i4>
      </vt:variant>
      <vt:variant>
        <vt:i4>365</vt:i4>
      </vt:variant>
      <vt:variant>
        <vt:i4>0</vt:i4>
      </vt:variant>
      <vt:variant>
        <vt:i4>5</vt:i4>
      </vt:variant>
      <vt:variant>
        <vt:lpwstr/>
      </vt:variant>
      <vt:variant>
        <vt:lpwstr>_Toc258491992</vt:lpwstr>
      </vt:variant>
      <vt:variant>
        <vt:i4>1966138</vt:i4>
      </vt:variant>
      <vt:variant>
        <vt:i4>359</vt:i4>
      </vt:variant>
      <vt:variant>
        <vt:i4>0</vt:i4>
      </vt:variant>
      <vt:variant>
        <vt:i4>5</vt:i4>
      </vt:variant>
      <vt:variant>
        <vt:lpwstr/>
      </vt:variant>
      <vt:variant>
        <vt:lpwstr>_Toc258491991</vt:lpwstr>
      </vt:variant>
      <vt:variant>
        <vt:i4>1966138</vt:i4>
      </vt:variant>
      <vt:variant>
        <vt:i4>353</vt:i4>
      </vt:variant>
      <vt:variant>
        <vt:i4>0</vt:i4>
      </vt:variant>
      <vt:variant>
        <vt:i4>5</vt:i4>
      </vt:variant>
      <vt:variant>
        <vt:lpwstr/>
      </vt:variant>
      <vt:variant>
        <vt:lpwstr>_Toc258491990</vt:lpwstr>
      </vt:variant>
      <vt:variant>
        <vt:i4>2031674</vt:i4>
      </vt:variant>
      <vt:variant>
        <vt:i4>347</vt:i4>
      </vt:variant>
      <vt:variant>
        <vt:i4>0</vt:i4>
      </vt:variant>
      <vt:variant>
        <vt:i4>5</vt:i4>
      </vt:variant>
      <vt:variant>
        <vt:lpwstr/>
      </vt:variant>
      <vt:variant>
        <vt:lpwstr>_Toc258491989</vt:lpwstr>
      </vt:variant>
      <vt:variant>
        <vt:i4>2031674</vt:i4>
      </vt:variant>
      <vt:variant>
        <vt:i4>341</vt:i4>
      </vt:variant>
      <vt:variant>
        <vt:i4>0</vt:i4>
      </vt:variant>
      <vt:variant>
        <vt:i4>5</vt:i4>
      </vt:variant>
      <vt:variant>
        <vt:lpwstr/>
      </vt:variant>
      <vt:variant>
        <vt:lpwstr>_Toc258491988</vt:lpwstr>
      </vt:variant>
      <vt:variant>
        <vt:i4>2031674</vt:i4>
      </vt:variant>
      <vt:variant>
        <vt:i4>335</vt:i4>
      </vt:variant>
      <vt:variant>
        <vt:i4>0</vt:i4>
      </vt:variant>
      <vt:variant>
        <vt:i4>5</vt:i4>
      </vt:variant>
      <vt:variant>
        <vt:lpwstr/>
      </vt:variant>
      <vt:variant>
        <vt:lpwstr>_Toc258491987</vt:lpwstr>
      </vt:variant>
      <vt:variant>
        <vt:i4>2031674</vt:i4>
      </vt:variant>
      <vt:variant>
        <vt:i4>329</vt:i4>
      </vt:variant>
      <vt:variant>
        <vt:i4>0</vt:i4>
      </vt:variant>
      <vt:variant>
        <vt:i4>5</vt:i4>
      </vt:variant>
      <vt:variant>
        <vt:lpwstr/>
      </vt:variant>
      <vt:variant>
        <vt:lpwstr>_Toc258491985</vt:lpwstr>
      </vt:variant>
      <vt:variant>
        <vt:i4>2031674</vt:i4>
      </vt:variant>
      <vt:variant>
        <vt:i4>323</vt:i4>
      </vt:variant>
      <vt:variant>
        <vt:i4>0</vt:i4>
      </vt:variant>
      <vt:variant>
        <vt:i4>5</vt:i4>
      </vt:variant>
      <vt:variant>
        <vt:lpwstr/>
      </vt:variant>
      <vt:variant>
        <vt:lpwstr>_Toc258491984</vt:lpwstr>
      </vt:variant>
      <vt:variant>
        <vt:i4>2031674</vt:i4>
      </vt:variant>
      <vt:variant>
        <vt:i4>317</vt:i4>
      </vt:variant>
      <vt:variant>
        <vt:i4>0</vt:i4>
      </vt:variant>
      <vt:variant>
        <vt:i4>5</vt:i4>
      </vt:variant>
      <vt:variant>
        <vt:lpwstr/>
      </vt:variant>
      <vt:variant>
        <vt:lpwstr>_Toc258491983</vt:lpwstr>
      </vt:variant>
      <vt:variant>
        <vt:i4>2031674</vt:i4>
      </vt:variant>
      <vt:variant>
        <vt:i4>311</vt:i4>
      </vt:variant>
      <vt:variant>
        <vt:i4>0</vt:i4>
      </vt:variant>
      <vt:variant>
        <vt:i4>5</vt:i4>
      </vt:variant>
      <vt:variant>
        <vt:lpwstr/>
      </vt:variant>
      <vt:variant>
        <vt:lpwstr>_Toc258491982</vt:lpwstr>
      </vt:variant>
      <vt:variant>
        <vt:i4>2031674</vt:i4>
      </vt:variant>
      <vt:variant>
        <vt:i4>305</vt:i4>
      </vt:variant>
      <vt:variant>
        <vt:i4>0</vt:i4>
      </vt:variant>
      <vt:variant>
        <vt:i4>5</vt:i4>
      </vt:variant>
      <vt:variant>
        <vt:lpwstr/>
      </vt:variant>
      <vt:variant>
        <vt:lpwstr>_Toc258491981</vt:lpwstr>
      </vt:variant>
      <vt:variant>
        <vt:i4>2031674</vt:i4>
      </vt:variant>
      <vt:variant>
        <vt:i4>299</vt:i4>
      </vt:variant>
      <vt:variant>
        <vt:i4>0</vt:i4>
      </vt:variant>
      <vt:variant>
        <vt:i4>5</vt:i4>
      </vt:variant>
      <vt:variant>
        <vt:lpwstr/>
      </vt:variant>
      <vt:variant>
        <vt:lpwstr>_Toc258491980</vt:lpwstr>
      </vt:variant>
      <vt:variant>
        <vt:i4>1048634</vt:i4>
      </vt:variant>
      <vt:variant>
        <vt:i4>293</vt:i4>
      </vt:variant>
      <vt:variant>
        <vt:i4>0</vt:i4>
      </vt:variant>
      <vt:variant>
        <vt:i4>5</vt:i4>
      </vt:variant>
      <vt:variant>
        <vt:lpwstr/>
      </vt:variant>
      <vt:variant>
        <vt:lpwstr>_Toc258491979</vt:lpwstr>
      </vt:variant>
      <vt:variant>
        <vt:i4>1048634</vt:i4>
      </vt:variant>
      <vt:variant>
        <vt:i4>287</vt:i4>
      </vt:variant>
      <vt:variant>
        <vt:i4>0</vt:i4>
      </vt:variant>
      <vt:variant>
        <vt:i4>5</vt:i4>
      </vt:variant>
      <vt:variant>
        <vt:lpwstr/>
      </vt:variant>
      <vt:variant>
        <vt:lpwstr>_Toc258491977</vt:lpwstr>
      </vt:variant>
      <vt:variant>
        <vt:i4>1048634</vt:i4>
      </vt:variant>
      <vt:variant>
        <vt:i4>281</vt:i4>
      </vt:variant>
      <vt:variant>
        <vt:i4>0</vt:i4>
      </vt:variant>
      <vt:variant>
        <vt:i4>5</vt:i4>
      </vt:variant>
      <vt:variant>
        <vt:lpwstr/>
      </vt:variant>
      <vt:variant>
        <vt:lpwstr>_Toc258491976</vt:lpwstr>
      </vt:variant>
      <vt:variant>
        <vt:i4>1048634</vt:i4>
      </vt:variant>
      <vt:variant>
        <vt:i4>275</vt:i4>
      </vt:variant>
      <vt:variant>
        <vt:i4>0</vt:i4>
      </vt:variant>
      <vt:variant>
        <vt:i4>5</vt:i4>
      </vt:variant>
      <vt:variant>
        <vt:lpwstr/>
      </vt:variant>
      <vt:variant>
        <vt:lpwstr>_Toc258491975</vt:lpwstr>
      </vt:variant>
      <vt:variant>
        <vt:i4>1048634</vt:i4>
      </vt:variant>
      <vt:variant>
        <vt:i4>269</vt:i4>
      </vt:variant>
      <vt:variant>
        <vt:i4>0</vt:i4>
      </vt:variant>
      <vt:variant>
        <vt:i4>5</vt:i4>
      </vt:variant>
      <vt:variant>
        <vt:lpwstr/>
      </vt:variant>
      <vt:variant>
        <vt:lpwstr>_Toc258491974</vt:lpwstr>
      </vt:variant>
      <vt:variant>
        <vt:i4>1048634</vt:i4>
      </vt:variant>
      <vt:variant>
        <vt:i4>263</vt:i4>
      </vt:variant>
      <vt:variant>
        <vt:i4>0</vt:i4>
      </vt:variant>
      <vt:variant>
        <vt:i4>5</vt:i4>
      </vt:variant>
      <vt:variant>
        <vt:lpwstr/>
      </vt:variant>
      <vt:variant>
        <vt:lpwstr>_Toc258491973</vt:lpwstr>
      </vt:variant>
      <vt:variant>
        <vt:i4>1048634</vt:i4>
      </vt:variant>
      <vt:variant>
        <vt:i4>257</vt:i4>
      </vt:variant>
      <vt:variant>
        <vt:i4>0</vt:i4>
      </vt:variant>
      <vt:variant>
        <vt:i4>5</vt:i4>
      </vt:variant>
      <vt:variant>
        <vt:lpwstr/>
      </vt:variant>
      <vt:variant>
        <vt:lpwstr>_Toc258491972</vt:lpwstr>
      </vt:variant>
      <vt:variant>
        <vt:i4>1048634</vt:i4>
      </vt:variant>
      <vt:variant>
        <vt:i4>251</vt:i4>
      </vt:variant>
      <vt:variant>
        <vt:i4>0</vt:i4>
      </vt:variant>
      <vt:variant>
        <vt:i4>5</vt:i4>
      </vt:variant>
      <vt:variant>
        <vt:lpwstr/>
      </vt:variant>
      <vt:variant>
        <vt:lpwstr>_Toc258491971</vt:lpwstr>
      </vt:variant>
      <vt:variant>
        <vt:i4>1048634</vt:i4>
      </vt:variant>
      <vt:variant>
        <vt:i4>245</vt:i4>
      </vt:variant>
      <vt:variant>
        <vt:i4>0</vt:i4>
      </vt:variant>
      <vt:variant>
        <vt:i4>5</vt:i4>
      </vt:variant>
      <vt:variant>
        <vt:lpwstr/>
      </vt:variant>
      <vt:variant>
        <vt:lpwstr>_Toc258491970</vt:lpwstr>
      </vt:variant>
      <vt:variant>
        <vt:i4>1114170</vt:i4>
      </vt:variant>
      <vt:variant>
        <vt:i4>239</vt:i4>
      </vt:variant>
      <vt:variant>
        <vt:i4>0</vt:i4>
      </vt:variant>
      <vt:variant>
        <vt:i4>5</vt:i4>
      </vt:variant>
      <vt:variant>
        <vt:lpwstr/>
      </vt:variant>
      <vt:variant>
        <vt:lpwstr>_Toc258491969</vt:lpwstr>
      </vt:variant>
      <vt:variant>
        <vt:i4>1114170</vt:i4>
      </vt:variant>
      <vt:variant>
        <vt:i4>233</vt:i4>
      </vt:variant>
      <vt:variant>
        <vt:i4>0</vt:i4>
      </vt:variant>
      <vt:variant>
        <vt:i4>5</vt:i4>
      </vt:variant>
      <vt:variant>
        <vt:lpwstr/>
      </vt:variant>
      <vt:variant>
        <vt:lpwstr>_Toc258491968</vt:lpwstr>
      </vt:variant>
      <vt:variant>
        <vt:i4>1114170</vt:i4>
      </vt:variant>
      <vt:variant>
        <vt:i4>227</vt:i4>
      </vt:variant>
      <vt:variant>
        <vt:i4>0</vt:i4>
      </vt:variant>
      <vt:variant>
        <vt:i4>5</vt:i4>
      </vt:variant>
      <vt:variant>
        <vt:lpwstr/>
      </vt:variant>
      <vt:variant>
        <vt:lpwstr>_Toc258491967</vt:lpwstr>
      </vt:variant>
      <vt:variant>
        <vt:i4>1114170</vt:i4>
      </vt:variant>
      <vt:variant>
        <vt:i4>221</vt:i4>
      </vt:variant>
      <vt:variant>
        <vt:i4>0</vt:i4>
      </vt:variant>
      <vt:variant>
        <vt:i4>5</vt:i4>
      </vt:variant>
      <vt:variant>
        <vt:lpwstr/>
      </vt:variant>
      <vt:variant>
        <vt:lpwstr>_Toc258491966</vt:lpwstr>
      </vt:variant>
      <vt:variant>
        <vt:i4>1114170</vt:i4>
      </vt:variant>
      <vt:variant>
        <vt:i4>215</vt:i4>
      </vt:variant>
      <vt:variant>
        <vt:i4>0</vt:i4>
      </vt:variant>
      <vt:variant>
        <vt:i4>5</vt:i4>
      </vt:variant>
      <vt:variant>
        <vt:lpwstr/>
      </vt:variant>
      <vt:variant>
        <vt:lpwstr>_Toc258491965</vt:lpwstr>
      </vt:variant>
      <vt:variant>
        <vt:i4>1114170</vt:i4>
      </vt:variant>
      <vt:variant>
        <vt:i4>209</vt:i4>
      </vt:variant>
      <vt:variant>
        <vt:i4>0</vt:i4>
      </vt:variant>
      <vt:variant>
        <vt:i4>5</vt:i4>
      </vt:variant>
      <vt:variant>
        <vt:lpwstr/>
      </vt:variant>
      <vt:variant>
        <vt:lpwstr>_Toc258491964</vt:lpwstr>
      </vt:variant>
      <vt:variant>
        <vt:i4>1114170</vt:i4>
      </vt:variant>
      <vt:variant>
        <vt:i4>203</vt:i4>
      </vt:variant>
      <vt:variant>
        <vt:i4>0</vt:i4>
      </vt:variant>
      <vt:variant>
        <vt:i4>5</vt:i4>
      </vt:variant>
      <vt:variant>
        <vt:lpwstr/>
      </vt:variant>
      <vt:variant>
        <vt:lpwstr>_Toc258491963</vt:lpwstr>
      </vt:variant>
      <vt:variant>
        <vt:i4>1114170</vt:i4>
      </vt:variant>
      <vt:variant>
        <vt:i4>197</vt:i4>
      </vt:variant>
      <vt:variant>
        <vt:i4>0</vt:i4>
      </vt:variant>
      <vt:variant>
        <vt:i4>5</vt:i4>
      </vt:variant>
      <vt:variant>
        <vt:lpwstr/>
      </vt:variant>
      <vt:variant>
        <vt:lpwstr>_Toc258491962</vt:lpwstr>
      </vt:variant>
      <vt:variant>
        <vt:i4>1114170</vt:i4>
      </vt:variant>
      <vt:variant>
        <vt:i4>191</vt:i4>
      </vt:variant>
      <vt:variant>
        <vt:i4>0</vt:i4>
      </vt:variant>
      <vt:variant>
        <vt:i4>5</vt:i4>
      </vt:variant>
      <vt:variant>
        <vt:lpwstr/>
      </vt:variant>
      <vt:variant>
        <vt:lpwstr>_Toc258491961</vt:lpwstr>
      </vt:variant>
      <vt:variant>
        <vt:i4>1114170</vt:i4>
      </vt:variant>
      <vt:variant>
        <vt:i4>185</vt:i4>
      </vt:variant>
      <vt:variant>
        <vt:i4>0</vt:i4>
      </vt:variant>
      <vt:variant>
        <vt:i4>5</vt:i4>
      </vt:variant>
      <vt:variant>
        <vt:lpwstr/>
      </vt:variant>
      <vt:variant>
        <vt:lpwstr>_Toc258491960</vt:lpwstr>
      </vt:variant>
      <vt:variant>
        <vt:i4>1179706</vt:i4>
      </vt:variant>
      <vt:variant>
        <vt:i4>179</vt:i4>
      </vt:variant>
      <vt:variant>
        <vt:i4>0</vt:i4>
      </vt:variant>
      <vt:variant>
        <vt:i4>5</vt:i4>
      </vt:variant>
      <vt:variant>
        <vt:lpwstr/>
      </vt:variant>
      <vt:variant>
        <vt:lpwstr>_Toc258491959</vt:lpwstr>
      </vt:variant>
      <vt:variant>
        <vt:i4>1179706</vt:i4>
      </vt:variant>
      <vt:variant>
        <vt:i4>173</vt:i4>
      </vt:variant>
      <vt:variant>
        <vt:i4>0</vt:i4>
      </vt:variant>
      <vt:variant>
        <vt:i4>5</vt:i4>
      </vt:variant>
      <vt:variant>
        <vt:lpwstr/>
      </vt:variant>
      <vt:variant>
        <vt:lpwstr>_Toc258491958</vt:lpwstr>
      </vt:variant>
      <vt:variant>
        <vt:i4>1179706</vt:i4>
      </vt:variant>
      <vt:variant>
        <vt:i4>167</vt:i4>
      </vt:variant>
      <vt:variant>
        <vt:i4>0</vt:i4>
      </vt:variant>
      <vt:variant>
        <vt:i4>5</vt:i4>
      </vt:variant>
      <vt:variant>
        <vt:lpwstr/>
      </vt:variant>
      <vt:variant>
        <vt:lpwstr>_Toc258491957</vt:lpwstr>
      </vt:variant>
      <vt:variant>
        <vt:i4>1179706</vt:i4>
      </vt:variant>
      <vt:variant>
        <vt:i4>161</vt:i4>
      </vt:variant>
      <vt:variant>
        <vt:i4>0</vt:i4>
      </vt:variant>
      <vt:variant>
        <vt:i4>5</vt:i4>
      </vt:variant>
      <vt:variant>
        <vt:lpwstr/>
      </vt:variant>
      <vt:variant>
        <vt:lpwstr>_Toc258491956</vt:lpwstr>
      </vt:variant>
      <vt:variant>
        <vt:i4>1179706</vt:i4>
      </vt:variant>
      <vt:variant>
        <vt:i4>155</vt:i4>
      </vt:variant>
      <vt:variant>
        <vt:i4>0</vt:i4>
      </vt:variant>
      <vt:variant>
        <vt:i4>5</vt:i4>
      </vt:variant>
      <vt:variant>
        <vt:lpwstr/>
      </vt:variant>
      <vt:variant>
        <vt:lpwstr>_Toc258491955</vt:lpwstr>
      </vt:variant>
      <vt:variant>
        <vt:i4>1179706</vt:i4>
      </vt:variant>
      <vt:variant>
        <vt:i4>149</vt:i4>
      </vt:variant>
      <vt:variant>
        <vt:i4>0</vt:i4>
      </vt:variant>
      <vt:variant>
        <vt:i4>5</vt:i4>
      </vt:variant>
      <vt:variant>
        <vt:lpwstr/>
      </vt:variant>
      <vt:variant>
        <vt:lpwstr>_Toc258491954</vt:lpwstr>
      </vt:variant>
      <vt:variant>
        <vt:i4>1179706</vt:i4>
      </vt:variant>
      <vt:variant>
        <vt:i4>143</vt:i4>
      </vt:variant>
      <vt:variant>
        <vt:i4>0</vt:i4>
      </vt:variant>
      <vt:variant>
        <vt:i4>5</vt:i4>
      </vt:variant>
      <vt:variant>
        <vt:lpwstr/>
      </vt:variant>
      <vt:variant>
        <vt:lpwstr>_Toc258491953</vt:lpwstr>
      </vt:variant>
      <vt:variant>
        <vt:i4>1179706</vt:i4>
      </vt:variant>
      <vt:variant>
        <vt:i4>137</vt:i4>
      </vt:variant>
      <vt:variant>
        <vt:i4>0</vt:i4>
      </vt:variant>
      <vt:variant>
        <vt:i4>5</vt:i4>
      </vt:variant>
      <vt:variant>
        <vt:lpwstr/>
      </vt:variant>
      <vt:variant>
        <vt:lpwstr>_Toc258491952</vt:lpwstr>
      </vt:variant>
      <vt:variant>
        <vt:i4>1179706</vt:i4>
      </vt:variant>
      <vt:variant>
        <vt:i4>131</vt:i4>
      </vt:variant>
      <vt:variant>
        <vt:i4>0</vt:i4>
      </vt:variant>
      <vt:variant>
        <vt:i4>5</vt:i4>
      </vt:variant>
      <vt:variant>
        <vt:lpwstr/>
      </vt:variant>
      <vt:variant>
        <vt:lpwstr>_Toc258491951</vt:lpwstr>
      </vt:variant>
      <vt:variant>
        <vt:i4>1179706</vt:i4>
      </vt:variant>
      <vt:variant>
        <vt:i4>125</vt:i4>
      </vt:variant>
      <vt:variant>
        <vt:i4>0</vt:i4>
      </vt:variant>
      <vt:variant>
        <vt:i4>5</vt:i4>
      </vt:variant>
      <vt:variant>
        <vt:lpwstr/>
      </vt:variant>
      <vt:variant>
        <vt:lpwstr>_Toc258491950</vt:lpwstr>
      </vt:variant>
      <vt:variant>
        <vt:i4>1245242</vt:i4>
      </vt:variant>
      <vt:variant>
        <vt:i4>119</vt:i4>
      </vt:variant>
      <vt:variant>
        <vt:i4>0</vt:i4>
      </vt:variant>
      <vt:variant>
        <vt:i4>5</vt:i4>
      </vt:variant>
      <vt:variant>
        <vt:lpwstr/>
      </vt:variant>
      <vt:variant>
        <vt:lpwstr>_Toc258491949</vt:lpwstr>
      </vt:variant>
      <vt:variant>
        <vt:i4>1245242</vt:i4>
      </vt:variant>
      <vt:variant>
        <vt:i4>113</vt:i4>
      </vt:variant>
      <vt:variant>
        <vt:i4>0</vt:i4>
      </vt:variant>
      <vt:variant>
        <vt:i4>5</vt:i4>
      </vt:variant>
      <vt:variant>
        <vt:lpwstr/>
      </vt:variant>
      <vt:variant>
        <vt:lpwstr>_Toc258491948</vt:lpwstr>
      </vt:variant>
      <vt:variant>
        <vt:i4>1245242</vt:i4>
      </vt:variant>
      <vt:variant>
        <vt:i4>107</vt:i4>
      </vt:variant>
      <vt:variant>
        <vt:i4>0</vt:i4>
      </vt:variant>
      <vt:variant>
        <vt:i4>5</vt:i4>
      </vt:variant>
      <vt:variant>
        <vt:lpwstr/>
      </vt:variant>
      <vt:variant>
        <vt:lpwstr>_Toc258491947</vt:lpwstr>
      </vt:variant>
      <vt:variant>
        <vt:i4>1245242</vt:i4>
      </vt:variant>
      <vt:variant>
        <vt:i4>101</vt:i4>
      </vt:variant>
      <vt:variant>
        <vt:i4>0</vt:i4>
      </vt:variant>
      <vt:variant>
        <vt:i4>5</vt:i4>
      </vt:variant>
      <vt:variant>
        <vt:lpwstr/>
      </vt:variant>
      <vt:variant>
        <vt:lpwstr>_Toc258491946</vt:lpwstr>
      </vt:variant>
      <vt:variant>
        <vt:i4>1245242</vt:i4>
      </vt:variant>
      <vt:variant>
        <vt:i4>95</vt:i4>
      </vt:variant>
      <vt:variant>
        <vt:i4>0</vt:i4>
      </vt:variant>
      <vt:variant>
        <vt:i4>5</vt:i4>
      </vt:variant>
      <vt:variant>
        <vt:lpwstr/>
      </vt:variant>
      <vt:variant>
        <vt:lpwstr>_Toc258491945</vt:lpwstr>
      </vt:variant>
      <vt:variant>
        <vt:i4>1245242</vt:i4>
      </vt:variant>
      <vt:variant>
        <vt:i4>89</vt:i4>
      </vt:variant>
      <vt:variant>
        <vt:i4>0</vt:i4>
      </vt:variant>
      <vt:variant>
        <vt:i4>5</vt:i4>
      </vt:variant>
      <vt:variant>
        <vt:lpwstr/>
      </vt:variant>
      <vt:variant>
        <vt:lpwstr>_Toc258491944</vt:lpwstr>
      </vt:variant>
      <vt:variant>
        <vt:i4>1245242</vt:i4>
      </vt:variant>
      <vt:variant>
        <vt:i4>83</vt:i4>
      </vt:variant>
      <vt:variant>
        <vt:i4>0</vt:i4>
      </vt:variant>
      <vt:variant>
        <vt:i4>5</vt:i4>
      </vt:variant>
      <vt:variant>
        <vt:lpwstr/>
      </vt:variant>
      <vt:variant>
        <vt:lpwstr>_Toc258491943</vt:lpwstr>
      </vt:variant>
      <vt:variant>
        <vt:i4>1245242</vt:i4>
      </vt:variant>
      <vt:variant>
        <vt:i4>77</vt:i4>
      </vt:variant>
      <vt:variant>
        <vt:i4>0</vt:i4>
      </vt:variant>
      <vt:variant>
        <vt:i4>5</vt:i4>
      </vt:variant>
      <vt:variant>
        <vt:lpwstr/>
      </vt:variant>
      <vt:variant>
        <vt:lpwstr>_Toc258491942</vt:lpwstr>
      </vt:variant>
      <vt:variant>
        <vt:i4>1245242</vt:i4>
      </vt:variant>
      <vt:variant>
        <vt:i4>71</vt:i4>
      </vt:variant>
      <vt:variant>
        <vt:i4>0</vt:i4>
      </vt:variant>
      <vt:variant>
        <vt:i4>5</vt:i4>
      </vt:variant>
      <vt:variant>
        <vt:lpwstr/>
      </vt:variant>
      <vt:variant>
        <vt:lpwstr>_Toc258491941</vt:lpwstr>
      </vt:variant>
      <vt:variant>
        <vt:i4>1245242</vt:i4>
      </vt:variant>
      <vt:variant>
        <vt:i4>65</vt:i4>
      </vt:variant>
      <vt:variant>
        <vt:i4>0</vt:i4>
      </vt:variant>
      <vt:variant>
        <vt:i4>5</vt:i4>
      </vt:variant>
      <vt:variant>
        <vt:lpwstr/>
      </vt:variant>
      <vt:variant>
        <vt:lpwstr>_Toc258491940</vt:lpwstr>
      </vt:variant>
      <vt:variant>
        <vt:i4>1310778</vt:i4>
      </vt:variant>
      <vt:variant>
        <vt:i4>59</vt:i4>
      </vt:variant>
      <vt:variant>
        <vt:i4>0</vt:i4>
      </vt:variant>
      <vt:variant>
        <vt:i4>5</vt:i4>
      </vt:variant>
      <vt:variant>
        <vt:lpwstr/>
      </vt:variant>
      <vt:variant>
        <vt:lpwstr>_Toc258491939</vt:lpwstr>
      </vt:variant>
      <vt:variant>
        <vt:i4>1310778</vt:i4>
      </vt:variant>
      <vt:variant>
        <vt:i4>53</vt:i4>
      </vt:variant>
      <vt:variant>
        <vt:i4>0</vt:i4>
      </vt:variant>
      <vt:variant>
        <vt:i4>5</vt:i4>
      </vt:variant>
      <vt:variant>
        <vt:lpwstr/>
      </vt:variant>
      <vt:variant>
        <vt:lpwstr>_Toc258491938</vt:lpwstr>
      </vt:variant>
      <vt:variant>
        <vt:i4>1310778</vt:i4>
      </vt:variant>
      <vt:variant>
        <vt:i4>47</vt:i4>
      </vt:variant>
      <vt:variant>
        <vt:i4>0</vt:i4>
      </vt:variant>
      <vt:variant>
        <vt:i4>5</vt:i4>
      </vt:variant>
      <vt:variant>
        <vt:lpwstr/>
      </vt:variant>
      <vt:variant>
        <vt:lpwstr>_Toc258491937</vt:lpwstr>
      </vt:variant>
      <vt:variant>
        <vt:i4>1310778</vt:i4>
      </vt:variant>
      <vt:variant>
        <vt:i4>41</vt:i4>
      </vt:variant>
      <vt:variant>
        <vt:i4>0</vt:i4>
      </vt:variant>
      <vt:variant>
        <vt:i4>5</vt:i4>
      </vt:variant>
      <vt:variant>
        <vt:lpwstr/>
      </vt:variant>
      <vt:variant>
        <vt:lpwstr>_Toc258491936</vt:lpwstr>
      </vt:variant>
      <vt:variant>
        <vt:i4>1310778</vt:i4>
      </vt:variant>
      <vt:variant>
        <vt:i4>35</vt:i4>
      </vt:variant>
      <vt:variant>
        <vt:i4>0</vt:i4>
      </vt:variant>
      <vt:variant>
        <vt:i4>5</vt:i4>
      </vt:variant>
      <vt:variant>
        <vt:lpwstr/>
      </vt:variant>
      <vt:variant>
        <vt:lpwstr>_Toc258491935</vt:lpwstr>
      </vt:variant>
      <vt:variant>
        <vt:i4>1310778</vt:i4>
      </vt:variant>
      <vt:variant>
        <vt:i4>29</vt:i4>
      </vt:variant>
      <vt:variant>
        <vt:i4>0</vt:i4>
      </vt:variant>
      <vt:variant>
        <vt:i4>5</vt:i4>
      </vt:variant>
      <vt:variant>
        <vt:lpwstr/>
      </vt:variant>
      <vt:variant>
        <vt:lpwstr>_Toc258491934</vt:lpwstr>
      </vt:variant>
      <vt:variant>
        <vt:i4>1310778</vt:i4>
      </vt:variant>
      <vt:variant>
        <vt:i4>23</vt:i4>
      </vt:variant>
      <vt:variant>
        <vt:i4>0</vt:i4>
      </vt:variant>
      <vt:variant>
        <vt:i4>5</vt:i4>
      </vt:variant>
      <vt:variant>
        <vt:lpwstr/>
      </vt:variant>
      <vt:variant>
        <vt:lpwstr>_Toc258491933</vt:lpwstr>
      </vt:variant>
      <vt:variant>
        <vt:i4>1310778</vt:i4>
      </vt:variant>
      <vt:variant>
        <vt:i4>17</vt:i4>
      </vt:variant>
      <vt:variant>
        <vt:i4>0</vt:i4>
      </vt:variant>
      <vt:variant>
        <vt:i4>5</vt:i4>
      </vt:variant>
      <vt:variant>
        <vt:lpwstr/>
      </vt:variant>
      <vt:variant>
        <vt:lpwstr>_Toc258491932</vt:lpwstr>
      </vt:variant>
      <vt:variant>
        <vt:i4>1310778</vt:i4>
      </vt:variant>
      <vt:variant>
        <vt:i4>11</vt:i4>
      </vt:variant>
      <vt:variant>
        <vt:i4>0</vt:i4>
      </vt:variant>
      <vt:variant>
        <vt:i4>5</vt:i4>
      </vt:variant>
      <vt:variant>
        <vt:lpwstr/>
      </vt:variant>
      <vt:variant>
        <vt:lpwstr>_Toc258491931</vt:lpwstr>
      </vt:variant>
      <vt:variant>
        <vt:i4>1310778</vt:i4>
      </vt:variant>
      <vt:variant>
        <vt:i4>5</vt:i4>
      </vt:variant>
      <vt:variant>
        <vt:i4>0</vt:i4>
      </vt:variant>
      <vt:variant>
        <vt:i4>5</vt:i4>
      </vt:variant>
      <vt:variant>
        <vt:lpwstr/>
      </vt:variant>
      <vt:variant>
        <vt:lpwstr>_Toc258491930</vt:lpwstr>
      </vt:variant>
      <vt:variant>
        <vt:i4>6488080</vt:i4>
      </vt:variant>
      <vt:variant>
        <vt:i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7864404</vt:i4>
      </vt:variant>
      <vt:variant>
        <vt:i4>-1</vt:i4>
      </vt:variant>
      <vt:variant>
        <vt:i4>1320</vt:i4>
      </vt:variant>
      <vt:variant>
        <vt:i4>1</vt:i4>
      </vt:variant>
      <vt:variant>
        <vt:lpwstr>cid:image002.gif@01C9EE6E.60C905D0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template</dc:title>
  <dc:creator>klgibbs</dc:creator>
  <cp:lastModifiedBy>Brandon Towell</cp:lastModifiedBy>
  <cp:revision>5</cp:revision>
  <cp:lastPrinted>2012-01-17T18:47:00Z</cp:lastPrinted>
  <dcterms:created xsi:type="dcterms:W3CDTF">2015-03-07T22:05:00Z</dcterms:created>
  <dcterms:modified xsi:type="dcterms:W3CDTF">2015-03-07T22:13:00Z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0x0101006A9F15C8D2625C43BDD5221E1F25E9E3</vt:lpwstr>
  </property>
</Properties>
</file>